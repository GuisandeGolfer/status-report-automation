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0C77" w14:textId="77777777" w:rsidR="00A96494" w:rsidRDefault="00A96494">
      <w:pPr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 w:rsidRPr="008D1133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Meeting Information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23"/>
        <w:gridCol w:w="1260"/>
        <w:gridCol w:w="990"/>
        <w:gridCol w:w="932"/>
        <w:gridCol w:w="3388"/>
      </w:tblGrid>
      <w:tr w:rsidR="00A96494" w14:paraId="78CF9A31" w14:textId="77777777" w:rsidTr="00D81780">
        <w:trPr>
          <w:trHeight w:val="323"/>
        </w:trPr>
        <w:tc>
          <w:tcPr>
            <w:tcW w:w="967" w:type="dxa"/>
            <w:vAlign w:val="center"/>
          </w:tcPr>
          <w:p w14:paraId="2DF9193B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Date</w:t>
            </w:r>
          </w:p>
        </w:tc>
        <w:tc>
          <w:tcPr>
            <w:tcW w:w="1823" w:type="dxa"/>
            <w:vAlign w:val="center"/>
          </w:tcPr>
          <w:p w14:paraId="4849CAC5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March</w:t>
            </w:r>
            <w:r w:rsidR="00D023C7">
              <w:rPr>
                <w:rFonts w:ascii="Calibri" w:hAnsi="Calibri" w:cs="Arial"/>
                <w:sz w:val="20"/>
                <w:szCs w:val="18"/>
              </w:rPr>
              <w:t xml:space="preserve"> </w:t>
            </w:r>
            <w:r>
              <w:rPr>
                <w:rFonts w:ascii="Calibri" w:hAnsi="Calibri" w:cs="Arial"/>
                <w:sz w:val="20"/>
                <w:szCs w:val="18"/>
              </w:rPr>
              <w:t>9</w:t>
            </w:r>
            <w:r w:rsidR="00470FE3">
              <w:rPr>
                <w:rFonts w:ascii="Calibri" w:hAnsi="Calibri" w:cs="Arial"/>
                <w:sz w:val="20"/>
                <w:szCs w:val="18"/>
              </w:rPr>
              <w:t>, 202</w:t>
            </w:r>
            <w:r w:rsidR="00D023C7">
              <w:rPr>
                <w:rFonts w:ascii="Calibri" w:hAnsi="Calibri" w:cs="Arial"/>
                <w:sz w:val="20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14:paraId="51F4B557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Called by</w:t>
            </w:r>
          </w:p>
        </w:tc>
        <w:tc>
          <w:tcPr>
            <w:tcW w:w="990" w:type="dxa"/>
            <w:vAlign w:val="center"/>
          </w:tcPr>
          <w:p w14:paraId="33DDB947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Diego Guisande</w:t>
            </w:r>
          </w:p>
        </w:tc>
        <w:tc>
          <w:tcPr>
            <w:tcW w:w="932" w:type="dxa"/>
            <w:vAlign w:val="center"/>
          </w:tcPr>
          <w:p w14:paraId="5C199722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Location</w:t>
            </w:r>
          </w:p>
        </w:tc>
        <w:tc>
          <w:tcPr>
            <w:tcW w:w="3388" w:type="dxa"/>
            <w:vAlign w:val="center"/>
          </w:tcPr>
          <w:p w14:paraId="5CC7D1FC" w14:textId="77777777" w:rsidR="00A96494" w:rsidRPr="00FF686F" w:rsidRDefault="00FF686F" w:rsidP="00167505">
            <w:pPr>
              <w:rPr>
                <w:rFonts w:ascii="Calibri" w:hAnsi="Calibri" w:cs="Arial"/>
                <w:sz w:val="20"/>
                <w:szCs w:val="18"/>
              </w:rPr>
            </w:pPr>
            <w:r w:rsidRPr="00FF686F">
              <w:rPr>
                <w:rFonts w:ascii="Calibri" w:hAnsi="Calibri" w:cs="Arial"/>
                <w:sz w:val="20"/>
                <w:szCs w:val="18"/>
              </w:rPr>
              <w:t xml:space="preserve">674 West Field Road, </w:t>
            </w:r>
            <w:r>
              <w:rPr>
                <w:rFonts w:ascii="Calibri" w:hAnsi="Calibri" w:cs="Arial"/>
                <w:sz w:val="20"/>
                <w:szCs w:val="18"/>
              </w:rPr>
              <w:t>SF</w:t>
            </w:r>
            <w:r w:rsidRPr="00FF686F">
              <w:rPr>
                <w:rFonts w:ascii="Calibri" w:hAnsi="Calibri" w:cs="Arial"/>
                <w:sz w:val="20"/>
                <w:szCs w:val="18"/>
              </w:rPr>
              <w:t xml:space="preserve"> CA 94128</w:t>
            </w:r>
          </w:p>
        </w:tc>
      </w:tr>
      <w:tr w:rsidR="00A96494" w14:paraId="01829DF4" w14:textId="77777777" w:rsidTr="00D81780">
        <w:trPr>
          <w:trHeight w:val="288"/>
        </w:trPr>
        <w:tc>
          <w:tcPr>
            <w:tcW w:w="967" w:type="dxa"/>
            <w:vAlign w:val="center"/>
          </w:tcPr>
          <w:p w14:paraId="4F5B4E59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Time</w:t>
            </w:r>
          </w:p>
        </w:tc>
        <w:tc>
          <w:tcPr>
            <w:tcW w:w="1823" w:type="dxa"/>
            <w:vAlign w:val="center"/>
          </w:tcPr>
          <w:p w14:paraId="7CD9929B" w14:textId="77777777" w:rsidR="00A96494" w:rsidRPr="00A96494" w:rsidRDefault="00457E8A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1</w:t>
            </w:r>
            <w:r w:rsidR="00A3417D">
              <w:rPr>
                <w:rFonts w:ascii="Calibri" w:hAnsi="Calibri" w:cs="Arial"/>
                <w:sz w:val="20"/>
                <w:szCs w:val="18"/>
              </w:rPr>
              <w:t>1</w:t>
            </w:r>
            <w:r w:rsidR="00583879">
              <w:rPr>
                <w:rFonts w:ascii="Calibri" w:hAnsi="Calibri" w:cs="Arial"/>
                <w:sz w:val="20"/>
                <w:szCs w:val="18"/>
              </w:rPr>
              <w:t>:00</w:t>
            </w:r>
            <w:r w:rsidR="00167505">
              <w:rPr>
                <w:rFonts w:ascii="Calibri" w:hAnsi="Calibri" w:cs="Arial"/>
                <w:sz w:val="20"/>
                <w:szCs w:val="18"/>
              </w:rPr>
              <w:t xml:space="preserve"> </w:t>
            </w:r>
            <w:r>
              <w:rPr>
                <w:rFonts w:ascii="Calibri" w:hAnsi="Calibri" w:cs="Arial"/>
                <w:sz w:val="20"/>
                <w:szCs w:val="18"/>
              </w:rPr>
              <w:t>A</w:t>
            </w:r>
            <w:r w:rsidR="00D81780">
              <w:rPr>
                <w:rFonts w:ascii="Calibri" w:hAnsi="Calibri" w:cs="Arial"/>
                <w:sz w:val="20"/>
                <w:szCs w:val="18"/>
              </w:rPr>
              <w:t>M</w:t>
            </w:r>
            <w:r w:rsidR="00167505">
              <w:rPr>
                <w:rFonts w:ascii="Calibri" w:hAnsi="Calibri" w:cs="Arial"/>
                <w:sz w:val="20"/>
                <w:szCs w:val="18"/>
              </w:rPr>
              <w:t xml:space="preserve"> PST</w:t>
            </w:r>
          </w:p>
        </w:tc>
        <w:tc>
          <w:tcPr>
            <w:tcW w:w="1260" w:type="dxa"/>
            <w:vAlign w:val="center"/>
          </w:tcPr>
          <w:p w14:paraId="41DA4230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Facilitator</w:t>
            </w:r>
          </w:p>
        </w:tc>
        <w:tc>
          <w:tcPr>
            <w:tcW w:w="990" w:type="dxa"/>
            <w:vAlign w:val="center"/>
          </w:tcPr>
          <w:p w14:paraId="6D2A0B45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Diego Guisande</w:t>
            </w:r>
          </w:p>
        </w:tc>
        <w:tc>
          <w:tcPr>
            <w:tcW w:w="932" w:type="dxa"/>
            <w:vAlign w:val="center"/>
          </w:tcPr>
          <w:p w14:paraId="00FF3C1F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Call Number</w:t>
            </w:r>
          </w:p>
        </w:tc>
        <w:tc>
          <w:tcPr>
            <w:tcW w:w="3388" w:type="dxa"/>
            <w:vAlign w:val="center"/>
          </w:tcPr>
          <w:p w14:paraId="5AB23406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?</w:t>
            </w:r>
          </w:p>
        </w:tc>
      </w:tr>
      <w:tr w:rsidR="00A96494" w14:paraId="19CAA5C4" w14:textId="77777777" w:rsidTr="00D81780">
        <w:trPr>
          <w:trHeight w:val="288"/>
        </w:trPr>
        <w:tc>
          <w:tcPr>
            <w:tcW w:w="967" w:type="dxa"/>
            <w:vAlign w:val="center"/>
          </w:tcPr>
          <w:p w14:paraId="0AF25B6E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Duration</w:t>
            </w:r>
          </w:p>
        </w:tc>
        <w:tc>
          <w:tcPr>
            <w:tcW w:w="1823" w:type="dxa"/>
            <w:vAlign w:val="center"/>
          </w:tcPr>
          <w:p w14:paraId="0EAA50E0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25</w:t>
            </w:r>
            <w:r w:rsidR="00167505">
              <w:rPr>
                <w:rFonts w:ascii="Calibri" w:hAnsi="Calibri" w:cs="Arial"/>
                <w:sz w:val="20"/>
                <w:szCs w:val="18"/>
              </w:rPr>
              <w:t xml:space="preserve"> </w:t>
            </w:r>
            <w:r>
              <w:rPr>
                <w:rFonts w:ascii="Calibri" w:hAnsi="Calibri" w:cs="Arial"/>
                <w:sz w:val="20"/>
                <w:szCs w:val="18"/>
              </w:rPr>
              <w:t>minutes</w:t>
            </w:r>
          </w:p>
        </w:tc>
        <w:tc>
          <w:tcPr>
            <w:tcW w:w="1260" w:type="dxa"/>
            <w:vAlign w:val="center"/>
          </w:tcPr>
          <w:p w14:paraId="36ED4C0C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Coordinator</w:t>
            </w:r>
          </w:p>
        </w:tc>
        <w:tc>
          <w:tcPr>
            <w:tcW w:w="990" w:type="dxa"/>
            <w:vAlign w:val="center"/>
          </w:tcPr>
          <w:p w14:paraId="488B4010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Diego Guisande</w:t>
            </w:r>
          </w:p>
        </w:tc>
        <w:tc>
          <w:tcPr>
            <w:tcW w:w="932" w:type="dxa"/>
            <w:vAlign w:val="center"/>
          </w:tcPr>
          <w:p w14:paraId="212583ED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 xml:space="preserve">Type </w:t>
            </w:r>
          </w:p>
        </w:tc>
        <w:tc>
          <w:tcPr>
            <w:tcW w:w="3388" w:type="dxa"/>
            <w:vAlign w:val="center"/>
          </w:tcPr>
          <w:p w14:paraId="3742D3F8" w14:textId="77777777" w:rsidR="00A96494" w:rsidRPr="00A96494" w:rsidRDefault="00167505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Weekly Status Meeting</w:t>
            </w:r>
          </w:p>
        </w:tc>
      </w:tr>
    </w:tbl>
    <w:p w14:paraId="0E460D6C" w14:textId="77777777" w:rsidR="00A96494" w:rsidRDefault="00A96494"/>
    <w:p w14:paraId="307DAB12" w14:textId="77777777" w:rsidR="00A96494" w:rsidRDefault="00A96494">
      <w:pPr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 w:rsidRPr="008D1133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Invitees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1880"/>
        <w:gridCol w:w="1879"/>
        <w:gridCol w:w="1859"/>
        <w:gridCol w:w="1841"/>
      </w:tblGrid>
      <w:tr w:rsidR="000F5E93" w14:paraId="73C6FCC1" w14:textId="77777777" w:rsidTr="004944A2">
        <w:trPr>
          <w:trHeight w:val="288"/>
        </w:trPr>
        <w:tc>
          <w:tcPr>
            <w:tcW w:w="2014" w:type="dxa"/>
            <w:vAlign w:val="center"/>
          </w:tcPr>
          <w:p w14:paraId="6018AC47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467854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C5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167505">
              <w:rPr>
                <w:rFonts w:asciiTheme="minorHAnsi" w:hAnsiTheme="minorHAnsi" w:cs="Arial"/>
                <w:sz w:val="20"/>
                <w:szCs w:val="20"/>
              </w:rPr>
              <w:t>Dai Pritchard</w:t>
            </w:r>
          </w:p>
        </w:tc>
        <w:tc>
          <w:tcPr>
            <w:tcW w:w="2014" w:type="dxa"/>
            <w:vAlign w:val="center"/>
          </w:tcPr>
          <w:p w14:paraId="2D95F85C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764304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12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3417D">
              <w:rPr>
                <w:rFonts w:asciiTheme="minorHAnsi" w:hAnsiTheme="minorHAnsi" w:cs="Arial"/>
                <w:sz w:val="20"/>
                <w:szCs w:val="20"/>
              </w:rPr>
              <w:t>Robert Amos</w:t>
            </w:r>
          </w:p>
        </w:tc>
        <w:tc>
          <w:tcPr>
            <w:tcW w:w="2014" w:type="dxa"/>
            <w:vAlign w:val="center"/>
          </w:tcPr>
          <w:p w14:paraId="6D65AFB8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3545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E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3417D">
              <w:rPr>
                <w:rFonts w:asciiTheme="minorHAnsi" w:hAnsiTheme="minorHAnsi" w:cs="Arial"/>
                <w:sz w:val="20"/>
                <w:szCs w:val="20"/>
              </w:rPr>
              <w:t>Sarah Turner</w:t>
            </w:r>
          </w:p>
        </w:tc>
        <w:tc>
          <w:tcPr>
            <w:tcW w:w="2014" w:type="dxa"/>
            <w:vAlign w:val="center"/>
          </w:tcPr>
          <w:p w14:paraId="71131EED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28731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12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3417D">
              <w:rPr>
                <w:rFonts w:asciiTheme="minorHAnsi" w:hAnsiTheme="minorHAnsi" w:cs="Arial"/>
                <w:sz w:val="20"/>
                <w:szCs w:val="20"/>
              </w:rPr>
              <w:t>Amy Tam</w:t>
            </w:r>
          </w:p>
        </w:tc>
        <w:tc>
          <w:tcPr>
            <w:tcW w:w="2014" w:type="dxa"/>
            <w:vAlign w:val="center"/>
          </w:tcPr>
          <w:p w14:paraId="05965852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314457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C5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R="000F5E93" w14:paraId="5F38FA11" w14:textId="77777777" w:rsidTr="004944A2">
        <w:trPr>
          <w:trHeight w:val="288"/>
        </w:trPr>
        <w:tc>
          <w:tcPr>
            <w:tcW w:w="2014" w:type="dxa"/>
            <w:vAlign w:val="center"/>
          </w:tcPr>
          <w:p w14:paraId="33DB7672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2262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12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055BB07C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20429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12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298E39F3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454063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E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5051DBE5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508910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E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6F6DB801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02159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E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R="00E30A00" w14:paraId="0417EE20" w14:textId="77777777" w:rsidTr="004944A2">
        <w:trPr>
          <w:trHeight w:val="288"/>
        </w:trPr>
        <w:tc>
          <w:tcPr>
            <w:tcW w:w="2014" w:type="dxa"/>
            <w:vAlign w:val="center"/>
          </w:tcPr>
          <w:p w14:paraId="27DE5A2F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33004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A0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18368828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487164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08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7F121A27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67560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CA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74825023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170022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A0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4649463A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280385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08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</w:tbl>
    <w:p w14:paraId="2516E6F1" w14:textId="77777777" w:rsidR="00A96494" w:rsidRDefault="00A96494"/>
    <w:p w14:paraId="7AA6708E" w14:textId="77777777" w:rsidR="005B2DCC" w:rsidRPr="001C393D" w:rsidRDefault="005B2DCC" w:rsidP="005B2DCC">
      <w:pPr>
        <w:pStyle w:val="formtext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Agenda</w:t>
      </w:r>
    </w:p>
    <w:p w14:paraId="5E3902F3" w14:textId="77777777" w:rsidR="00D023C7" w:rsidRDefault="00D023C7" w:rsidP="000102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TAM Kickoff</w:t>
      </w:r>
      <w:r w:rsidR="00A3417D">
        <w:rPr>
          <w:sz w:val="24"/>
          <w:szCs w:val="24"/>
        </w:rPr>
        <w:t xml:space="preserve"> Re-cap</w:t>
      </w:r>
    </w:p>
    <w:p w14:paraId="4C331EC9" w14:textId="77777777" w:rsidR="00D023C7" w:rsidRDefault="00A3417D" w:rsidP="000102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Skyline Intro + Setup</w:t>
      </w:r>
    </w:p>
    <w:p w14:paraId="6030DE2F" w14:textId="77777777" w:rsidR="00D023C7" w:rsidRPr="00D023C7" w:rsidRDefault="00D023C7" w:rsidP="00D023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71359">
        <w:rPr>
          <w:sz w:val="24"/>
          <w:szCs w:val="24"/>
        </w:rPr>
        <w:t>Support Review | Product Updates &amp; Releases</w:t>
      </w:r>
    </w:p>
    <w:p w14:paraId="4DC890C2" w14:textId="77777777" w:rsidR="005B2DCC" w:rsidRDefault="005B2DCC" w:rsidP="000102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71359">
        <w:rPr>
          <w:sz w:val="24"/>
          <w:szCs w:val="24"/>
        </w:rPr>
        <w:t>Open Discussion</w:t>
      </w:r>
      <w:r w:rsidR="00B36335">
        <w:rPr>
          <w:sz w:val="24"/>
          <w:szCs w:val="24"/>
        </w:rPr>
        <w:t xml:space="preserve"> – </w:t>
      </w:r>
      <w:r w:rsidR="00FA29DD">
        <w:rPr>
          <w:sz w:val="24"/>
          <w:szCs w:val="24"/>
        </w:rPr>
        <w:t xml:space="preserve"> </w:t>
      </w:r>
      <w:r w:rsidR="00A3417D">
        <w:rPr>
          <w:sz w:val="24"/>
          <w:szCs w:val="24"/>
        </w:rPr>
        <w:t>Projects</w:t>
      </w:r>
    </w:p>
    <w:p w14:paraId="22663A98" w14:textId="77777777" w:rsidR="005B2DCC" w:rsidRDefault="005B2DCC" w:rsidP="005B2DCC">
      <w:pPr>
        <w:rPr>
          <w:rFonts w:asciiTheme="minorHAnsi" w:hAnsiTheme="minorHAnsi" w:cstheme="minorHAnsi"/>
          <w:b/>
          <w:color w:val="4F81BD" w:themeColor="accent1"/>
        </w:rPr>
      </w:pPr>
    </w:p>
    <w:p w14:paraId="46E2A412" w14:textId="77777777" w:rsidR="005B2DCC" w:rsidRPr="001C393D" w:rsidRDefault="005B2DCC" w:rsidP="005B2DCC">
      <w:pPr>
        <w:rPr>
          <w:rFonts w:asciiTheme="minorHAnsi" w:hAnsiTheme="minorHAnsi" w:cstheme="minorHAnsi"/>
          <w:b/>
          <w:color w:val="4F81BD" w:themeColor="accent1"/>
        </w:rPr>
      </w:pPr>
      <w:r>
        <w:rPr>
          <w:rFonts w:asciiTheme="minorHAnsi" w:hAnsiTheme="minorHAnsi" w:cstheme="minorHAnsi"/>
          <w:b/>
          <w:color w:val="4F81BD" w:themeColor="accent1"/>
        </w:rPr>
        <w:t>G</w:t>
      </w:r>
      <w:r w:rsidRPr="001C393D">
        <w:rPr>
          <w:rFonts w:asciiTheme="minorHAnsi" w:hAnsiTheme="minorHAnsi" w:cstheme="minorHAnsi"/>
          <w:b/>
          <w:color w:val="4F81BD" w:themeColor="accent1"/>
        </w:rPr>
        <w:t>oals/Projects/Deadlines</w:t>
      </w:r>
      <w:r>
        <w:rPr>
          <w:rFonts w:asciiTheme="minorHAnsi" w:hAnsiTheme="minorHAnsi" w:cstheme="minorHAnsi"/>
          <w:b/>
          <w:color w:val="4F81BD" w:themeColor="accent1"/>
        </w:rPr>
        <w:t xml:space="preserve"> – </w:t>
      </w:r>
      <w:r w:rsidR="00E91125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Updated</w:t>
      </w:r>
      <w:r w:rsidR="009175D9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 xml:space="preserve"> </w:t>
      </w:r>
      <w:r w:rsidR="00B20080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1</w:t>
      </w:r>
      <w:r w:rsidR="00E91125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/</w:t>
      </w:r>
      <w:r w:rsidR="00D023C7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27</w:t>
      </w:r>
      <w:r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/20</w:t>
      </w:r>
      <w:r w:rsidR="00470FE3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2</w:t>
      </w:r>
      <w:r w:rsidR="00D023C7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2</w:t>
      </w:r>
    </w:p>
    <w:tbl>
      <w:tblPr>
        <w:tblStyle w:val="GridTable4-Accent1"/>
        <w:tblW w:w="10018" w:type="dxa"/>
        <w:tblLayout w:type="fixed"/>
        <w:tblLook w:val="04A0" w:firstRow="1" w:lastRow="0" w:firstColumn="1" w:lastColumn="0" w:noHBand="0" w:noVBand="1"/>
      </w:tblPr>
      <w:tblGrid>
        <w:gridCol w:w="838"/>
        <w:gridCol w:w="2160"/>
        <w:gridCol w:w="1350"/>
        <w:gridCol w:w="1677"/>
        <w:gridCol w:w="2283"/>
        <w:gridCol w:w="1710"/>
      </w:tblGrid>
      <w:tr w:rsidR="005B2DCC" w:rsidRPr="001C393D" w14:paraId="70AC3D62" w14:textId="77777777" w:rsidTr="002F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7FBD31FC" w14:textId="77777777" w:rsidR="005B2DCC" w:rsidRPr="001C393D" w:rsidRDefault="005B2DCC" w:rsidP="004944A2">
            <w:pPr>
              <w:pStyle w:val="NoSpacing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Priority</w:t>
            </w:r>
          </w:p>
        </w:tc>
        <w:tc>
          <w:tcPr>
            <w:tcW w:w="2160" w:type="dxa"/>
            <w:vAlign w:val="center"/>
          </w:tcPr>
          <w:p w14:paraId="18337C85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Project/Workstream</w:t>
            </w:r>
          </w:p>
        </w:tc>
        <w:tc>
          <w:tcPr>
            <w:tcW w:w="1350" w:type="dxa"/>
            <w:vAlign w:val="center"/>
          </w:tcPr>
          <w:p w14:paraId="0A3CCA6B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Owner</w:t>
            </w:r>
          </w:p>
        </w:tc>
        <w:tc>
          <w:tcPr>
            <w:tcW w:w="1677" w:type="dxa"/>
            <w:vAlign w:val="center"/>
          </w:tcPr>
          <w:p w14:paraId="592E2504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Target Date</w:t>
            </w:r>
          </w:p>
        </w:tc>
        <w:tc>
          <w:tcPr>
            <w:tcW w:w="2283" w:type="dxa"/>
            <w:vAlign w:val="center"/>
          </w:tcPr>
          <w:p w14:paraId="5A4EE27E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Current Status</w:t>
            </w:r>
          </w:p>
        </w:tc>
        <w:tc>
          <w:tcPr>
            <w:tcW w:w="1710" w:type="dxa"/>
            <w:vAlign w:val="center"/>
          </w:tcPr>
          <w:p w14:paraId="1F53E606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Risks</w:t>
            </w:r>
            <w:r>
              <w:rPr>
                <w:b w:val="0"/>
                <w:sz w:val="18"/>
                <w:szCs w:val="18"/>
              </w:rPr>
              <w:t>/Constraints</w:t>
            </w:r>
          </w:p>
        </w:tc>
      </w:tr>
      <w:tr w:rsidR="000F5E93" w:rsidRPr="001C393D" w14:paraId="7C0E29E2" w14:textId="77777777" w:rsidTr="002F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ABBC434" w14:textId="77777777" w:rsidR="000F5E93" w:rsidRDefault="000F5E93" w:rsidP="004944A2">
            <w:pPr>
              <w:pStyle w:val="NoSpacing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High</w:t>
            </w:r>
          </w:p>
        </w:tc>
        <w:tc>
          <w:tcPr>
            <w:tcW w:w="2160" w:type="dxa"/>
          </w:tcPr>
          <w:p w14:paraId="3062AC13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4701CAF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6C093FDC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83" w:type="dxa"/>
          </w:tcPr>
          <w:p w14:paraId="39E3D668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4A51471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2DCC" w:rsidRPr="001C393D" w14:paraId="0A53C492" w14:textId="77777777" w:rsidTr="002F152E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669C69A" w14:textId="77777777" w:rsidR="005B2DCC" w:rsidRDefault="00A3417D" w:rsidP="004944A2">
            <w:pPr>
              <w:pStyle w:val="NoSpacing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Med</w:t>
            </w:r>
          </w:p>
        </w:tc>
        <w:tc>
          <w:tcPr>
            <w:tcW w:w="2160" w:type="dxa"/>
          </w:tcPr>
          <w:p w14:paraId="62F4D364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55E8E2D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77812EEF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83" w:type="dxa"/>
          </w:tcPr>
          <w:p w14:paraId="31F277D1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DEB6378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B7C85" w:rsidRPr="001C393D" w14:paraId="43F84696" w14:textId="77777777" w:rsidTr="002F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AA8BD93" w14:textId="77777777" w:rsidR="009B7C85" w:rsidRDefault="00A3417D" w:rsidP="004944A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2160" w:type="dxa"/>
          </w:tcPr>
          <w:p w14:paraId="467D9482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AB70C7A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3B668893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83" w:type="dxa"/>
          </w:tcPr>
          <w:p w14:paraId="67924A97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2445EDD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6B8BD8A" w14:textId="77777777" w:rsidR="005B2DCC" w:rsidRPr="00234D53" w:rsidRDefault="005B2DCC" w:rsidP="005B2DCC">
      <w:pPr>
        <w:pStyle w:val="NoSpacing"/>
      </w:pPr>
    </w:p>
    <w:p w14:paraId="184C10D5" w14:textId="77777777" w:rsidR="00895CD3" w:rsidRPr="004C4290" w:rsidRDefault="005B2DCC" w:rsidP="004C4290">
      <w:pPr>
        <w:rPr>
          <w:rFonts w:asciiTheme="minorHAnsi" w:hAnsiTheme="minorHAnsi" w:cstheme="minorHAnsi"/>
          <w:b/>
          <w:color w:val="4F81BD" w:themeColor="accent1"/>
        </w:rPr>
      </w:pPr>
      <w:r>
        <w:rPr>
          <w:rFonts w:asciiTheme="minorHAnsi" w:hAnsiTheme="minorHAnsi" w:cstheme="minorHAnsi"/>
          <w:b/>
          <w:color w:val="4F81BD" w:themeColor="accent1"/>
        </w:rPr>
        <w:t>Summary</w:t>
      </w:r>
    </w:p>
    <w:p w14:paraId="392E699C" w14:textId="77777777" w:rsidR="00AF5F23" w:rsidRDefault="00AF5F23" w:rsidP="00AF5F23">
      <w:pPr>
        <w:pStyle w:val="ListParagraph"/>
        <w:numPr>
          <w:ilvl w:val="1"/>
          <w:numId w:val="9"/>
        </w:numPr>
        <w:ind w:left="1080"/>
        <w:rPr>
          <w:rFonts w:asciiTheme="minorHAnsi" w:hAnsiTheme="minorHAnsi"/>
          <w:b/>
          <w:sz w:val="24"/>
          <w:szCs w:val="24"/>
        </w:rPr>
      </w:pPr>
      <w:r w:rsidRPr="00A71359">
        <w:rPr>
          <w:rFonts w:asciiTheme="minorHAnsi" w:hAnsiTheme="minorHAnsi"/>
          <w:b/>
          <w:sz w:val="24"/>
          <w:szCs w:val="24"/>
        </w:rPr>
        <w:t>Support Cases:</w:t>
      </w:r>
      <w:r>
        <w:rPr>
          <w:rFonts w:asciiTheme="minorHAnsi" w:hAnsiTheme="minorHAnsi"/>
          <w:b/>
          <w:sz w:val="24"/>
          <w:szCs w:val="24"/>
        </w:rPr>
        <w:t xml:space="preserve"> </w:t>
      </w:r>
    </w:p>
    <w:p w14:paraId="44966249" w14:textId="77777777" w:rsidR="00D023C7" w:rsidRPr="00C8669A" w:rsidRDefault="00C8669A" w:rsidP="00B14B74">
      <w:pPr>
        <w:pStyle w:val="ListParagraph"/>
        <w:numPr>
          <w:ilvl w:val="2"/>
          <w:numId w:val="9"/>
        </w:numPr>
        <w:ind w:left="1800"/>
        <w:rPr>
          <w:rFonts w:asciiTheme="minorHAnsi" w:hAnsiTheme="minorHAnsi"/>
          <w:b/>
        </w:rPr>
      </w:pPr>
      <w:r w:rsidRPr="00C8669A">
        <w:rPr>
          <w:rFonts w:asciiTheme="minorHAnsi" w:hAnsiTheme="minorHAnsi"/>
          <w:bCs/>
        </w:rPr>
        <w:t>1</w:t>
      </w:r>
    </w:p>
    <w:p w14:paraId="5845517A" w14:textId="77777777" w:rsidR="00C8669A" w:rsidRPr="00C8669A" w:rsidRDefault="00C8669A" w:rsidP="00B14B74">
      <w:pPr>
        <w:pStyle w:val="ListParagraph"/>
        <w:numPr>
          <w:ilvl w:val="2"/>
          <w:numId w:val="9"/>
        </w:numPr>
        <w:ind w:left="1800"/>
        <w:rPr>
          <w:rFonts w:asciiTheme="minorHAnsi" w:hAnsiTheme="minorHAnsi"/>
          <w:b/>
        </w:rPr>
      </w:pPr>
      <w:r>
        <w:rPr>
          <w:rFonts w:asciiTheme="minorHAnsi" w:hAnsiTheme="minorHAnsi"/>
          <w:bCs/>
        </w:rPr>
        <w:t>2</w:t>
      </w:r>
    </w:p>
    <w:p w14:paraId="76538FAE" w14:textId="77777777" w:rsidR="00C8669A" w:rsidRPr="00C8669A" w:rsidRDefault="00C8669A" w:rsidP="00B14B74">
      <w:pPr>
        <w:pStyle w:val="ListParagraph"/>
        <w:numPr>
          <w:ilvl w:val="2"/>
          <w:numId w:val="9"/>
        </w:numPr>
        <w:ind w:left="1800"/>
        <w:rPr>
          <w:rFonts w:asciiTheme="minorHAnsi" w:hAnsiTheme="minorHAnsi"/>
          <w:b/>
        </w:rPr>
      </w:pPr>
      <w:r>
        <w:rPr>
          <w:rFonts w:asciiTheme="minorHAnsi" w:hAnsiTheme="minorHAnsi"/>
          <w:bCs/>
        </w:rPr>
        <w:t>3</w:t>
      </w:r>
    </w:p>
    <w:p w14:paraId="7EBC08A8" w14:textId="77777777" w:rsidR="002E5C46" w:rsidRDefault="002E5C46" w:rsidP="00C8669A">
      <w:pPr>
        <w:pStyle w:val="ListParagraph"/>
        <w:ind w:left="1080"/>
        <w:rPr>
          <w:rFonts w:asciiTheme="minorHAnsi" w:hAnsiTheme="minorHAnsi"/>
          <w:b/>
          <w:sz w:val="24"/>
          <w:szCs w:val="24"/>
        </w:rPr>
      </w:pPr>
      <w:r w:rsidRPr="00A71359">
        <w:rPr>
          <w:rFonts w:asciiTheme="minorHAnsi" w:hAnsiTheme="minorHAnsi"/>
          <w:b/>
          <w:sz w:val="24"/>
          <w:szCs w:val="24"/>
        </w:rPr>
        <w:t>Product Releases</w:t>
      </w:r>
      <w:r>
        <w:rPr>
          <w:rFonts w:asciiTheme="minorHAnsi" w:hAnsiTheme="minorHAnsi"/>
          <w:b/>
          <w:sz w:val="24"/>
          <w:szCs w:val="24"/>
        </w:rPr>
        <w:t>/Announcements</w:t>
      </w:r>
      <w:r w:rsidRPr="00A71359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 xml:space="preserve"> </w:t>
      </w:r>
    </w:p>
    <w:p w14:paraId="0EA51E61" w14:textId="77777777" w:rsidR="00D023C7" w:rsidRPr="00C8669A" w:rsidRDefault="00AA4EEC" w:rsidP="00C8669A">
      <w:pPr>
        <w:pStyle w:val="ListParagraph"/>
        <w:numPr>
          <w:ilvl w:val="2"/>
          <w:numId w:val="9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ESXi </w:t>
      </w:r>
      <w:r w:rsidR="00C8669A">
        <w:rPr>
          <w:rFonts w:asciiTheme="minorHAnsi" w:hAnsiTheme="minorHAnsi"/>
          <w:bCs/>
        </w:rPr>
        <w:t>X.Y.Z</w:t>
      </w:r>
    </w:p>
    <w:p w14:paraId="6F8B20C3" w14:textId="77777777" w:rsidR="00D023C7" w:rsidRDefault="00C8669A" w:rsidP="00D023C7">
      <w:pPr>
        <w:pStyle w:val="ListParagraph"/>
        <w:numPr>
          <w:ilvl w:val="2"/>
          <w:numId w:val="9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vSphere</w:t>
      </w:r>
    </w:p>
    <w:p w14:paraId="4774DB84" w14:textId="77777777" w:rsidR="00D023C7" w:rsidRDefault="00C8669A" w:rsidP="00D023C7">
      <w:pPr>
        <w:pStyle w:val="ListParagraph"/>
        <w:numPr>
          <w:ilvl w:val="2"/>
          <w:numId w:val="9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Product - vRA</w:t>
      </w:r>
    </w:p>
    <w:p w14:paraId="69162866" w14:textId="77777777" w:rsidR="00A81EF4" w:rsidRPr="00A81EF4" w:rsidRDefault="00A81EF4" w:rsidP="00A81EF4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1218BBE8" w14:textId="77777777" w:rsidR="002E5C46" w:rsidRPr="00C51E76" w:rsidRDefault="002E5C46" w:rsidP="002E5C46">
      <w:pPr>
        <w:pStyle w:val="ListParagraph"/>
        <w:numPr>
          <w:ilvl w:val="0"/>
          <w:numId w:val="9"/>
        </w:numPr>
        <w:rPr>
          <w:rFonts w:asciiTheme="minorHAnsi" w:hAnsiTheme="minorHAnsi"/>
          <w:b/>
          <w:sz w:val="24"/>
          <w:szCs w:val="24"/>
        </w:rPr>
      </w:pPr>
      <w:r w:rsidRPr="00105FAC">
        <w:rPr>
          <w:rFonts w:asciiTheme="minorHAnsi" w:hAnsiTheme="minorHAnsi"/>
          <w:b/>
        </w:rPr>
        <w:t>Upcoming Events</w:t>
      </w:r>
      <w:r>
        <w:rPr>
          <w:rFonts w:asciiTheme="minorHAnsi" w:hAnsiTheme="minorHAnsi"/>
          <w:b/>
        </w:rPr>
        <w:t xml:space="preserve"> | Items of Interest</w:t>
      </w:r>
    </w:p>
    <w:tbl>
      <w:tblPr>
        <w:tblW w:w="5000" w:type="pct"/>
        <w:tblInd w:w="1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715E3" w:rsidRPr="00FF7C96" w14:paraId="03A8B0DC" w14:textId="77777777" w:rsidTr="0069336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D6781" w14:textId="77777777" w:rsidR="00C715E3" w:rsidRPr="00FF7C96" w:rsidRDefault="00C715E3" w:rsidP="00517D2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4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F7C96">
              <w:rPr>
                <w:rFonts w:asciiTheme="minorHAnsi" w:eastAsiaTheme="minorHAnsi" w:hAnsiTheme="minorHAnsi"/>
                <w:b/>
                <w:szCs w:val="24"/>
              </w:rPr>
              <w:t>VMware vSphere 6.5. Support Extension</w:t>
            </w:r>
          </w:p>
        </w:tc>
      </w:tr>
    </w:tbl>
    <w:p w14:paraId="79959819" w14:textId="77777777" w:rsidR="00C715E3" w:rsidRPr="00FF7C96" w:rsidRDefault="00C715E3" w:rsidP="00C715E3">
      <w:pPr>
        <w:ind w:left="1290"/>
        <w:textAlignment w:val="top"/>
        <w:rPr>
          <w:rFonts w:asciiTheme="minorHAnsi" w:hAnsiTheme="minorHAnsi" w:cstheme="minorHAnsi"/>
          <w:vanish/>
          <w:color w:val="000000" w:themeColor="text1"/>
          <w:sz w:val="20"/>
          <w:szCs w:val="20"/>
        </w:rPr>
      </w:pPr>
    </w:p>
    <w:tbl>
      <w:tblPr>
        <w:tblW w:w="5000" w:type="pct"/>
        <w:tblInd w:w="1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715E3" w:rsidRPr="00FF7C96" w14:paraId="3B05AAEC" w14:textId="77777777" w:rsidTr="0069336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F8EF6A" w14:textId="77777777" w:rsidR="00C715E3" w:rsidRPr="00FF7C96" w:rsidRDefault="00C715E3" w:rsidP="00693365">
            <w:pPr>
              <w:pStyle w:val="NormalWeb"/>
              <w:spacing w:before="0" w:beforeAutospacing="0" w:after="0" w:afterAutospacing="0" w:line="24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Customers are now able to avail of full support for all versions of the vSphere 6.5 release until</w:t>
            </w:r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Pr="00FF7C96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October 15, 2022</w:t>
            </w: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 The original end of support date was November 15 2021. There is no change to the end of technical guidance date, which remains at November 15, 2023.</w:t>
            </w:r>
          </w:p>
        </w:tc>
      </w:tr>
    </w:tbl>
    <w:p w14:paraId="637AEB7C" w14:textId="77777777" w:rsidR="00C715E3" w:rsidRPr="00FF7C96" w:rsidRDefault="00C715E3" w:rsidP="00C715E3">
      <w:pPr>
        <w:ind w:left="1290"/>
        <w:textAlignment w:val="top"/>
        <w:rPr>
          <w:rFonts w:asciiTheme="minorHAnsi" w:hAnsiTheme="minorHAnsi" w:cstheme="minorHAnsi"/>
          <w:vanish/>
          <w:color w:val="000000" w:themeColor="text1"/>
          <w:sz w:val="20"/>
          <w:szCs w:val="20"/>
        </w:rPr>
      </w:pPr>
    </w:p>
    <w:tbl>
      <w:tblPr>
        <w:tblW w:w="5000" w:type="pct"/>
        <w:tblInd w:w="1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715E3" w:rsidRPr="00FF7C96" w14:paraId="539B44D9" w14:textId="77777777" w:rsidTr="0069336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8E662" w14:textId="77777777" w:rsidR="00C715E3" w:rsidRPr="00FF7C96" w:rsidRDefault="00C715E3" w:rsidP="00693365">
            <w:pPr>
              <w:pStyle w:val="NormalWeb"/>
              <w:spacing w:before="0" w:beforeAutospacing="0" w:after="0" w:afterAutospacing="0" w:line="24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Full details can be found on the VMware vSphere Blog titled, "</w:t>
            </w:r>
            <w:hyperlink r:id="rId11" w:tgtFrame="_blank" w:history="1">
              <w:r w:rsidRPr="00FF7C96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Announcing Limited Extension of VMware vSphere 6.5 General Support Period</w:t>
              </w:r>
            </w:hyperlink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." Please refer to</w:t>
            </w:r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hyperlink r:id="rId12" w:tgtFrame="_blank" w:history="1">
              <w:r w:rsidRPr="00FF7C96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VMware KB 83223</w:t>
              </w:r>
            </w:hyperlink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and the</w:t>
            </w:r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hyperlink r:id="rId13" w:tgtFrame="_blank" w:history="1">
              <w:r w:rsidRPr="00FF7C96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VMware Product Lifecycle Matrix</w:t>
              </w:r>
            </w:hyperlink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for further information.</w:t>
            </w:r>
          </w:p>
        </w:tc>
      </w:tr>
    </w:tbl>
    <w:p w14:paraId="06AD0D6E" w14:textId="77777777" w:rsidR="003B3BC9" w:rsidRDefault="003B3BC9" w:rsidP="003B3BC9">
      <w:pPr>
        <w:rPr>
          <w:rFonts w:asciiTheme="minorHAnsi" w:hAnsiTheme="minorHAnsi"/>
          <w:b/>
        </w:rPr>
      </w:pPr>
    </w:p>
    <w:p w14:paraId="37E8EB36" w14:textId="77777777" w:rsidR="0099555F" w:rsidRPr="00BD143A" w:rsidRDefault="003B3BC9" w:rsidP="0099555F">
      <w:pPr>
        <w:rPr>
          <w:rFonts w:asciiTheme="minorHAnsi" w:hAnsiTheme="minorHAnsi"/>
          <w:b/>
        </w:rPr>
      </w:pPr>
      <w:r w:rsidRPr="005F7F29">
        <w:rPr>
          <w:rFonts w:asciiTheme="minorHAnsi" w:hAnsiTheme="minorHAnsi"/>
          <w:b/>
        </w:rPr>
        <w:t xml:space="preserve">Upcoming Events | Items of Interest </w:t>
      </w:r>
    </w:p>
    <w:p w14:paraId="7D943D92" w14:textId="77777777" w:rsidR="00C8669A" w:rsidRPr="00C8669A" w:rsidRDefault="003B3BC9" w:rsidP="00C8669A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</w:rPr>
        <w:t xml:space="preserve">VMware </w:t>
      </w:r>
    </w:p>
    <w:p w14:paraId="3B0B0AC4" w14:textId="77777777" w:rsidR="00C8669A" w:rsidRPr="00C8669A" w:rsidRDefault="00C8669A" w:rsidP="00C8669A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31A8DD71" w14:textId="77777777" w:rsidR="00C8669A" w:rsidRDefault="00C8669A" w:rsidP="00C8669A">
      <w:pP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6440288" w14:textId="77777777" w:rsidR="00C8669A" w:rsidRDefault="00C8669A" w:rsidP="00C8669A">
      <w:pP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A21E402" w14:textId="77777777" w:rsidR="0041678E" w:rsidRPr="00C8669A" w:rsidRDefault="0041678E" w:rsidP="00C8669A">
      <w:pPr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C8669A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Your VMware Reference Card</w:t>
      </w:r>
      <w:r w:rsidRPr="00C8669A">
        <w:rPr>
          <w:rStyle w:val="eop"/>
          <w:rFonts w:eastAsia="Calibri" w:cs="Arial"/>
          <w:b/>
          <w:bCs/>
          <w:color w:val="000000"/>
          <w:szCs w:val="36"/>
        </w:rPr>
        <w:t> </w:t>
      </w:r>
    </w:p>
    <w:p w14:paraId="3135214E" w14:textId="77777777" w:rsidR="0041678E" w:rsidRDefault="0041678E" w:rsidP="00416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</w:rPr>
        <w:t>Account Team</w:t>
      </w:r>
      <w:r>
        <w:rPr>
          <w:rStyle w:val="eop"/>
          <w:rFonts w:eastAsia="Calibri" w:cs="Arial"/>
          <w:b/>
          <w:bCs/>
          <w:color w:val="000000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1858"/>
        <w:gridCol w:w="3279"/>
      </w:tblGrid>
      <w:tr w:rsidR="0041678E" w14:paraId="32D827D9" w14:textId="77777777" w:rsidTr="004944A2">
        <w:tc>
          <w:tcPr>
            <w:tcW w:w="42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bottom"/>
            <w:hideMark/>
          </w:tcPr>
          <w:p w14:paraId="5E4B7B7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QUESTION/OPPORTUNITY/CHALLENGE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single" w:sz="6" w:space="0" w:color="D9D9D9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bottom"/>
            <w:hideMark/>
          </w:tcPr>
          <w:p w14:paraId="10CD2F33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GO-TO RESOURCE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0" w:type="dxa"/>
            <w:tcBorders>
              <w:top w:val="single" w:sz="6" w:space="0" w:color="D9D9D9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bottom"/>
            <w:hideMark/>
          </w:tcPr>
          <w:p w14:paraId="2A986144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CONTACT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</w:tr>
      <w:tr w:rsidR="0041678E" w14:paraId="5D8FFE64" w14:textId="77777777" w:rsidTr="004944A2">
        <w:tc>
          <w:tcPr>
            <w:tcW w:w="424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97D87E0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Purchasing/Sales Questions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4FD2604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Licensing Questions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54C3B38B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Renewal Questions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2CBC717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Account Executive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0EA1B744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6D00738F" w14:textId="77777777" w:rsidR="00A3417D" w:rsidRDefault="00A3417D" w:rsidP="00C340C0">
            <w:pPr>
              <w:pStyle w:val="paragraph"/>
              <w:spacing w:before="0" w:beforeAutospacing="0" w:after="0"/>
              <w:textAlignment w:val="baseline"/>
              <w:rPr>
                <w:rStyle w:val="normaltextrun"/>
                <w:rFonts w:ascii="Arial" w:hAnsi="Arial" w:cs="Arial"/>
                <w:sz w:val="16"/>
                <w:szCs w:val="16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Randy Paugh</w:t>
            </w:r>
          </w:p>
          <w:p w14:paraId="455E1635" w14:textId="77777777" w:rsidR="00C340C0" w:rsidRPr="00782FB9" w:rsidRDefault="00016EF1" w:rsidP="00C340C0">
            <w:pPr>
              <w:pStyle w:val="paragraph"/>
              <w:spacing w:before="0" w:beforeAutospacing="0" w:after="0"/>
              <w:textAlignment w:val="baseline"/>
              <w:rPr>
                <w:rStyle w:val="normaltextrun"/>
                <w:rFonts w:ascii="Arial" w:hAnsi="Arial" w:cs="Arial"/>
                <w:sz w:val="16"/>
                <w:szCs w:val="16"/>
              </w:rPr>
            </w:pPr>
            <w:hyperlink r:id="rId14" w:history="1">
              <w:r w:rsidR="00A3417D" w:rsidRPr="00A3417D">
                <w:rPr>
                  <w:rStyle w:val="Hyperlink"/>
                  <w:rFonts w:ascii="Arial" w:hAnsi="Arial" w:cs="Arial"/>
                  <w:sz w:val="16"/>
                  <w:szCs w:val="16"/>
                </w:rPr>
                <w:t>rpaugh</w:t>
              </w:r>
              <w:r w:rsidR="00C340C0" w:rsidRPr="00A3417D">
                <w:rPr>
                  <w:rStyle w:val="Hyperlink"/>
                  <w:rFonts w:ascii="Arial" w:hAnsi="Arial" w:cs="Arial"/>
                  <w:sz w:val="16"/>
                  <w:szCs w:val="16"/>
                </w:rPr>
                <w:t>@vmware.com</w:t>
              </w:r>
            </w:hyperlink>
          </w:p>
          <w:p w14:paraId="4586C067" w14:textId="77777777" w:rsidR="0041678E" w:rsidRPr="004367EB" w:rsidRDefault="00381D37" w:rsidP="004944A2">
            <w:pPr>
              <w:pStyle w:val="paragraph"/>
              <w:spacing w:before="0" w:beforeAutospacing="0" w:after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normaltextrun"/>
                <w:sz w:val="16"/>
                <w:szCs w:val="16"/>
              </w:rPr>
              <w:t>65</w:t>
            </w:r>
            <w:r w:rsidRPr="00381D37">
              <w:rPr>
                <w:rStyle w:val="normaltextrun"/>
                <w:sz w:val="16"/>
                <w:szCs w:val="16"/>
              </w:rPr>
              <w:t>0-427-5695</w:t>
            </w:r>
          </w:p>
        </w:tc>
      </w:tr>
      <w:tr w:rsidR="0041678E" w14:paraId="1CC938F8" w14:textId="77777777" w:rsidTr="004944A2">
        <w:tc>
          <w:tcPr>
            <w:tcW w:w="424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81F2D66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Pre-Sales Technical Questions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5F1D918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Proof of Concepts/Demos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0C658C7E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Product Roadmap Presentations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ECB6F14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Systems Engineer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4D7119A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06F2B94C" w14:textId="77777777" w:rsidR="0041678E" w:rsidRDefault="00381D37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Amy Tam</w:t>
            </w:r>
          </w:p>
          <w:p w14:paraId="28BB5BF9" w14:textId="77777777" w:rsidR="0041678E" w:rsidRDefault="00016EF1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hyperlink r:id="rId15" w:history="1">
              <w:r w:rsidR="00381D37" w:rsidRPr="00381D37">
                <w:rPr>
                  <w:rStyle w:val="Hyperlink"/>
                  <w:rFonts w:ascii="Arial" w:hAnsi="Arial" w:cs="Arial"/>
                  <w:sz w:val="16"/>
                  <w:szCs w:val="16"/>
                </w:rPr>
                <w:t>amyt</w:t>
              </w:r>
              <w:r w:rsidR="0041678E" w:rsidRPr="00381D37">
                <w:rPr>
                  <w:rStyle w:val="Hyperlink"/>
                  <w:rFonts w:ascii="Arial" w:hAnsi="Arial" w:cs="Arial"/>
                  <w:sz w:val="16"/>
                  <w:szCs w:val="16"/>
                </w:rPr>
                <w:t>@vmware.com</w:t>
              </w:r>
            </w:hyperlink>
          </w:p>
          <w:p w14:paraId="36C41E3F" w14:textId="77777777" w:rsidR="0041678E" w:rsidRPr="004367EB" w:rsidRDefault="0041678E" w:rsidP="004944A2">
            <w:pPr>
              <w:pStyle w:val="paragraph"/>
              <w:spacing w:before="0" w:beforeAutospacing="0" w:after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4367EB">
              <w:rPr>
                <w:rStyle w:val="normaltextrun"/>
                <w:rFonts w:ascii="Arial" w:hAnsi="Arial" w:cs="Arial"/>
                <w:sz w:val="16"/>
                <w:szCs w:val="16"/>
              </w:rPr>
              <w:t>510-828-1244</w:t>
            </w:r>
          </w:p>
        </w:tc>
      </w:tr>
      <w:tr w:rsidR="0041678E" w14:paraId="70978B81" w14:textId="77777777" w:rsidTr="004944A2">
        <w:tc>
          <w:tcPr>
            <w:tcW w:w="424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6E9B5304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Best Practices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57CCA0E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Virtualization Strategy Questions &amp; Project Guidance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6044F59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Feature Enhancements</w:t>
            </w:r>
          </w:p>
          <w:p w14:paraId="508F570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Architecture Questions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2609D2CD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Product Updates &amp; Product Roadmap Presentations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61E8CB9A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Product Release Notification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3AD7B793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Assistance with Beta Testing Requests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00AA5A13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Coordinate Sessions with Product Management or other VMware Teams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24E2BF3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Technical Account Manager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BF8C0BA" w14:textId="77777777" w:rsidR="0041678E" w:rsidRDefault="00A3417D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Diego Guisande</w:t>
            </w:r>
          </w:p>
          <w:p w14:paraId="01066E70" w14:textId="77777777" w:rsidR="0041678E" w:rsidRDefault="00016EF1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hyperlink r:id="rId16" w:history="1">
              <w:r w:rsidR="00A3417D" w:rsidRPr="00A3417D">
                <w:rPr>
                  <w:rStyle w:val="Hyperlink"/>
                  <w:rFonts w:ascii="Arial" w:hAnsi="Arial" w:cs="Arial"/>
                  <w:sz w:val="16"/>
                  <w:szCs w:val="16"/>
                </w:rPr>
                <w:t>dguisande</w:t>
              </w:r>
              <w:r w:rsidR="0041678E" w:rsidRPr="00A3417D">
                <w:rPr>
                  <w:rStyle w:val="Hyperlink"/>
                  <w:rFonts w:ascii="Arial" w:hAnsi="Arial" w:cs="Arial"/>
                  <w:sz w:val="16"/>
                  <w:szCs w:val="16"/>
                </w:rPr>
                <w:t>@vmware.com</w:t>
              </w:r>
            </w:hyperlink>
          </w:p>
          <w:p w14:paraId="6EC765C3" w14:textId="77777777" w:rsidR="0041678E" w:rsidRPr="004367EB" w:rsidRDefault="00A3417D" w:rsidP="004944A2">
            <w:pPr>
              <w:pStyle w:val="paragraph"/>
              <w:spacing w:before="0" w:beforeAutospacing="0" w:after="0"/>
              <w:textAlignment w:val="baseline"/>
              <w:rPr>
                <w:rStyle w:val="normaltextrun"/>
                <w:rFonts w:ascii="Arial" w:hAnsi="Arial" w:cs="Arial"/>
                <w:sz w:val="16"/>
                <w:szCs w:val="16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510</w:t>
            </w:r>
            <w:r w:rsidR="0041678E" w:rsidRPr="004367EB">
              <w:rPr>
                <w:rStyle w:val="normaltextrun"/>
                <w:rFonts w:ascii="Arial" w:hAnsi="Arial" w:cs="Arial"/>
                <w:sz w:val="16"/>
                <w:szCs w:val="16"/>
              </w:rPr>
              <w:t>-</w:t>
            </w: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648</w:t>
            </w:r>
            <w:r w:rsidR="0041678E" w:rsidRPr="004367EB">
              <w:rPr>
                <w:rStyle w:val="normaltextrun"/>
                <w:rFonts w:ascii="Arial" w:hAnsi="Arial" w:cs="Arial"/>
                <w:sz w:val="16"/>
                <w:szCs w:val="16"/>
              </w:rPr>
              <w:t>-</w:t>
            </w: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7352</w:t>
            </w:r>
            <w:r w:rsidR="0041678E" w:rsidRPr="004367EB">
              <w:rPr>
                <w:rStyle w:val="normaltextrun"/>
                <w:rFonts w:ascii="Arial" w:hAnsi="Arial"/>
              </w:rPr>
              <w:t> </w:t>
            </w:r>
          </w:p>
          <w:p w14:paraId="7297CC55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Dai Pritchard, Practice Manager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4486C872" w14:textId="77777777" w:rsidR="0041678E" w:rsidRDefault="00016EF1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hyperlink r:id="rId17" w:history="1">
              <w:r w:rsidR="00A3417D" w:rsidRPr="00074E11">
                <w:rPr>
                  <w:rStyle w:val="Hyperlink"/>
                  <w:rFonts w:ascii="Arial" w:hAnsi="Arial" w:cs="Arial"/>
                  <w:sz w:val="16"/>
                  <w:szCs w:val="16"/>
                </w:rPr>
                <w:t>dpritchard@vmware.com</w:t>
              </w:r>
            </w:hyperlink>
            <w:r w:rsidR="0041678E"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01C4A917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415.599.5287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00CFBDE5" w14:textId="77777777" w:rsidR="0041678E" w:rsidRDefault="0041678E" w:rsidP="00416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</w:rPr>
        <w:t>Support</w:t>
      </w:r>
      <w:r>
        <w:rPr>
          <w:rStyle w:val="eop"/>
          <w:rFonts w:eastAsia="Calibri" w:cs="Arial"/>
          <w:b/>
          <w:bCs/>
          <w:color w:val="000000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035"/>
        <w:gridCol w:w="2296"/>
        <w:gridCol w:w="2328"/>
      </w:tblGrid>
      <w:tr w:rsidR="0041678E" w14:paraId="3C20F3D0" w14:textId="77777777" w:rsidTr="004944A2">
        <w:tc>
          <w:tcPr>
            <w:tcW w:w="4770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3CB49F2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ACCOUNT DETAILS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D9D9D9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849A3E1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INITIAL RESPONSE TIME EXPECTATIONS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</w:tr>
      <w:tr w:rsidR="0041678E" w14:paraId="3217230A" w14:textId="77777777" w:rsidTr="004944A2">
        <w:tc>
          <w:tcPr>
            <w:tcW w:w="271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7363CD1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EA #/Contract #: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6C7F7FD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0818B7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SEV1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4D10770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30 minutes, 24/7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  <w:tr w:rsidR="0041678E" w14:paraId="6315A828" w14:textId="77777777" w:rsidTr="004944A2">
        <w:tc>
          <w:tcPr>
            <w:tcW w:w="271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3CA7F7D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Entitlement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2DB0E2E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Production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8BBBAD9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SEV2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4FC0341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4 business hours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  <w:tr w:rsidR="0041678E" w14:paraId="49D5B241" w14:textId="77777777" w:rsidTr="004944A2">
        <w:tc>
          <w:tcPr>
            <w:tcW w:w="271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0E0F4AD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Root Cause Analysis Included: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61176B2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No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A75F2D5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SEV3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9F1BC67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8 business hours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  <w:tr w:rsidR="0041678E" w14:paraId="46686EA3" w14:textId="77777777" w:rsidTr="004944A2">
        <w:tc>
          <w:tcPr>
            <w:tcW w:w="271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62444C0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86E4B1F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A44C825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SEV4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BBEEBC9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12 business hours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2F693D48" w14:textId="77777777" w:rsidR="0041678E" w:rsidRDefault="0041678E" w:rsidP="00416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22"/>
          <w:szCs w:val="22"/>
        </w:rPr>
        <w:t>Support Avenues</w:t>
      </w:r>
      <w:r>
        <w:rPr>
          <w:rStyle w:val="eop"/>
          <w:rFonts w:eastAsia="Calibri" w:cs="Arial"/>
          <w:b/>
          <w:bCs/>
          <w:i/>
          <w:iCs/>
          <w:color w:val="000000"/>
          <w:sz w:val="22"/>
          <w:szCs w:val="22"/>
        </w:rPr>
        <w:t> </w:t>
      </w:r>
    </w:p>
    <w:p w14:paraId="7360B35E" w14:textId="77777777" w:rsidR="0041678E" w:rsidRDefault="0041678E" w:rsidP="000102BA">
      <w:pPr>
        <w:pStyle w:val="paragraph"/>
        <w:numPr>
          <w:ilvl w:val="0"/>
          <w:numId w:val="10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Knowledge Base:  </w:t>
      </w:r>
      <w:hyperlink r:id="rId18" w:tgtFrame="_blank" w:history="1">
        <w:r>
          <w:rPr>
            <w:rStyle w:val="normaltextrun"/>
            <w:rFonts w:ascii="Arial" w:hAnsi="Arial" w:cs="Arial"/>
            <w:color w:val="0094D2"/>
            <w:sz w:val="18"/>
            <w:szCs w:val="18"/>
          </w:rPr>
          <w:t>http://kb.vmware.com</w:t>
        </w:r>
      </w:hyperlink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5FCE1089" w14:textId="77777777" w:rsidR="0041678E" w:rsidRDefault="0041678E" w:rsidP="000102BA">
      <w:pPr>
        <w:pStyle w:val="paragraph"/>
        <w:numPr>
          <w:ilvl w:val="0"/>
          <w:numId w:val="10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Open an SR Online:  </w:t>
      </w:r>
      <w:hyperlink r:id="rId19" w:tgtFrame="_blank" w:history="1">
        <w:r>
          <w:rPr>
            <w:rStyle w:val="normaltextrun"/>
            <w:rFonts w:ascii="Arial" w:hAnsi="Arial" w:cs="Arial"/>
            <w:color w:val="0094D2"/>
            <w:sz w:val="18"/>
            <w:szCs w:val="18"/>
          </w:rPr>
          <w:t>www.vmware.com/support/contacts/file-sr.html</w:t>
        </w:r>
      </w:hyperlink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7F5D4D7A" w14:textId="77777777" w:rsidR="0041678E" w:rsidRDefault="0041678E" w:rsidP="000102BA">
      <w:pPr>
        <w:pStyle w:val="paragraph"/>
        <w:numPr>
          <w:ilvl w:val="0"/>
          <w:numId w:val="10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Open an SR via phone</w:t>
      </w:r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39724F3C" w14:textId="77777777" w:rsidR="0041678E" w:rsidRDefault="0041678E" w:rsidP="000102BA">
      <w:pPr>
        <w:pStyle w:val="paragraph"/>
        <w:numPr>
          <w:ilvl w:val="0"/>
          <w:numId w:val="11"/>
        </w:numPr>
        <w:spacing w:before="0" w:beforeAutospacing="0" w:after="0" w:afterAutospacing="0"/>
        <w:ind w:left="162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US:  877-4VMWare (877-486-9273)</w:t>
      </w:r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71568BD5" w14:textId="77777777" w:rsidR="0041678E" w:rsidRDefault="00016EF1" w:rsidP="000102BA">
      <w:pPr>
        <w:pStyle w:val="paragraph"/>
        <w:numPr>
          <w:ilvl w:val="0"/>
          <w:numId w:val="11"/>
        </w:numPr>
        <w:spacing w:before="0" w:beforeAutospacing="0" w:after="0" w:afterAutospacing="0"/>
        <w:ind w:left="162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0" w:tgtFrame="_blank" w:history="1">
        <w:r w:rsidR="0041678E">
          <w:rPr>
            <w:rStyle w:val="normaltextrun"/>
            <w:rFonts w:ascii="Arial" w:hAnsi="Arial" w:cs="Arial"/>
            <w:color w:val="0094D2"/>
            <w:sz w:val="18"/>
            <w:szCs w:val="18"/>
          </w:rPr>
          <w:t>International</w:t>
        </w:r>
      </w:hyperlink>
      <w:r w:rsidR="0041678E"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203F5ED2" w14:textId="77777777" w:rsidR="0041678E" w:rsidRDefault="0041678E" w:rsidP="00416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22"/>
          <w:szCs w:val="22"/>
        </w:rPr>
        <w:t>Escalation Avenues</w:t>
      </w:r>
      <w:r>
        <w:rPr>
          <w:rStyle w:val="eop"/>
          <w:rFonts w:eastAsia="Calibri" w:cs="Arial"/>
          <w:b/>
          <w:bCs/>
          <w:i/>
          <w:iCs/>
          <w:color w:val="000000"/>
          <w:sz w:val="22"/>
          <w:szCs w:val="22"/>
        </w:rPr>
        <w:t> </w:t>
      </w:r>
    </w:p>
    <w:p w14:paraId="3A255C41" w14:textId="77777777" w:rsidR="0041678E" w:rsidRDefault="00016EF1" w:rsidP="0041678E">
      <w:pPr>
        <w:pStyle w:val="paragraph"/>
        <w:spacing w:before="0" w:beforeAutospacing="0" w:after="0" w:afterAutospacing="0"/>
        <w:ind w:left="210" w:hanging="21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1" w:tgtFrame="_blank" w:history="1">
        <w:r w:rsidR="0041678E">
          <w:rPr>
            <w:rStyle w:val="normaltextrun"/>
            <w:rFonts w:ascii="Arial" w:hAnsi="Arial" w:cs="Arial"/>
            <w:color w:val="0094D2"/>
            <w:sz w:val="18"/>
            <w:szCs w:val="18"/>
          </w:rPr>
          <w:t>www.vmware.com/support/file-sr/escalation</w:t>
        </w:r>
      </w:hyperlink>
      <w:r w:rsidR="0041678E"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46510BC5" w14:textId="77777777" w:rsidR="0041678E" w:rsidRDefault="0041678E" w:rsidP="000102BA">
      <w:pPr>
        <w:pStyle w:val="paragraph"/>
        <w:numPr>
          <w:ilvl w:val="0"/>
          <w:numId w:val="12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lastRenderedPageBreak/>
        <w:t>You can escalate a support request at any time either by speaking directly with the technician assigned or by requesting to speak with a Duty Manager/Regional Escalation Manager.</w:t>
      </w:r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2E3D5C75" w14:textId="77777777" w:rsidR="0041678E" w:rsidRDefault="0041678E" w:rsidP="000102BA">
      <w:pPr>
        <w:pStyle w:val="paragraph"/>
        <w:numPr>
          <w:ilvl w:val="0"/>
          <w:numId w:val="12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We recommend that you contact VMware Support by telephone for escalations. This will ensure that your request is directed to the appropriate resources as soon as possible to achieve a successful resolution.</w:t>
      </w:r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0310D0D2" w14:textId="77777777" w:rsidR="00004A0D" w:rsidRDefault="0041678E" w:rsidP="00DD0D09">
      <w:pPr>
        <w:rPr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The severity level of a support request can be increased without an escalation if the business impact of a support request has changed or was not correctly recorded initially</w:t>
      </w:r>
    </w:p>
    <w:sectPr w:rsidR="00004A0D" w:rsidSect="00332B74">
      <w:headerReference w:type="default" r:id="rId22"/>
      <w:footerReference w:type="default" r:id="rId23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9F66" w14:textId="77777777" w:rsidR="00016EF1" w:rsidRDefault="00016EF1">
      <w:r>
        <w:separator/>
      </w:r>
    </w:p>
    <w:p w14:paraId="3B42CC6B" w14:textId="77777777" w:rsidR="00016EF1" w:rsidRDefault="00016EF1"/>
  </w:endnote>
  <w:endnote w:type="continuationSeparator" w:id="0">
    <w:p w14:paraId="4A6B7BD9" w14:textId="77777777" w:rsidR="00016EF1" w:rsidRDefault="00016EF1">
      <w:r>
        <w:continuationSeparator/>
      </w:r>
    </w:p>
    <w:p w14:paraId="187B1C23" w14:textId="77777777" w:rsidR="00016EF1" w:rsidRDefault="00016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391A" w14:textId="5E63B3EB" w:rsidR="00077462" w:rsidRPr="00FE1740" w:rsidRDefault="00077462" w:rsidP="00282E87">
    <w:pPr>
      <w:jc w:val="center"/>
      <w:rPr>
        <w:rFonts w:asciiTheme="minorHAnsi" w:hAnsiTheme="minorHAnsi"/>
        <w:sz w:val="20"/>
        <w:szCs w:val="20"/>
      </w:rPr>
    </w:pPr>
    <w:r w:rsidRPr="00FE1740">
      <w:rPr>
        <w:rFonts w:asciiTheme="minorHAnsi" w:hAnsi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0F0849" wp14:editId="35BDAD1D">
              <wp:simplePos x="0" y="0"/>
              <wp:positionH relativeFrom="column">
                <wp:posOffset>9525</wp:posOffset>
              </wp:positionH>
              <wp:positionV relativeFrom="paragraph">
                <wp:posOffset>-57785</wp:posOffset>
              </wp:positionV>
              <wp:extent cx="6362700" cy="0"/>
              <wp:effectExtent l="22225" t="31115" r="4127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09F77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-4.55pt" to="501.75pt,-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" strokecolor="#4f81bd [3204]" strokeweight="1.75pt"/>
          </w:pict>
        </mc:Fallback>
      </mc:AlternateContent>
    </w:r>
    <w:r w:rsidRPr="00FE1740">
      <w:rPr>
        <w:rFonts w:asciiTheme="minorHAnsi" w:hAnsiTheme="minorHAnsi"/>
        <w:sz w:val="20"/>
        <w:szCs w:val="20"/>
      </w:rPr>
      <w:t xml:space="preserve">VMware Professional Services   </w:t>
    </w:r>
    <w:r w:rsidRPr="00FE1740">
      <w:rPr>
        <w:rFonts w:asciiTheme="minorHAnsi" w:hAnsiTheme="minorHAnsi"/>
        <w:sz w:val="20"/>
        <w:szCs w:val="20"/>
      </w:rPr>
      <w:tab/>
    </w:r>
    <w:r w:rsidRPr="00FE1740">
      <w:rPr>
        <w:rFonts w:asciiTheme="minorHAnsi" w:hAnsiTheme="minorHAnsi"/>
        <w:sz w:val="20"/>
        <w:szCs w:val="20"/>
      </w:rPr>
      <w:tab/>
    </w:r>
    <w:r w:rsidRPr="00FE1740">
      <w:rPr>
        <w:rFonts w:asciiTheme="minorHAnsi" w:hAnsiTheme="minorHAnsi"/>
        <w:sz w:val="20"/>
        <w:szCs w:val="20"/>
      </w:rPr>
      <w:tab/>
      <w:t xml:space="preserve">Page </w:t>
    </w:r>
    <w:r w:rsidRPr="00FE1740">
      <w:rPr>
        <w:rFonts w:asciiTheme="minorHAnsi" w:hAnsiTheme="minorHAnsi"/>
        <w:sz w:val="20"/>
        <w:szCs w:val="20"/>
      </w:rPr>
      <w:fldChar w:fldCharType="begin"/>
    </w:r>
    <w:r w:rsidRPr="00FE1740">
      <w:rPr>
        <w:rFonts w:asciiTheme="minorHAnsi" w:hAnsiTheme="minorHAnsi"/>
        <w:sz w:val="20"/>
        <w:szCs w:val="20"/>
      </w:rPr>
      <w:instrText xml:space="preserve"> PAGE </w:instrText>
    </w:r>
    <w:r w:rsidRPr="00FE1740">
      <w:rPr>
        <w:rFonts w:asciiTheme="minorHAnsi" w:hAnsiTheme="minorHAnsi"/>
        <w:sz w:val="20"/>
        <w:szCs w:val="20"/>
      </w:rPr>
      <w:fldChar w:fldCharType="separate"/>
    </w:r>
    <w:r>
      <w:rPr>
        <w:rFonts w:asciiTheme="minorHAnsi" w:hAnsiTheme="minorHAnsi"/>
        <w:noProof/>
        <w:sz w:val="20"/>
        <w:szCs w:val="20"/>
      </w:rPr>
      <w:t>1</w:t>
    </w:r>
    <w:r w:rsidRPr="00FE1740">
      <w:rPr>
        <w:rFonts w:asciiTheme="minorHAnsi" w:hAnsiTheme="minorHAnsi"/>
        <w:noProof/>
        <w:sz w:val="20"/>
        <w:szCs w:val="20"/>
      </w:rPr>
      <w:fldChar w:fldCharType="end"/>
    </w:r>
    <w:r w:rsidRPr="00FE1740">
      <w:rPr>
        <w:rFonts w:asciiTheme="minorHAnsi" w:hAnsiTheme="minorHAnsi"/>
        <w:sz w:val="20"/>
        <w:szCs w:val="20"/>
      </w:rPr>
      <w:t xml:space="preserve"> of </w:t>
    </w:r>
    <w:r w:rsidRPr="00FE1740">
      <w:rPr>
        <w:rFonts w:asciiTheme="minorHAnsi" w:hAnsiTheme="minorHAnsi"/>
        <w:sz w:val="20"/>
        <w:szCs w:val="20"/>
      </w:rPr>
      <w:fldChar w:fldCharType="begin"/>
    </w:r>
    <w:r w:rsidRPr="00FE1740">
      <w:rPr>
        <w:rFonts w:asciiTheme="minorHAnsi" w:hAnsiTheme="minorHAnsi"/>
        <w:sz w:val="20"/>
        <w:szCs w:val="20"/>
      </w:rPr>
      <w:instrText>=</w:instrText>
    </w:r>
    <w:r w:rsidRPr="00FE1740">
      <w:rPr>
        <w:rFonts w:asciiTheme="minorHAnsi" w:hAnsiTheme="minorHAnsi"/>
        <w:sz w:val="20"/>
        <w:szCs w:val="20"/>
      </w:rPr>
      <w:fldChar w:fldCharType="begin"/>
    </w:r>
    <w:r w:rsidRPr="00FE1740">
      <w:rPr>
        <w:rFonts w:asciiTheme="minorHAnsi" w:hAnsiTheme="minorHAnsi"/>
        <w:sz w:val="20"/>
        <w:szCs w:val="20"/>
      </w:rPr>
      <w:instrText xml:space="preserve"> NUMPAGES</w:instrText>
    </w:r>
    <w:r w:rsidRPr="00FE1740">
      <w:rPr>
        <w:rFonts w:asciiTheme="minorHAnsi" w:hAnsiTheme="minorHAnsi"/>
        <w:sz w:val="20"/>
        <w:szCs w:val="20"/>
      </w:rPr>
      <w:fldChar w:fldCharType="separate"/>
    </w:r>
    <w:r w:rsidR="00840016">
      <w:rPr>
        <w:rFonts w:asciiTheme="minorHAnsi" w:hAnsiTheme="minorHAnsi"/>
        <w:noProof/>
        <w:sz w:val="20"/>
        <w:szCs w:val="20"/>
      </w:rPr>
      <w:instrText>3</w:instrText>
    </w:r>
    <w:r w:rsidRPr="00FE1740">
      <w:rPr>
        <w:rFonts w:asciiTheme="minorHAnsi" w:hAnsiTheme="minorHAnsi"/>
        <w:noProof/>
        <w:sz w:val="20"/>
        <w:szCs w:val="20"/>
      </w:rPr>
      <w:fldChar w:fldCharType="end"/>
    </w:r>
    <w:r w:rsidRPr="00FE1740">
      <w:rPr>
        <w:rFonts w:asciiTheme="minorHAnsi" w:hAnsiTheme="minorHAnsi"/>
        <w:sz w:val="20"/>
        <w:szCs w:val="20"/>
      </w:rPr>
      <w:fldChar w:fldCharType="separate"/>
    </w:r>
    <w:r w:rsidR="00840016">
      <w:rPr>
        <w:rFonts w:asciiTheme="minorHAnsi" w:hAnsiTheme="minorHAnsi"/>
        <w:noProof/>
        <w:sz w:val="20"/>
        <w:szCs w:val="20"/>
      </w:rPr>
      <w:t>3</w:t>
    </w:r>
    <w:r w:rsidRPr="00FE1740">
      <w:rPr>
        <w:rFonts w:asciiTheme="minorHAnsi" w:hAnsiTheme="minorHAnsi"/>
        <w:sz w:val="20"/>
        <w:szCs w:val="20"/>
      </w:rPr>
      <w:fldChar w:fldCharType="end"/>
    </w:r>
    <w:r w:rsidRPr="00FE1740">
      <w:rPr>
        <w:rFonts w:asciiTheme="minorHAnsi" w:hAnsiTheme="minorHAnsi"/>
        <w:sz w:val="20"/>
        <w:szCs w:val="20"/>
      </w:rPr>
      <w:tab/>
    </w:r>
    <w:r w:rsidRPr="00FE1740">
      <w:rPr>
        <w:rFonts w:asciiTheme="minorHAnsi" w:hAnsiTheme="minorHAnsi"/>
        <w:sz w:val="20"/>
        <w:szCs w:val="20"/>
      </w:rPr>
      <w:tab/>
    </w:r>
    <w:r w:rsidRPr="00FE1740">
      <w:rPr>
        <w:rFonts w:asciiTheme="minorHAnsi" w:hAnsiTheme="minorHAnsi"/>
        <w:sz w:val="20"/>
        <w:szCs w:val="20"/>
      </w:rPr>
      <w:tab/>
      <w:t xml:space="preserve">            Revised: </w:t>
    </w:r>
    <w:r w:rsidRPr="00FE1740">
      <w:rPr>
        <w:rFonts w:asciiTheme="minorHAnsi" w:hAnsiTheme="minorHAnsi"/>
        <w:sz w:val="20"/>
        <w:szCs w:val="20"/>
      </w:rPr>
      <w:fldChar w:fldCharType="begin"/>
    </w:r>
    <w:r w:rsidRPr="00FE1740">
      <w:rPr>
        <w:rFonts w:asciiTheme="minorHAnsi" w:hAnsiTheme="minorHAnsi"/>
        <w:sz w:val="20"/>
        <w:szCs w:val="20"/>
      </w:rPr>
      <w:instrText xml:space="preserve"> DATE \@ "M/d/yy" </w:instrText>
    </w:r>
    <w:r w:rsidRPr="00FE1740">
      <w:rPr>
        <w:rFonts w:asciiTheme="minorHAnsi" w:hAnsiTheme="minorHAnsi"/>
        <w:sz w:val="20"/>
        <w:szCs w:val="20"/>
      </w:rPr>
      <w:fldChar w:fldCharType="separate"/>
    </w:r>
    <w:r w:rsidR="00840016">
      <w:rPr>
        <w:rFonts w:asciiTheme="minorHAnsi" w:hAnsiTheme="minorHAnsi"/>
        <w:noProof/>
        <w:sz w:val="20"/>
        <w:szCs w:val="20"/>
      </w:rPr>
      <w:t>4/16/22</w:t>
    </w:r>
    <w:r w:rsidRPr="00FE1740">
      <w:rPr>
        <w:rFonts w:asciiTheme="minorHAnsi" w:hAnsi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B735" w14:textId="77777777" w:rsidR="00016EF1" w:rsidRDefault="00016EF1">
      <w:r>
        <w:separator/>
      </w:r>
    </w:p>
    <w:p w14:paraId="70BA6DA7" w14:textId="77777777" w:rsidR="00016EF1" w:rsidRDefault="00016EF1"/>
  </w:footnote>
  <w:footnote w:type="continuationSeparator" w:id="0">
    <w:p w14:paraId="12FA93F0" w14:textId="77777777" w:rsidR="00016EF1" w:rsidRDefault="00016EF1">
      <w:r>
        <w:continuationSeparator/>
      </w:r>
    </w:p>
    <w:p w14:paraId="320A0EE4" w14:textId="77777777" w:rsidR="00016EF1" w:rsidRDefault="00016E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0EBB1" w14:textId="77777777" w:rsidR="00077462" w:rsidRPr="00852235" w:rsidRDefault="00077462" w:rsidP="0088685D">
    <w:pPr>
      <w:pStyle w:val="HeaderRightLg"/>
      <w:tabs>
        <w:tab w:val="left" w:pos="1540"/>
        <w:tab w:val="right" w:pos="10080"/>
      </w:tabs>
      <w:jc w:val="left"/>
      <w:rPr>
        <w:sz w:val="40"/>
      </w:rPr>
    </w:pPr>
    <w:r w:rsidRPr="00B94EBD">
      <w:rPr>
        <w:b w:val="0"/>
        <w:sz w:val="40"/>
        <w:szCs w:val="18"/>
      </w:rPr>
      <w:drawing>
        <wp:inline distT="0" distB="0" distL="0" distR="0" wp14:anchorId="69F23A72" wp14:editId="0CB90C7F">
          <wp:extent cx="1724025" cy="409575"/>
          <wp:effectExtent l="0" t="0" r="3175" b="0"/>
          <wp:docPr id="5" name="Picture 1" descr="tamlogonew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amlogonew.bmp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40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 w:val="0"/>
        <w:sz w:val="40"/>
        <w:szCs w:val="18"/>
      </w:rPr>
      <w:tab/>
    </w:r>
    <w:r w:rsidR="00C8669A">
      <w:rPr>
        <w:b w:val="0"/>
        <w:sz w:val="40"/>
        <w:szCs w:val="18"/>
      </w:rPr>
      <w:t>UC-Berkeley</w:t>
    </w:r>
    <w:r>
      <w:rPr>
        <w:b w:val="0"/>
        <w:sz w:val="40"/>
        <w:szCs w:val="18"/>
      </w:rPr>
      <w:t xml:space="preserve"> TAM Meeting</w:t>
    </w:r>
  </w:p>
  <w:p w14:paraId="650EECFE" w14:textId="77777777" w:rsidR="00077462" w:rsidRDefault="00077462" w:rsidP="00DC2A56">
    <w:pPr>
      <w:pStyle w:val="Header2RightLg"/>
    </w:pPr>
    <w:r>
      <w:rPr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2118E3" wp14:editId="3AC49182">
              <wp:simplePos x="0" y="0"/>
              <wp:positionH relativeFrom="column">
                <wp:posOffset>9525</wp:posOffset>
              </wp:positionH>
              <wp:positionV relativeFrom="paragraph">
                <wp:posOffset>264160</wp:posOffset>
              </wp:positionV>
              <wp:extent cx="6391275" cy="0"/>
              <wp:effectExtent l="22225" t="22860" r="38100" b="4064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12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96CA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0.8pt" to="7in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" strokecolor="#4f81bd [3204]" strokeweight="1.75pt"/>
          </w:pict>
        </mc:Fallback>
      </mc:AlternateContent>
    </w:r>
    <w:r>
      <w:tab/>
      <w:t>Agenda/Minutes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7D06E15E"/>
    <w:lvl w:ilvl="0">
      <w:start w:val="1"/>
      <w:numFmt w:val="decimal"/>
      <w:pStyle w:val="ListNumber2"/>
      <w:lvlText w:val="%1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246CCE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898A1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A0351F6"/>
    <w:multiLevelType w:val="hybridMultilevel"/>
    <w:tmpl w:val="3A3C94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014AD3"/>
    <w:multiLevelType w:val="hybridMultilevel"/>
    <w:tmpl w:val="105281A0"/>
    <w:lvl w:ilvl="0" w:tplc="63D6638A">
      <w:start w:val="1"/>
      <w:numFmt w:val="bullet"/>
      <w:pStyle w:val="List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06D5"/>
    <w:multiLevelType w:val="multilevel"/>
    <w:tmpl w:val="6E2E3A08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F74E8"/>
    <w:multiLevelType w:val="multilevel"/>
    <w:tmpl w:val="91C0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452FA"/>
    <w:multiLevelType w:val="multilevel"/>
    <w:tmpl w:val="6E2E3A08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54063"/>
    <w:multiLevelType w:val="multilevel"/>
    <w:tmpl w:val="A4B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D32D1"/>
    <w:multiLevelType w:val="multilevel"/>
    <w:tmpl w:val="614C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468D8"/>
    <w:multiLevelType w:val="hybridMultilevel"/>
    <w:tmpl w:val="D3CCDE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984855"/>
    <w:multiLevelType w:val="hybridMultilevel"/>
    <w:tmpl w:val="DF0A4630"/>
    <w:lvl w:ilvl="0" w:tplc="6C3A728C">
      <w:start w:val="1"/>
      <w:numFmt w:val="decimal"/>
      <w:pStyle w:val="ListNumber1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780911"/>
    <w:multiLevelType w:val="hybridMultilevel"/>
    <w:tmpl w:val="80A47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A6E21"/>
    <w:multiLevelType w:val="hybridMultilevel"/>
    <w:tmpl w:val="EE863A6A"/>
    <w:lvl w:ilvl="0" w:tplc="4A04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06CC6"/>
    <w:multiLevelType w:val="multilevel"/>
    <w:tmpl w:val="6E2E3A08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55676"/>
    <w:multiLevelType w:val="multilevel"/>
    <w:tmpl w:val="88C0D3AE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E2A06"/>
    <w:multiLevelType w:val="hybridMultilevel"/>
    <w:tmpl w:val="CF8232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4C3C62"/>
    <w:multiLevelType w:val="hybridMultilevel"/>
    <w:tmpl w:val="64BAA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89376C"/>
    <w:multiLevelType w:val="multilevel"/>
    <w:tmpl w:val="F57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B6D63"/>
    <w:multiLevelType w:val="hybridMultilevel"/>
    <w:tmpl w:val="6AB6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B2C56"/>
    <w:multiLevelType w:val="multilevel"/>
    <w:tmpl w:val="429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20905"/>
    <w:multiLevelType w:val="hybridMultilevel"/>
    <w:tmpl w:val="98BE1A86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761FB"/>
    <w:multiLevelType w:val="multilevel"/>
    <w:tmpl w:val="6FC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37315"/>
    <w:multiLevelType w:val="hybridMultilevel"/>
    <w:tmpl w:val="55425FB6"/>
    <w:lvl w:ilvl="0" w:tplc="B582F2C2">
      <w:start w:val="1"/>
      <w:numFmt w:val="lowerLetter"/>
      <w:pStyle w:val="ListLetter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450AF1"/>
    <w:multiLevelType w:val="multilevel"/>
    <w:tmpl w:val="FB28E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1C56011"/>
    <w:multiLevelType w:val="multilevel"/>
    <w:tmpl w:val="4EE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B4D4C"/>
    <w:multiLevelType w:val="hybridMultilevel"/>
    <w:tmpl w:val="CFA2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973199"/>
    <w:multiLevelType w:val="hybridMultilevel"/>
    <w:tmpl w:val="EB34AA6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8744D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3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086183">
    <w:abstractNumId w:val="2"/>
  </w:num>
  <w:num w:numId="2" w16cid:durableId="1325664761">
    <w:abstractNumId w:val="1"/>
  </w:num>
  <w:num w:numId="3" w16cid:durableId="2056854188">
    <w:abstractNumId w:val="0"/>
  </w:num>
  <w:num w:numId="4" w16cid:durableId="73865199">
    <w:abstractNumId w:val="28"/>
  </w:num>
  <w:num w:numId="5" w16cid:durableId="1286039925">
    <w:abstractNumId w:val="4"/>
  </w:num>
  <w:num w:numId="6" w16cid:durableId="1479804621">
    <w:abstractNumId w:val="23"/>
  </w:num>
  <w:num w:numId="7" w16cid:durableId="1490248601">
    <w:abstractNumId w:val="11"/>
  </w:num>
  <w:num w:numId="8" w16cid:durableId="1729496992">
    <w:abstractNumId w:val="13"/>
  </w:num>
  <w:num w:numId="9" w16cid:durableId="263655504">
    <w:abstractNumId w:val="12"/>
  </w:num>
  <w:num w:numId="10" w16cid:durableId="2101413506">
    <w:abstractNumId w:val="9"/>
  </w:num>
  <w:num w:numId="11" w16cid:durableId="1081099622">
    <w:abstractNumId w:val="24"/>
  </w:num>
  <w:num w:numId="12" w16cid:durableId="1163472547">
    <w:abstractNumId w:val="25"/>
  </w:num>
  <w:num w:numId="13" w16cid:durableId="1416247449">
    <w:abstractNumId w:val="21"/>
  </w:num>
  <w:num w:numId="14" w16cid:durableId="376394129">
    <w:abstractNumId w:val="5"/>
  </w:num>
  <w:num w:numId="15" w16cid:durableId="1180193408">
    <w:abstractNumId w:val="14"/>
  </w:num>
  <w:num w:numId="16" w16cid:durableId="1093822780">
    <w:abstractNumId w:val="15"/>
  </w:num>
  <w:num w:numId="17" w16cid:durableId="1296444637">
    <w:abstractNumId w:val="10"/>
  </w:num>
  <w:num w:numId="18" w16cid:durableId="868026185">
    <w:abstractNumId w:val="7"/>
  </w:num>
  <w:num w:numId="19" w16cid:durableId="1785273228">
    <w:abstractNumId w:val="16"/>
  </w:num>
  <w:num w:numId="20" w16cid:durableId="1150365440">
    <w:abstractNumId w:val="19"/>
  </w:num>
  <w:num w:numId="21" w16cid:durableId="687876558">
    <w:abstractNumId w:val="8"/>
  </w:num>
  <w:num w:numId="22" w16cid:durableId="1413116778">
    <w:abstractNumId w:val="3"/>
  </w:num>
  <w:num w:numId="23" w16cid:durableId="986474280">
    <w:abstractNumId w:val="22"/>
  </w:num>
  <w:num w:numId="24" w16cid:durableId="23604837">
    <w:abstractNumId w:val="26"/>
  </w:num>
  <w:num w:numId="25" w16cid:durableId="1877355214">
    <w:abstractNumId w:val="17"/>
  </w:num>
  <w:num w:numId="26" w16cid:durableId="2075471176">
    <w:abstractNumId w:val="18"/>
  </w:num>
  <w:num w:numId="27" w16cid:durableId="1071779852">
    <w:abstractNumId w:val="6"/>
  </w:num>
  <w:num w:numId="28" w16cid:durableId="119417705">
    <w:abstractNumId w:val="27"/>
  </w:num>
  <w:num w:numId="29" w16cid:durableId="59062434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doNotShadeFormData/>
  <w:characterSpacingControl w:val="doNotCompress"/>
  <w:hdrShapeDefaults>
    <o:shapedefaults v:ext="edit" spidmax="2050" fillcolor="white" strokecolor="red">
      <v:fill color="white" opacity="0"/>
      <v:stroke color="red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016"/>
    <w:rsid w:val="00000068"/>
    <w:rsid w:val="000006FF"/>
    <w:rsid w:val="00000743"/>
    <w:rsid w:val="00000799"/>
    <w:rsid w:val="000008B3"/>
    <w:rsid w:val="000009C9"/>
    <w:rsid w:val="00000B1B"/>
    <w:rsid w:val="00000D92"/>
    <w:rsid w:val="00000E08"/>
    <w:rsid w:val="00000FD7"/>
    <w:rsid w:val="000016AD"/>
    <w:rsid w:val="00001B1B"/>
    <w:rsid w:val="00001DA2"/>
    <w:rsid w:val="00002159"/>
    <w:rsid w:val="000021F4"/>
    <w:rsid w:val="00002291"/>
    <w:rsid w:val="000022FD"/>
    <w:rsid w:val="00002B16"/>
    <w:rsid w:val="00002E96"/>
    <w:rsid w:val="00002ECD"/>
    <w:rsid w:val="000035C6"/>
    <w:rsid w:val="000036C1"/>
    <w:rsid w:val="000036CA"/>
    <w:rsid w:val="00003738"/>
    <w:rsid w:val="000038CF"/>
    <w:rsid w:val="00004683"/>
    <w:rsid w:val="00004A0D"/>
    <w:rsid w:val="00004AD5"/>
    <w:rsid w:val="0000544E"/>
    <w:rsid w:val="00005597"/>
    <w:rsid w:val="00005A97"/>
    <w:rsid w:val="00005DC8"/>
    <w:rsid w:val="00006228"/>
    <w:rsid w:val="0000646D"/>
    <w:rsid w:val="00006B97"/>
    <w:rsid w:val="00006BB6"/>
    <w:rsid w:val="00007026"/>
    <w:rsid w:val="000071B1"/>
    <w:rsid w:val="000073E4"/>
    <w:rsid w:val="0000751B"/>
    <w:rsid w:val="00007552"/>
    <w:rsid w:val="000076EE"/>
    <w:rsid w:val="000077BA"/>
    <w:rsid w:val="00007CA1"/>
    <w:rsid w:val="00007DAB"/>
    <w:rsid w:val="00007E9C"/>
    <w:rsid w:val="000100DF"/>
    <w:rsid w:val="000102BA"/>
    <w:rsid w:val="0001079C"/>
    <w:rsid w:val="00010864"/>
    <w:rsid w:val="00010881"/>
    <w:rsid w:val="00010ACD"/>
    <w:rsid w:val="00010C0D"/>
    <w:rsid w:val="0001107B"/>
    <w:rsid w:val="0001142B"/>
    <w:rsid w:val="0001149F"/>
    <w:rsid w:val="0001194C"/>
    <w:rsid w:val="00011F4A"/>
    <w:rsid w:val="000121CB"/>
    <w:rsid w:val="00012364"/>
    <w:rsid w:val="0001248E"/>
    <w:rsid w:val="000126D5"/>
    <w:rsid w:val="00012F81"/>
    <w:rsid w:val="00013290"/>
    <w:rsid w:val="0001382D"/>
    <w:rsid w:val="0001382E"/>
    <w:rsid w:val="000138A9"/>
    <w:rsid w:val="000139C4"/>
    <w:rsid w:val="00014004"/>
    <w:rsid w:val="000141EE"/>
    <w:rsid w:val="000144F4"/>
    <w:rsid w:val="000145C9"/>
    <w:rsid w:val="00014805"/>
    <w:rsid w:val="00015013"/>
    <w:rsid w:val="0001522C"/>
    <w:rsid w:val="0001532C"/>
    <w:rsid w:val="00015362"/>
    <w:rsid w:val="000155AC"/>
    <w:rsid w:val="0001567A"/>
    <w:rsid w:val="000158CF"/>
    <w:rsid w:val="00015901"/>
    <w:rsid w:val="00015AA1"/>
    <w:rsid w:val="0001631B"/>
    <w:rsid w:val="000167DD"/>
    <w:rsid w:val="00016979"/>
    <w:rsid w:val="00016BDA"/>
    <w:rsid w:val="00016C43"/>
    <w:rsid w:val="00016EF1"/>
    <w:rsid w:val="00016FB1"/>
    <w:rsid w:val="00017054"/>
    <w:rsid w:val="0001753E"/>
    <w:rsid w:val="00020060"/>
    <w:rsid w:val="00020214"/>
    <w:rsid w:val="000202F8"/>
    <w:rsid w:val="0002036E"/>
    <w:rsid w:val="00020388"/>
    <w:rsid w:val="0002038F"/>
    <w:rsid w:val="00020C5A"/>
    <w:rsid w:val="00020E31"/>
    <w:rsid w:val="00020F66"/>
    <w:rsid w:val="0002128E"/>
    <w:rsid w:val="00021431"/>
    <w:rsid w:val="00021432"/>
    <w:rsid w:val="000215F4"/>
    <w:rsid w:val="000217BD"/>
    <w:rsid w:val="0002182C"/>
    <w:rsid w:val="000218C1"/>
    <w:rsid w:val="000218E9"/>
    <w:rsid w:val="00021944"/>
    <w:rsid w:val="00021C3E"/>
    <w:rsid w:val="00021DF8"/>
    <w:rsid w:val="000220A0"/>
    <w:rsid w:val="000220E4"/>
    <w:rsid w:val="00022292"/>
    <w:rsid w:val="0002250F"/>
    <w:rsid w:val="000225F2"/>
    <w:rsid w:val="0002295F"/>
    <w:rsid w:val="00022FC3"/>
    <w:rsid w:val="00022FFF"/>
    <w:rsid w:val="000238EB"/>
    <w:rsid w:val="00023A84"/>
    <w:rsid w:val="00023BEC"/>
    <w:rsid w:val="00024207"/>
    <w:rsid w:val="0002452F"/>
    <w:rsid w:val="000247B1"/>
    <w:rsid w:val="00024C8D"/>
    <w:rsid w:val="00024DD8"/>
    <w:rsid w:val="00024F8D"/>
    <w:rsid w:val="00025069"/>
    <w:rsid w:val="0002514D"/>
    <w:rsid w:val="0002548C"/>
    <w:rsid w:val="00025A13"/>
    <w:rsid w:val="00025BC7"/>
    <w:rsid w:val="00025F1B"/>
    <w:rsid w:val="00025F95"/>
    <w:rsid w:val="0002630C"/>
    <w:rsid w:val="00026310"/>
    <w:rsid w:val="000266E2"/>
    <w:rsid w:val="000268AC"/>
    <w:rsid w:val="00026C2E"/>
    <w:rsid w:val="00026D20"/>
    <w:rsid w:val="00026D28"/>
    <w:rsid w:val="00026EA6"/>
    <w:rsid w:val="00027147"/>
    <w:rsid w:val="00027167"/>
    <w:rsid w:val="0002765B"/>
    <w:rsid w:val="00027AF4"/>
    <w:rsid w:val="00027D1B"/>
    <w:rsid w:val="00027F49"/>
    <w:rsid w:val="00027F96"/>
    <w:rsid w:val="0003001A"/>
    <w:rsid w:val="00030278"/>
    <w:rsid w:val="00030497"/>
    <w:rsid w:val="00030F59"/>
    <w:rsid w:val="00031160"/>
    <w:rsid w:val="00031AC0"/>
    <w:rsid w:val="00031C21"/>
    <w:rsid w:val="00031CD6"/>
    <w:rsid w:val="00031D03"/>
    <w:rsid w:val="00031EA8"/>
    <w:rsid w:val="000321A5"/>
    <w:rsid w:val="0003227A"/>
    <w:rsid w:val="00032639"/>
    <w:rsid w:val="000327BA"/>
    <w:rsid w:val="00032DEA"/>
    <w:rsid w:val="000330D6"/>
    <w:rsid w:val="000332E6"/>
    <w:rsid w:val="00033521"/>
    <w:rsid w:val="000336EC"/>
    <w:rsid w:val="00034176"/>
    <w:rsid w:val="00034615"/>
    <w:rsid w:val="00034A01"/>
    <w:rsid w:val="000351A1"/>
    <w:rsid w:val="00035361"/>
    <w:rsid w:val="0003543B"/>
    <w:rsid w:val="0003557D"/>
    <w:rsid w:val="00035977"/>
    <w:rsid w:val="00035E06"/>
    <w:rsid w:val="00035FFA"/>
    <w:rsid w:val="00036586"/>
    <w:rsid w:val="000367B1"/>
    <w:rsid w:val="00036E45"/>
    <w:rsid w:val="000377F5"/>
    <w:rsid w:val="00037A1F"/>
    <w:rsid w:val="000400C4"/>
    <w:rsid w:val="000401E5"/>
    <w:rsid w:val="0004029A"/>
    <w:rsid w:val="0004072F"/>
    <w:rsid w:val="00040B68"/>
    <w:rsid w:val="00040EE5"/>
    <w:rsid w:val="00040FB5"/>
    <w:rsid w:val="00040FD2"/>
    <w:rsid w:val="0004112F"/>
    <w:rsid w:val="0004140E"/>
    <w:rsid w:val="00041538"/>
    <w:rsid w:val="000417A2"/>
    <w:rsid w:val="00041AB0"/>
    <w:rsid w:val="000424B5"/>
    <w:rsid w:val="00042501"/>
    <w:rsid w:val="0004274C"/>
    <w:rsid w:val="0004281F"/>
    <w:rsid w:val="00042AF0"/>
    <w:rsid w:val="00042BED"/>
    <w:rsid w:val="000433FE"/>
    <w:rsid w:val="00043613"/>
    <w:rsid w:val="000438FC"/>
    <w:rsid w:val="00043B37"/>
    <w:rsid w:val="00043C72"/>
    <w:rsid w:val="00043F23"/>
    <w:rsid w:val="00044007"/>
    <w:rsid w:val="00044600"/>
    <w:rsid w:val="0004480F"/>
    <w:rsid w:val="00044B87"/>
    <w:rsid w:val="000450CA"/>
    <w:rsid w:val="0004553C"/>
    <w:rsid w:val="00045857"/>
    <w:rsid w:val="00045D03"/>
    <w:rsid w:val="00045FA3"/>
    <w:rsid w:val="000464A6"/>
    <w:rsid w:val="00046B32"/>
    <w:rsid w:val="00046B3B"/>
    <w:rsid w:val="00046B54"/>
    <w:rsid w:val="00046BA0"/>
    <w:rsid w:val="00047BA1"/>
    <w:rsid w:val="00047D20"/>
    <w:rsid w:val="00047E36"/>
    <w:rsid w:val="00047F90"/>
    <w:rsid w:val="00050AB5"/>
    <w:rsid w:val="00050B6C"/>
    <w:rsid w:val="000516C5"/>
    <w:rsid w:val="000517D7"/>
    <w:rsid w:val="000518CC"/>
    <w:rsid w:val="00051D5A"/>
    <w:rsid w:val="00051E7A"/>
    <w:rsid w:val="00051F8F"/>
    <w:rsid w:val="00052205"/>
    <w:rsid w:val="0005231D"/>
    <w:rsid w:val="0005241C"/>
    <w:rsid w:val="000524FF"/>
    <w:rsid w:val="00052666"/>
    <w:rsid w:val="000526F3"/>
    <w:rsid w:val="000529D8"/>
    <w:rsid w:val="000529DA"/>
    <w:rsid w:val="00052E1D"/>
    <w:rsid w:val="000530E1"/>
    <w:rsid w:val="00053272"/>
    <w:rsid w:val="000532F2"/>
    <w:rsid w:val="0005350E"/>
    <w:rsid w:val="00053BC7"/>
    <w:rsid w:val="00053CC7"/>
    <w:rsid w:val="00053FFF"/>
    <w:rsid w:val="0005424D"/>
    <w:rsid w:val="000542A6"/>
    <w:rsid w:val="0005444B"/>
    <w:rsid w:val="00054662"/>
    <w:rsid w:val="000546E0"/>
    <w:rsid w:val="00054A4D"/>
    <w:rsid w:val="00054C5F"/>
    <w:rsid w:val="00054EDF"/>
    <w:rsid w:val="00054FA3"/>
    <w:rsid w:val="00055058"/>
    <w:rsid w:val="000550FC"/>
    <w:rsid w:val="000554DD"/>
    <w:rsid w:val="000557B0"/>
    <w:rsid w:val="00055863"/>
    <w:rsid w:val="000567DB"/>
    <w:rsid w:val="00056C5C"/>
    <w:rsid w:val="00056EB8"/>
    <w:rsid w:val="00057222"/>
    <w:rsid w:val="000576D1"/>
    <w:rsid w:val="0005792D"/>
    <w:rsid w:val="0005796B"/>
    <w:rsid w:val="00057AE6"/>
    <w:rsid w:val="00057CB9"/>
    <w:rsid w:val="00057DEC"/>
    <w:rsid w:val="00057EE2"/>
    <w:rsid w:val="00060149"/>
    <w:rsid w:val="000603F2"/>
    <w:rsid w:val="00060F63"/>
    <w:rsid w:val="0006113E"/>
    <w:rsid w:val="000611DF"/>
    <w:rsid w:val="00061429"/>
    <w:rsid w:val="000614CC"/>
    <w:rsid w:val="00061797"/>
    <w:rsid w:val="00061D95"/>
    <w:rsid w:val="00061E44"/>
    <w:rsid w:val="00061EE3"/>
    <w:rsid w:val="00062339"/>
    <w:rsid w:val="00062756"/>
    <w:rsid w:val="000628DE"/>
    <w:rsid w:val="00062BAD"/>
    <w:rsid w:val="00062FA2"/>
    <w:rsid w:val="000638E6"/>
    <w:rsid w:val="00063BD4"/>
    <w:rsid w:val="00064213"/>
    <w:rsid w:val="0006467B"/>
    <w:rsid w:val="00064B38"/>
    <w:rsid w:val="00065474"/>
    <w:rsid w:val="000656B4"/>
    <w:rsid w:val="000657BA"/>
    <w:rsid w:val="00065834"/>
    <w:rsid w:val="00065A96"/>
    <w:rsid w:val="00065D4B"/>
    <w:rsid w:val="00065E34"/>
    <w:rsid w:val="00066141"/>
    <w:rsid w:val="000663A8"/>
    <w:rsid w:val="000664EB"/>
    <w:rsid w:val="0006671D"/>
    <w:rsid w:val="000671FB"/>
    <w:rsid w:val="00067226"/>
    <w:rsid w:val="00067899"/>
    <w:rsid w:val="00067961"/>
    <w:rsid w:val="00067B0A"/>
    <w:rsid w:val="00067B4F"/>
    <w:rsid w:val="00067FB6"/>
    <w:rsid w:val="0007008D"/>
    <w:rsid w:val="00070112"/>
    <w:rsid w:val="0007044D"/>
    <w:rsid w:val="00070981"/>
    <w:rsid w:val="00070B5E"/>
    <w:rsid w:val="0007100F"/>
    <w:rsid w:val="00071531"/>
    <w:rsid w:val="0007188A"/>
    <w:rsid w:val="0007190B"/>
    <w:rsid w:val="000723D6"/>
    <w:rsid w:val="0007252D"/>
    <w:rsid w:val="000725BE"/>
    <w:rsid w:val="00072877"/>
    <w:rsid w:val="00072AC0"/>
    <w:rsid w:val="00072C99"/>
    <w:rsid w:val="00072CA2"/>
    <w:rsid w:val="00072E6A"/>
    <w:rsid w:val="00072E6D"/>
    <w:rsid w:val="00073057"/>
    <w:rsid w:val="0007309B"/>
    <w:rsid w:val="00073341"/>
    <w:rsid w:val="00073555"/>
    <w:rsid w:val="00073794"/>
    <w:rsid w:val="00073F64"/>
    <w:rsid w:val="00073F88"/>
    <w:rsid w:val="000742A3"/>
    <w:rsid w:val="00074805"/>
    <w:rsid w:val="00074927"/>
    <w:rsid w:val="00074C89"/>
    <w:rsid w:val="00075658"/>
    <w:rsid w:val="0007581D"/>
    <w:rsid w:val="00075928"/>
    <w:rsid w:val="0007595C"/>
    <w:rsid w:val="00075EEF"/>
    <w:rsid w:val="00075F77"/>
    <w:rsid w:val="000761C0"/>
    <w:rsid w:val="000765A7"/>
    <w:rsid w:val="000766C8"/>
    <w:rsid w:val="0007676D"/>
    <w:rsid w:val="000768E8"/>
    <w:rsid w:val="0007691A"/>
    <w:rsid w:val="00076C6F"/>
    <w:rsid w:val="00076F24"/>
    <w:rsid w:val="00076F28"/>
    <w:rsid w:val="0007718B"/>
    <w:rsid w:val="00077462"/>
    <w:rsid w:val="000775AF"/>
    <w:rsid w:val="00077953"/>
    <w:rsid w:val="000779D9"/>
    <w:rsid w:val="00077A89"/>
    <w:rsid w:val="00077D01"/>
    <w:rsid w:val="00077E61"/>
    <w:rsid w:val="00077FAD"/>
    <w:rsid w:val="0008043F"/>
    <w:rsid w:val="00080E63"/>
    <w:rsid w:val="00080EC0"/>
    <w:rsid w:val="0008129C"/>
    <w:rsid w:val="000813CF"/>
    <w:rsid w:val="0008149E"/>
    <w:rsid w:val="000817AA"/>
    <w:rsid w:val="00081FED"/>
    <w:rsid w:val="00082102"/>
    <w:rsid w:val="00082227"/>
    <w:rsid w:val="00082655"/>
    <w:rsid w:val="000827FC"/>
    <w:rsid w:val="000828FF"/>
    <w:rsid w:val="00082CB2"/>
    <w:rsid w:val="00083AE2"/>
    <w:rsid w:val="00083CD1"/>
    <w:rsid w:val="000840CB"/>
    <w:rsid w:val="000841C7"/>
    <w:rsid w:val="00084228"/>
    <w:rsid w:val="0008455A"/>
    <w:rsid w:val="0008483B"/>
    <w:rsid w:val="00084D86"/>
    <w:rsid w:val="00084DA4"/>
    <w:rsid w:val="00084E9B"/>
    <w:rsid w:val="000851D5"/>
    <w:rsid w:val="00085471"/>
    <w:rsid w:val="00085541"/>
    <w:rsid w:val="00085967"/>
    <w:rsid w:val="000859F6"/>
    <w:rsid w:val="00085AFF"/>
    <w:rsid w:val="00085B77"/>
    <w:rsid w:val="00085EDD"/>
    <w:rsid w:val="00085F85"/>
    <w:rsid w:val="000862CB"/>
    <w:rsid w:val="000862D6"/>
    <w:rsid w:val="0008648E"/>
    <w:rsid w:val="000867C3"/>
    <w:rsid w:val="0008687C"/>
    <w:rsid w:val="00086FE3"/>
    <w:rsid w:val="00087C86"/>
    <w:rsid w:val="00087D38"/>
    <w:rsid w:val="00087E49"/>
    <w:rsid w:val="00087ED1"/>
    <w:rsid w:val="00090049"/>
    <w:rsid w:val="0009019D"/>
    <w:rsid w:val="000906E1"/>
    <w:rsid w:val="00090A49"/>
    <w:rsid w:val="0009100E"/>
    <w:rsid w:val="00091116"/>
    <w:rsid w:val="000911F0"/>
    <w:rsid w:val="000919A7"/>
    <w:rsid w:val="00091D05"/>
    <w:rsid w:val="00091D12"/>
    <w:rsid w:val="00091ED1"/>
    <w:rsid w:val="00092064"/>
    <w:rsid w:val="00092205"/>
    <w:rsid w:val="000926DB"/>
    <w:rsid w:val="00092738"/>
    <w:rsid w:val="000928A9"/>
    <w:rsid w:val="000928F5"/>
    <w:rsid w:val="00092970"/>
    <w:rsid w:val="00092FEF"/>
    <w:rsid w:val="00093036"/>
    <w:rsid w:val="0009307E"/>
    <w:rsid w:val="0009388E"/>
    <w:rsid w:val="00093991"/>
    <w:rsid w:val="00094130"/>
    <w:rsid w:val="0009427D"/>
    <w:rsid w:val="000943ED"/>
    <w:rsid w:val="000947E0"/>
    <w:rsid w:val="00094860"/>
    <w:rsid w:val="00094A57"/>
    <w:rsid w:val="00094A6A"/>
    <w:rsid w:val="00094CF1"/>
    <w:rsid w:val="00094FF1"/>
    <w:rsid w:val="000956DE"/>
    <w:rsid w:val="00095D56"/>
    <w:rsid w:val="00095E22"/>
    <w:rsid w:val="00095FEC"/>
    <w:rsid w:val="000960BD"/>
    <w:rsid w:val="0009641A"/>
    <w:rsid w:val="00096801"/>
    <w:rsid w:val="00096B38"/>
    <w:rsid w:val="00096BC2"/>
    <w:rsid w:val="00096BCB"/>
    <w:rsid w:val="00096CB5"/>
    <w:rsid w:val="00097195"/>
    <w:rsid w:val="0009768C"/>
    <w:rsid w:val="00097960"/>
    <w:rsid w:val="00097C0F"/>
    <w:rsid w:val="00097F47"/>
    <w:rsid w:val="000A088F"/>
    <w:rsid w:val="000A0D5A"/>
    <w:rsid w:val="000A102F"/>
    <w:rsid w:val="000A109F"/>
    <w:rsid w:val="000A1163"/>
    <w:rsid w:val="000A135B"/>
    <w:rsid w:val="000A1851"/>
    <w:rsid w:val="000A1A1C"/>
    <w:rsid w:val="000A1FF6"/>
    <w:rsid w:val="000A236A"/>
    <w:rsid w:val="000A2471"/>
    <w:rsid w:val="000A24F3"/>
    <w:rsid w:val="000A25CE"/>
    <w:rsid w:val="000A2673"/>
    <w:rsid w:val="000A26AA"/>
    <w:rsid w:val="000A29BE"/>
    <w:rsid w:val="000A29EA"/>
    <w:rsid w:val="000A2CC5"/>
    <w:rsid w:val="000A2D31"/>
    <w:rsid w:val="000A2D95"/>
    <w:rsid w:val="000A3128"/>
    <w:rsid w:val="000A3362"/>
    <w:rsid w:val="000A34F0"/>
    <w:rsid w:val="000A3A2C"/>
    <w:rsid w:val="000A3B80"/>
    <w:rsid w:val="000A3B90"/>
    <w:rsid w:val="000A3CC9"/>
    <w:rsid w:val="000A40DA"/>
    <w:rsid w:val="000A4149"/>
    <w:rsid w:val="000A4340"/>
    <w:rsid w:val="000A4350"/>
    <w:rsid w:val="000A4431"/>
    <w:rsid w:val="000A446B"/>
    <w:rsid w:val="000A45CC"/>
    <w:rsid w:val="000A46A8"/>
    <w:rsid w:val="000A473A"/>
    <w:rsid w:val="000A478E"/>
    <w:rsid w:val="000A4A85"/>
    <w:rsid w:val="000A4D6C"/>
    <w:rsid w:val="000A4D8A"/>
    <w:rsid w:val="000A4E40"/>
    <w:rsid w:val="000A4FDF"/>
    <w:rsid w:val="000A57C9"/>
    <w:rsid w:val="000A5F93"/>
    <w:rsid w:val="000A6192"/>
    <w:rsid w:val="000A6391"/>
    <w:rsid w:val="000A63AD"/>
    <w:rsid w:val="000A6B10"/>
    <w:rsid w:val="000A6B15"/>
    <w:rsid w:val="000A6C16"/>
    <w:rsid w:val="000A6C42"/>
    <w:rsid w:val="000A6F84"/>
    <w:rsid w:val="000A6FA1"/>
    <w:rsid w:val="000A7EF7"/>
    <w:rsid w:val="000B01E8"/>
    <w:rsid w:val="000B02B4"/>
    <w:rsid w:val="000B03D1"/>
    <w:rsid w:val="000B08B3"/>
    <w:rsid w:val="000B0A6F"/>
    <w:rsid w:val="000B0B34"/>
    <w:rsid w:val="000B0B5D"/>
    <w:rsid w:val="000B0D09"/>
    <w:rsid w:val="000B0D57"/>
    <w:rsid w:val="000B1039"/>
    <w:rsid w:val="000B10A4"/>
    <w:rsid w:val="000B11D0"/>
    <w:rsid w:val="000B180A"/>
    <w:rsid w:val="000B1838"/>
    <w:rsid w:val="000B1D3C"/>
    <w:rsid w:val="000B2201"/>
    <w:rsid w:val="000B25B1"/>
    <w:rsid w:val="000B27F5"/>
    <w:rsid w:val="000B2BD1"/>
    <w:rsid w:val="000B33D8"/>
    <w:rsid w:val="000B3632"/>
    <w:rsid w:val="000B36D4"/>
    <w:rsid w:val="000B37EE"/>
    <w:rsid w:val="000B3863"/>
    <w:rsid w:val="000B3C3F"/>
    <w:rsid w:val="000B3C88"/>
    <w:rsid w:val="000B3F6D"/>
    <w:rsid w:val="000B40D5"/>
    <w:rsid w:val="000B41AA"/>
    <w:rsid w:val="000B42AC"/>
    <w:rsid w:val="000B4544"/>
    <w:rsid w:val="000B4E39"/>
    <w:rsid w:val="000B5335"/>
    <w:rsid w:val="000B534E"/>
    <w:rsid w:val="000B5927"/>
    <w:rsid w:val="000B6626"/>
    <w:rsid w:val="000B67B0"/>
    <w:rsid w:val="000B6A4B"/>
    <w:rsid w:val="000B6A6D"/>
    <w:rsid w:val="000B6B89"/>
    <w:rsid w:val="000B6CAE"/>
    <w:rsid w:val="000B6F4A"/>
    <w:rsid w:val="000B6F5E"/>
    <w:rsid w:val="000B70CD"/>
    <w:rsid w:val="000B715D"/>
    <w:rsid w:val="000B71C3"/>
    <w:rsid w:val="000B7374"/>
    <w:rsid w:val="000B7740"/>
    <w:rsid w:val="000B7872"/>
    <w:rsid w:val="000B7A1E"/>
    <w:rsid w:val="000B7D13"/>
    <w:rsid w:val="000C0FA6"/>
    <w:rsid w:val="000C1024"/>
    <w:rsid w:val="000C14E7"/>
    <w:rsid w:val="000C1875"/>
    <w:rsid w:val="000C19A0"/>
    <w:rsid w:val="000C1AE8"/>
    <w:rsid w:val="000C1E9B"/>
    <w:rsid w:val="000C2699"/>
    <w:rsid w:val="000C26F9"/>
    <w:rsid w:val="000C29A9"/>
    <w:rsid w:val="000C2A94"/>
    <w:rsid w:val="000C2EED"/>
    <w:rsid w:val="000C2FBA"/>
    <w:rsid w:val="000C33B8"/>
    <w:rsid w:val="000C3BD6"/>
    <w:rsid w:val="000C3D69"/>
    <w:rsid w:val="000C3F53"/>
    <w:rsid w:val="000C481E"/>
    <w:rsid w:val="000C485E"/>
    <w:rsid w:val="000C4E83"/>
    <w:rsid w:val="000C4F42"/>
    <w:rsid w:val="000C4F88"/>
    <w:rsid w:val="000C4FC1"/>
    <w:rsid w:val="000C5008"/>
    <w:rsid w:val="000C5038"/>
    <w:rsid w:val="000C5199"/>
    <w:rsid w:val="000C5570"/>
    <w:rsid w:val="000C5719"/>
    <w:rsid w:val="000C5EC1"/>
    <w:rsid w:val="000C5FE3"/>
    <w:rsid w:val="000C605F"/>
    <w:rsid w:val="000C6378"/>
    <w:rsid w:val="000C637C"/>
    <w:rsid w:val="000C680F"/>
    <w:rsid w:val="000C6B30"/>
    <w:rsid w:val="000C6E89"/>
    <w:rsid w:val="000C6EAA"/>
    <w:rsid w:val="000C7540"/>
    <w:rsid w:val="000C75E8"/>
    <w:rsid w:val="000C78E2"/>
    <w:rsid w:val="000C7AE1"/>
    <w:rsid w:val="000C7C5E"/>
    <w:rsid w:val="000D02DB"/>
    <w:rsid w:val="000D0540"/>
    <w:rsid w:val="000D065E"/>
    <w:rsid w:val="000D06F8"/>
    <w:rsid w:val="000D0868"/>
    <w:rsid w:val="000D092B"/>
    <w:rsid w:val="000D0CD5"/>
    <w:rsid w:val="000D0CEA"/>
    <w:rsid w:val="000D0F52"/>
    <w:rsid w:val="000D13A7"/>
    <w:rsid w:val="000D1419"/>
    <w:rsid w:val="000D14F2"/>
    <w:rsid w:val="000D1850"/>
    <w:rsid w:val="000D1B1E"/>
    <w:rsid w:val="000D1CE6"/>
    <w:rsid w:val="000D2190"/>
    <w:rsid w:val="000D21E7"/>
    <w:rsid w:val="000D23FB"/>
    <w:rsid w:val="000D26A1"/>
    <w:rsid w:val="000D2962"/>
    <w:rsid w:val="000D2E1C"/>
    <w:rsid w:val="000D3129"/>
    <w:rsid w:val="000D31B0"/>
    <w:rsid w:val="000D3996"/>
    <w:rsid w:val="000D3E8E"/>
    <w:rsid w:val="000D40E8"/>
    <w:rsid w:val="000D4661"/>
    <w:rsid w:val="000D49F2"/>
    <w:rsid w:val="000D4C50"/>
    <w:rsid w:val="000D4D42"/>
    <w:rsid w:val="000D4E13"/>
    <w:rsid w:val="000D5272"/>
    <w:rsid w:val="000D52DB"/>
    <w:rsid w:val="000D5443"/>
    <w:rsid w:val="000D554F"/>
    <w:rsid w:val="000D55C1"/>
    <w:rsid w:val="000D563A"/>
    <w:rsid w:val="000D5666"/>
    <w:rsid w:val="000D5721"/>
    <w:rsid w:val="000D61A1"/>
    <w:rsid w:val="000D6813"/>
    <w:rsid w:val="000D6F22"/>
    <w:rsid w:val="000D71A1"/>
    <w:rsid w:val="000D7BD4"/>
    <w:rsid w:val="000D7D28"/>
    <w:rsid w:val="000D7FC8"/>
    <w:rsid w:val="000E0309"/>
    <w:rsid w:val="000E0B52"/>
    <w:rsid w:val="000E0C84"/>
    <w:rsid w:val="000E1339"/>
    <w:rsid w:val="000E2208"/>
    <w:rsid w:val="000E24C3"/>
    <w:rsid w:val="000E2852"/>
    <w:rsid w:val="000E2C59"/>
    <w:rsid w:val="000E2D0F"/>
    <w:rsid w:val="000E2D38"/>
    <w:rsid w:val="000E2D93"/>
    <w:rsid w:val="000E301B"/>
    <w:rsid w:val="000E3341"/>
    <w:rsid w:val="000E3420"/>
    <w:rsid w:val="000E35FE"/>
    <w:rsid w:val="000E3753"/>
    <w:rsid w:val="000E3926"/>
    <w:rsid w:val="000E3DD4"/>
    <w:rsid w:val="000E40D7"/>
    <w:rsid w:val="000E4420"/>
    <w:rsid w:val="000E49F7"/>
    <w:rsid w:val="000E4B55"/>
    <w:rsid w:val="000E4CE8"/>
    <w:rsid w:val="000E5955"/>
    <w:rsid w:val="000E59BF"/>
    <w:rsid w:val="000E5A6E"/>
    <w:rsid w:val="000E5AAF"/>
    <w:rsid w:val="000E5B70"/>
    <w:rsid w:val="000E67E2"/>
    <w:rsid w:val="000E688F"/>
    <w:rsid w:val="000E69A4"/>
    <w:rsid w:val="000E6B25"/>
    <w:rsid w:val="000E70EF"/>
    <w:rsid w:val="000E738A"/>
    <w:rsid w:val="000E77B3"/>
    <w:rsid w:val="000E7AE9"/>
    <w:rsid w:val="000E7C21"/>
    <w:rsid w:val="000E7CD6"/>
    <w:rsid w:val="000E7FB4"/>
    <w:rsid w:val="000F0C4C"/>
    <w:rsid w:val="000F0C75"/>
    <w:rsid w:val="000F1074"/>
    <w:rsid w:val="000F13EE"/>
    <w:rsid w:val="000F1E72"/>
    <w:rsid w:val="000F1F7D"/>
    <w:rsid w:val="000F225B"/>
    <w:rsid w:val="000F231D"/>
    <w:rsid w:val="000F242C"/>
    <w:rsid w:val="000F2538"/>
    <w:rsid w:val="000F2592"/>
    <w:rsid w:val="000F2606"/>
    <w:rsid w:val="000F36D4"/>
    <w:rsid w:val="000F3F3A"/>
    <w:rsid w:val="000F3FD1"/>
    <w:rsid w:val="000F410D"/>
    <w:rsid w:val="000F412D"/>
    <w:rsid w:val="000F4195"/>
    <w:rsid w:val="000F43A5"/>
    <w:rsid w:val="000F481B"/>
    <w:rsid w:val="000F4D2C"/>
    <w:rsid w:val="000F596F"/>
    <w:rsid w:val="000F5E93"/>
    <w:rsid w:val="000F6070"/>
    <w:rsid w:val="000F63FD"/>
    <w:rsid w:val="000F6A3E"/>
    <w:rsid w:val="000F6B52"/>
    <w:rsid w:val="000F745D"/>
    <w:rsid w:val="000F7586"/>
    <w:rsid w:val="000F788E"/>
    <w:rsid w:val="000F7B53"/>
    <w:rsid w:val="000F7E1A"/>
    <w:rsid w:val="0010030D"/>
    <w:rsid w:val="00100513"/>
    <w:rsid w:val="00100A46"/>
    <w:rsid w:val="00100B93"/>
    <w:rsid w:val="00100CAD"/>
    <w:rsid w:val="00101196"/>
    <w:rsid w:val="0010180C"/>
    <w:rsid w:val="00101E61"/>
    <w:rsid w:val="00102264"/>
    <w:rsid w:val="001023F9"/>
    <w:rsid w:val="0010259C"/>
    <w:rsid w:val="00102666"/>
    <w:rsid w:val="001027F2"/>
    <w:rsid w:val="00102E0F"/>
    <w:rsid w:val="00102FD7"/>
    <w:rsid w:val="001039C9"/>
    <w:rsid w:val="00103A7A"/>
    <w:rsid w:val="001044B6"/>
    <w:rsid w:val="00104576"/>
    <w:rsid w:val="00104FCE"/>
    <w:rsid w:val="00104FDD"/>
    <w:rsid w:val="001057E0"/>
    <w:rsid w:val="00105844"/>
    <w:rsid w:val="00105923"/>
    <w:rsid w:val="00105C80"/>
    <w:rsid w:val="001060C2"/>
    <w:rsid w:val="001063FD"/>
    <w:rsid w:val="001067F9"/>
    <w:rsid w:val="00106BC8"/>
    <w:rsid w:val="00106DB3"/>
    <w:rsid w:val="00106FC9"/>
    <w:rsid w:val="001071C5"/>
    <w:rsid w:val="00107281"/>
    <w:rsid w:val="001077F7"/>
    <w:rsid w:val="00107890"/>
    <w:rsid w:val="00107916"/>
    <w:rsid w:val="00110480"/>
    <w:rsid w:val="0011050E"/>
    <w:rsid w:val="0011090B"/>
    <w:rsid w:val="00110A82"/>
    <w:rsid w:val="00110CED"/>
    <w:rsid w:val="00110F71"/>
    <w:rsid w:val="0011131F"/>
    <w:rsid w:val="00111360"/>
    <w:rsid w:val="001114F4"/>
    <w:rsid w:val="00111523"/>
    <w:rsid w:val="0011189F"/>
    <w:rsid w:val="00111951"/>
    <w:rsid w:val="00111968"/>
    <w:rsid w:val="00111A2C"/>
    <w:rsid w:val="00111DC8"/>
    <w:rsid w:val="00111E6E"/>
    <w:rsid w:val="00111F39"/>
    <w:rsid w:val="00111F59"/>
    <w:rsid w:val="00112126"/>
    <w:rsid w:val="001121A1"/>
    <w:rsid w:val="00112579"/>
    <w:rsid w:val="001125E8"/>
    <w:rsid w:val="001126D0"/>
    <w:rsid w:val="00112706"/>
    <w:rsid w:val="00112780"/>
    <w:rsid w:val="00112AFA"/>
    <w:rsid w:val="00112CC8"/>
    <w:rsid w:val="00112E61"/>
    <w:rsid w:val="00113388"/>
    <w:rsid w:val="0011367A"/>
    <w:rsid w:val="00113815"/>
    <w:rsid w:val="00113A7C"/>
    <w:rsid w:val="00113B9C"/>
    <w:rsid w:val="00113F19"/>
    <w:rsid w:val="00114256"/>
    <w:rsid w:val="00114932"/>
    <w:rsid w:val="00114CC2"/>
    <w:rsid w:val="0011579B"/>
    <w:rsid w:val="00115940"/>
    <w:rsid w:val="001159EA"/>
    <w:rsid w:val="00116280"/>
    <w:rsid w:val="00116407"/>
    <w:rsid w:val="00116528"/>
    <w:rsid w:val="001169CF"/>
    <w:rsid w:val="00116B2D"/>
    <w:rsid w:val="00117048"/>
    <w:rsid w:val="001170B0"/>
    <w:rsid w:val="001173B1"/>
    <w:rsid w:val="001175A6"/>
    <w:rsid w:val="00117A18"/>
    <w:rsid w:val="00117A9C"/>
    <w:rsid w:val="00117EE1"/>
    <w:rsid w:val="00117FB4"/>
    <w:rsid w:val="001206A3"/>
    <w:rsid w:val="001208CC"/>
    <w:rsid w:val="0012095A"/>
    <w:rsid w:val="001209DA"/>
    <w:rsid w:val="00120C88"/>
    <w:rsid w:val="00120C9E"/>
    <w:rsid w:val="00120F4C"/>
    <w:rsid w:val="00121039"/>
    <w:rsid w:val="00121244"/>
    <w:rsid w:val="001212A6"/>
    <w:rsid w:val="00121489"/>
    <w:rsid w:val="001214A5"/>
    <w:rsid w:val="001215E2"/>
    <w:rsid w:val="00121686"/>
    <w:rsid w:val="00121BA6"/>
    <w:rsid w:val="00121C49"/>
    <w:rsid w:val="00121C9C"/>
    <w:rsid w:val="00121DE7"/>
    <w:rsid w:val="00121E46"/>
    <w:rsid w:val="00122372"/>
    <w:rsid w:val="00122610"/>
    <w:rsid w:val="001228C9"/>
    <w:rsid w:val="00122935"/>
    <w:rsid w:val="00122A7C"/>
    <w:rsid w:val="00122BF4"/>
    <w:rsid w:val="00122E4C"/>
    <w:rsid w:val="00122E5C"/>
    <w:rsid w:val="00122F80"/>
    <w:rsid w:val="00122F86"/>
    <w:rsid w:val="0012303F"/>
    <w:rsid w:val="0012387D"/>
    <w:rsid w:val="00123953"/>
    <w:rsid w:val="001239ED"/>
    <w:rsid w:val="00123C54"/>
    <w:rsid w:val="0012406A"/>
    <w:rsid w:val="00124388"/>
    <w:rsid w:val="001243F0"/>
    <w:rsid w:val="00124482"/>
    <w:rsid w:val="001244AC"/>
    <w:rsid w:val="00124960"/>
    <w:rsid w:val="001249DF"/>
    <w:rsid w:val="00124AAC"/>
    <w:rsid w:val="00125015"/>
    <w:rsid w:val="00125CB0"/>
    <w:rsid w:val="00125DF9"/>
    <w:rsid w:val="00126155"/>
    <w:rsid w:val="00126587"/>
    <w:rsid w:val="00126739"/>
    <w:rsid w:val="00126ADB"/>
    <w:rsid w:val="00126B2E"/>
    <w:rsid w:val="00126C07"/>
    <w:rsid w:val="00127448"/>
    <w:rsid w:val="001276E2"/>
    <w:rsid w:val="00127A4D"/>
    <w:rsid w:val="00127BCD"/>
    <w:rsid w:val="00127E10"/>
    <w:rsid w:val="00127EE4"/>
    <w:rsid w:val="00130137"/>
    <w:rsid w:val="00130335"/>
    <w:rsid w:val="00130769"/>
    <w:rsid w:val="001309A4"/>
    <w:rsid w:val="00130ABA"/>
    <w:rsid w:val="00130C8D"/>
    <w:rsid w:val="00131013"/>
    <w:rsid w:val="0013124B"/>
    <w:rsid w:val="0013126B"/>
    <w:rsid w:val="00131589"/>
    <w:rsid w:val="001317AF"/>
    <w:rsid w:val="001318F3"/>
    <w:rsid w:val="00131AC7"/>
    <w:rsid w:val="00131BAA"/>
    <w:rsid w:val="00131C6C"/>
    <w:rsid w:val="00131DDE"/>
    <w:rsid w:val="00131F4A"/>
    <w:rsid w:val="001321F8"/>
    <w:rsid w:val="00132322"/>
    <w:rsid w:val="00132491"/>
    <w:rsid w:val="00132CC3"/>
    <w:rsid w:val="00132D0A"/>
    <w:rsid w:val="00133333"/>
    <w:rsid w:val="00133503"/>
    <w:rsid w:val="0013350E"/>
    <w:rsid w:val="00133959"/>
    <w:rsid w:val="00133A61"/>
    <w:rsid w:val="00133CD5"/>
    <w:rsid w:val="00133D8C"/>
    <w:rsid w:val="00134017"/>
    <w:rsid w:val="001347CD"/>
    <w:rsid w:val="00134F4E"/>
    <w:rsid w:val="0013522E"/>
    <w:rsid w:val="00135393"/>
    <w:rsid w:val="001356C6"/>
    <w:rsid w:val="0013582A"/>
    <w:rsid w:val="00135C7B"/>
    <w:rsid w:val="00135FFA"/>
    <w:rsid w:val="001365BC"/>
    <w:rsid w:val="00136BF8"/>
    <w:rsid w:val="00136CBE"/>
    <w:rsid w:val="0013715C"/>
    <w:rsid w:val="00137596"/>
    <w:rsid w:val="001375A4"/>
    <w:rsid w:val="0013769A"/>
    <w:rsid w:val="00137B7F"/>
    <w:rsid w:val="00137D10"/>
    <w:rsid w:val="00137DF0"/>
    <w:rsid w:val="00140140"/>
    <w:rsid w:val="001403B6"/>
    <w:rsid w:val="0014071C"/>
    <w:rsid w:val="00140987"/>
    <w:rsid w:val="00140CD6"/>
    <w:rsid w:val="00140FF1"/>
    <w:rsid w:val="0014132E"/>
    <w:rsid w:val="001414E8"/>
    <w:rsid w:val="0014169B"/>
    <w:rsid w:val="0014250F"/>
    <w:rsid w:val="001425C8"/>
    <w:rsid w:val="0014267F"/>
    <w:rsid w:val="00142A46"/>
    <w:rsid w:val="0014358F"/>
    <w:rsid w:val="0014431C"/>
    <w:rsid w:val="001447E3"/>
    <w:rsid w:val="001448ED"/>
    <w:rsid w:val="001449C3"/>
    <w:rsid w:val="00144A3F"/>
    <w:rsid w:val="00144B3F"/>
    <w:rsid w:val="00144D55"/>
    <w:rsid w:val="00145455"/>
    <w:rsid w:val="00145CB3"/>
    <w:rsid w:val="00145D46"/>
    <w:rsid w:val="00145EFC"/>
    <w:rsid w:val="001460B2"/>
    <w:rsid w:val="0014614A"/>
    <w:rsid w:val="00146194"/>
    <w:rsid w:val="00146380"/>
    <w:rsid w:val="001463C1"/>
    <w:rsid w:val="001466B0"/>
    <w:rsid w:val="001467C2"/>
    <w:rsid w:val="00147753"/>
    <w:rsid w:val="00147856"/>
    <w:rsid w:val="00147C42"/>
    <w:rsid w:val="00147CE6"/>
    <w:rsid w:val="00147CF5"/>
    <w:rsid w:val="001510E5"/>
    <w:rsid w:val="0015125B"/>
    <w:rsid w:val="00151843"/>
    <w:rsid w:val="00151955"/>
    <w:rsid w:val="001519F3"/>
    <w:rsid w:val="00151C0B"/>
    <w:rsid w:val="00151DB1"/>
    <w:rsid w:val="00151E18"/>
    <w:rsid w:val="0015209E"/>
    <w:rsid w:val="001521C3"/>
    <w:rsid w:val="00152367"/>
    <w:rsid w:val="001528A1"/>
    <w:rsid w:val="00152A6B"/>
    <w:rsid w:val="00152BA1"/>
    <w:rsid w:val="00152D03"/>
    <w:rsid w:val="001530B0"/>
    <w:rsid w:val="0015321D"/>
    <w:rsid w:val="001534F6"/>
    <w:rsid w:val="0015367B"/>
    <w:rsid w:val="00153781"/>
    <w:rsid w:val="001539C6"/>
    <w:rsid w:val="00153C67"/>
    <w:rsid w:val="00153CF2"/>
    <w:rsid w:val="00153F6F"/>
    <w:rsid w:val="00153FFD"/>
    <w:rsid w:val="00154223"/>
    <w:rsid w:val="001547B1"/>
    <w:rsid w:val="0015480F"/>
    <w:rsid w:val="00154E89"/>
    <w:rsid w:val="00155373"/>
    <w:rsid w:val="001555D4"/>
    <w:rsid w:val="00155A46"/>
    <w:rsid w:val="00155DDB"/>
    <w:rsid w:val="00156700"/>
    <w:rsid w:val="00156EA9"/>
    <w:rsid w:val="00157019"/>
    <w:rsid w:val="00157251"/>
    <w:rsid w:val="00157538"/>
    <w:rsid w:val="0015798E"/>
    <w:rsid w:val="00157CE3"/>
    <w:rsid w:val="00157D4C"/>
    <w:rsid w:val="00157DAE"/>
    <w:rsid w:val="00157FD0"/>
    <w:rsid w:val="001601F3"/>
    <w:rsid w:val="0016040B"/>
    <w:rsid w:val="00160452"/>
    <w:rsid w:val="00160546"/>
    <w:rsid w:val="00160741"/>
    <w:rsid w:val="00160768"/>
    <w:rsid w:val="001607C7"/>
    <w:rsid w:val="001608A2"/>
    <w:rsid w:val="00160A3B"/>
    <w:rsid w:val="00160BDD"/>
    <w:rsid w:val="00160D82"/>
    <w:rsid w:val="00160F4D"/>
    <w:rsid w:val="001610A2"/>
    <w:rsid w:val="00161169"/>
    <w:rsid w:val="00161382"/>
    <w:rsid w:val="001613C5"/>
    <w:rsid w:val="00161880"/>
    <w:rsid w:val="00161974"/>
    <w:rsid w:val="00161BD7"/>
    <w:rsid w:val="00161BD9"/>
    <w:rsid w:val="00161C5D"/>
    <w:rsid w:val="0016201D"/>
    <w:rsid w:val="00162053"/>
    <w:rsid w:val="00163093"/>
    <w:rsid w:val="001635AF"/>
    <w:rsid w:val="001635F3"/>
    <w:rsid w:val="00163694"/>
    <w:rsid w:val="00163DE8"/>
    <w:rsid w:val="00163F68"/>
    <w:rsid w:val="001640B6"/>
    <w:rsid w:val="00164F18"/>
    <w:rsid w:val="001655C9"/>
    <w:rsid w:val="001659B7"/>
    <w:rsid w:val="00165AFC"/>
    <w:rsid w:val="0016666B"/>
    <w:rsid w:val="00166E3E"/>
    <w:rsid w:val="00166E9C"/>
    <w:rsid w:val="00166EF0"/>
    <w:rsid w:val="001673F0"/>
    <w:rsid w:val="00167505"/>
    <w:rsid w:val="00167A24"/>
    <w:rsid w:val="00167C20"/>
    <w:rsid w:val="00167C47"/>
    <w:rsid w:val="00167FBC"/>
    <w:rsid w:val="00170668"/>
    <w:rsid w:val="001708F0"/>
    <w:rsid w:val="00170A7C"/>
    <w:rsid w:val="00171130"/>
    <w:rsid w:val="00171505"/>
    <w:rsid w:val="00171980"/>
    <w:rsid w:val="00171AED"/>
    <w:rsid w:val="00172031"/>
    <w:rsid w:val="00172248"/>
    <w:rsid w:val="00172408"/>
    <w:rsid w:val="00172741"/>
    <w:rsid w:val="001729BF"/>
    <w:rsid w:val="001729DE"/>
    <w:rsid w:val="00172BDB"/>
    <w:rsid w:val="00172D93"/>
    <w:rsid w:val="0017313A"/>
    <w:rsid w:val="001735C9"/>
    <w:rsid w:val="00173726"/>
    <w:rsid w:val="00173AF1"/>
    <w:rsid w:val="00174005"/>
    <w:rsid w:val="00174231"/>
    <w:rsid w:val="0017436A"/>
    <w:rsid w:val="0017439E"/>
    <w:rsid w:val="00174663"/>
    <w:rsid w:val="0017487F"/>
    <w:rsid w:val="00174907"/>
    <w:rsid w:val="00174983"/>
    <w:rsid w:val="001749D2"/>
    <w:rsid w:val="00174D95"/>
    <w:rsid w:val="00174FB8"/>
    <w:rsid w:val="00175D5B"/>
    <w:rsid w:val="00175D76"/>
    <w:rsid w:val="00175E0A"/>
    <w:rsid w:val="00176066"/>
    <w:rsid w:val="00176245"/>
    <w:rsid w:val="001763FE"/>
    <w:rsid w:val="001764F8"/>
    <w:rsid w:val="001765B8"/>
    <w:rsid w:val="00176612"/>
    <w:rsid w:val="00176A3F"/>
    <w:rsid w:val="00176ACA"/>
    <w:rsid w:val="00176BD3"/>
    <w:rsid w:val="00176BF2"/>
    <w:rsid w:val="00176DBB"/>
    <w:rsid w:val="00176DED"/>
    <w:rsid w:val="00176ED5"/>
    <w:rsid w:val="00176F59"/>
    <w:rsid w:val="00176F6E"/>
    <w:rsid w:val="00176FBD"/>
    <w:rsid w:val="0017719C"/>
    <w:rsid w:val="001775DA"/>
    <w:rsid w:val="001777D8"/>
    <w:rsid w:val="0017790F"/>
    <w:rsid w:val="00177B04"/>
    <w:rsid w:val="00177FDC"/>
    <w:rsid w:val="00177FEB"/>
    <w:rsid w:val="0018031B"/>
    <w:rsid w:val="001803BB"/>
    <w:rsid w:val="001807CD"/>
    <w:rsid w:val="00180C41"/>
    <w:rsid w:val="00180C69"/>
    <w:rsid w:val="00180E6A"/>
    <w:rsid w:val="0018103B"/>
    <w:rsid w:val="0018161D"/>
    <w:rsid w:val="00181C09"/>
    <w:rsid w:val="00181E98"/>
    <w:rsid w:val="00181F7A"/>
    <w:rsid w:val="001820BC"/>
    <w:rsid w:val="001823AB"/>
    <w:rsid w:val="00182DBB"/>
    <w:rsid w:val="00183427"/>
    <w:rsid w:val="00183592"/>
    <w:rsid w:val="0018363E"/>
    <w:rsid w:val="00183AD2"/>
    <w:rsid w:val="00183F5E"/>
    <w:rsid w:val="00184012"/>
    <w:rsid w:val="0018474D"/>
    <w:rsid w:val="001847B6"/>
    <w:rsid w:val="00184852"/>
    <w:rsid w:val="001849A9"/>
    <w:rsid w:val="0018511F"/>
    <w:rsid w:val="00185210"/>
    <w:rsid w:val="00185275"/>
    <w:rsid w:val="001853D1"/>
    <w:rsid w:val="001855A0"/>
    <w:rsid w:val="00185611"/>
    <w:rsid w:val="00185697"/>
    <w:rsid w:val="00185CA3"/>
    <w:rsid w:val="00186329"/>
    <w:rsid w:val="00186663"/>
    <w:rsid w:val="001868B7"/>
    <w:rsid w:val="00186A89"/>
    <w:rsid w:val="00186B1A"/>
    <w:rsid w:val="00186B9C"/>
    <w:rsid w:val="001870C8"/>
    <w:rsid w:val="001872CD"/>
    <w:rsid w:val="001874AB"/>
    <w:rsid w:val="0018780B"/>
    <w:rsid w:val="00187F03"/>
    <w:rsid w:val="001902AD"/>
    <w:rsid w:val="00190504"/>
    <w:rsid w:val="00190AE7"/>
    <w:rsid w:val="00190C52"/>
    <w:rsid w:val="00190C9B"/>
    <w:rsid w:val="00191546"/>
    <w:rsid w:val="001917A2"/>
    <w:rsid w:val="0019188A"/>
    <w:rsid w:val="0019199A"/>
    <w:rsid w:val="00191B11"/>
    <w:rsid w:val="00191C88"/>
    <w:rsid w:val="00191E20"/>
    <w:rsid w:val="00191E90"/>
    <w:rsid w:val="00191EF9"/>
    <w:rsid w:val="001928FA"/>
    <w:rsid w:val="001929F0"/>
    <w:rsid w:val="00193106"/>
    <w:rsid w:val="00193617"/>
    <w:rsid w:val="00193B0C"/>
    <w:rsid w:val="00193BB1"/>
    <w:rsid w:val="00193D39"/>
    <w:rsid w:val="00193E97"/>
    <w:rsid w:val="0019447A"/>
    <w:rsid w:val="001944D6"/>
    <w:rsid w:val="00194602"/>
    <w:rsid w:val="00194752"/>
    <w:rsid w:val="00194A22"/>
    <w:rsid w:val="00194E96"/>
    <w:rsid w:val="00194F07"/>
    <w:rsid w:val="00195787"/>
    <w:rsid w:val="001957BB"/>
    <w:rsid w:val="00195869"/>
    <w:rsid w:val="00195B37"/>
    <w:rsid w:val="00196221"/>
    <w:rsid w:val="0019624A"/>
    <w:rsid w:val="001965C1"/>
    <w:rsid w:val="0019680F"/>
    <w:rsid w:val="00196A48"/>
    <w:rsid w:val="00196A96"/>
    <w:rsid w:val="00196C23"/>
    <w:rsid w:val="00196F09"/>
    <w:rsid w:val="00197198"/>
    <w:rsid w:val="0019786B"/>
    <w:rsid w:val="0019791E"/>
    <w:rsid w:val="00197A47"/>
    <w:rsid w:val="00197ACC"/>
    <w:rsid w:val="001A024B"/>
    <w:rsid w:val="001A02B4"/>
    <w:rsid w:val="001A08A3"/>
    <w:rsid w:val="001A0A13"/>
    <w:rsid w:val="001A0DE6"/>
    <w:rsid w:val="001A0F69"/>
    <w:rsid w:val="001A14CE"/>
    <w:rsid w:val="001A1CA4"/>
    <w:rsid w:val="001A226E"/>
    <w:rsid w:val="001A22AA"/>
    <w:rsid w:val="001A2980"/>
    <w:rsid w:val="001A2B37"/>
    <w:rsid w:val="001A2E21"/>
    <w:rsid w:val="001A2FB1"/>
    <w:rsid w:val="001A3151"/>
    <w:rsid w:val="001A3403"/>
    <w:rsid w:val="001A348A"/>
    <w:rsid w:val="001A39E8"/>
    <w:rsid w:val="001A3ABF"/>
    <w:rsid w:val="001A3C72"/>
    <w:rsid w:val="001A3C7B"/>
    <w:rsid w:val="001A3F43"/>
    <w:rsid w:val="001A43E9"/>
    <w:rsid w:val="001A4728"/>
    <w:rsid w:val="001A49F7"/>
    <w:rsid w:val="001A5077"/>
    <w:rsid w:val="001A51A2"/>
    <w:rsid w:val="001A55F3"/>
    <w:rsid w:val="001A5832"/>
    <w:rsid w:val="001A5BE0"/>
    <w:rsid w:val="001A5C75"/>
    <w:rsid w:val="001A5FC2"/>
    <w:rsid w:val="001A61B0"/>
    <w:rsid w:val="001A6689"/>
    <w:rsid w:val="001A6BCC"/>
    <w:rsid w:val="001A6BFC"/>
    <w:rsid w:val="001A6DAF"/>
    <w:rsid w:val="001A6EA3"/>
    <w:rsid w:val="001A6F36"/>
    <w:rsid w:val="001A7059"/>
    <w:rsid w:val="001A71FB"/>
    <w:rsid w:val="001A72FB"/>
    <w:rsid w:val="001A735A"/>
    <w:rsid w:val="001A758C"/>
    <w:rsid w:val="001A763A"/>
    <w:rsid w:val="001A779A"/>
    <w:rsid w:val="001A7971"/>
    <w:rsid w:val="001A7A10"/>
    <w:rsid w:val="001B0679"/>
    <w:rsid w:val="001B0BB1"/>
    <w:rsid w:val="001B0EA5"/>
    <w:rsid w:val="001B0F15"/>
    <w:rsid w:val="001B12AF"/>
    <w:rsid w:val="001B1AB0"/>
    <w:rsid w:val="001B204E"/>
    <w:rsid w:val="001B23BB"/>
    <w:rsid w:val="001B2611"/>
    <w:rsid w:val="001B2A44"/>
    <w:rsid w:val="001B2BAB"/>
    <w:rsid w:val="001B2F96"/>
    <w:rsid w:val="001B2FFA"/>
    <w:rsid w:val="001B3080"/>
    <w:rsid w:val="001B309E"/>
    <w:rsid w:val="001B311D"/>
    <w:rsid w:val="001B317B"/>
    <w:rsid w:val="001B3246"/>
    <w:rsid w:val="001B32D8"/>
    <w:rsid w:val="001B34EE"/>
    <w:rsid w:val="001B374C"/>
    <w:rsid w:val="001B3C45"/>
    <w:rsid w:val="001B3CFC"/>
    <w:rsid w:val="001B3D7F"/>
    <w:rsid w:val="001B3DD3"/>
    <w:rsid w:val="001B411C"/>
    <w:rsid w:val="001B45D7"/>
    <w:rsid w:val="001B473D"/>
    <w:rsid w:val="001B4743"/>
    <w:rsid w:val="001B4ABE"/>
    <w:rsid w:val="001B4DA3"/>
    <w:rsid w:val="001B4E23"/>
    <w:rsid w:val="001B5136"/>
    <w:rsid w:val="001B542F"/>
    <w:rsid w:val="001B587A"/>
    <w:rsid w:val="001B59A2"/>
    <w:rsid w:val="001B59CB"/>
    <w:rsid w:val="001B5ED5"/>
    <w:rsid w:val="001B604A"/>
    <w:rsid w:val="001B6192"/>
    <w:rsid w:val="001B6779"/>
    <w:rsid w:val="001B6B04"/>
    <w:rsid w:val="001B7168"/>
    <w:rsid w:val="001B716C"/>
    <w:rsid w:val="001B71CD"/>
    <w:rsid w:val="001B724E"/>
    <w:rsid w:val="001B7503"/>
    <w:rsid w:val="001B782A"/>
    <w:rsid w:val="001B78AA"/>
    <w:rsid w:val="001B7958"/>
    <w:rsid w:val="001B7994"/>
    <w:rsid w:val="001B7A12"/>
    <w:rsid w:val="001B7A13"/>
    <w:rsid w:val="001B7CD3"/>
    <w:rsid w:val="001B7F0A"/>
    <w:rsid w:val="001C02E3"/>
    <w:rsid w:val="001C0340"/>
    <w:rsid w:val="001C060C"/>
    <w:rsid w:val="001C067B"/>
    <w:rsid w:val="001C0766"/>
    <w:rsid w:val="001C0D8A"/>
    <w:rsid w:val="001C0FB3"/>
    <w:rsid w:val="001C12B5"/>
    <w:rsid w:val="001C1302"/>
    <w:rsid w:val="001C143E"/>
    <w:rsid w:val="001C1AED"/>
    <w:rsid w:val="001C1CD2"/>
    <w:rsid w:val="001C1F9F"/>
    <w:rsid w:val="001C1FC9"/>
    <w:rsid w:val="001C2008"/>
    <w:rsid w:val="001C23EB"/>
    <w:rsid w:val="001C2504"/>
    <w:rsid w:val="001C252D"/>
    <w:rsid w:val="001C25ED"/>
    <w:rsid w:val="001C2A78"/>
    <w:rsid w:val="001C2BC0"/>
    <w:rsid w:val="001C2F63"/>
    <w:rsid w:val="001C302B"/>
    <w:rsid w:val="001C3129"/>
    <w:rsid w:val="001C3184"/>
    <w:rsid w:val="001C346A"/>
    <w:rsid w:val="001C3669"/>
    <w:rsid w:val="001C3DF3"/>
    <w:rsid w:val="001C4732"/>
    <w:rsid w:val="001C4A29"/>
    <w:rsid w:val="001C5A8B"/>
    <w:rsid w:val="001C5CC5"/>
    <w:rsid w:val="001C6100"/>
    <w:rsid w:val="001C6790"/>
    <w:rsid w:val="001C67A2"/>
    <w:rsid w:val="001C6FE8"/>
    <w:rsid w:val="001C71E9"/>
    <w:rsid w:val="001C72F7"/>
    <w:rsid w:val="001C7839"/>
    <w:rsid w:val="001C7DA2"/>
    <w:rsid w:val="001C7FF8"/>
    <w:rsid w:val="001D0282"/>
    <w:rsid w:val="001D038A"/>
    <w:rsid w:val="001D0A25"/>
    <w:rsid w:val="001D0B0D"/>
    <w:rsid w:val="001D104A"/>
    <w:rsid w:val="001D126D"/>
    <w:rsid w:val="001D1439"/>
    <w:rsid w:val="001D16F8"/>
    <w:rsid w:val="001D1A83"/>
    <w:rsid w:val="001D1CC8"/>
    <w:rsid w:val="001D1D9D"/>
    <w:rsid w:val="001D20F4"/>
    <w:rsid w:val="001D25E9"/>
    <w:rsid w:val="001D27F3"/>
    <w:rsid w:val="001D2A60"/>
    <w:rsid w:val="001D2AE8"/>
    <w:rsid w:val="001D2E07"/>
    <w:rsid w:val="001D304C"/>
    <w:rsid w:val="001D330D"/>
    <w:rsid w:val="001D335B"/>
    <w:rsid w:val="001D347B"/>
    <w:rsid w:val="001D34AF"/>
    <w:rsid w:val="001D39E1"/>
    <w:rsid w:val="001D3AB4"/>
    <w:rsid w:val="001D3DFE"/>
    <w:rsid w:val="001D42FB"/>
    <w:rsid w:val="001D4701"/>
    <w:rsid w:val="001D4CC9"/>
    <w:rsid w:val="001D4D4A"/>
    <w:rsid w:val="001D535A"/>
    <w:rsid w:val="001D53D9"/>
    <w:rsid w:val="001D56DD"/>
    <w:rsid w:val="001D5D06"/>
    <w:rsid w:val="001D60D4"/>
    <w:rsid w:val="001D6476"/>
    <w:rsid w:val="001D6547"/>
    <w:rsid w:val="001D6ADF"/>
    <w:rsid w:val="001D6C3F"/>
    <w:rsid w:val="001D6D7A"/>
    <w:rsid w:val="001D70EA"/>
    <w:rsid w:val="001D74ED"/>
    <w:rsid w:val="001D7565"/>
    <w:rsid w:val="001D7779"/>
    <w:rsid w:val="001D7B6C"/>
    <w:rsid w:val="001E053D"/>
    <w:rsid w:val="001E058F"/>
    <w:rsid w:val="001E05EB"/>
    <w:rsid w:val="001E08C4"/>
    <w:rsid w:val="001E0C8B"/>
    <w:rsid w:val="001E0EF4"/>
    <w:rsid w:val="001E1364"/>
    <w:rsid w:val="001E1427"/>
    <w:rsid w:val="001E1462"/>
    <w:rsid w:val="001E1B31"/>
    <w:rsid w:val="001E25C9"/>
    <w:rsid w:val="001E26FA"/>
    <w:rsid w:val="001E28E1"/>
    <w:rsid w:val="001E3793"/>
    <w:rsid w:val="001E3AB6"/>
    <w:rsid w:val="001E3AD2"/>
    <w:rsid w:val="001E4518"/>
    <w:rsid w:val="001E497F"/>
    <w:rsid w:val="001E49C9"/>
    <w:rsid w:val="001E4A82"/>
    <w:rsid w:val="001E51B2"/>
    <w:rsid w:val="001E54C8"/>
    <w:rsid w:val="001E584A"/>
    <w:rsid w:val="001E5E75"/>
    <w:rsid w:val="001E5EAF"/>
    <w:rsid w:val="001E61EA"/>
    <w:rsid w:val="001E6329"/>
    <w:rsid w:val="001E63B9"/>
    <w:rsid w:val="001E6C5E"/>
    <w:rsid w:val="001E72CF"/>
    <w:rsid w:val="001E72FB"/>
    <w:rsid w:val="001E7439"/>
    <w:rsid w:val="001E74D0"/>
    <w:rsid w:val="001E75AC"/>
    <w:rsid w:val="001E7D0D"/>
    <w:rsid w:val="001E7EF9"/>
    <w:rsid w:val="001E7F6F"/>
    <w:rsid w:val="001F0022"/>
    <w:rsid w:val="001F0327"/>
    <w:rsid w:val="001F0500"/>
    <w:rsid w:val="001F054F"/>
    <w:rsid w:val="001F0832"/>
    <w:rsid w:val="001F0CE8"/>
    <w:rsid w:val="001F0FC1"/>
    <w:rsid w:val="001F0FF6"/>
    <w:rsid w:val="001F1742"/>
    <w:rsid w:val="001F1756"/>
    <w:rsid w:val="001F17A7"/>
    <w:rsid w:val="001F1C54"/>
    <w:rsid w:val="001F2A94"/>
    <w:rsid w:val="001F2BFC"/>
    <w:rsid w:val="001F2E32"/>
    <w:rsid w:val="001F33E8"/>
    <w:rsid w:val="001F3465"/>
    <w:rsid w:val="001F367B"/>
    <w:rsid w:val="001F3ACB"/>
    <w:rsid w:val="001F3B43"/>
    <w:rsid w:val="001F3E31"/>
    <w:rsid w:val="001F40AB"/>
    <w:rsid w:val="001F4156"/>
    <w:rsid w:val="001F4237"/>
    <w:rsid w:val="001F430E"/>
    <w:rsid w:val="001F4586"/>
    <w:rsid w:val="001F4669"/>
    <w:rsid w:val="001F48C6"/>
    <w:rsid w:val="001F4AEA"/>
    <w:rsid w:val="001F4BF2"/>
    <w:rsid w:val="001F4CCB"/>
    <w:rsid w:val="001F51C8"/>
    <w:rsid w:val="001F522A"/>
    <w:rsid w:val="001F549F"/>
    <w:rsid w:val="001F5A0B"/>
    <w:rsid w:val="001F5BBD"/>
    <w:rsid w:val="001F631F"/>
    <w:rsid w:val="001F6CBB"/>
    <w:rsid w:val="001F7030"/>
    <w:rsid w:val="001F720F"/>
    <w:rsid w:val="001F7607"/>
    <w:rsid w:val="001F7C08"/>
    <w:rsid w:val="001F7C40"/>
    <w:rsid w:val="001F7E87"/>
    <w:rsid w:val="002003D0"/>
    <w:rsid w:val="00200998"/>
    <w:rsid w:val="00200C48"/>
    <w:rsid w:val="00201C74"/>
    <w:rsid w:val="00201F6B"/>
    <w:rsid w:val="0020238D"/>
    <w:rsid w:val="002023E4"/>
    <w:rsid w:val="00202568"/>
    <w:rsid w:val="002026D7"/>
    <w:rsid w:val="00202704"/>
    <w:rsid w:val="00202F1A"/>
    <w:rsid w:val="00202F45"/>
    <w:rsid w:val="00202FEC"/>
    <w:rsid w:val="00203A4E"/>
    <w:rsid w:val="00203BAE"/>
    <w:rsid w:val="002043B3"/>
    <w:rsid w:val="00204616"/>
    <w:rsid w:val="00204747"/>
    <w:rsid w:val="00204B5A"/>
    <w:rsid w:val="00204C86"/>
    <w:rsid w:val="00204EEA"/>
    <w:rsid w:val="00205219"/>
    <w:rsid w:val="00205292"/>
    <w:rsid w:val="00205629"/>
    <w:rsid w:val="00205679"/>
    <w:rsid w:val="0020599F"/>
    <w:rsid w:val="00205E82"/>
    <w:rsid w:val="00205E85"/>
    <w:rsid w:val="00205F17"/>
    <w:rsid w:val="00205F3A"/>
    <w:rsid w:val="00206276"/>
    <w:rsid w:val="00206410"/>
    <w:rsid w:val="002064DD"/>
    <w:rsid w:val="0020674B"/>
    <w:rsid w:val="00206A60"/>
    <w:rsid w:val="00206ACC"/>
    <w:rsid w:val="00206B78"/>
    <w:rsid w:val="00206CB7"/>
    <w:rsid w:val="002073B2"/>
    <w:rsid w:val="00207C74"/>
    <w:rsid w:val="00207E80"/>
    <w:rsid w:val="00207F8B"/>
    <w:rsid w:val="002100E8"/>
    <w:rsid w:val="002102AB"/>
    <w:rsid w:val="002106CC"/>
    <w:rsid w:val="00210C2B"/>
    <w:rsid w:val="00210D59"/>
    <w:rsid w:val="00210DD5"/>
    <w:rsid w:val="00210EE7"/>
    <w:rsid w:val="00210F21"/>
    <w:rsid w:val="002119CE"/>
    <w:rsid w:val="00211B00"/>
    <w:rsid w:val="00211B1D"/>
    <w:rsid w:val="00212134"/>
    <w:rsid w:val="00212644"/>
    <w:rsid w:val="0021269F"/>
    <w:rsid w:val="002127B5"/>
    <w:rsid w:val="00212802"/>
    <w:rsid w:val="00212D1E"/>
    <w:rsid w:val="00212DE4"/>
    <w:rsid w:val="00212FB8"/>
    <w:rsid w:val="002131B4"/>
    <w:rsid w:val="00213254"/>
    <w:rsid w:val="00213731"/>
    <w:rsid w:val="00213938"/>
    <w:rsid w:val="00213C50"/>
    <w:rsid w:val="00213D05"/>
    <w:rsid w:val="00214121"/>
    <w:rsid w:val="002142C3"/>
    <w:rsid w:val="00214367"/>
    <w:rsid w:val="002144EB"/>
    <w:rsid w:val="00214568"/>
    <w:rsid w:val="00214706"/>
    <w:rsid w:val="00214A04"/>
    <w:rsid w:val="00214C12"/>
    <w:rsid w:val="00215269"/>
    <w:rsid w:val="00215270"/>
    <w:rsid w:val="0021555C"/>
    <w:rsid w:val="00216191"/>
    <w:rsid w:val="00216222"/>
    <w:rsid w:val="00216224"/>
    <w:rsid w:val="002167DF"/>
    <w:rsid w:val="002168BA"/>
    <w:rsid w:val="00216B5F"/>
    <w:rsid w:val="00216C35"/>
    <w:rsid w:val="0021729A"/>
    <w:rsid w:val="00217367"/>
    <w:rsid w:val="0021782C"/>
    <w:rsid w:val="00217A2A"/>
    <w:rsid w:val="00217ACC"/>
    <w:rsid w:val="0022027A"/>
    <w:rsid w:val="0022029D"/>
    <w:rsid w:val="0022044A"/>
    <w:rsid w:val="002204AF"/>
    <w:rsid w:val="00220842"/>
    <w:rsid w:val="00220C8A"/>
    <w:rsid w:val="00221113"/>
    <w:rsid w:val="002218AA"/>
    <w:rsid w:val="0022218A"/>
    <w:rsid w:val="00223AF2"/>
    <w:rsid w:val="00223B29"/>
    <w:rsid w:val="00224260"/>
    <w:rsid w:val="00224541"/>
    <w:rsid w:val="002246ED"/>
    <w:rsid w:val="002248DA"/>
    <w:rsid w:val="00224A0F"/>
    <w:rsid w:val="00225014"/>
    <w:rsid w:val="0022516D"/>
    <w:rsid w:val="0022518B"/>
    <w:rsid w:val="002251FF"/>
    <w:rsid w:val="00225A83"/>
    <w:rsid w:val="00225C6D"/>
    <w:rsid w:val="00225D72"/>
    <w:rsid w:val="00225EA3"/>
    <w:rsid w:val="00226613"/>
    <w:rsid w:val="00226E64"/>
    <w:rsid w:val="00226ED3"/>
    <w:rsid w:val="002272FE"/>
    <w:rsid w:val="002273B8"/>
    <w:rsid w:val="0022772D"/>
    <w:rsid w:val="002277D9"/>
    <w:rsid w:val="00227A75"/>
    <w:rsid w:val="00227F6C"/>
    <w:rsid w:val="0023030A"/>
    <w:rsid w:val="00230414"/>
    <w:rsid w:val="00230D89"/>
    <w:rsid w:val="00230FC0"/>
    <w:rsid w:val="0023104E"/>
    <w:rsid w:val="0023105B"/>
    <w:rsid w:val="00231125"/>
    <w:rsid w:val="00231220"/>
    <w:rsid w:val="002324AE"/>
    <w:rsid w:val="0023259B"/>
    <w:rsid w:val="0023287A"/>
    <w:rsid w:val="00232902"/>
    <w:rsid w:val="00232C7B"/>
    <w:rsid w:val="002333F2"/>
    <w:rsid w:val="002339E2"/>
    <w:rsid w:val="00233ACB"/>
    <w:rsid w:val="00233D3B"/>
    <w:rsid w:val="00233D3D"/>
    <w:rsid w:val="00234487"/>
    <w:rsid w:val="0023451C"/>
    <w:rsid w:val="0023462A"/>
    <w:rsid w:val="0023467B"/>
    <w:rsid w:val="00234938"/>
    <w:rsid w:val="00234D49"/>
    <w:rsid w:val="00234D53"/>
    <w:rsid w:val="00235412"/>
    <w:rsid w:val="00235417"/>
    <w:rsid w:val="0023541F"/>
    <w:rsid w:val="002354C7"/>
    <w:rsid w:val="002357C0"/>
    <w:rsid w:val="00235868"/>
    <w:rsid w:val="00235948"/>
    <w:rsid w:val="00235B73"/>
    <w:rsid w:val="00235C66"/>
    <w:rsid w:val="00235E5A"/>
    <w:rsid w:val="002363BE"/>
    <w:rsid w:val="002363D0"/>
    <w:rsid w:val="00236A12"/>
    <w:rsid w:val="00236ED8"/>
    <w:rsid w:val="00237502"/>
    <w:rsid w:val="002375DD"/>
    <w:rsid w:val="00237CF5"/>
    <w:rsid w:val="00237DFF"/>
    <w:rsid w:val="00237F0F"/>
    <w:rsid w:val="00240062"/>
    <w:rsid w:val="002401EC"/>
    <w:rsid w:val="0024025F"/>
    <w:rsid w:val="00240557"/>
    <w:rsid w:val="002405CD"/>
    <w:rsid w:val="002407A7"/>
    <w:rsid w:val="00240F8D"/>
    <w:rsid w:val="00241363"/>
    <w:rsid w:val="0024140F"/>
    <w:rsid w:val="00241525"/>
    <w:rsid w:val="002416B9"/>
    <w:rsid w:val="002418A3"/>
    <w:rsid w:val="00241C77"/>
    <w:rsid w:val="00241CB7"/>
    <w:rsid w:val="0024266D"/>
    <w:rsid w:val="00242781"/>
    <w:rsid w:val="002429A4"/>
    <w:rsid w:val="00242A99"/>
    <w:rsid w:val="00242CE1"/>
    <w:rsid w:val="00242F85"/>
    <w:rsid w:val="0024301B"/>
    <w:rsid w:val="0024321E"/>
    <w:rsid w:val="002432AC"/>
    <w:rsid w:val="00243323"/>
    <w:rsid w:val="002435FE"/>
    <w:rsid w:val="00243816"/>
    <w:rsid w:val="00243B7B"/>
    <w:rsid w:val="00243D60"/>
    <w:rsid w:val="00243E6E"/>
    <w:rsid w:val="002441D3"/>
    <w:rsid w:val="002441E6"/>
    <w:rsid w:val="002446E6"/>
    <w:rsid w:val="00244B92"/>
    <w:rsid w:val="00245192"/>
    <w:rsid w:val="00245528"/>
    <w:rsid w:val="00245BBB"/>
    <w:rsid w:val="00246207"/>
    <w:rsid w:val="00246D33"/>
    <w:rsid w:val="00246E90"/>
    <w:rsid w:val="00246F83"/>
    <w:rsid w:val="0024781F"/>
    <w:rsid w:val="00247A4D"/>
    <w:rsid w:val="00247D55"/>
    <w:rsid w:val="00247D8E"/>
    <w:rsid w:val="00250152"/>
    <w:rsid w:val="0025039F"/>
    <w:rsid w:val="002504D5"/>
    <w:rsid w:val="002508CF"/>
    <w:rsid w:val="002508FF"/>
    <w:rsid w:val="00250980"/>
    <w:rsid w:val="00250AAE"/>
    <w:rsid w:val="00250B0F"/>
    <w:rsid w:val="00250F1A"/>
    <w:rsid w:val="00250F9E"/>
    <w:rsid w:val="00250FB2"/>
    <w:rsid w:val="002515FF"/>
    <w:rsid w:val="0025171F"/>
    <w:rsid w:val="002518B4"/>
    <w:rsid w:val="00251B30"/>
    <w:rsid w:val="00251C67"/>
    <w:rsid w:val="00251DDD"/>
    <w:rsid w:val="00251E54"/>
    <w:rsid w:val="0025224C"/>
    <w:rsid w:val="00252738"/>
    <w:rsid w:val="002527E1"/>
    <w:rsid w:val="00252A21"/>
    <w:rsid w:val="00252B0C"/>
    <w:rsid w:val="0025305C"/>
    <w:rsid w:val="002534A0"/>
    <w:rsid w:val="002535CD"/>
    <w:rsid w:val="00253A91"/>
    <w:rsid w:val="00253DF3"/>
    <w:rsid w:val="00254009"/>
    <w:rsid w:val="002540D6"/>
    <w:rsid w:val="00254195"/>
    <w:rsid w:val="002541FA"/>
    <w:rsid w:val="00254294"/>
    <w:rsid w:val="002547E9"/>
    <w:rsid w:val="00254BE1"/>
    <w:rsid w:val="00254C22"/>
    <w:rsid w:val="00254FE6"/>
    <w:rsid w:val="00255439"/>
    <w:rsid w:val="002555EE"/>
    <w:rsid w:val="002559BB"/>
    <w:rsid w:val="00255AD8"/>
    <w:rsid w:val="00255B18"/>
    <w:rsid w:val="00255F57"/>
    <w:rsid w:val="00255F9E"/>
    <w:rsid w:val="00256691"/>
    <w:rsid w:val="00256D89"/>
    <w:rsid w:val="002571D6"/>
    <w:rsid w:val="002572B6"/>
    <w:rsid w:val="00257351"/>
    <w:rsid w:val="002573A7"/>
    <w:rsid w:val="00257576"/>
    <w:rsid w:val="002576CB"/>
    <w:rsid w:val="00257C19"/>
    <w:rsid w:val="00257DAF"/>
    <w:rsid w:val="00257ED9"/>
    <w:rsid w:val="002602E2"/>
    <w:rsid w:val="00260305"/>
    <w:rsid w:val="002603FF"/>
    <w:rsid w:val="002607C4"/>
    <w:rsid w:val="00260B0F"/>
    <w:rsid w:val="00260D74"/>
    <w:rsid w:val="00260E9E"/>
    <w:rsid w:val="00261160"/>
    <w:rsid w:val="00261393"/>
    <w:rsid w:val="0026165F"/>
    <w:rsid w:val="002616B3"/>
    <w:rsid w:val="00261E41"/>
    <w:rsid w:val="002623FB"/>
    <w:rsid w:val="00262876"/>
    <w:rsid w:val="00262A06"/>
    <w:rsid w:val="00262E63"/>
    <w:rsid w:val="00263140"/>
    <w:rsid w:val="002631A9"/>
    <w:rsid w:val="00263554"/>
    <w:rsid w:val="00263572"/>
    <w:rsid w:val="00264368"/>
    <w:rsid w:val="00264E3E"/>
    <w:rsid w:val="00264EE7"/>
    <w:rsid w:val="00264EF6"/>
    <w:rsid w:val="00265272"/>
    <w:rsid w:val="0026557E"/>
    <w:rsid w:val="00265994"/>
    <w:rsid w:val="00265AC1"/>
    <w:rsid w:val="00265BBB"/>
    <w:rsid w:val="00265EC0"/>
    <w:rsid w:val="00266376"/>
    <w:rsid w:val="002665FF"/>
    <w:rsid w:val="00266714"/>
    <w:rsid w:val="00266732"/>
    <w:rsid w:val="00266E19"/>
    <w:rsid w:val="002670CF"/>
    <w:rsid w:val="002677BD"/>
    <w:rsid w:val="00267EB6"/>
    <w:rsid w:val="00267EB9"/>
    <w:rsid w:val="00267F50"/>
    <w:rsid w:val="00267F73"/>
    <w:rsid w:val="002701D7"/>
    <w:rsid w:val="0027070B"/>
    <w:rsid w:val="002708ED"/>
    <w:rsid w:val="00270A11"/>
    <w:rsid w:val="00270A1B"/>
    <w:rsid w:val="0027113E"/>
    <w:rsid w:val="00271215"/>
    <w:rsid w:val="002714C8"/>
    <w:rsid w:val="002719A9"/>
    <w:rsid w:val="00271BD2"/>
    <w:rsid w:val="00271E1D"/>
    <w:rsid w:val="00272093"/>
    <w:rsid w:val="00272101"/>
    <w:rsid w:val="002721D9"/>
    <w:rsid w:val="0027245A"/>
    <w:rsid w:val="00272794"/>
    <w:rsid w:val="0027290B"/>
    <w:rsid w:val="002731E3"/>
    <w:rsid w:val="00273256"/>
    <w:rsid w:val="002732E3"/>
    <w:rsid w:val="00273C37"/>
    <w:rsid w:val="00273D09"/>
    <w:rsid w:val="002746AC"/>
    <w:rsid w:val="00274903"/>
    <w:rsid w:val="00274E42"/>
    <w:rsid w:val="00274F3A"/>
    <w:rsid w:val="00275011"/>
    <w:rsid w:val="002753FF"/>
    <w:rsid w:val="0027541C"/>
    <w:rsid w:val="0027591E"/>
    <w:rsid w:val="00276172"/>
    <w:rsid w:val="00276604"/>
    <w:rsid w:val="002768C7"/>
    <w:rsid w:val="00276A0C"/>
    <w:rsid w:val="00276A38"/>
    <w:rsid w:val="00277020"/>
    <w:rsid w:val="002770F4"/>
    <w:rsid w:val="00277167"/>
    <w:rsid w:val="002772CA"/>
    <w:rsid w:val="002776F4"/>
    <w:rsid w:val="00277719"/>
    <w:rsid w:val="00277929"/>
    <w:rsid w:val="00280013"/>
    <w:rsid w:val="002801C4"/>
    <w:rsid w:val="0028020C"/>
    <w:rsid w:val="00280243"/>
    <w:rsid w:val="00280342"/>
    <w:rsid w:val="002805C0"/>
    <w:rsid w:val="002806A6"/>
    <w:rsid w:val="00280938"/>
    <w:rsid w:val="00280A26"/>
    <w:rsid w:val="00280FA7"/>
    <w:rsid w:val="002810A1"/>
    <w:rsid w:val="00281266"/>
    <w:rsid w:val="002813D7"/>
    <w:rsid w:val="0028152C"/>
    <w:rsid w:val="00281E04"/>
    <w:rsid w:val="00282096"/>
    <w:rsid w:val="002827F8"/>
    <w:rsid w:val="002828DA"/>
    <w:rsid w:val="0028294F"/>
    <w:rsid w:val="00282B6A"/>
    <w:rsid w:val="00282D0C"/>
    <w:rsid w:val="00282E87"/>
    <w:rsid w:val="00283AE5"/>
    <w:rsid w:val="00283F41"/>
    <w:rsid w:val="00284193"/>
    <w:rsid w:val="0028432F"/>
    <w:rsid w:val="00284431"/>
    <w:rsid w:val="0028468D"/>
    <w:rsid w:val="00284A2C"/>
    <w:rsid w:val="00284D17"/>
    <w:rsid w:val="00285914"/>
    <w:rsid w:val="00285AF8"/>
    <w:rsid w:val="00285CC0"/>
    <w:rsid w:val="00285E98"/>
    <w:rsid w:val="00286264"/>
    <w:rsid w:val="002862B8"/>
    <w:rsid w:val="0028630E"/>
    <w:rsid w:val="00286465"/>
    <w:rsid w:val="00286DEC"/>
    <w:rsid w:val="002878D3"/>
    <w:rsid w:val="00287AD8"/>
    <w:rsid w:val="00287BA0"/>
    <w:rsid w:val="00287BA7"/>
    <w:rsid w:val="00287D2D"/>
    <w:rsid w:val="00287EA3"/>
    <w:rsid w:val="00290320"/>
    <w:rsid w:val="00290442"/>
    <w:rsid w:val="00290567"/>
    <w:rsid w:val="0029067D"/>
    <w:rsid w:val="00290B1E"/>
    <w:rsid w:val="00290D44"/>
    <w:rsid w:val="00290E45"/>
    <w:rsid w:val="00290F04"/>
    <w:rsid w:val="0029131E"/>
    <w:rsid w:val="00291482"/>
    <w:rsid w:val="002919F3"/>
    <w:rsid w:val="00291C35"/>
    <w:rsid w:val="00291C64"/>
    <w:rsid w:val="00292268"/>
    <w:rsid w:val="00292422"/>
    <w:rsid w:val="00292C19"/>
    <w:rsid w:val="00292EA7"/>
    <w:rsid w:val="0029332C"/>
    <w:rsid w:val="002935B5"/>
    <w:rsid w:val="00293709"/>
    <w:rsid w:val="0029378E"/>
    <w:rsid w:val="0029385D"/>
    <w:rsid w:val="00293873"/>
    <w:rsid w:val="00293A54"/>
    <w:rsid w:val="00293CD1"/>
    <w:rsid w:val="00293D43"/>
    <w:rsid w:val="00293D57"/>
    <w:rsid w:val="00293EDA"/>
    <w:rsid w:val="00294263"/>
    <w:rsid w:val="00294637"/>
    <w:rsid w:val="00294B0A"/>
    <w:rsid w:val="00294B53"/>
    <w:rsid w:val="00294D5A"/>
    <w:rsid w:val="00294F6D"/>
    <w:rsid w:val="002950FC"/>
    <w:rsid w:val="00295402"/>
    <w:rsid w:val="0029571C"/>
    <w:rsid w:val="00295C1F"/>
    <w:rsid w:val="002961DD"/>
    <w:rsid w:val="0029628B"/>
    <w:rsid w:val="00296574"/>
    <w:rsid w:val="002969F1"/>
    <w:rsid w:val="00296B52"/>
    <w:rsid w:val="00296C95"/>
    <w:rsid w:val="00296FE7"/>
    <w:rsid w:val="002973DF"/>
    <w:rsid w:val="00297873"/>
    <w:rsid w:val="00297AA3"/>
    <w:rsid w:val="00297FBE"/>
    <w:rsid w:val="002A049A"/>
    <w:rsid w:val="002A061E"/>
    <w:rsid w:val="002A08CA"/>
    <w:rsid w:val="002A0E5B"/>
    <w:rsid w:val="002A0EFF"/>
    <w:rsid w:val="002A13F2"/>
    <w:rsid w:val="002A14B9"/>
    <w:rsid w:val="002A17F5"/>
    <w:rsid w:val="002A1A13"/>
    <w:rsid w:val="002A1A1F"/>
    <w:rsid w:val="002A1B88"/>
    <w:rsid w:val="002A1B8A"/>
    <w:rsid w:val="002A211E"/>
    <w:rsid w:val="002A24FB"/>
    <w:rsid w:val="002A2733"/>
    <w:rsid w:val="002A2B21"/>
    <w:rsid w:val="002A2FF0"/>
    <w:rsid w:val="002A304C"/>
    <w:rsid w:val="002A349B"/>
    <w:rsid w:val="002A37A3"/>
    <w:rsid w:val="002A3819"/>
    <w:rsid w:val="002A38C3"/>
    <w:rsid w:val="002A3B92"/>
    <w:rsid w:val="002A3BC1"/>
    <w:rsid w:val="002A3F7A"/>
    <w:rsid w:val="002A4041"/>
    <w:rsid w:val="002A40E5"/>
    <w:rsid w:val="002A4184"/>
    <w:rsid w:val="002A435A"/>
    <w:rsid w:val="002A4A50"/>
    <w:rsid w:val="002A4B80"/>
    <w:rsid w:val="002A4DE0"/>
    <w:rsid w:val="002A51C7"/>
    <w:rsid w:val="002A5343"/>
    <w:rsid w:val="002A544E"/>
    <w:rsid w:val="002A5AEC"/>
    <w:rsid w:val="002A63E9"/>
    <w:rsid w:val="002A6435"/>
    <w:rsid w:val="002A66CE"/>
    <w:rsid w:val="002A682D"/>
    <w:rsid w:val="002A6BF9"/>
    <w:rsid w:val="002A6E71"/>
    <w:rsid w:val="002A70C3"/>
    <w:rsid w:val="002A768D"/>
    <w:rsid w:val="002A7865"/>
    <w:rsid w:val="002A7866"/>
    <w:rsid w:val="002A7BBF"/>
    <w:rsid w:val="002A7F89"/>
    <w:rsid w:val="002B003E"/>
    <w:rsid w:val="002B0572"/>
    <w:rsid w:val="002B0B3C"/>
    <w:rsid w:val="002B0D44"/>
    <w:rsid w:val="002B120A"/>
    <w:rsid w:val="002B127F"/>
    <w:rsid w:val="002B1342"/>
    <w:rsid w:val="002B1C12"/>
    <w:rsid w:val="002B2430"/>
    <w:rsid w:val="002B27DF"/>
    <w:rsid w:val="002B27EE"/>
    <w:rsid w:val="002B2862"/>
    <w:rsid w:val="002B2901"/>
    <w:rsid w:val="002B2B17"/>
    <w:rsid w:val="002B2C34"/>
    <w:rsid w:val="002B2D65"/>
    <w:rsid w:val="002B2FC7"/>
    <w:rsid w:val="002B3286"/>
    <w:rsid w:val="002B33A7"/>
    <w:rsid w:val="002B3635"/>
    <w:rsid w:val="002B382B"/>
    <w:rsid w:val="002B38B5"/>
    <w:rsid w:val="002B3AAC"/>
    <w:rsid w:val="002B3B60"/>
    <w:rsid w:val="002B4195"/>
    <w:rsid w:val="002B41DF"/>
    <w:rsid w:val="002B422D"/>
    <w:rsid w:val="002B44B8"/>
    <w:rsid w:val="002B47DF"/>
    <w:rsid w:val="002B4DA4"/>
    <w:rsid w:val="002B4F4A"/>
    <w:rsid w:val="002B51DE"/>
    <w:rsid w:val="002B5871"/>
    <w:rsid w:val="002B58ED"/>
    <w:rsid w:val="002B5BB9"/>
    <w:rsid w:val="002B5C04"/>
    <w:rsid w:val="002B5E69"/>
    <w:rsid w:val="002B617A"/>
    <w:rsid w:val="002B6412"/>
    <w:rsid w:val="002B66E7"/>
    <w:rsid w:val="002B67DF"/>
    <w:rsid w:val="002B68C6"/>
    <w:rsid w:val="002B68FA"/>
    <w:rsid w:val="002B6A56"/>
    <w:rsid w:val="002B6B0F"/>
    <w:rsid w:val="002B6F78"/>
    <w:rsid w:val="002B710C"/>
    <w:rsid w:val="002B7161"/>
    <w:rsid w:val="002B71AA"/>
    <w:rsid w:val="002B72C7"/>
    <w:rsid w:val="002B7587"/>
    <w:rsid w:val="002B76BE"/>
    <w:rsid w:val="002B7970"/>
    <w:rsid w:val="002C00A9"/>
    <w:rsid w:val="002C03EB"/>
    <w:rsid w:val="002C07B6"/>
    <w:rsid w:val="002C07C8"/>
    <w:rsid w:val="002C08DF"/>
    <w:rsid w:val="002C0FD9"/>
    <w:rsid w:val="002C2422"/>
    <w:rsid w:val="002C2597"/>
    <w:rsid w:val="002C2785"/>
    <w:rsid w:val="002C2937"/>
    <w:rsid w:val="002C2D3C"/>
    <w:rsid w:val="002C3064"/>
    <w:rsid w:val="002C30B6"/>
    <w:rsid w:val="002C34A9"/>
    <w:rsid w:val="002C3710"/>
    <w:rsid w:val="002C3CA7"/>
    <w:rsid w:val="002C3CAC"/>
    <w:rsid w:val="002C3D20"/>
    <w:rsid w:val="002C4179"/>
    <w:rsid w:val="002C496F"/>
    <w:rsid w:val="002C4B5F"/>
    <w:rsid w:val="002C4C77"/>
    <w:rsid w:val="002C51C3"/>
    <w:rsid w:val="002C5519"/>
    <w:rsid w:val="002C5E71"/>
    <w:rsid w:val="002C6ABD"/>
    <w:rsid w:val="002C6CAA"/>
    <w:rsid w:val="002C6F23"/>
    <w:rsid w:val="002C711F"/>
    <w:rsid w:val="002C7170"/>
    <w:rsid w:val="002C794E"/>
    <w:rsid w:val="002C7EB2"/>
    <w:rsid w:val="002D0085"/>
    <w:rsid w:val="002D026C"/>
    <w:rsid w:val="002D0C5D"/>
    <w:rsid w:val="002D0D25"/>
    <w:rsid w:val="002D0D3A"/>
    <w:rsid w:val="002D0F23"/>
    <w:rsid w:val="002D127F"/>
    <w:rsid w:val="002D15C7"/>
    <w:rsid w:val="002D1740"/>
    <w:rsid w:val="002D18C6"/>
    <w:rsid w:val="002D1CFC"/>
    <w:rsid w:val="002D1D59"/>
    <w:rsid w:val="002D1E9B"/>
    <w:rsid w:val="002D20B2"/>
    <w:rsid w:val="002D21FC"/>
    <w:rsid w:val="002D2549"/>
    <w:rsid w:val="002D293C"/>
    <w:rsid w:val="002D2A7C"/>
    <w:rsid w:val="002D2B69"/>
    <w:rsid w:val="002D348D"/>
    <w:rsid w:val="002D35B4"/>
    <w:rsid w:val="002D361B"/>
    <w:rsid w:val="002D3E9F"/>
    <w:rsid w:val="002D43FE"/>
    <w:rsid w:val="002D4742"/>
    <w:rsid w:val="002D492B"/>
    <w:rsid w:val="002D49AF"/>
    <w:rsid w:val="002D49B5"/>
    <w:rsid w:val="002D532C"/>
    <w:rsid w:val="002D542E"/>
    <w:rsid w:val="002D55A7"/>
    <w:rsid w:val="002D5A14"/>
    <w:rsid w:val="002D5A35"/>
    <w:rsid w:val="002D5C61"/>
    <w:rsid w:val="002D5C9A"/>
    <w:rsid w:val="002D63CD"/>
    <w:rsid w:val="002D65B3"/>
    <w:rsid w:val="002D664F"/>
    <w:rsid w:val="002D678B"/>
    <w:rsid w:val="002D690B"/>
    <w:rsid w:val="002D6B26"/>
    <w:rsid w:val="002D6F03"/>
    <w:rsid w:val="002D6FDA"/>
    <w:rsid w:val="002E01C6"/>
    <w:rsid w:val="002E037A"/>
    <w:rsid w:val="002E0561"/>
    <w:rsid w:val="002E0635"/>
    <w:rsid w:val="002E09A5"/>
    <w:rsid w:val="002E0B5E"/>
    <w:rsid w:val="002E0DE5"/>
    <w:rsid w:val="002E0EB9"/>
    <w:rsid w:val="002E1071"/>
    <w:rsid w:val="002E1241"/>
    <w:rsid w:val="002E1908"/>
    <w:rsid w:val="002E1B88"/>
    <w:rsid w:val="002E1B97"/>
    <w:rsid w:val="002E24F6"/>
    <w:rsid w:val="002E251D"/>
    <w:rsid w:val="002E27F2"/>
    <w:rsid w:val="002E2B0D"/>
    <w:rsid w:val="002E2D4E"/>
    <w:rsid w:val="002E2EA2"/>
    <w:rsid w:val="002E38AC"/>
    <w:rsid w:val="002E38BB"/>
    <w:rsid w:val="002E39E0"/>
    <w:rsid w:val="002E39FB"/>
    <w:rsid w:val="002E3AAC"/>
    <w:rsid w:val="002E416E"/>
    <w:rsid w:val="002E419A"/>
    <w:rsid w:val="002E4545"/>
    <w:rsid w:val="002E4BA5"/>
    <w:rsid w:val="002E5027"/>
    <w:rsid w:val="002E512B"/>
    <w:rsid w:val="002E51A3"/>
    <w:rsid w:val="002E5368"/>
    <w:rsid w:val="002E5428"/>
    <w:rsid w:val="002E55B9"/>
    <w:rsid w:val="002E55DE"/>
    <w:rsid w:val="002E5B24"/>
    <w:rsid w:val="002E5C46"/>
    <w:rsid w:val="002E5C56"/>
    <w:rsid w:val="002E5E1A"/>
    <w:rsid w:val="002E6EB2"/>
    <w:rsid w:val="002E7044"/>
    <w:rsid w:val="002E7130"/>
    <w:rsid w:val="002E72B1"/>
    <w:rsid w:val="002E7301"/>
    <w:rsid w:val="002E777D"/>
    <w:rsid w:val="002E7D04"/>
    <w:rsid w:val="002E7FCE"/>
    <w:rsid w:val="002F0566"/>
    <w:rsid w:val="002F089A"/>
    <w:rsid w:val="002F0F7B"/>
    <w:rsid w:val="002F1376"/>
    <w:rsid w:val="002F152E"/>
    <w:rsid w:val="002F1760"/>
    <w:rsid w:val="002F1774"/>
    <w:rsid w:val="002F1880"/>
    <w:rsid w:val="002F1904"/>
    <w:rsid w:val="002F1ACC"/>
    <w:rsid w:val="002F1D13"/>
    <w:rsid w:val="002F2803"/>
    <w:rsid w:val="002F2A7C"/>
    <w:rsid w:val="002F2B2D"/>
    <w:rsid w:val="002F2CCB"/>
    <w:rsid w:val="002F2D8C"/>
    <w:rsid w:val="002F3178"/>
    <w:rsid w:val="002F317D"/>
    <w:rsid w:val="002F3442"/>
    <w:rsid w:val="002F3611"/>
    <w:rsid w:val="002F3838"/>
    <w:rsid w:val="002F38BA"/>
    <w:rsid w:val="002F3A26"/>
    <w:rsid w:val="002F3E20"/>
    <w:rsid w:val="002F417D"/>
    <w:rsid w:val="002F41DD"/>
    <w:rsid w:val="002F4540"/>
    <w:rsid w:val="002F4544"/>
    <w:rsid w:val="002F46B2"/>
    <w:rsid w:val="002F4A77"/>
    <w:rsid w:val="002F4D4B"/>
    <w:rsid w:val="002F4F5C"/>
    <w:rsid w:val="002F5AA5"/>
    <w:rsid w:val="002F5B99"/>
    <w:rsid w:val="002F5C52"/>
    <w:rsid w:val="002F5ECC"/>
    <w:rsid w:val="002F5F01"/>
    <w:rsid w:val="002F5F4C"/>
    <w:rsid w:val="002F5FA8"/>
    <w:rsid w:val="002F6479"/>
    <w:rsid w:val="002F6AB1"/>
    <w:rsid w:val="002F6FE4"/>
    <w:rsid w:val="002F796C"/>
    <w:rsid w:val="002F7BAF"/>
    <w:rsid w:val="002F7DFC"/>
    <w:rsid w:val="002F7E0B"/>
    <w:rsid w:val="002F7E88"/>
    <w:rsid w:val="00300132"/>
    <w:rsid w:val="003001E8"/>
    <w:rsid w:val="003005BA"/>
    <w:rsid w:val="0030089C"/>
    <w:rsid w:val="003008CF"/>
    <w:rsid w:val="00300B4C"/>
    <w:rsid w:val="00300BAA"/>
    <w:rsid w:val="003010AA"/>
    <w:rsid w:val="00301694"/>
    <w:rsid w:val="00301CD8"/>
    <w:rsid w:val="00301FAF"/>
    <w:rsid w:val="003023F8"/>
    <w:rsid w:val="00302463"/>
    <w:rsid w:val="0030260D"/>
    <w:rsid w:val="00302667"/>
    <w:rsid w:val="00303069"/>
    <w:rsid w:val="00303731"/>
    <w:rsid w:val="00303814"/>
    <w:rsid w:val="00303AB7"/>
    <w:rsid w:val="00303ACB"/>
    <w:rsid w:val="00303B2A"/>
    <w:rsid w:val="00303CE4"/>
    <w:rsid w:val="00304027"/>
    <w:rsid w:val="003040A1"/>
    <w:rsid w:val="003042D8"/>
    <w:rsid w:val="003043DF"/>
    <w:rsid w:val="0030488D"/>
    <w:rsid w:val="003049F3"/>
    <w:rsid w:val="003050CD"/>
    <w:rsid w:val="0030529C"/>
    <w:rsid w:val="00305800"/>
    <w:rsid w:val="00305872"/>
    <w:rsid w:val="00305A0A"/>
    <w:rsid w:val="00305AB8"/>
    <w:rsid w:val="00305B73"/>
    <w:rsid w:val="00305CDB"/>
    <w:rsid w:val="00305EF7"/>
    <w:rsid w:val="00306220"/>
    <w:rsid w:val="00306560"/>
    <w:rsid w:val="00306805"/>
    <w:rsid w:val="00306963"/>
    <w:rsid w:val="00306E29"/>
    <w:rsid w:val="00306F7D"/>
    <w:rsid w:val="0030714F"/>
    <w:rsid w:val="00307225"/>
    <w:rsid w:val="003073C7"/>
    <w:rsid w:val="00307401"/>
    <w:rsid w:val="00307508"/>
    <w:rsid w:val="00307588"/>
    <w:rsid w:val="00307928"/>
    <w:rsid w:val="00307ACC"/>
    <w:rsid w:val="00307B30"/>
    <w:rsid w:val="00307B34"/>
    <w:rsid w:val="00307F56"/>
    <w:rsid w:val="00310218"/>
    <w:rsid w:val="003108B2"/>
    <w:rsid w:val="003109A6"/>
    <w:rsid w:val="00310C4F"/>
    <w:rsid w:val="00310DCD"/>
    <w:rsid w:val="0031112F"/>
    <w:rsid w:val="00311181"/>
    <w:rsid w:val="00311266"/>
    <w:rsid w:val="0031148B"/>
    <w:rsid w:val="00311613"/>
    <w:rsid w:val="003118DF"/>
    <w:rsid w:val="003118E4"/>
    <w:rsid w:val="00311BC0"/>
    <w:rsid w:val="003126B8"/>
    <w:rsid w:val="00312927"/>
    <w:rsid w:val="00312C21"/>
    <w:rsid w:val="00312F60"/>
    <w:rsid w:val="00313221"/>
    <w:rsid w:val="003132CA"/>
    <w:rsid w:val="00313B57"/>
    <w:rsid w:val="00313F80"/>
    <w:rsid w:val="003141A0"/>
    <w:rsid w:val="003141F8"/>
    <w:rsid w:val="00314834"/>
    <w:rsid w:val="00314847"/>
    <w:rsid w:val="003148CD"/>
    <w:rsid w:val="00315099"/>
    <w:rsid w:val="003150CA"/>
    <w:rsid w:val="0031537F"/>
    <w:rsid w:val="00315A56"/>
    <w:rsid w:val="00316173"/>
    <w:rsid w:val="00316728"/>
    <w:rsid w:val="0031686A"/>
    <w:rsid w:val="003169DA"/>
    <w:rsid w:val="00316F48"/>
    <w:rsid w:val="003171AF"/>
    <w:rsid w:val="00317443"/>
    <w:rsid w:val="003174F6"/>
    <w:rsid w:val="00317556"/>
    <w:rsid w:val="0031799A"/>
    <w:rsid w:val="003179E7"/>
    <w:rsid w:val="00317A8B"/>
    <w:rsid w:val="00317B43"/>
    <w:rsid w:val="00317F06"/>
    <w:rsid w:val="003201C3"/>
    <w:rsid w:val="00320530"/>
    <w:rsid w:val="00320754"/>
    <w:rsid w:val="00320B77"/>
    <w:rsid w:val="003210D9"/>
    <w:rsid w:val="003218EE"/>
    <w:rsid w:val="00321B3C"/>
    <w:rsid w:val="00321C12"/>
    <w:rsid w:val="00321C31"/>
    <w:rsid w:val="00322262"/>
    <w:rsid w:val="003222B6"/>
    <w:rsid w:val="003228C1"/>
    <w:rsid w:val="00322BE0"/>
    <w:rsid w:val="00322FA9"/>
    <w:rsid w:val="00323434"/>
    <w:rsid w:val="003234CD"/>
    <w:rsid w:val="00323C6E"/>
    <w:rsid w:val="00323E3A"/>
    <w:rsid w:val="003243C3"/>
    <w:rsid w:val="003247DA"/>
    <w:rsid w:val="00324E7E"/>
    <w:rsid w:val="003251C8"/>
    <w:rsid w:val="0032560D"/>
    <w:rsid w:val="00325B17"/>
    <w:rsid w:val="00325B72"/>
    <w:rsid w:val="003262C7"/>
    <w:rsid w:val="003266DE"/>
    <w:rsid w:val="00326846"/>
    <w:rsid w:val="00326A27"/>
    <w:rsid w:val="003274FF"/>
    <w:rsid w:val="003276CD"/>
    <w:rsid w:val="00327D80"/>
    <w:rsid w:val="00327DC8"/>
    <w:rsid w:val="00327DCB"/>
    <w:rsid w:val="00327F9C"/>
    <w:rsid w:val="00330A6E"/>
    <w:rsid w:val="00330C95"/>
    <w:rsid w:val="00331519"/>
    <w:rsid w:val="00331FA4"/>
    <w:rsid w:val="00332243"/>
    <w:rsid w:val="00332263"/>
    <w:rsid w:val="00332B74"/>
    <w:rsid w:val="00332DA2"/>
    <w:rsid w:val="00332DFB"/>
    <w:rsid w:val="00332EC7"/>
    <w:rsid w:val="003330D1"/>
    <w:rsid w:val="00333230"/>
    <w:rsid w:val="00333312"/>
    <w:rsid w:val="00333821"/>
    <w:rsid w:val="003338A0"/>
    <w:rsid w:val="00333C1B"/>
    <w:rsid w:val="0033451B"/>
    <w:rsid w:val="00334639"/>
    <w:rsid w:val="00334F2A"/>
    <w:rsid w:val="003350A0"/>
    <w:rsid w:val="003356EF"/>
    <w:rsid w:val="003357DE"/>
    <w:rsid w:val="00335809"/>
    <w:rsid w:val="00335991"/>
    <w:rsid w:val="003361B2"/>
    <w:rsid w:val="003362F7"/>
    <w:rsid w:val="0033659E"/>
    <w:rsid w:val="00336B66"/>
    <w:rsid w:val="00336F4A"/>
    <w:rsid w:val="00337665"/>
    <w:rsid w:val="003377EB"/>
    <w:rsid w:val="003403E0"/>
    <w:rsid w:val="00340657"/>
    <w:rsid w:val="0034077B"/>
    <w:rsid w:val="00340867"/>
    <w:rsid w:val="0034086F"/>
    <w:rsid w:val="00340876"/>
    <w:rsid w:val="00340887"/>
    <w:rsid w:val="00340FAC"/>
    <w:rsid w:val="00340FB8"/>
    <w:rsid w:val="0034117B"/>
    <w:rsid w:val="0034119B"/>
    <w:rsid w:val="003414F0"/>
    <w:rsid w:val="003419CC"/>
    <w:rsid w:val="00341D5A"/>
    <w:rsid w:val="00341E47"/>
    <w:rsid w:val="0034266E"/>
    <w:rsid w:val="003432AD"/>
    <w:rsid w:val="003432E3"/>
    <w:rsid w:val="003438DC"/>
    <w:rsid w:val="00343D18"/>
    <w:rsid w:val="00343D65"/>
    <w:rsid w:val="00343DA6"/>
    <w:rsid w:val="003443BC"/>
    <w:rsid w:val="003445BF"/>
    <w:rsid w:val="003449D2"/>
    <w:rsid w:val="00344C83"/>
    <w:rsid w:val="00344D4F"/>
    <w:rsid w:val="00344DC1"/>
    <w:rsid w:val="00344FAB"/>
    <w:rsid w:val="003454D0"/>
    <w:rsid w:val="003455A5"/>
    <w:rsid w:val="00345765"/>
    <w:rsid w:val="00345829"/>
    <w:rsid w:val="00345833"/>
    <w:rsid w:val="00345AE0"/>
    <w:rsid w:val="00345BF1"/>
    <w:rsid w:val="00345C09"/>
    <w:rsid w:val="00345F9C"/>
    <w:rsid w:val="00345FB2"/>
    <w:rsid w:val="00346013"/>
    <w:rsid w:val="00346710"/>
    <w:rsid w:val="00346C73"/>
    <w:rsid w:val="00346D31"/>
    <w:rsid w:val="00346EEA"/>
    <w:rsid w:val="00346F73"/>
    <w:rsid w:val="00346FBC"/>
    <w:rsid w:val="003471F0"/>
    <w:rsid w:val="0034721A"/>
    <w:rsid w:val="0034740B"/>
    <w:rsid w:val="00347C54"/>
    <w:rsid w:val="00347C58"/>
    <w:rsid w:val="003500E7"/>
    <w:rsid w:val="003503C4"/>
    <w:rsid w:val="00350A54"/>
    <w:rsid w:val="00350A9C"/>
    <w:rsid w:val="00350B46"/>
    <w:rsid w:val="00350DC4"/>
    <w:rsid w:val="003512C0"/>
    <w:rsid w:val="00351EC6"/>
    <w:rsid w:val="003520C3"/>
    <w:rsid w:val="00352847"/>
    <w:rsid w:val="00352A67"/>
    <w:rsid w:val="00352B8D"/>
    <w:rsid w:val="00352BA7"/>
    <w:rsid w:val="00352D2B"/>
    <w:rsid w:val="003531E8"/>
    <w:rsid w:val="003535F7"/>
    <w:rsid w:val="00353607"/>
    <w:rsid w:val="003536EC"/>
    <w:rsid w:val="00353760"/>
    <w:rsid w:val="00353EC3"/>
    <w:rsid w:val="0035458C"/>
    <w:rsid w:val="003548E2"/>
    <w:rsid w:val="00354DED"/>
    <w:rsid w:val="00354E6E"/>
    <w:rsid w:val="00355CA3"/>
    <w:rsid w:val="003563DF"/>
    <w:rsid w:val="003564EA"/>
    <w:rsid w:val="00356864"/>
    <w:rsid w:val="003568B3"/>
    <w:rsid w:val="00356AC5"/>
    <w:rsid w:val="00356E80"/>
    <w:rsid w:val="003573CF"/>
    <w:rsid w:val="003574BA"/>
    <w:rsid w:val="003575D2"/>
    <w:rsid w:val="00357801"/>
    <w:rsid w:val="00357D62"/>
    <w:rsid w:val="00357F36"/>
    <w:rsid w:val="00357F88"/>
    <w:rsid w:val="003602C2"/>
    <w:rsid w:val="0036061E"/>
    <w:rsid w:val="00360871"/>
    <w:rsid w:val="00360AD3"/>
    <w:rsid w:val="00361A39"/>
    <w:rsid w:val="00361BFB"/>
    <w:rsid w:val="00361DDE"/>
    <w:rsid w:val="00361F86"/>
    <w:rsid w:val="0036200B"/>
    <w:rsid w:val="00362346"/>
    <w:rsid w:val="003628DE"/>
    <w:rsid w:val="00362B07"/>
    <w:rsid w:val="003630A9"/>
    <w:rsid w:val="00363A62"/>
    <w:rsid w:val="0036417C"/>
    <w:rsid w:val="00364351"/>
    <w:rsid w:val="00364902"/>
    <w:rsid w:val="00364BEA"/>
    <w:rsid w:val="0036529A"/>
    <w:rsid w:val="003652CC"/>
    <w:rsid w:val="003654CE"/>
    <w:rsid w:val="00365F43"/>
    <w:rsid w:val="00366085"/>
    <w:rsid w:val="003664D2"/>
    <w:rsid w:val="00366538"/>
    <w:rsid w:val="00366CD8"/>
    <w:rsid w:val="00366DB3"/>
    <w:rsid w:val="00366EBA"/>
    <w:rsid w:val="003678F0"/>
    <w:rsid w:val="00367CE4"/>
    <w:rsid w:val="00367E17"/>
    <w:rsid w:val="00367E63"/>
    <w:rsid w:val="003703BB"/>
    <w:rsid w:val="0037055F"/>
    <w:rsid w:val="00370877"/>
    <w:rsid w:val="00370906"/>
    <w:rsid w:val="003719DE"/>
    <w:rsid w:val="00371D68"/>
    <w:rsid w:val="00371D78"/>
    <w:rsid w:val="00371FB0"/>
    <w:rsid w:val="003726D5"/>
    <w:rsid w:val="00372722"/>
    <w:rsid w:val="00372C65"/>
    <w:rsid w:val="00373280"/>
    <w:rsid w:val="00373319"/>
    <w:rsid w:val="0037353C"/>
    <w:rsid w:val="00373744"/>
    <w:rsid w:val="00373779"/>
    <w:rsid w:val="00373A98"/>
    <w:rsid w:val="00373B93"/>
    <w:rsid w:val="00373C63"/>
    <w:rsid w:val="00373C91"/>
    <w:rsid w:val="00373D19"/>
    <w:rsid w:val="00373D40"/>
    <w:rsid w:val="003742B1"/>
    <w:rsid w:val="0037433E"/>
    <w:rsid w:val="003749B1"/>
    <w:rsid w:val="00374D22"/>
    <w:rsid w:val="003753CB"/>
    <w:rsid w:val="003756D1"/>
    <w:rsid w:val="0037594E"/>
    <w:rsid w:val="0037599E"/>
    <w:rsid w:val="00375A4F"/>
    <w:rsid w:val="00376587"/>
    <w:rsid w:val="003767FF"/>
    <w:rsid w:val="00376972"/>
    <w:rsid w:val="00376AAE"/>
    <w:rsid w:val="00376B3E"/>
    <w:rsid w:val="00376BDA"/>
    <w:rsid w:val="00376D35"/>
    <w:rsid w:val="00376D60"/>
    <w:rsid w:val="00377231"/>
    <w:rsid w:val="003774A1"/>
    <w:rsid w:val="00377A36"/>
    <w:rsid w:val="00377A95"/>
    <w:rsid w:val="00377DD9"/>
    <w:rsid w:val="00377EF6"/>
    <w:rsid w:val="00377F21"/>
    <w:rsid w:val="0038039F"/>
    <w:rsid w:val="00380984"/>
    <w:rsid w:val="003810F1"/>
    <w:rsid w:val="003812DF"/>
    <w:rsid w:val="00381582"/>
    <w:rsid w:val="003817FF"/>
    <w:rsid w:val="003819D0"/>
    <w:rsid w:val="00381C1D"/>
    <w:rsid w:val="00381CD0"/>
    <w:rsid w:val="00381D37"/>
    <w:rsid w:val="003823F6"/>
    <w:rsid w:val="003824F0"/>
    <w:rsid w:val="0038258C"/>
    <w:rsid w:val="0038284E"/>
    <w:rsid w:val="0038289B"/>
    <w:rsid w:val="00382CF2"/>
    <w:rsid w:val="003835BD"/>
    <w:rsid w:val="003835DC"/>
    <w:rsid w:val="003836FA"/>
    <w:rsid w:val="003839A3"/>
    <w:rsid w:val="00383CE5"/>
    <w:rsid w:val="00383CF8"/>
    <w:rsid w:val="00383FDF"/>
    <w:rsid w:val="00384053"/>
    <w:rsid w:val="0038431C"/>
    <w:rsid w:val="00384436"/>
    <w:rsid w:val="00384495"/>
    <w:rsid w:val="00384553"/>
    <w:rsid w:val="003848DE"/>
    <w:rsid w:val="00384A01"/>
    <w:rsid w:val="00384CD3"/>
    <w:rsid w:val="00384DE4"/>
    <w:rsid w:val="00385107"/>
    <w:rsid w:val="003853E8"/>
    <w:rsid w:val="003859E4"/>
    <w:rsid w:val="00385AD9"/>
    <w:rsid w:val="00385B05"/>
    <w:rsid w:val="00385D4B"/>
    <w:rsid w:val="00385FD4"/>
    <w:rsid w:val="00386017"/>
    <w:rsid w:val="003861E9"/>
    <w:rsid w:val="0038658C"/>
    <w:rsid w:val="00386702"/>
    <w:rsid w:val="00386781"/>
    <w:rsid w:val="00386D57"/>
    <w:rsid w:val="00387042"/>
    <w:rsid w:val="003873FF"/>
    <w:rsid w:val="00387542"/>
    <w:rsid w:val="00387679"/>
    <w:rsid w:val="0038777F"/>
    <w:rsid w:val="00387831"/>
    <w:rsid w:val="00387A68"/>
    <w:rsid w:val="003900E5"/>
    <w:rsid w:val="0039037D"/>
    <w:rsid w:val="00390659"/>
    <w:rsid w:val="00390892"/>
    <w:rsid w:val="0039094D"/>
    <w:rsid w:val="00390B21"/>
    <w:rsid w:val="0039118C"/>
    <w:rsid w:val="003914F2"/>
    <w:rsid w:val="00391658"/>
    <w:rsid w:val="003916F7"/>
    <w:rsid w:val="00391E1C"/>
    <w:rsid w:val="00391FFA"/>
    <w:rsid w:val="00392355"/>
    <w:rsid w:val="00392526"/>
    <w:rsid w:val="00392677"/>
    <w:rsid w:val="003928EB"/>
    <w:rsid w:val="00392B2D"/>
    <w:rsid w:val="0039345A"/>
    <w:rsid w:val="00393802"/>
    <w:rsid w:val="00393864"/>
    <w:rsid w:val="00393969"/>
    <w:rsid w:val="00393BE1"/>
    <w:rsid w:val="00393DF9"/>
    <w:rsid w:val="00393F47"/>
    <w:rsid w:val="0039418E"/>
    <w:rsid w:val="0039484D"/>
    <w:rsid w:val="0039489E"/>
    <w:rsid w:val="00394A8C"/>
    <w:rsid w:val="00394B8F"/>
    <w:rsid w:val="00394DDD"/>
    <w:rsid w:val="00394E6F"/>
    <w:rsid w:val="0039530A"/>
    <w:rsid w:val="003953F8"/>
    <w:rsid w:val="0039564F"/>
    <w:rsid w:val="00395B4A"/>
    <w:rsid w:val="00395DA8"/>
    <w:rsid w:val="0039602F"/>
    <w:rsid w:val="003962F3"/>
    <w:rsid w:val="00396838"/>
    <w:rsid w:val="003968D8"/>
    <w:rsid w:val="00396B9B"/>
    <w:rsid w:val="00397103"/>
    <w:rsid w:val="003971D3"/>
    <w:rsid w:val="0039720B"/>
    <w:rsid w:val="00397646"/>
    <w:rsid w:val="00397823"/>
    <w:rsid w:val="00397940"/>
    <w:rsid w:val="00397AE9"/>
    <w:rsid w:val="00397BA2"/>
    <w:rsid w:val="00397DD2"/>
    <w:rsid w:val="00397EBF"/>
    <w:rsid w:val="003A0769"/>
    <w:rsid w:val="003A0EE1"/>
    <w:rsid w:val="003A1543"/>
    <w:rsid w:val="003A1557"/>
    <w:rsid w:val="003A176A"/>
    <w:rsid w:val="003A1BCE"/>
    <w:rsid w:val="003A1D9A"/>
    <w:rsid w:val="003A1E6B"/>
    <w:rsid w:val="003A208E"/>
    <w:rsid w:val="003A21E5"/>
    <w:rsid w:val="003A29DF"/>
    <w:rsid w:val="003A2D34"/>
    <w:rsid w:val="003A2EC9"/>
    <w:rsid w:val="003A331F"/>
    <w:rsid w:val="003A38A2"/>
    <w:rsid w:val="003A3C18"/>
    <w:rsid w:val="003A3EE7"/>
    <w:rsid w:val="003A4125"/>
    <w:rsid w:val="003A41AA"/>
    <w:rsid w:val="003A4237"/>
    <w:rsid w:val="003A46FF"/>
    <w:rsid w:val="003A4802"/>
    <w:rsid w:val="003A4FFA"/>
    <w:rsid w:val="003A518F"/>
    <w:rsid w:val="003A58F5"/>
    <w:rsid w:val="003A5A6A"/>
    <w:rsid w:val="003A61FF"/>
    <w:rsid w:val="003A68EA"/>
    <w:rsid w:val="003A6ACE"/>
    <w:rsid w:val="003A6D6C"/>
    <w:rsid w:val="003A6E5D"/>
    <w:rsid w:val="003A6FEA"/>
    <w:rsid w:val="003A7665"/>
    <w:rsid w:val="003A7779"/>
    <w:rsid w:val="003A79AC"/>
    <w:rsid w:val="003A79D9"/>
    <w:rsid w:val="003A7A60"/>
    <w:rsid w:val="003B0097"/>
    <w:rsid w:val="003B017C"/>
    <w:rsid w:val="003B0208"/>
    <w:rsid w:val="003B025E"/>
    <w:rsid w:val="003B0295"/>
    <w:rsid w:val="003B0A66"/>
    <w:rsid w:val="003B0DEF"/>
    <w:rsid w:val="003B110F"/>
    <w:rsid w:val="003B113D"/>
    <w:rsid w:val="003B12AE"/>
    <w:rsid w:val="003B157C"/>
    <w:rsid w:val="003B1669"/>
    <w:rsid w:val="003B16BF"/>
    <w:rsid w:val="003B1814"/>
    <w:rsid w:val="003B1AE9"/>
    <w:rsid w:val="003B1BB5"/>
    <w:rsid w:val="003B217F"/>
    <w:rsid w:val="003B24E5"/>
    <w:rsid w:val="003B285A"/>
    <w:rsid w:val="003B28F3"/>
    <w:rsid w:val="003B2AEB"/>
    <w:rsid w:val="003B2B4D"/>
    <w:rsid w:val="003B2BE3"/>
    <w:rsid w:val="003B2C88"/>
    <w:rsid w:val="003B2F42"/>
    <w:rsid w:val="003B34B4"/>
    <w:rsid w:val="003B35A5"/>
    <w:rsid w:val="003B38D7"/>
    <w:rsid w:val="003B3AFF"/>
    <w:rsid w:val="003B3BC9"/>
    <w:rsid w:val="003B40D1"/>
    <w:rsid w:val="003B497B"/>
    <w:rsid w:val="003B50E1"/>
    <w:rsid w:val="003B5166"/>
    <w:rsid w:val="003B51C2"/>
    <w:rsid w:val="003B54EF"/>
    <w:rsid w:val="003B5605"/>
    <w:rsid w:val="003B621C"/>
    <w:rsid w:val="003B6683"/>
    <w:rsid w:val="003B6D3D"/>
    <w:rsid w:val="003B721B"/>
    <w:rsid w:val="003B7345"/>
    <w:rsid w:val="003B7C51"/>
    <w:rsid w:val="003B7D87"/>
    <w:rsid w:val="003B7DF0"/>
    <w:rsid w:val="003B7F47"/>
    <w:rsid w:val="003C04D6"/>
    <w:rsid w:val="003C04EB"/>
    <w:rsid w:val="003C0E1A"/>
    <w:rsid w:val="003C10FF"/>
    <w:rsid w:val="003C1163"/>
    <w:rsid w:val="003C1475"/>
    <w:rsid w:val="003C177F"/>
    <w:rsid w:val="003C1B8B"/>
    <w:rsid w:val="003C1DA8"/>
    <w:rsid w:val="003C1E56"/>
    <w:rsid w:val="003C21B2"/>
    <w:rsid w:val="003C21FE"/>
    <w:rsid w:val="003C22B8"/>
    <w:rsid w:val="003C232B"/>
    <w:rsid w:val="003C2400"/>
    <w:rsid w:val="003C2448"/>
    <w:rsid w:val="003C251F"/>
    <w:rsid w:val="003C2C5E"/>
    <w:rsid w:val="003C2F6D"/>
    <w:rsid w:val="003C312E"/>
    <w:rsid w:val="003C328C"/>
    <w:rsid w:val="003C32A5"/>
    <w:rsid w:val="003C3307"/>
    <w:rsid w:val="003C3593"/>
    <w:rsid w:val="003C36AA"/>
    <w:rsid w:val="003C3773"/>
    <w:rsid w:val="003C4489"/>
    <w:rsid w:val="003C45E2"/>
    <w:rsid w:val="003C47B9"/>
    <w:rsid w:val="003C556F"/>
    <w:rsid w:val="003C57E2"/>
    <w:rsid w:val="003C5BC7"/>
    <w:rsid w:val="003C5C53"/>
    <w:rsid w:val="003C5C61"/>
    <w:rsid w:val="003C5DBD"/>
    <w:rsid w:val="003C6054"/>
    <w:rsid w:val="003C632F"/>
    <w:rsid w:val="003C635A"/>
    <w:rsid w:val="003C6419"/>
    <w:rsid w:val="003C659C"/>
    <w:rsid w:val="003C6989"/>
    <w:rsid w:val="003C6A28"/>
    <w:rsid w:val="003C6C02"/>
    <w:rsid w:val="003C725C"/>
    <w:rsid w:val="003C7269"/>
    <w:rsid w:val="003C72BD"/>
    <w:rsid w:val="003C736A"/>
    <w:rsid w:val="003C738E"/>
    <w:rsid w:val="003C747D"/>
    <w:rsid w:val="003C77B9"/>
    <w:rsid w:val="003C79A1"/>
    <w:rsid w:val="003C7B38"/>
    <w:rsid w:val="003C7FC4"/>
    <w:rsid w:val="003D0342"/>
    <w:rsid w:val="003D065A"/>
    <w:rsid w:val="003D07B0"/>
    <w:rsid w:val="003D07E9"/>
    <w:rsid w:val="003D0862"/>
    <w:rsid w:val="003D0D66"/>
    <w:rsid w:val="003D0DEC"/>
    <w:rsid w:val="003D0F79"/>
    <w:rsid w:val="003D0FFA"/>
    <w:rsid w:val="003D10D8"/>
    <w:rsid w:val="003D134F"/>
    <w:rsid w:val="003D150E"/>
    <w:rsid w:val="003D18D1"/>
    <w:rsid w:val="003D199F"/>
    <w:rsid w:val="003D1F3B"/>
    <w:rsid w:val="003D2338"/>
    <w:rsid w:val="003D257A"/>
    <w:rsid w:val="003D268D"/>
    <w:rsid w:val="003D2829"/>
    <w:rsid w:val="003D28E6"/>
    <w:rsid w:val="003D2B62"/>
    <w:rsid w:val="003D2D19"/>
    <w:rsid w:val="003D2DFE"/>
    <w:rsid w:val="003D2F1A"/>
    <w:rsid w:val="003D30C6"/>
    <w:rsid w:val="003D3110"/>
    <w:rsid w:val="003D3599"/>
    <w:rsid w:val="003D4568"/>
    <w:rsid w:val="003D4E2F"/>
    <w:rsid w:val="003D5063"/>
    <w:rsid w:val="003D5423"/>
    <w:rsid w:val="003D5476"/>
    <w:rsid w:val="003D5B18"/>
    <w:rsid w:val="003D5C72"/>
    <w:rsid w:val="003D5FC7"/>
    <w:rsid w:val="003D623E"/>
    <w:rsid w:val="003D6AAB"/>
    <w:rsid w:val="003D6D62"/>
    <w:rsid w:val="003D6E1A"/>
    <w:rsid w:val="003D7180"/>
    <w:rsid w:val="003D7536"/>
    <w:rsid w:val="003D7594"/>
    <w:rsid w:val="003D7705"/>
    <w:rsid w:val="003D7888"/>
    <w:rsid w:val="003D7FE6"/>
    <w:rsid w:val="003E05A2"/>
    <w:rsid w:val="003E08F9"/>
    <w:rsid w:val="003E0C42"/>
    <w:rsid w:val="003E0D00"/>
    <w:rsid w:val="003E17D4"/>
    <w:rsid w:val="003E1C4E"/>
    <w:rsid w:val="003E2060"/>
    <w:rsid w:val="003E245E"/>
    <w:rsid w:val="003E29A0"/>
    <w:rsid w:val="003E2CA4"/>
    <w:rsid w:val="003E331E"/>
    <w:rsid w:val="003E34C7"/>
    <w:rsid w:val="003E3726"/>
    <w:rsid w:val="003E3740"/>
    <w:rsid w:val="003E39E0"/>
    <w:rsid w:val="003E3A0F"/>
    <w:rsid w:val="003E3E42"/>
    <w:rsid w:val="003E3FEF"/>
    <w:rsid w:val="003E404B"/>
    <w:rsid w:val="003E40BE"/>
    <w:rsid w:val="003E4296"/>
    <w:rsid w:val="003E4891"/>
    <w:rsid w:val="003E5121"/>
    <w:rsid w:val="003E520B"/>
    <w:rsid w:val="003E52E6"/>
    <w:rsid w:val="003E5603"/>
    <w:rsid w:val="003E5AF4"/>
    <w:rsid w:val="003E6255"/>
    <w:rsid w:val="003E67F8"/>
    <w:rsid w:val="003E6837"/>
    <w:rsid w:val="003E6B1E"/>
    <w:rsid w:val="003E6BAD"/>
    <w:rsid w:val="003E743C"/>
    <w:rsid w:val="003E760A"/>
    <w:rsid w:val="003E77D0"/>
    <w:rsid w:val="003E78DF"/>
    <w:rsid w:val="003E7B10"/>
    <w:rsid w:val="003E7E87"/>
    <w:rsid w:val="003F0076"/>
    <w:rsid w:val="003F0181"/>
    <w:rsid w:val="003F021C"/>
    <w:rsid w:val="003F0247"/>
    <w:rsid w:val="003F06F4"/>
    <w:rsid w:val="003F08CC"/>
    <w:rsid w:val="003F0A8B"/>
    <w:rsid w:val="003F0D19"/>
    <w:rsid w:val="003F12AA"/>
    <w:rsid w:val="003F1303"/>
    <w:rsid w:val="003F17CD"/>
    <w:rsid w:val="003F1885"/>
    <w:rsid w:val="003F194F"/>
    <w:rsid w:val="003F1C67"/>
    <w:rsid w:val="003F1C7C"/>
    <w:rsid w:val="003F219B"/>
    <w:rsid w:val="003F2507"/>
    <w:rsid w:val="003F273B"/>
    <w:rsid w:val="003F27EA"/>
    <w:rsid w:val="003F2803"/>
    <w:rsid w:val="003F2847"/>
    <w:rsid w:val="003F2AAA"/>
    <w:rsid w:val="003F2C56"/>
    <w:rsid w:val="003F2CE3"/>
    <w:rsid w:val="003F2DC4"/>
    <w:rsid w:val="003F3092"/>
    <w:rsid w:val="003F30CB"/>
    <w:rsid w:val="003F30F4"/>
    <w:rsid w:val="003F3224"/>
    <w:rsid w:val="003F341D"/>
    <w:rsid w:val="003F39FF"/>
    <w:rsid w:val="003F3B0C"/>
    <w:rsid w:val="003F3F12"/>
    <w:rsid w:val="003F434D"/>
    <w:rsid w:val="003F4532"/>
    <w:rsid w:val="003F4683"/>
    <w:rsid w:val="003F4792"/>
    <w:rsid w:val="003F47B5"/>
    <w:rsid w:val="003F482A"/>
    <w:rsid w:val="003F5126"/>
    <w:rsid w:val="003F55AA"/>
    <w:rsid w:val="003F5948"/>
    <w:rsid w:val="003F59C0"/>
    <w:rsid w:val="003F603B"/>
    <w:rsid w:val="003F65D8"/>
    <w:rsid w:val="003F68DE"/>
    <w:rsid w:val="003F6C40"/>
    <w:rsid w:val="003F6CB3"/>
    <w:rsid w:val="003F70DD"/>
    <w:rsid w:val="0040052F"/>
    <w:rsid w:val="00401095"/>
    <w:rsid w:val="004011A4"/>
    <w:rsid w:val="004011DB"/>
    <w:rsid w:val="00401614"/>
    <w:rsid w:val="0040169E"/>
    <w:rsid w:val="00401A32"/>
    <w:rsid w:val="00401DA1"/>
    <w:rsid w:val="00401DA9"/>
    <w:rsid w:val="00401F5F"/>
    <w:rsid w:val="00401FF5"/>
    <w:rsid w:val="004024C9"/>
    <w:rsid w:val="004025A4"/>
    <w:rsid w:val="00402A2F"/>
    <w:rsid w:val="00402AA1"/>
    <w:rsid w:val="00402AED"/>
    <w:rsid w:val="00402BC6"/>
    <w:rsid w:val="00402EEA"/>
    <w:rsid w:val="004034F0"/>
    <w:rsid w:val="00403680"/>
    <w:rsid w:val="004036D7"/>
    <w:rsid w:val="00403843"/>
    <w:rsid w:val="00403884"/>
    <w:rsid w:val="00403C7A"/>
    <w:rsid w:val="00403DBB"/>
    <w:rsid w:val="00403FEC"/>
    <w:rsid w:val="0040434B"/>
    <w:rsid w:val="00404509"/>
    <w:rsid w:val="0040450F"/>
    <w:rsid w:val="00404656"/>
    <w:rsid w:val="004046AF"/>
    <w:rsid w:val="00404AC9"/>
    <w:rsid w:val="00404AEA"/>
    <w:rsid w:val="00404CA8"/>
    <w:rsid w:val="00404D1A"/>
    <w:rsid w:val="0040534C"/>
    <w:rsid w:val="00405442"/>
    <w:rsid w:val="004054BE"/>
    <w:rsid w:val="00405F3D"/>
    <w:rsid w:val="004063FC"/>
    <w:rsid w:val="004067E4"/>
    <w:rsid w:val="004067FC"/>
    <w:rsid w:val="00406892"/>
    <w:rsid w:val="004068E7"/>
    <w:rsid w:val="00406A9E"/>
    <w:rsid w:val="00406E74"/>
    <w:rsid w:val="00407065"/>
    <w:rsid w:val="0040714E"/>
    <w:rsid w:val="004071E5"/>
    <w:rsid w:val="00407238"/>
    <w:rsid w:val="00407538"/>
    <w:rsid w:val="00407667"/>
    <w:rsid w:val="00407B11"/>
    <w:rsid w:val="00407BF8"/>
    <w:rsid w:val="00407DD7"/>
    <w:rsid w:val="0041015F"/>
    <w:rsid w:val="00411437"/>
    <w:rsid w:val="00411509"/>
    <w:rsid w:val="0041195E"/>
    <w:rsid w:val="00411DAE"/>
    <w:rsid w:val="00411E50"/>
    <w:rsid w:val="004120B3"/>
    <w:rsid w:val="00412123"/>
    <w:rsid w:val="0041219C"/>
    <w:rsid w:val="004121AF"/>
    <w:rsid w:val="00412607"/>
    <w:rsid w:val="00412933"/>
    <w:rsid w:val="00412956"/>
    <w:rsid w:val="004130AA"/>
    <w:rsid w:val="0041312F"/>
    <w:rsid w:val="004131C4"/>
    <w:rsid w:val="004132CB"/>
    <w:rsid w:val="004138AF"/>
    <w:rsid w:val="004138DD"/>
    <w:rsid w:val="00413AB3"/>
    <w:rsid w:val="00413DB0"/>
    <w:rsid w:val="00413EB6"/>
    <w:rsid w:val="00414324"/>
    <w:rsid w:val="00414A4B"/>
    <w:rsid w:val="00414B0B"/>
    <w:rsid w:val="004152CF"/>
    <w:rsid w:val="0041534F"/>
    <w:rsid w:val="00415C38"/>
    <w:rsid w:val="00416030"/>
    <w:rsid w:val="0041626C"/>
    <w:rsid w:val="00416323"/>
    <w:rsid w:val="00416379"/>
    <w:rsid w:val="00416402"/>
    <w:rsid w:val="0041658A"/>
    <w:rsid w:val="00416771"/>
    <w:rsid w:val="0041678E"/>
    <w:rsid w:val="00416887"/>
    <w:rsid w:val="00416CBA"/>
    <w:rsid w:val="00416D45"/>
    <w:rsid w:val="00416D4E"/>
    <w:rsid w:val="00417479"/>
    <w:rsid w:val="00417543"/>
    <w:rsid w:val="0042007B"/>
    <w:rsid w:val="00420153"/>
    <w:rsid w:val="00420310"/>
    <w:rsid w:val="00420563"/>
    <w:rsid w:val="0042080B"/>
    <w:rsid w:val="00420C3D"/>
    <w:rsid w:val="00421009"/>
    <w:rsid w:val="004211D7"/>
    <w:rsid w:val="004213AB"/>
    <w:rsid w:val="004219D9"/>
    <w:rsid w:val="00421DD7"/>
    <w:rsid w:val="00421E2C"/>
    <w:rsid w:val="004226F9"/>
    <w:rsid w:val="00422754"/>
    <w:rsid w:val="00422A0F"/>
    <w:rsid w:val="00422BA5"/>
    <w:rsid w:val="00422DBC"/>
    <w:rsid w:val="00422FB4"/>
    <w:rsid w:val="0042320F"/>
    <w:rsid w:val="0042323F"/>
    <w:rsid w:val="0042338D"/>
    <w:rsid w:val="00423DB9"/>
    <w:rsid w:val="00424938"/>
    <w:rsid w:val="00424F36"/>
    <w:rsid w:val="00425271"/>
    <w:rsid w:val="00425633"/>
    <w:rsid w:val="00425CB9"/>
    <w:rsid w:val="00425EAD"/>
    <w:rsid w:val="004260A4"/>
    <w:rsid w:val="00426689"/>
    <w:rsid w:val="0042668D"/>
    <w:rsid w:val="004266A4"/>
    <w:rsid w:val="004267CA"/>
    <w:rsid w:val="004267FA"/>
    <w:rsid w:val="00426863"/>
    <w:rsid w:val="004268CF"/>
    <w:rsid w:val="0042692C"/>
    <w:rsid w:val="00426D6E"/>
    <w:rsid w:val="00426DCA"/>
    <w:rsid w:val="00426EA3"/>
    <w:rsid w:val="00426F49"/>
    <w:rsid w:val="0042709E"/>
    <w:rsid w:val="00427305"/>
    <w:rsid w:val="0042739D"/>
    <w:rsid w:val="004274B6"/>
    <w:rsid w:val="0042797F"/>
    <w:rsid w:val="00427E9C"/>
    <w:rsid w:val="00430087"/>
    <w:rsid w:val="00430269"/>
    <w:rsid w:val="00430608"/>
    <w:rsid w:val="004308D6"/>
    <w:rsid w:val="00430EC0"/>
    <w:rsid w:val="0043145F"/>
    <w:rsid w:val="00431640"/>
    <w:rsid w:val="0043291B"/>
    <w:rsid w:val="00432C3D"/>
    <w:rsid w:val="00432D3A"/>
    <w:rsid w:val="00432E7D"/>
    <w:rsid w:val="0043307A"/>
    <w:rsid w:val="00433363"/>
    <w:rsid w:val="0043384C"/>
    <w:rsid w:val="0043395A"/>
    <w:rsid w:val="00433C8E"/>
    <w:rsid w:val="00433F80"/>
    <w:rsid w:val="0043405A"/>
    <w:rsid w:val="004344CB"/>
    <w:rsid w:val="004346BA"/>
    <w:rsid w:val="0043497C"/>
    <w:rsid w:val="00434A26"/>
    <w:rsid w:val="00434A34"/>
    <w:rsid w:val="00434AF8"/>
    <w:rsid w:val="00434E35"/>
    <w:rsid w:val="004354C9"/>
    <w:rsid w:val="0043584B"/>
    <w:rsid w:val="00435CD9"/>
    <w:rsid w:val="00435E4F"/>
    <w:rsid w:val="00436141"/>
    <w:rsid w:val="00436588"/>
    <w:rsid w:val="00436788"/>
    <w:rsid w:val="004367E5"/>
    <w:rsid w:val="00436BD0"/>
    <w:rsid w:val="00436D09"/>
    <w:rsid w:val="00436F85"/>
    <w:rsid w:val="00437132"/>
    <w:rsid w:val="0043726C"/>
    <w:rsid w:val="004376BC"/>
    <w:rsid w:val="00437B0D"/>
    <w:rsid w:val="00437B8D"/>
    <w:rsid w:val="00437E10"/>
    <w:rsid w:val="0044021E"/>
    <w:rsid w:val="00440494"/>
    <w:rsid w:val="0044051D"/>
    <w:rsid w:val="004405E4"/>
    <w:rsid w:val="004407A1"/>
    <w:rsid w:val="00440A00"/>
    <w:rsid w:val="00440ABF"/>
    <w:rsid w:val="00440D2A"/>
    <w:rsid w:val="004415F0"/>
    <w:rsid w:val="004417A5"/>
    <w:rsid w:val="00441ACB"/>
    <w:rsid w:val="00441AF6"/>
    <w:rsid w:val="00441C36"/>
    <w:rsid w:val="00441C99"/>
    <w:rsid w:val="00441DA5"/>
    <w:rsid w:val="00441F7C"/>
    <w:rsid w:val="00441FDC"/>
    <w:rsid w:val="004421B3"/>
    <w:rsid w:val="004421E0"/>
    <w:rsid w:val="0044236B"/>
    <w:rsid w:val="00442719"/>
    <w:rsid w:val="00442998"/>
    <w:rsid w:val="00442A30"/>
    <w:rsid w:val="00442ACA"/>
    <w:rsid w:val="004432C8"/>
    <w:rsid w:val="004433F1"/>
    <w:rsid w:val="004434C3"/>
    <w:rsid w:val="00443555"/>
    <w:rsid w:val="0044399C"/>
    <w:rsid w:val="004439D5"/>
    <w:rsid w:val="00443A56"/>
    <w:rsid w:val="00443AFA"/>
    <w:rsid w:val="004448CA"/>
    <w:rsid w:val="004449E5"/>
    <w:rsid w:val="00444A87"/>
    <w:rsid w:val="00444B3C"/>
    <w:rsid w:val="00444FF9"/>
    <w:rsid w:val="0044513D"/>
    <w:rsid w:val="00445377"/>
    <w:rsid w:val="0044566A"/>
    <w:rsid w:val="00445EEE"/>
    <w:rsid w:val="00446369"/>
    <w:rsid w:val="0044653E"/>
    <w:rsid w:val="004468C4"/>
    <w:rsid w:val="0044723B"/>
    <w:rsid w:val="00447D5D"/>
    <w:rsid w:val="00447ECA"/>
    <w:rsid w:val="00450177"/>
    <w:rsid w:val="004501BA"/>
    <w:rsid w:val="004503D9"/>
    <w:rsid w:val="00450438"/>
    <w:rsid w:val="00450668"/>
    <w:rsid w:val="00450778"/>
    <w:rsid w:val="00450C72"/>
    <w:rsid w:val="00451022"/>
    <w:rsid w:val="0045105D"/>
    <w:rsid w:val="00451609"/>
    <w:rsid w:val="004516BF"/>
    <w:rsid w:val="00451857"/>
    <w:rsid w:val="004518EB"/>
    <w:rsid w:val="00451BD6"/>
    <w:rsid w:val="00451C69"/>
    <w:rsid w:val="0045226A"/>
    <w:rsid w:val="004522E1"/>
    <w:rsid w:val="004524E7"/>
    <w:rsid w:val="00452641"/>
    <w:rsid w:val="004526F9"/>
    <w:rsid w:val="004527CD"/>
    <w:rsid w:val="004529FF"/>
    <w:rsid w:val="00452C7A"/>
    <w:rsid w:val="00452F67"/>
    <w:rsid w:val="00452F76"/>
    <w:rsid w:val="0045344D"/>
    <w:rsid w:val="00453761"/>
    <w:rsid w:val="00453786"/>
    <w:rsid w:val="00453796"/>
    <w:rsid w:val="00453898"/>
    <w:rsid w:val="00453BE0"/>
    <w:rsid w:val="00453FD6"/>
    <w:rsid w:val="00453FF2"/>
    <w:rsid w:val="004543FF"/>
    <w:rsid w:val="0045462F"/>
    <w:rsid w:val="00454689"/>
    <w:rsid w:val="0045479C"/>
    <w:rsid w:val="00454D1E"/>
    <w:rsid w:val="004552E1"/>
    <w:rsid w:val="004552FD"/>
    <w:rsid w:val="00455556"/>
    <w:rsid w:val="00455711"/>
    <w:rsid w:val="00455A2F"/>
    <w:rsid w:val="00455AB0"/>
    <w:rsid w:val="00455B03"/>
    <w:rsid w:val="00455B40"/>
    <w:rsid w:val="004560B1"/>
    <w:rsid w:val="00456144"/>
    <w:rsid w:val="004567D4"/>
    <w:rsid w:val="004568F4"/>
    <w:rsid w:val="00456B49"/>
    <w:rsid w:val="00456CE0"/>
    <w:rsid w:val="00456E82"/>
    <w:rsid w:val="0045757A"/>
    <w:rsid w:val="00457924"/>
    <w:rsid w:val="00457A07"/>
    <w:rsid w:val="00457C7A"/>
    <w:rsid w:val="00457E8A"/>
    <w:rsid w:val="00457FB3"/>
    <w:rsid w:val="00460284"/>
    <w:rsid w:val="00460665"/>
    <w:rsid w:val="00460772"/>
    <w:rsid w:val="00460844"/>
    <w:rsid w:val="0046089A"/>
    <w:rsid w:val="004610BF"/>
    <w:rsid w:val="00461126"/>
    <w:rsid w:val="004612C8"/>
    <w:rsid w:val="004612F0"/>
    <w:rsid w:val="004613C0"/>
    <w:rsid w:val="0046143B"/>
    <w:rsid w:val="004617C5"/>
    <w:rsid w:val="00461C93"/>
    <w:rsid w:val="00461E54"/>
    <w:rsid w:val="00462207"/>
    <w:rsid w:val="0046250A"/>
    <w:rsid w:val="0046256F"/>
    <w:rsid w:val="004626AD"/>
    <w:rsid w:val="00462AD1"/>
    <w:rsid w:val="00462B3B"/>
    <w:rsid w:val="00462D22"/>
    <w:rsid w:val="00462F11"/>
    <w:rsid w:val="00463139"/>
    <w:rsid w:val="004631A4"/>
    <w:rsid w:val="00463653"/>
    <w:rsid w:val="0046391B"/>
    <w:rsid w:val="00463B56"/>
    <w:rsid w:val="00463DE1"/>
    <w:rsid w:val="0046405C"/>
    <w:rsid w:val="004640AC"/>
    <w:rsid w:val="0046419C"/>
    <w:rsid w:val="004643DD"/>
    <w:rsid w:val="0046479D"/>
    <w:rsid w:val="004647DB"/>
    <w:rsid w:val="00464C36"/>
    <w:rsid w:val="00464D70"/>
    <w:rsid w:val="00465779"/>
    <w:rsid w:val="00465815"/>
    <w:rsid w:val="00465A7C"/>
    <w:rsid w:val="00465BDE"/>
    <w:rsid w:val="00465F18"/>
    <w:rsid w:val="00466053"/>
    <w:rsid w:val="004668EF"/>
    <w:rsid w:val="00466957"/>
    <w:rsid w:val="00466B64"/>
    <w:rsid w:val="00466C0A"/>
    <w:rsid w:val="00466D4D"/>
    <w:rsid w:val="00466EE8"/>
    <w:rsid w:val="00466FAC"/>
    <w:rsid w:val="004672BC"/>
    <w:rsid w:val="00467525"/>
    <w:rsid w:val="00467687"/>
    <w:rsid w:val="0046787E"/>
    <w:rsid w:val="00467943"/>
    <w:rsid w:val="00467B81"/>
    <w:rsid w:val="00467D9C"/>
    <w:rsid w:val="00470236"/>
    <w:rsid w:val="004702F1"/>
    <w:rsid w:val="00470C6C"/>
    <w:rsid w:val="00470CE0"/>
    <w:rsid w:val="00470FE3"/>
    <w:rsid w:val="00471100"/>
    <w:rsid w:val="00471163"/>
    <w:rsid w:val="00471239"/>
    <w:rsid w:val="0047125E"/>
    <w:rsid w:val="00471367"/>
    <w:rsid w:val="004717AE"/>
    <w:rsid w:val="0047197C"/>
    <w:rsid w:val="00471E10"/>
    <w:rsid w:val="00472022"/>
    <w:rsid w:val="004722E0"/>
    <w:rsid w:val="00472534"/>
    <w:rsid w:val="0047266B"/>
    <w:rsid w:val="00472D40"/>
    <w:rsid w:val="00472E06"/>
    <w:rsid w:val="00472E52"/>
    <w:rsid w:val="00472E60"/>
    <w:rsid w:val="00473287"/>
    <w:rsid w:val="00473310"/>
    <w:rsid w:val="004734D6"/>
    <w:rsid w:val="004736FD"/>
    <w:rsid w:val="0047378B"/>
    <w:rsid w:val="00473C35"/>
    <w:rsid w:val="00473E13"/>
    <w:rsid w:val="004743D3"/>
    <w:rsid w:val="004746CF"/>
    <w:rsid w:val="00474DF0"/>
    <w:rsid w:val="00474E90"/>
    <w:rsid w:val="0047523B"/>
    <w:rsid w:val="0047523D"/>
    <w:rsid w:val="004752B1"/>
    <w:rsid w:val="00475325"/>
    <w:rsid w:val="00475407"/>
    <w:rsid w:val="00475802"/>
    <w:rsid w:val="00475A33"/>
    <w:rsid w:val="0047631C"/>
    <w:rsid w:val="00476370"/>
    <w:rsid w:val="00476579"/>
    <w:rsid w:val="00476A1F"/>
    <w:rsid w:val="00476C7D"/>
    <w:rsid w:val="00476CA2"/>
    <w:rsid w:val="004776BD"/>
    <w:rsid w:val="0048015A"/>
    <w:rsid w:val="004802BE"/>
    <w:rsid w:val="00480599"/>
    <w:rsid w:val="00480F0A"/>
    <w:rsid w:val="00480F4F"/>
    <w:rsid w:val="00481032"/>
    <w:rsid w:val="004816E6"/>
    <w:rsid w:val="004819FC"/>
    <w:rsid w:val="00481BA6"/>
    <w:rsid w:val="00481D4D"/>
    <w:rsid w:val="0048240F"/>
    <w:rsid w:val="004826D7"/>
    <w:rsid w:val="0048295C"/>
    <w:rsid w:val="004831FD"/>
    <w:rsid w:val="004832FB"/>
    <w:rsid w:val="004836C8"/>
    <w:rsid w:val="004836FA"/>
    <w:rsid w:val="00483BEE"/>
    <w:rsid w:val="00483D88"/>
    <w:rsid w:val="004840DE"/>
    <w:rsid w:val="00484405"/>
    <w:rsid w:val="00484447"/>
    <w:rsid w:val="004846B7"/>
    <w:rsid w:val="004846CD"/>
    <w:rsid w:val="00484BDF"/>
    <w:rsid w:val="00484F5C"/>
    <w:rsid w:val="004850AB"/>
    <w:rsid w:val="0048516F"/>
    <w:rsid w:val="00485210"/>
    <w:rsid w:val="00485250"/>
    <w:rsid w:val="004857A8"/>
    <w:rsid w:val="004857B7"/>
    <w:rsid w:val="00485943"/>
    <w:rsid w:val="00485D24"/>
    <w:rsid w:val="00486178"/>
    <w:rsid w:val="004862A5"/>
    <w:rsid w:val="004866AE"/>
    <w:rsid w:val="0048683A"/>
    <w:rsid w:val="004869A5"/>
    <w:rsid w:val="004869BB"/>
    <w:rsid w:val="00486AA5"/>
    <w:rsid w:val="00486AFE"/>
    <w:rsid w:val="00486BFC"/>
    <w:rsid w:val="00486C0B"/>
    <w:rsid w:val="00486CA6"/>
    <w:rsid w:val="00486DE5"/>
    <w:rsid w:val="0048701C"/>
    <w:rsid w:val="004871F6"/>
    <w:rsid w:val="0048761C"/>
    <w:rsid w:val="004877A9"/>
    <w:rsid w:val="00487828"/>
    <w:rsid w:val="004904FE"/>
    <w:rsid w:val="00490EDE"/>
    <w:rsid w:val="00490F60"/>
    <w:rsid w:val="00490FB1"/>
    <w:rsid w:val="00491BEF"/>
    <w:rsid w:val="0049230E"/>
    <w:rsid w:val="004924AF"/>
    <w:rsid w:val="004924B1"/>
    <w:rsid w:val="00492508"/>
    <w:rsid w:val="00492941"/>
    <w:rsid w:val="00492945"/>
    <w:rsid w:val="00492E72"/>
    <w:rsid w:val="00492FDF"/>
    <w:rsid w:val="00493160"/>
    <w:rsid w:val="00493370"/>
    <w:rsid w:val="004933E6"/>
    <w:rsid w:val="00493870"/>
    <w:rsid w:val="00493BB9"/>
    <w:rsid w:val="00493DD6"/>
    <w:rsid w:val="004944A2"/>
    <w:rsid w:val="004947D1"/>
    <w:rsid w:val="004949BE"/>
    <w:rsid w:val="00494A2D"/>
    <w:rsid w:val="00495115"/>
    <w:rsid w:val="004952E4"/>
    <w:rsid w:val="00495355"/>
    <w:rsid w:val="00495550"/>
    <w:rsid w:val="00495D3B"/>
    <w:rsid w:val="00495DCC"/>
    <w:rsid w:val="00495FA5"/>
    <w:rsid w:val="0049613E"/>
    <w:rsid w:val="0049623F"/>
    <w:rsid w:val="0049639A"/>
    <w:rsid w:val="004964A2"/>
    <w:rsid w:val="004968B8"/>
    <w:rsid w:val="00496ADD"/>
    <w:rsid w:val="00496C62"/>
    <w:rsid w:val="004970CD"/>
    <w:rsid w:val="0049756E"/>
    <w:rsid w:val="00497C2D"/>
    <w:rsid w:val="00497EB9"/>
    <w:rsid w:val="004A00CE"/>
    <w:rsid w:val="004A0186"/>
    <w:rsid w:val="004A01D7"/>
    <w:rsid w:val="004A0559"/>
    <w:rsid w:val="004A0921"/>
    <w:rsid w:val="004A0BB5"/>
    <w:rsid w:val="004A0D07"/>
    <w:rsid w:val="004A1196"/>
    <w:rsid w:val="004A1545"/>
    <w:rsid w:val="004A189C"/>
    <w:rsid w:val="004A1F53"/>
    <w:rsid w:val="004A1FC8"/>
    <w:rsid w:val="004A246D"/>
    <w:rsid w:val="004A2E1E"/>
    <w:rsid w:val="004A2F8C"/>
    <w:rsid w:val="004A32DE"/>
    <w:rsid w:val="004A36F5"/>
    <w:rsid w:val="004A3E54"/>
    <w:rsid w:val="004A3FE1"/>
    <w:rsid w:val="004A43AD"/>
    <w:rsid w:val="004A4634"/>
    <w:rsid w:val="004A4AAB"/>
    <w:rsid w:val="004A4F8B"/>
    <w:rsid w:val="004A5295"/>
    <w:rsid w:val="004A5507"/>
    <w:rsid w:val="004A55B0"/>
    <w:rsid w:val="004A5B55"/>
    <w:rsid w:val="004A5D5D"/>
    <w:rsid w:val="004A5EE6"/>
    <w:rsid w:val="004A5F30"/>
    <w:rsid w:val="004A60CB"/>
    <w:rsid w:val="004A6386"/>
    <w:rsid w:val="004A674A"/>
    <w:rsid w:val="004A678C"/>
    <w:rsid w:val="004A6CC8"/>
    <w:rsid w:val="004A78E8"/>
    <w:rsid w:val="004A7B6B"/>
    <w:rsid w:val="004B02A6"/>
    <w:rsid w:val="004B02E7"/>
    <w:rsid w:val="004B0975"/>
    <w:rsid w:val="004B0986"/>
    <w:rsid w:val="004B0B59"/>
    <w:rsid w:val="004B0D8F"/>
    <w:rsid w:val="004B12F0"/>
    <w:rsid w:val="004B137D"/>
    <w:rsid w:val="004B13AF"/>
    <w:rsid w:val="004B1582"/>
    <w:rsid w:val="004B1583"/>
    <w:rsid w:val="004B23CC"/>
    <w:rsid w:val="004B27D6"/>
    <w:rsid w:val="004B2983"/>
    <w:rsid w:val="004B2C3F"/>
    <w:rsid w:val="004B2C78"/>
    <w:rsid w:val="004B2EF2"/>
    <w:rsid w:val="004B30FE"/>
    <w:rsid w:val="004B422D"/>
    <w:rsid w:val="004B4B22"/>
    <w:rsid w:val="004B4C7E"/>
    <w:rsid w:val="004B4D5E"/>
    <w:rsid w:val="004B4DC5"/>
    <w:rsid w:val="004B4E96"/>
    <w:rsid w:val="004B522E"/>
    <w:rsid w:val="004B5A1B"/>
    <w:rsid w:val="004B636B"/>
    <w:rsid w:val="004B65A4"/>
    <w:rsid w:val="004B692F"/>
    <w:rsid w:val="004B6BCC"/>
    <w:rsid w:val="004B6BF4"/>
    <w:rsid w:val="004B6D67"/>
    <w:rsid w:val="004B6E71"/>
    <w:rsid w:val="004B6FB8"/>
    <w:rsid w:val="004B6FD9"/>
    <w:rsid w:val="004B7041"/>
    <w:rsid w:val="004B7689"/>
    <w:rsid w:val="004B7872"/>
    <w:rsid w:val="004B7AA9"/>
    <w:rsid w:val="004B7DBC"/>
    <w:rsid w:val="004B7E51"/>
    <w:rsid w:val="004B7EE6"/>
    <w:rsid w:val="004C0442"/>
    <w:rsid w:val="004C044D"/>
    <w:rsid w:val="004C06D0"/>
    <w:rsid w:val="004C0938"/>
    <w:rsid w:val="004C0946"/>
    <w:rsid w:val="004C0ADD"/>
    <w:rsid w:val="004C0DC8"/>
    <w:rsid w:val="004C0E21"/>
    <w:rsid w:val="004C0F0E"/>
    <w:rsid w:val="004C1039"/>
    <w:rsid w:val="004C127E"/>
    <w:rsid w:val="004C16B3"/>
    <w:rsid w:val="004C1711"/>
    <w:rsid w:val="004C27D0"/>
    <w:rsid w:val="004C2852"/>
    <w:rsid w:val="004C2B7C"/>
    <w:rsid w:val="004C2B84"/>
    <w:rsid w:val="004C2FDD"/>
    <w:rsid w:val="004C3148"/>
    <w:rsid w:val="004C330E"/>
    <w:rsid w:val="004C3A54"/>
    <w:rsid w:val="004C3B1C"/>
    <w:rsid w:val="004C3D3F"/>
    <w:rsid w:val="004C4277"/>
    <w:rsid w:val="004C4290"/>
    <w:rsid w:val="004C46FC"/>
    <w:rsid w:val="004C499C"/>
    <w:rsid w:val="004C49E4"/>
    <w:rsid w:val="004C4C4B"/>
    <w:rsid w:val="004C4DEA"/>
    <w:rsid w:val="004C4ED2"/>
    <w:rsid w:val="004C54B0"/>
    <w:rsid w:val="004C58B9"/>
    <w:rsid w:val="004C5AD3"/>
    <w:rsid w:val="004C5BD2"/>
    <w:rsid w:val="004C61C5"/>
    <w:rsid w:val="004C61F7"/>
    <w:rsid w:val="004C63A7"/>
    <w:rsid w:val="004C660E"/>
    <w:rsid w:val="004C6644"/>
    <w:rsid w:val="004C680B"/>
    <w:rsid w:val="004C6EC7"/>
    <w:rsid w:val="004C74C7"/>
    <w:rsid w:val="004C77AB"/>
    <w:rsid w:val="004C7877"/>
    <w:rsid w:val="004C7A33"/>
    <w:rsid w:val="004C7C35"/>
    <w:rsid w:val="004C7C43"/>
    <w:rsid w:val="004D00FC"/>
    <w:rsid w:val="004D0193"/>
    <w:rsid w:val="004D0258"/>
    <w:rsid w:val="004D055E"/>
    <w:rsid w:val="004D0687"/>
    <w:rsid w:val="004D0F07"/>
    <w:rsid w:val="004D109F"/>
    <w:rsid w:val="004D1311"/>
    <w:rsid w:val="004D15A2"/>
    <w:rsid w:val="004D1AA1"/>
    <w:rsid w:val="004D1AF9"/>
    <w:rsid w:val="004D1B3C"/>
    <w:rsid w:val="004D26AD"/>
    <w:rsid w:val="004D2863"/>
    <w:rsid w:val="004D28AA"/>
    <w:rsid w:val="004D2CB3"/>
    <w:rsid w:val="004D2DCD"/>
    <w:rsid w:val="004D2F66"/>
    <w:rsid w:val="004D3178"/>
    <w:rsid w:val="004D31A7"/>
    <w:rsid w:val="004D321C"/>
    <w:rsid w:val="004D3601"/>
    <w:rsid w:val="004D368E"/>
    <w:rsid w:val="004D3A26"/>
    <w:rsid w:val="004D3B41"/>
    <w:rsid w:val="004D3E9C"/>
    <w:rsid w:val="004D3EFC"/>
    <w:rsid w:val="004D3F50"/>
    <w:rsid w:val="004D3F92"/>
    <w:rsid w:val="004D4013"/>
    <w:rsid w:val="004D432B"/>
    <w:rsid w:val="004D4420"/>
    <w:rsid w:val="004D4861"/>
    <w:rsid w:val="004D4922"/>
    <w:rsid w:val="004D4ABB"/>
    <w:rsid w:val="004D4F05"/>
    <w:rsid w:val="004D5064"/>
    <w:rsid w:val="004D5185"/>
    <w:rsid w:val="004D53EB"/>
    <w:rsid w:val="004D5632"/>
    <w:rsid w:val="004D5838"/>
    <w:rsid w:val="004D5B48"/>
    <w:rsid w:val="004D5CD6"/>
    <w:rsid w:val="004D5D2E"/>
    <w:rsid w:val="004D5D8C"/>
    <w:rsid w:val="004D5FAA"/>
    <w:rsid w:val="004D5FAE"/>
    <w:rsid w:val="004D6053"/>
    <w:rsid w:val="004D652D"/>
    <w:rsid w:val="004D6E36"/>
    <w:rsid w:val="004D711D"/>
    <w:rsid w:val="004D72C9"/>
    <w:rsid w:val="004D7E65"/>
    <w:rsid w:val="004E007C"/>
    <w:rsid w:val="004E1233"/>
    <w:rsid w:val="004E1847"/>
    <w:rsid w:val="004E19A5"/>
    <w:rsid w:val="004E1C5E"/>
    <w:rsid w:val="004E202E"/>
    <w:rsid w:val="004E2855"/>
    <w:rsid w:val="004E2A70"/>
    <w:rsid w:val="004E2D43"/>
    <w:rsid w:val="004E2D8C"/>
    <w:rsid w:val="004E310C"/>
    <w:rsid w:val="004E3137"/>
    <w:rsid w:val="004E3165"/>
    <w:rsid w:val="004E33E0"/>
    <w:rsid w:val="004E378F"/>
    <w:rsid w:val="004E3F17"/>
    <w:rsid w:val="004E44DC"/>
    <w:rsid w:val="004E4AC6"/>
    <w:rsid w:val="004E4FD6"/>
    <w:rsid w:val="004E5C0B"/>
    <w:rsid w:val="004E691B"/>
    <w:rsid w:val="004E6C5B"/>
    <w:rsid w:val="004E6D26"/>
    <w:rsid w:val="004E6E4E"/>
    <w:rsid w:val="004E71D2"/>
    <w:rsid w:val="004E71EA"/>
    <w:rsid w:val="004E740C"/>
    <w:rsid w:val="004E76C2"/>
    <w:rsid w:val="004E78E2"/>
    <w:rsid w:val="004E7B88"/>
    <w:rsid w:val="004E7CED"/>
    <w:rsid w:val="004E7D5F"/>
    <w:rsid w:val="004F0364"/>
    <w:rsid w:val="004F0478"/>
    <w:rsid w:val="004F0525"/>
    <w:rsid w:val="004F056C"/>
    <w:rsid w:val="004F0EEA"/>
    <w:rsid w:val="004F10D2"/>
    <w:rsid w:val="004F165B"/>
    <w:rsid w:val="004F1684"/>
    <w:rsid w:val="004F1A4A"/>
    <w:rsid w:val="004F1E56"/>
    <w:rsid w:val="004F1F75"/>
    <w:rsid w:val="004F210C"/>
    <w:rsid w:val="004F22AE"/>
    <w:rsid w:val="004F24AD"/>
    <w:rsid w:val="004F24B7"/>
    <w:rsid w:val="004F2A4E"/>
    <w:rsid w:val="004F2B89"/>
    <w:rsid w:val="004F2F6D"/>
    <w:rsid w:val="004F34BC"/>
    <w:rsid w:val="004F3A81"/>
    <w:rsid w:val="004F3AB3"/>
    <w:rsid w:val="004F3B96"/>
    <w:rsid w:val="004F3E6F"/>
    <w:rsid w:val="004F409C"/>
    <w:rsid w:val="004F4146"/>
    <w:rsid w:val="004F41C0"/>
    <w:rsid w:val="004F4247"/>
    <w:rsid w:val="004F4390"/>
    <w:rsid w:val="004F4894"/>
    <w:rsid w:val="004F4E03"/>
    <w:rsid w:val="004F4E4C"/>
    <w:rsid w:val="004F4EAF"/>
    <w:rsid w:val="004F4EF9"/>
    <w:rsid w:val="004F5117"/>
    <w:rsid w:val="004F5227"/>
    <w:rsid w:val="004F53C7"/>
    <w:rsid w:val="004F5578"/>
    <w:rsid w:val="004F56AA"/>
    <w:rsid w:val="004F59AF"/>
    <w:rsid w:val="004F5C6C"/>
    <w:rsid w:val="004F6A90"/>
    <w:rsid w:val="004F6EF2"/>
    <w:rsid w:val="004F6F44"/>
    <w:rsid w:val="004F773B"/>
    <w:rsid w:val="004F7C3C"/>
    <w:rsid w:val="004F7EA5"/>
    <w:rsid w:val="004F7F3C"/>
    <w:rsid w:val="00500124"/>
    <w:rsid w:val="005002E6"/>
    <w:rsid w:val="00500C2B"/>
    <w:rsid w:val="00500CD0"/>
    <w:rsid w:val="00501353"/>
    <w:rsid w:val="005017FF"/>
    <w:rsid w:val="00501D65"/>
    <w:rsid w:val="00502055"/>
    <w:rsid w:val="0050242C"/>
    <w:rsid w:val="00502627"/>
    <w:rsid w:val="005027CF"/>
    <w:rsid w:val="00502D1A"/>
    <w:rsid w:val="005035C5"/>
    <w:rsid w:val="0050362B"/>
    <w:rsid w:val="00503F0A"/>
    <w:rsid w:val="00504062"/>
    <w:rsid w:val="005040AD"/>
    <w:rsid w:val="00504260"/>
    <w:rsid w:val="005044BA"/>
    <w:rsid w:val="00504C92"/>
    <w:rsid w:val="00504D91"/>
    <w:rsid w:val="005051BB"/>
    <w:rsid w:val="0050535C"/>
    <w:rsid w:val="0050571B"/>
    <w:rsid w:val="0050580C"/>
    <w:rsid w:val="00505C9A"/>
    <w:rsid w:val="00506007"/>
    <w:rsid w:val="005062DA"/>
    <w:rsid w:val="0050640D"/>
    <w:rsid w:val="005065CB"/>
    <w:rsid w:val="00506730"/>
    <w:rsid w:val="00506867"/>
    <w:rsid w:val="00507272"/>
    <w:rsid w:val="005072B8"/>
    <w:rsid w:val="00507CEC"/>
    <w:rsid w:val="00507EC3"/>
    <w:rsid w:val="005105D5"/>
    <w:rsid w:val="005107C4"/>
    <w:rsid w:val="005108C3"/>
    <w:rsid w:val="00510A4E"/>
    <w:rsid w:val="00510D67"/>
    <w:rsid w:val="00510E15"/>
    <w:rsid w:val="00511542"/>
    <w:rsid w:val="005115ED"/>
    <w:rsid w:val="00511A0E"/>
    <w:rsid w:val="00511A6C"/>
    <w:rsid w:val="0051226D"/>
    <w:rsid w:val="00512487"/>
    <w:rsid w:val="00513678"/>
    <w:rsid w:val="00513851"/>
    <w:rsid w:val="00513E4E"/>
    <w:rsid w:val="0051405A"/>
    <w:rsid w:val="00514838"/>
    <w:rsid w:val="005149E4"/>
    <w:rsid w:val="0051540B"/>
    <w:rsid w:val="005156FA"/>
    <w:rsid w:val="0051584A"/>
    <w:rsid w:val="005158E3"/>
    <w:rsid w:val="00515B4F"/>
    <w:rsid w:val="00515EA6"/>
    <w:rsid w:val="005170B0"/>
    <w:rsid w:val="0051749D"/>
    <w:rsid w:val="0051784C"/>
    <w:rsid w:val="005178ED"/>
    <w:rsid w:val="005179EC"/>
    <w:rsid w:val="00517BE5"/>
    <w:rsid w:val="00517D2F"/>
    <w:rsid w:val="00517ED9"/>
    <w:rsid w:val="0052005D"/>
    <w:rsid w:val="005204C7"/>
    <w:rsid w:val="00520968"/>
    <w:rsid w:val="0052098E"/>
    <w:rsid w:val="00520DAA"/>
    <w:rsid w:val="00520F81"/>
    <w:rsid w:val="00521061"/>
    <w:rsid w:val="00521436"/>
    <w:rsid w:val="0052151C"/>
    <w:rsid w:val="005217AA"/>
    <w:rsid w:val="00521ED4"/>
    <w:rsid w:val="00522031"/>
    <w:rsid w:val="00522242"/>
    <w:rsid w:val="0052247B"/>
    <w:rsid w:val="00522671"/>
    <w:rsid w:val="00522672"/>
    <w:rsid w:val="005229D2"/>
    <w:rsid w:val="00523041"/>
    <w:rsid w:val="005230F0"/>
    <w:rsid w:val="0052317F"/>
    <w:rsid w:val="00523617"/>
    <w:rsid w:val="0052380D"/>
    <w:rsid w:val="005238DD"/>
    <w:rsid w:val="00523D15"/>
    <w:rsid w:val="00524063"/>
    <w:rsid w:val="005241BB"/>
    <w:rsid w:val="005242D1"/>
    <w:rsid w:val="00524950"/>
    <w:rsid w:val="00524D63"/>
    <w:rsid w:val="005255A6"/>
    <w:rsid w:val="00525605"/>
    <w:rsid w:val="00525615"/>
    <w:rsid w:val="005257BC"/>
    <w:rsid w:val="005257DD"/>
    <w:rsid w:val="00525856"/>
    <w:rsid w:val="0052593C"/>
    <w:rsid w:val="00525CB0"/>
    <w:rsid w:val="00525D99"/>
    <w:rsid w:val="00525F61"/>
    <w:rsid w:val="00526C1D"/>
    <w:rsid w:val="00526DD8"/>
    <w:rsid w:val="00526E91"/>
    <w:rsid w:val="00527036"/>
    <w:rsid w:val="0052779E"/>
    <w:rsid w:val="005277FE"/>
    <w:rsid w:val="0052795F"/>
    <w:rsid w:val="00527A3D"/>
    <w:rsid w:val="00527D08"/>
    <w:rsid w:val="00530353"/>
    <w:rsid w:val="005304BB"/>
    <w:rsid w:val="00530763"/>
    <w:rsid w:val="00530856"/>
    <w:rsid w:val="00530926"/>
    <w:rsid w:val="00530DC1"/>
    <w:rsid w:val="005315A4"/>
    <w:rsid w:val="0053193D"/>
    <w:rsid w:val="0053193F"/>
    <w:rsid w:val="005321BA"/>
    <w:rsid w:val="005321BF"/>
    <w:rsid w:val="00532482"/>
    <w:rsid w:val="00532484"/>
    <w:rsid w:val="0053255B"/>
    <w:rsid w:val="0053262E"/>
    <w:rsid w:val="00532872"/>
    <w:rsid w:val="005328A5"/>
    <w:rsid w:val="0053293A"/>
    <w:rsid w:val="00532953"/>
    <w:rsid w:val="00532E7C"/>
    <w:rsid w:val="00532E98"/>
    <w:rsid w:val="00532FEB"/>
    <w:rsid w:val="005330DF"/>
    <w:rsid w:val="005338D3"/>
    <w:rsid w:val="00533B30"/>
    <w:rsid w:val="00533D56"/>
    <w:rsid w:val="00533DF6"/>
    <w:rsid w:val="005341B5"/>
    <w:rsid w:val="00534202"/>
    <w:rsid w:val="00534519"/>
    <w:rsid w:val="005346B2"/>
    <w:rsid w:val="005351C6"/>
    <w:rsid w:val="005352AF"/>
    <w:rsid w:val="00535395"/>
    <w:rsid w:val="00535966"/>
    <w:rsid w:val="00536050"/>
    <w:rsid w:val="0053625D"/>
    <w:rsid w:val="00536383"/>
    <w:rsid w:val="00536530"/>
    <w:rsid w:val="00536749"/>
    <w:rsid w:val="0053681F"/>
    <w:rsid w:val="00536843"/>
    <w:rsid w:val="00536857"/>
    <w:rsid w:val="00536C38"/>
    <w:rsid w:val="00536CC0"/>
    <w:rsid w:val="00536D0C"/>
    <w:rsid w:val="00536E13"/>
    <w:rsid w:val="00537325"/>
    <w:rsid w:val="0053746B"/>
    <w:rsid w:val="0053784F"/>
    <w:rsid w:val="00537A17"/>
    <w:rsid w:val="00537B59"/>
    <w:rsid w:val="00537BCF"/>
    <w:rsid w:val="00537C00"/>
    <w:rsid w:val="00537CCA"/>
    <w:rsid w:val="00540698"/>
    <w:rsid w:val="00540739"/>
    <w:rsid w:val="005408E4"/>
    <w:rsid w:val="00540A16"/>
    <w:rsid w:val="00540D58"/>
    <w:rsid w:val="0054175C"/>
    <w:rsid w:val="00541EFC"/>
    <w:rsid w:val="00541F0F"/>
    <w:rsid w:val="005421F0"/>
    <w:rsid w:val="00542446"/>
    <w:rsid w:val="0054257C"/>
    <w:rsid w:val="005426A9"/>
    <w:rsid w:val="005432F4"/>
    <w:rsid w:val="0054336F"/>
    <w:rsid w:val="00543AF8"/>
    <w:rsid w:val="0054404A"/>
    <w:rsid w:val="00544123"/>
    <w:rsid w:val="005441AB"/>
    <w:rsid w:val="005442D7"/>
    <w:rsid w:val="0054439B"/>
    <w:rsid w:val="00544699"/>
    <w:rsid w:val="005447A3"/>
    <w:rsid w:val="00544B4B"/>
    <w:rsid w:val="005450BB"/>
    <w:rsid w:val="0054540B"/>
    <w:rsid w:val="005454B7"/>
    <w:rsid w:val="0054559F"/>
    <w:rsid w:val="0054581C"/>
    <w:rsid w:val="00545C98"/>
    <w:rsid w:val="00545FAF"/>
    <w:rsid w:val="00546159"/>
    <w:rsid w:val="005461F2"/>
    <w:rsid w:val="00546235"/>
    <w:rsid w:val="005462B1"/>
    <w:rsid w:val="00546747"/>
    <w:rsid w:val="00546751"/>
    <w:rsid w:val="00546CA3"/>
    <w:rsid w:val="00546EDC"/>
    <w:rsid w:val="00547361"/>
    <w:rsid w:val="00547993"/>
    <w:rsid w:val="00547C9A"/>
    <w:rsid w:val="00550134"/>
    <w:rsid w:val="005502DF"/>
    <w:rsid w:val="005509BB"/>
    <w:rsid w:val="00550CF2"/>
    <w:rsid w:val="00550E6B"/>
    <w:rsid w:val="00550EB6"/>
    <w:rsid w:val="005510F4"/>
    <w:rsid w:val="005511A6"/>
    <w:rsid w:val="00551266"/>
    <w:rsid w:val="00551297"/>
    <w:rsid w:val="005512C7"/>
    <w:rsid w:val="0055172D"/>
    <w:rsid w:val="005517E5"/>
    <w:rsid w:val="005517FE"/>
    <w:rsid w:val="005518D3"/>
    <w:rsid w:val="00551A9F"/>
    <w:rsid w:val="00551E57"/>
    <w:rsid w:val="0055223B"/>
    <w:rsid w:val="00552357"/>
    <w:rsid w:val="00552509"/>
    <w:rsid w:val="00552620"/>
    <w:rsid w:val="00552735"/>
    <w:rsid w:val="00552C17"/>
    <w:rsid w:val="00553138"/>
    <w:rsid w:val="00553163"/>
    <w:rsid w:val="00553AD0"/>
    <w:rsid w:val="00553D90"/>
    <w:rsid w:val="00554078"/>
    <w:rsid w:val="005540CE"/>
    <w:rsid w:val="00554569"/>
    <w:rsid w:val="0055457C"/>
    <w:rsid w:val="005549A2"/>
    <w:rsid w:val="005549B1"/>
    <w:rsid w:val="00554C79"/>
    <w:rsid w:val="0055521A"/>
    <w:rsid w:val="005552CE"/>
    <w:rsid w:val="00555695"/>
    <w:rsid w:val="00555A17"/>
    <w:rsid w:val="00555A82"/>
    <w:rsid w:val="00555C2E"/>
    <w:rsid w:val="00556636"/>
    <w:rsid w:val="0055727F"/>
    <w:rsid w:val="005573E9"/>
    <w:rsid w:val="00557440"/>
    <w:rsid w:val="00557548"/>
    <w:rsid w:val="00557851"/>
    <w:rsid w:val="00557D15"/>
    <w:rsid w:val="0056010D"/>
    <w:rsid w:val="0056039E"/>
    <w:rsid w:val="00560511"/>
    <w:rsid w:val="0056055F"/>
    <w:rsid w:val="005607F1"/>
    <w:rsid w:val="005607F5"/>
    <w:rsid w:val="00560C9D"/>
    <w:rsid w:val="00560CEC"/>
    <w:rsid w:val="00561025"/>
    <w:rsid w:val="00561185"/>
    <w:rsid w:val="005613EA"/>
    <w:rsid w:val="005616F9"/>
    <w:rsid w:val="00561C66"/>
    <w:rsid w:val="00561FFB"/>
    <w:rsid w:val="005622A6"/>
    <w:rsid w:val="005623F8"/>
    <w:rsid w:val="00562418"/>
    <w:rsid w:val="005625D6"/>
    <w:rsid w:val="00562643"/>
    <w:rsid w:val="005626BD"/>
    <w:rsid w:val="005629BB"/>
    <w:rsid w:val="00562AA1"/>
    <w:rsid w:val="00562F33"/>
    <w:rsid w:val="00562F5F"/>
    <w:rsid w:val="005630C5"/>
    <w:rsid w:val="005633E3"/>
    <w:rsid w:val="0056378C"/>
    <w:rsid w:val="005639CC"/>
    <w:rsid w:val="00563ADC"/>
    <w:rsid w:val="00563DDA"/>
    <w:rsid w:val="00563E0E"/>
    <w:rsid w:val="00564153"/>
    <w:rsid w:val="005642F5"/>
    <w:rsid w:val="00564438"/>
    <w:rsid w:val="00564606"/>
    <w:rsid w:val="00564819"/>
    <w:rsid w:val="00564865"/>
    <w:rsid w:val="005649C5"/>
    <w:rsid w:val="005649D2"/>
    <w:rsid w:val="00564AC6"/>
    <w:rsid w:val="00564F46"/>
    <w:rsid w:val="00564FD9"/>
    <w:rsid w:val="00564FDE"/>
    <w:rsid w:val="005651A0"/>
    <w:rsid w:val="005654AD"/>
    <w:rsid w:val="005655AE"/>
    <w:rsid w:val="00565760"/>
    <w:rsid w:val="005657FA"/>
    <w:rsid w:val="005659C9"/>
    <w:rsid w:val="00565E5B"/>
    <w:rsid w:val="00565EB3"/>
    <w:rsid w:val="00566105"/>
    <w:rsid w:val="00566695"/>
    <w:rsid w:val="00566794"/>
    <w:rsid w:val="005668FC"/>
    <w:rsid w:val="0056780D"/>
    <w:rsid w:val="00567B58"/>
    <w:rsid w:val="00567EFB"/>
    <w:rsid w:val="005700B9"/>
    <w:rsid w:val="0057021F"/>
    <w:rsid w:val="005702B3"/>
    <w:rsid w:val="005702EF"/>
    <w:rsid w:val="00571041"/>
    <w:rsid w:val="005716A1"/>
    <w:rsid w:val="00571806"/>
    <w:rsid w:val="005718C4"/>
    <w:rsid w:val="00571A4C"/>
    <w:rsid w:val="00571CC6"/>
    <w:rsid w:val="00572315"/>
    <w:rsid w:val="00572720"/>
    <w:rsid w:val="00572A1C"/>
    <w:rsid w:val="00572ABC"/>
    <w:rsid w:val="00572F76"/>
    <w:rsid w:val="00572FAC"/>
    <w:rsid w:val="005732C6"/>
    <w:rsid w:val="0057353F"/>
    <w:rsid w:val="0057392C"/>
    <w:rsid w:val="00573A07"/>
    <w:rsid w:val="00573A26"/>
    <w:rsid w:val="00573C58"/>
    <w:rsid w:val="00573D62"/>
    <w:rsid w:val="00573D67"/>
    <w:rsid w:val="005741B7"/>
    <w:rsid w:val="00574323"/>
    <w:rsid w:val="005744AD"/>
    <w:rsid w:val="005744AF"/>
    <w:rsid w:val="00574BCC"/>
    <w:rsid w:val="00574C3A"/>
    <w:rsid w:val="00574CE6"/>
    <w:rsid w:val="005751E0"/>
    <w:rsid w:val="00575539"/>
    <w:rsid w:val="005758B2"/>
    <w:rsid w:val="00575E8D"/>
    <w:rsid w:val="005760F2"/>
    <w:rsid w:val="00576648"/>
    <w:rsid w:val="0057730C"/>
    <w:rsid w:val="00577385"/>
    <w:rsid w:val="0057792A"/>
    <w:rsid w:val="00577F23"/>
    <w:rsid w:val="005801BE"/>
    <w:rsid w:val="0058078F"/>
    <w:rsid w:val="005808B9"/>
    <w:rsid w:val="00580D7A"/>
    <w:rsid w:val="0058122C"/>
    <w:rsid w:val="0058149F"/>
    <w:rsid w:val="005814A2"/>
    <w:rsid w:val="00581E0E"/>
    <w:rsid w:val="00581F2D"/>
    <w:rsid w:val="005820A5"/>
    <w:rsid w:val="00582C25"/>
    <w:rsid w:val="00582DC7"/>
    <w:rsid w:val="00582E3D"/>
    <w:rsid w:val="00583879"/>
    <w:rsid w:val="005838E0"/>
    <w:rsid w:val="00583B49"/>
    <w:rsid w:val="00583BFD"/>
    <w:rsid w:val="00583D76"/>
    <w:rsid w:val="00583E11"/>
    <w:rsid w:val="00583E9B"/>
    <w:rsid w:val="00584278"/>
    <w:rsid w:val="005846B8"/>
    <w:rsid w:val="00584A1B"/>
    <w:rsid w:val="00584B31"/>
    <w:rsid w:val="00584B5F"/>
    <w:rsid w:val="00584CBF"/>
    <w:rsid w:val="00584E04"/>
    <w:rsid w:val="00584EDB"/>
    <w:rsid w:val="00585013"/>
    <w:rsid w:val="0058509D"/>
    <w:rsid w:val="005858A4"/>
    <w:rsid w:val="005866C1"/>
    <w:rsid w:val="005866D0"/>
    <w:rsid w:val="0058691E"/>
    <w:rsid w:val="00586A64"/>
    <w:rsid w:val="00586E7F"/>
    <w:rsid w:val="00586F37"/>
    <w:rsid w:val="00587041"/>
    <w:rsid w:val="0058722D"/>
    <w:rsid w:val="00587260"/>
    <w:rsid w:val="005873FF"/>
    <w:rsid w:val="005876CD"/>
    <w:rsid w:val="005878DB"/>
    <w:rsid w:val="00587A2B"/>
    <w:rsid w:val="00587A85"/>
    <w:rsid w:val="00587F70"/>
    <w:rsid w:val="00590042"/>
    <w:rsid w:val="00590369"/>
    <w:rsid w:val="005904A2"/>
    <w:rsid w:val="005909A6"/>
    <w:rsid w:val="005909DF"/>
    <w:rsid w:val="00591323"/>
    <w:rsid w:val="00591992"/>
    <w:rsid w:val="00591A93"/>
    <w:rsid w:val="00591C00"/>
    <w:rsid w:val="005921F5"/>
    <w:rsid w:val="00592344"/>
    <w:rsid w:val="0059238C"/>
    <w:rsid w:val="00592649"/>
    <w:rsid w:val="00592A0E"/>
    <w:rsid w:val="00592C2E"/>
    <w:rsid w:val="00592EE7"/>
    <w:rsid w:val="005931F3"/>
    <w:rsid w:val="005933FA"/>
    <w:rsid w:val="0059354F"/>
    <w:rsid w:val="005936BC"/>
    <w:rsid w:val="00593C06"/>
    <w:rsid w:val="00593E16"/>
    <w:rsid w:val="005940E3"/>
    <w:rsid w:val="005944E3"/>
    <w:rsid w:val="005945BE"/>
    <w:rsid w:val="00594715"/>
    <w:rsid w:val="00594747"/>
    <w:rsid w:val="005947F8"/>
    <w:rsid w:val="005958AC"/>
    <w:rsid w:val="00595967"/>
    <w:rsid w:val="00595AA3"/>
    <w:rsid w:val="005960AD"/>
    <w:rsid w:val="005960DC"/>
    <w:rsid w:val="0059644E"/>
    <w:rsid w:val="00596C7F"/>
    <w:rsid w:val="005971BF"/>
    <w:rsid w:val="00597392"/>
    <w:rsid w:val="005A0055"/>
    <w:rsid w:val="005A04B8"/>
    <w:rsid w:val="005A09DF"/>
    <w:rsid w:val="005A0BBA"/>
    <w:rsid w:val="005A0D9D"/>
    <w:rsid w:val="005A1319"/>
    <w:rsid w:val="005A1399"/>
    <w:rsid w:val="005A1400"/>
    <w:rsid w:val="005A1646"/>
    <w:rsid w:val="005A19F4"/>
    <w:rsid w:val="005A1B1D"/>
    <w:rsid w:val="005A1E5B"/>
    <w:rsid w:val="005A200C"/>
    <w:rsid w:val="005A20F6"/>
    <w:rsid w:val="005A22FB"/>
    <w:rsid w:val="005A2516"/>
    <w:rsid w:val="005A2757"/>
    <w:rsid w:val="005A2885"/>
    <w:rsid w:val="005A28A1"/>
    <w:rsid w:val="005A2CE9"/>
    <w:rsid w:val="005A302D"/>
    <w:rsid w:val="005A3895"/>
    <w:rsid w:val="005A3AC0"/>
    <w:rsid w:val="005A4154"/>
    <w:rsid w:val="005A4638"/>
    <w:rsid w:val="005A4B02"/>
    <w:rsid w:val="005A4F59"/>
    <w:rsid w:val="005A52AC"/>
    <w:rsid w:val="005A553B"/>
    <w:rsid w:val="005A557A"/>
    <w:rsid w:val="005A5993"/>
    <w:rsid w:val="005A5CA9"/>
    <w:rsid w:val="005A60CA"/>
    <w:rsid w:val="005A6D85"/>
    <w:rsid w:val="005A6FB4"/>
    <w:rsid w:val="005A70F1"/>
    <w:rsid w:val="005A7605"/>
    <w:rsid w:val="005A76B7"/>
    <w:rsid w:val="005A77E8"/>
    <w:rsid w:val="005A78A5"/>
    <w:rsid w:val="005A7FE5"/>
    <w:rsid w:val="005B01A9"/>
    <w:rsid w:val="005B0522"/>
    <w:rsid w:val="005B09D7"/>
    <w:rsid w:val="005B0BCD"/>
    <w:rsid w:val="005B0C22"/>
    <w:rsid w:val="005B0C73"/>
    <w:rsid w:val="005B0DD5"/>
    <w:rsid w:val="005B1C1F"/>
    <w:rsid w:val="005B1D9F"/>
    <w:rsid w:val="005B238C"/>
    <w:rsid w:val="005B2487"/>
    <w:rsid w:val="005B2767"/>
    <w:rsid w:val="005B27D5"/>
    <w:rsid w:val="005B2822"/>
    <w:rsid w:val="005B2B9C"/>
    <w:rsid w:val="005B2C12"/>
    <w:rsid w:val="005B2C49"/>
    <w:rsid w:val="005B2DCC"/>
    <w:rsid w:val="005B3248"/>
    <w:rsid w:val="005B34B2"/>
    <w:rsid w:val="005B36E0"/>
    <w:rsid w:val="005B3765"/>
    <w:rsid w:val="005B3B1C"/>
    <w:rsid w:val="005B3C1A"/>
    <w:rsid w:val="005B3DAB"/>
    <w:rsid w:val="005B40EB"/>
    <w:rsid w:val="005B431A"/>
    <w:rsid w:val="005B4977"/>
    <w:rsid w:val="005B49B2"/>
    <w:rsid w:val="005B4AAF"/>
    <w:rsid w:val="005B4B3C"/>
    <w:rsid w:val="005B4D11"/>
    <w:rsid w:val="005B4EB3"/>
    <w:rsid w:val="005B514D"/>
    <w:rsid w:val="005B545F"/>
    <w:rsid w:val="005B5662"/>
    <w:rsid w:val="005B575F"/>
    <w:rsid w:val="005B5798"/>
    <w:rsid w:val="005B5A19"/>
    <w:rsid w:val="005B5A54"/>
    <w:rsid w:val="005B5BDD"/>
    <w:rsid w:val="005B5D72"/>
    <w:rsid w:val="005B5E41"/>
    <w:rsid w:val="005B5EF5"/>
    <w:rsid w:val="005B5FE4"/>
    <w:rsid w:val="005B61EF"/>
    <w:rsid w:val="005B626A"/>
    <w:rsid w:val="005B63CB"/>
    <w:rsid w:val="005B68E6"/>
    <w:rsid w:val="005B6A99"/>
    <w:rsid w:val="005B6CD4"/>
    <w:rsid w:val="005B7196"/>
    <w:rsid w:val="005B71C8"/>
    <w:rsid w:val="005B7D24"/>
    <w:rsid w:val="005B7E95"/>
    <w:rsid w:val="005C0052"/>
    <w:rsid w:val="005C0204"/>
    <w:rsid w:val="005C0646"/>
    <w:rsid w:val="005C093E"/>
    <w:rsid w:val="005C0B1D"/>
    <w:rsid w:val="005C0E5F"/>
    <w:rsid w:val="005C0ED0"/>
    <w:rsid w:val="005C1680"/>
    <w:rsid w:val="005C168C"/>
    <w:rsid w:val="005C17E5"/>
    <w:rsid w:val="005C1977"/>
    <w:rsid w:val="005C1C07"/>
    <w:rsid w:val="005C1E81"/>
    <w:rsid w:val="005C1F0E"/>
    <w:rsid w:val="005C2428"/>
    <w:rsid w:val="005C2829"/>
    <w:rsid w:val="005C2998"/>
    <w:rsid w:val="005C2C75"/>
    <w:rsid w:val="005C2DFA"/>
    <w:rsid w:val="005C2F95"/>
    <w:rsid w:val="005C2FC8"/>
    <w:rsid w:val="005C2FFC"/>
    <w:rsid w:val="005C3349"/>
    <w:rsid w:val="005C3790"/>
    <w:rsid w:val="005C382A"/>
    <w:rsid w:val="005C3CB2"/>
    <w:rsid w:val="005C3EC3"/>
    <w:rsid w:val="005C3EE6"/>
    <w:rsid w:val="005C40A9"/>
    <w:rsid w:val="005C4352"/>
    <w:rsid w:val="005C43CF"/>
    <w:rsid w:val="005C45EF"/>
    <w:rsid w:val="005C4B77"/>
    <w:rsid w:val="005C4D17"/>
    <w:rsid w:val="005C52E0"/>
    <w:rsid w:val="005C5328"/>
    <w:rsid w:val="005C5392"/>
    <w:rsid w:val="005C55D6"/>
    <w:rsid w:val="005C57AC"/>
    <w:rsid w:val="005C5A5F"/>
    <w:rsid w:val="005C5B2B"/>
    <w:rsid w:val="005C5E4C"/>
    <w:rsid w:val="005C5FD5"/>
    <w:rsid w:val="005C6554"/>
    <w:rsid w:val="005C6611"/>
    <w:rsid w:val="005C6BE9"/>
    <w:rsid w:val="005C6E58"/>
    <w:rsid w:val="005C6F0C"/>
    <w:rsid w:val="005C6FE3"/>
    <w:rsid w:val="005C780F"/>
    <w:rsid w:val="005C7EB9"/>
    <w:rsid w:val="005D0302"/>
    <w:rsid w:val="005D042D"/>
    <w:rsid w:val="005D0457"/>
    <w:rsid w:val="005D0559"/>
    <w:rsid w:val="005D0C4C"/>
    <w:rsid w:val="005D0CAB"/>
    <w:rsid w:val="005D0DCD"/>
    <w:rsid w:val="005D0DD4"/>
    <w:rsid w:val="005D0ED1"/>
    <w:rsid w:val="005D14E6"/>
    <w:rsid w:val="005D178E"/>
    <w:rsid w:val="005D1C8A"/>
    <w:rsid w:val="005D1CBE"/>
    <w:rsid w:val="005D1CFD"/>
    <w:rsid w:val="005D1E2A"/>
    <w:rsid w:val="005D2016"/>
    <w:rsid w:val="005D281B"/>
    <w:rsid w:val="005D2872"/>
    <w:rsid w:val="005D2A32"/>
    <w:rsid w:val="005D2D87"/>
    <w:rsid w:val="005D2E65"/>
    <w:rsid w:val="005D3684"/>
    <w:rsid w:val="005D3E2B"/>
    <w:rsid w:val="005D3E51"/>
    <w:rsid w:val="005D457F"/>
    <w:rsid w:val="005D49E6"/>
    <w:rsid w:val="005D4D41"/>
    <w:rsid w:val="005D5410"/>
    <w:rsid w:val="005D54DA"/>
    <w:rsid w:val="005D5794"/>
    <w:rsid w:val="005D5D01"/>
    <w:rsid w:val="005D6004"/>
    <w:rsid w:val="005D634F"/>
    <w:rsid w:val="005D635B"/>
    <w:rsid w:val="005D6C6B"/>
    <w:rsid w:val="005D6EE7"/>
    <w:rsid w:val="005D7225"/>
    <w:rsid w:val="005D7637"/>
    <w:rsid w:val="005D7659"/>
    <w:rsid w:val="005D768D"/>
    <w:rsid w:val="005D7BC2"/>
    <w:rsid w:val="005D7DC7"/>
    <w:rsid w:val="005E01EA"/>
    <w:rsid w:val="005E074D"/>
    <w:rsid w:val="005E07F6"/>
    <w:rsid w:val="005E0A32"/>
    <w:rsid w:val="005E0EBC"/>
    <w:rsid w:val="005E1124"/>
    <w:rsid w:val="005E1461"/>
    <w:rsid w:val="005E1623"/>
    <w:rsid w:val="005E17C3"/>
    <w:rsid w:val="005E196C"/>
    <w:rsid w:val="005E19ED"/>
    <w:rsid w:val="005E1DBF"/>
    <w:rsid w:val="005E1DFE"/>
    <w:rsid w:val="005E1F2B"/>
    <w:rsid w:val="005E2304"/>
    <w:rsid w:val="005E232B"/>
    <w:rsid w:val="005E2476"/>
    <w:rsid w:val="005E2604"/>
    <w:rsid w:val="005E298A"/>
    <w:rsid w:val="005E3093"/>
    <w:rsid w:val="005E31D6"/>
    <w:rsid w:val="005E320B"/>
    <w:rsid w:val="005E3575"/>
    <w:rsid w:val="005E39EC"/>
    <w:rsid w:val="005E4D67"/>
    <w:rsid w:val="005E4D96"/>
    <w:rsid w:val="005E5074"/>
    <w:rsid w:val="005E569B"/>
    <w:rsid w:val="005E58B1"/>
    <w:rsid w:val="005E5BB2"/>
    <w:rsid w:val="005E6393"/>
    <w:rsid w:val="005E6C60"/>
    <w:rsid w:val="005E6D97"/>
    <w:rsid w:val="005E709D"/>
    <w:rsid w:val="005E70AA"/>
    <w:rsid w:val="005E7677"/>
    <w:rsid w:val="005E7A74"/>
    <w:rsid w:val="005E7AAE"/>
    <w:rsid w:val="005F033E"/>
    <w:rsid w:val="005F0681"/>
    <w:rsid w:val="005F0FB9"/>
    <w:rsid w:val="005F1431"/>
    <w:rsid w:val="005F165C"/>
    <w:rsid w:val="005F1AE9"/>
    <w:rsid w:val="005F1D01"/>
    <w:rsid w:val="005F2069"/>
    <w:rsid w:val="005F20E1"/>
    <w:rsid w:val="005F28ED"/>
    <w:rsid w:val="005F2B9D"/>
    <w:rsid w:val="005F2C4D"/>
    <w:rsid w:val="005F2C77"/>
    <w:rsid w:val="005F2C7C"/>
    <w:rsid w:val="005F2F4E"/>
    <w:rsid w:val="005F3234"/>
    <w:rsid w:val="005F32B7"/>
    <w:rsid w:val="005F33E7"/>
    <w:rsid w:val="005F34CC"/>
    <w:rsid w:val="005F3B18"/>
    <w:rsid w:val="005F3E20"/>
    <w:rsid w:val="005F4100"/>
    <w:rsid w:val="005F44E9"/>
    <w:rsid w:val="005F4AA2"/>
    <w:rsid w:val="005F4AC3"/>
    <w:rsid w:val="005F4E9F"/>
    <w:rsid w:val="005F50BF"/>
    <w:rsid w:val="005F50DB"/>
    <w:rsid w:val="005F50E8"/>
    <w:rsid w:val="005F520D"/>
    <w:rsid w:val="005F63AB"/>
    <w:rsid w:val="005F681E"/>
    <w:rsid w:val="005F681F"/>
    <w:rsid w:val="005F6A4E"/>
    <w:rsid w:val="005F6D03"/>
    <w:rsid w:val="005F6F11"/>
    <w:rsid w:val="005F6F51"/>
    <w:rsid w:val="005F7262"/>
    <w:rsid w:val="005F7583"/>
    <w:rsid w:val="005F76CF"/>
    <w:rsid w:val="005F778B"/>
    <w:rsid w:val="005F7A9F"/>
    <w:rsid w:val="005F7AAD"/>
    <w:rsid w:val="005F7D13"/>
    <w:rsid w:val="005F7F3E"/>
    <w:rsid w:val="006001A0"/>
    <w:rsid w:val="006006FF"/>
    <w:rsid w:val="0060075C"/>
    <w:rsid w:val="0060085A"/>
    <w:rsid w:val="00600B48"/>
    <w:rsid w:val="00600C90"/>
    <w:rsid w:val="00600CB5"/>
    <w:rsid w:val="00600CBD"/>
    <w:rsid w:val="0060184D"/>
    <w:rsid w:val="00601978"/>
    <w:rsid w:val="00601AC6"/>
    <w:rsid w:val="006025D6"/>
    <w:rsid w:val="00602B9B"/>
    <w:rsid w:val="00602C07"/>
    <w:rsid w:val="00602C38"/>
    <w:rsid w:val="0060458E"/>
    <w:rsid w:val="00604B8F"/>
    <w:rsid w:val="00605D35"/>
    <w:rsid w:val="00605DDC"/>
    <w:rsid w:val="006061B7"/>
    <w:rsid w:val="0060651D"/>
    <w:rsid w:val="00606BA9"/>
    <w:rsid w:val="006070A0"/>
    <w:rsid w:val="00607333"/>
    <w:rsid w:val="00607667"/>
    <w:rsid w:val="00607857"/>
    <w:rsid w:val="00607C9D"/>
    <w:rsid w:val="00607D8A"/>
    <w:rsid w:val="00607E42"/>
    <w:rsid w:val="00610002"/>
    <w:rsid w:val="0061017C"/>
    <w:rsid w:val="00610190"/>
    <w:rsid w:val="00610E33"/>
    <w:rsid w:val="0061116D"/>
    <w:rsid w:val="00611618"/>
    <w:rsid w:val="00611817"/>
    <w:rsid w:val="006119D9"/>
    <w:rsid w:val="00611C5A"/>
    <w:rsid w:val="00611CC9"/>
    <w:rsid w:val="0061204D"/>
    <w:rsid w:val="00612461"/>
    <w:rsid w:val="006124B2"/>
    <w:rsid w:val="006124D9"/>
    <w:rsid w:val="006128FE"/>
    <w:rsid w:val="00612971"/>
    <w:rsid w:val="00612BAF"/>
    <w:rsid w:val="00612E43"/>
    <w:rsid w:val="00612FD1"/>
    <w:rsid w:val="00613008"/>
    <w:rsid w:val="00613382"/>
    <w:rsid w:val="00613625"/>
    <w:rsid w:val="00613687"/>
    <w:rsid w:val="00613803"/>
    <w:rsid w:val="006140D8"/>
    <w:rsid w:val="00614191"/>
    <w:rsid w:val="00614DAF"/>
    <w:rsid w:val="00614DFC"/>
    <w:rsid w:val="006150DF"/>
    <w:rsid w:val="00615144"/>
    <w:rsid w:val="0061535A"/>
    <w:rsid w:val="00615473"/>
    <w:rsid w:val="006155B8"/>
    <w:rsid w:val="00615682"/>
    <w:rsid w:val="00615E44"/>
    <w:rsid w:val="006160A5"/>
    <w:rsid w:val="00616197"/>
    <w:rsid w:val="00616944"/>
    <w:rsid w:val="0061694A"/>
    <w:rsid w:val="00616B2F"/>
    <w:rsid w:val="00616D88"/>
    <w:rsid w:val="0061700B"/>
    <w:rsid w:val="0061710B"/>
    <w:rsid w:val="00617179"/>
    <w:rsid w:val="006172C0"/>
    <w:rsid w:val="006172D0"/>
    <w:rsid w:val="00617835"/>
    <w:rsid w:val="006178E6"/>
    <w:rsid w:val="00617932"/>
    <w:rsid w:val="006179CD"/>
    <w:rsid w:val="00617DC9"/>
    <w:rsid w:val="0062017F"/>
    <w:rsid w:val="0062038A"/>
    <w:rsid w:val="006205A3"/>
    <w:rsid w:val="006206AA"/>
    <w:rsid w:val="006207C4"/>
    <w:rsid w:val="006209B3"/>
    <w:rsid w:val="006209C7"/>
    <w:rsid w:val="00620FCB"/>
    <w:rsid w:val="00621093"/>
    <w:rsid w:val="0062130B"/>
    <w:rsid w:val="006213C8"/>
    <w:rsid w:val="00621E06"/>
    <w:rsid w:val="00621FC4"/>
    <w:rsid w:val="006220AE"/>
    <w:rsid w:val="00622648"/>
    <w:rsid w:val="0062275D"/>
    <w:rsid w:val="006227A1"/>
    <w:rsid w:val="00622C57"/>
    <w:rsid w:val="00622CEE"/>
    <w:rsid w:val="00622CF5"/>
    <w:rsid w:val="00622FC4"/>
    <w:rsid w:val="0062308E"/>
    <w:rsid w:val="00623469"/>
    <w:rsid w:val="006235A2"/>
    <w:rsid w:val="006238C4"/>
    <w:rsid w:val="00623959"/>
    <w:rsid w:val="00623A33"/>
    <w:rsid w:val="00623B2C"/>
    <w:rsid w:val="00623CA7"/>
    <w:rsid w:val="00624053"/>
    <w:rsid w:val="00624181"/>
    <w:rsid w:val="00624377"/>
    <w:rsid w:val="00624396"/>
    <w:rsid w:val="00624412"/>
    <w:rsid w:val="0062477A"/>
    <w:rsid w:val="006253E7"/>
    <w:rsid w:val="0062546C"/>
    <w:rsid w:val="006257F0"/>
    <w:rsid w:val="00625D6B"/>
    <w:rsid w:val="00626389"/>
    <w:rsid w:val="0062638F"/>
    <w:rsid w:val="00626B5A"/>
    <w:rsid w:val="00626BD5"/>
    <w:rsid w:val="00626EF9"/>
    <w:rsid w:val="00626F89"/>
    <w:rsid w:val="00627095"/>
    <w:rsid w:val="00627790"/>
    <w:rsid w:val="0062796C"/>
    <w:rsid w:val="0062797D"/>
    <w:rsid w:val="00627ADF"/>
    <w:rsid w:val="00627DC0"/>
    <w:rsid w:val="0063022B"/>
    <w:rsid w:val="00630297"/>
    <w:rsid w:val="0063067A"/>
    <w:rsid w:val="00630ADD"/>
    <w:rsid w:val="00630B50"/>
    <w:rsid w:val="00630DA9"/>
    <w:rsid w:val="00630F1F"/>
    <w:rsid w:val="0063100C"/>
    <w:rsid w:val="00631638"/>
    <w:rsid w:val="006318E9"/>
    <w:rsid w:val="00631B34"/>
    <w:rsid w:val="00632372"/>
    <w:rsid w:val="0063262A"/>
    <w:rsid w:val="00632735"/>
    <w:rsid w:val="006328A9"/>
    <w:rsid w:val="006329BC"/>
    <w:rsid w:val="00632AA2"/>
    <w:rsid w:val="00632AD9"/>
    <w:rsid w:val="006332FA"/>
    <w:rsid w:val="00633556"/>
    <w:rsid w:val="0063390E"/>
    <w:rsid w:val="00633940"/>
    <w:rsid w:val="00633987"/>
    <w:rsid w:val="006344A6"/>
    <w:rsid w:val="006344E2"/>
    <w:rsid w:val="00634A4E"/>
    <w:rsid w:val="00634AF6"/>
    <w:rsid w:val="00634D0C"/>
    <w:rsid w:val="00635020"/>
    <w:rsid w:val="0063506B"/>
    <w:rsid w:val="0063534B"/>
    <w:rsid w:val="0063538E"/>
    <w:rsid w:val="00635A9A"/>
    <w:rsid w:val="00636117"/>
    <w:rsid w:val="006363E6"/>
    <w:rsid w:val="0063672C"/>
    <w:rsid w:val="00636914"/>
    <w:rsid w:val="0063705C"/>
    <w:rsid w:val="0063768E"/>
    <w:rsid w:val="00637736"/>
    <w:rsid w:val="0063778A"/>
    <w:rsid w:val="006378E7"/>
    <w:rsid w:val="00637C8F"/>
    <w:rsid w:val="00637D80"/>
    <w:rsid w:val="00640812"/>
    <w:rsid w:val="006408CC"/>
    <w:rsid w:val="00640A1E"/>
    <w:rsid w:val="00640C16"/>
    <w:rsid w:val="00640D71"/>
    <w:rsid w:val="00640DEA"/>
    <w:rsid w:val="00641095"/>
    <w:rsid w:val="006416E0"/>
    <w:rsid w:val="006416F9"/>
    <w:rsid w:val="00641C30"/>
    <w:rsid w:val="00641E30"/>
    <w:rsid w:val="0064259C"/>
    <w:rsid w:val="00642A41"/>
    <w:rsid w:val="00642B60"/>
    <w:rsid w:val="00642FF0"/>
    <w:rsid w:val="00643349"/>
    <w:rsid w:val="006436D7"/>
    <w:rsid w:val="00643727"/>
    <w:rsid w:val="006437F4"/>
    <w:rsid w:val="00643B5B"/>
    <w:rsid w:val="00643D9A"/>
    <w:rsid w:val="00643DB8"/>
    <w:rsid w:val="0064436F"/>
    <w:rsid w:val="006444DE"/>
    <w:rsid w:val="006448B5"/>
    <w:rsid w:val="00644949"/>
    <w:rsid w:val="00644DC6"/>
    <w:rsid w:val="0064516F"/>
    <w:rsid w:val="006454AC"/>
    <w:rsid w:val="00645688"/>
    <w:rsid w:val="006456B0"/>
    <w:rsid w:val="006458FA"/>
    <w:rsid w:val="00645995"/>
    <w:rsid w:val="00645B54"/>
    <w:rsid w:val="00645BFC"/>
    <w:rsid w:val="00645EE9"/>
    <w:rsid w:val="00646582"/>
    <w:rsid w:val="0064673A"/>
    <w:rsid w:val="006468F7"/>
    <w:rsid w:val="00646907"/>
    <w:rsid w:val="00646DAD"/>
    <w:rsid w:val="0064756E"/>
    <w:rsid w:val="00647721"/>
    <w:rsid w:val="00647BC2"/>
    <w:rsid w:val="00647FA2"/>
    <w:rsid w:val="006500D7"/>
    <w:rsid w:val="006502CE"/>
    <w:rsid w:val="006504CB"/>
    <w:rsid w:val="006505B5"/>
    <w:rsid w:val="0065062A"/>
    <w:rsid w:val="0065064A"/>
    <w:rsid w:val="00650AE4"/>
    <w:rsid w:val="006512F5"/>
    <w:rsid w:val="006514BC"/>
    <w:rsid w:val="0065177E"/>
    <w:rsid w:val="006518A3"/>
    <w:rsid w:val="00651ACD"/>
    <w:rsid w:val="00651B61"/>
    <w:rsid w:val="00651CE8"/>
    <w:rsid w:val="00651DCC"/>
    <w:rsid w:val="0065215B"/>
    <w:rsid w:val="0065247C"/>
    <w:rsid w:val="00652933"/>
    <w:rsid w:val="00652B6D"/>
    <w:rsid w:val="00652C13"/>
    <w:rsid w:val="00652EAD"/>
    <w:rsid w:val="0065308B"/>
    <w:rsid w:val="006531F8"/>
    <w:rsid w:val="00653701"/>
    <w:rsid w:val="00653721"/>
    <w:rsid w:val="00654345"/>
    <w:rsid w:val="006543FF"/>
    <w:rsid w:val="006544E1"/>
    <w:rsid w:val="006545D6"/>
    <w:rsid w:val="006546A1"/>
    <w:rsid w:val="006546D7"/>
    <w:rsid w:val="006547A6"/>
    <w:rsid w:val="00654D68"/>
    <w:rsid w:val="0065578E"/>
    <w:rsid w:val="00655902"/>
    <w:rsid w:val="00655C8E"/>
    <w:rsid w:val="00655DB7"/>
    <w:rsid w:val="00656B89"/>
    <w:rsid w:val="00656FF4"/>
    <w:rsid w:val="00657203"/>
    <w:rsid w:val="00657C68"/>
    <w:rsid w:val="006603A5"/>
    <w:rsid w:val="00660865"/>
    <w:rsid w:val="00660E32"/>
    <w:rsid w:val="00661221"/>
    <w:rsid w:val="00661474"/>
    <w:rsid w:val="00661752"/>
    <w:rsid w:val="00662907"/>
    <w:rsid w:val="00662BCC"/>
    <w:rsid w:val="00662D0B"/>
    <w:rsid w:val="00662D5C"/>
    <w:rsid w:val="00662EBB"/>
    <w:rsid w:val="006634A2"/>
    <w:rsid w:val="0066371F"/>
    <w:rsid w:val="00663CD9"/>
    <w:rsid w:val="006640A7"/>
    <w:rsid w:val="006640F6"/>
    <w:rsid w:val="00664158"/>
    <w:rsid w:val="00664454"/>
    <w:rsid w:val="006645F9"/>
    <w:rsid w:val="006646E6"/>
    <w:rsid w:val="00664806"/>
    <w:rsid w:val="00664874"/>
    <w:rsid w:val="00664AB5"/>
    <w:rsid w:val="00664BE0"/>
    <w:rsid w:val="00664EA8"/>
    <w:rsid w:val="006652FE"/>
    <w:rsid w:val="006653AF"/>
    <w:rsid w:val="00665BC4"/>
    <w:rsid w:val="00665C73"/>
    <w:rsid w:val="00666104"/>
    <w:rsid w:val="0066618D"/>
    <w:rsid w:val="006666D1"/>
    <w:rsid w:val="00666D06"/>
    <w:rsid w:val="00667801"/>
    <w:rsid w:val="00667885"/>
    <w:rsid w:val="006700FD"/>
    <w:rsid w:val="0067055B"/>
    <w:rsid w:val="006705A5"/>
    <w:rsid w:val="00670FD3"/>
    <w:rsid w:val="00671026"/>
    <w:rsid w:val="006712CF"/>
    <w:rsid w:val="00671452"/>
    <w:rsid w:val="0067170A"/>
    <w:rsid w:val="00671A96"/>
    <w:rsid w:val="00671F3B"/>
    <w:rsid w:val="00671FB5"/>
    <w:rsid w:val="00672CBA"/>
    <w:rsid w:val="00672CD0"/>
    <w:rsid w:val="00672E88"/>
    <w:rsid w:val="0067313D"/>
    <w:rsid w:val="006734BE"/>
    <w:rsid w:val="00673774"/>
    <w:rsid w:val="006737F1"/>
    <w:rsid w:val="00673B98"/>
    <w:rsid w:val="00673DED"/>
    <w:rsid w:val="00673F6F"/>
    <w:rsid w:val="00674518"/>
    <w:rsid w:val="006746C0"/>
    <w:rsid w:val="00674990"/>
    <w:rsid w:val="00674BE1"/>
    <w:rsid w:val="00674EE9"/>
    <w:rsid w:val="006750DD"/>
    <w:rsid w:val="00675266"/>
    <w:rsid w:val="0067529B"/>
    <w:rsid w:val="00675491"/>
    <w:rsid w:val="0067549F"/>
    <w:rsid w:val="0067574F"/>
    <w:rsid w:val="00675769"/>
    <w:rsid w:val="0067595D"/>
    <w:rsid w:val="00675A68"/>
    <w:rsid w:val="00675F86"/>
    <w:rsid w:val="00676550"/>
    <w:rsid w:val="006766EB"/>
    <w:rsid w:val="0067699D"/>
    <w:rsid w:val="006769FA"/>
    <w:rsid w:val="00676A6B"/>
    <w:rsid w:val="00676FB4"/>
    <w:rsid w:val="00677215"/>
    <w:rsid w:val="006773AD"/>
    <w:rsid w:val="006776DC"/>
    <w:rsid w:val="00677794"/>
    <w:rsid w:val="006779CC"/>
    <w:rsid w:val="006779F1"/>
    <w:rsid w:val="0068010D"/>
    <w:rsid w:val="00680379"/>
    <w:rsid w:val="0068037D"/>
    <w:rsid w:val="006805C0"/>
    <w:rsid w:val="0068094B"/>
    <w:rsid w:val="00680B76"/>
    <w:rsid w:val="00680D00"/>
    <w:rsid w:val="00680D96"/>
    <w:rsid w:val="00680E87"/>
    <w:rsid w:val="006810B3"/>
    <w:rsid w:val="006811BB"/>
    <w:rsid w:val="00681204"/>
    <w:rsid w:val="006812CE"/>
    <w:rsid w:val="00681741"/>
    <w:rsid w:val="00681828"/>
    <w:rsid w:val="00681899"/>
    <w:rsid w:val="00682178"/>
    <w:rsid w:val="00682198"/>
    <w:rsid w:val="006823B6"/>
    <w:rsid w:val="0068261B"/>
    <w:rsid w:val="006827C5"/>
    <w:rsid w:val="006827CB"/>
    <w:rsid w:val="00682811"/>
    <w:rsid w:val="00682A03"/>
    <w:rsid w:val="00682A5F"/>
    <w:rsid w:val="00682B6E"/>
    <w:rsid w:val="00682E8B"/>
    <w:rsid w:val="00682F1A"/>
    <w:rsid w:val="00682FFA"/>
    <w:rsid w:val="006837A3"/>
    <w:rsid w:val="00683802"/>
    <w:rsid w:val="00683BE2"/>
    <w:rsid w:val="00684054"/>
    <w:rsid w:val="006840C9"/>
    <w:rsid w:val="00684119"/>
    <w:rsid w:val="0068436A"/>
    <w:rsid w:val="0068443E"/>
    <w:rsid w:val="00684CFA"/>
    <w:rsid w:val="00684D99"/>
    <w:rsid w:val="00684FA3"/>
    <w:rsid w:val="00685092"/>
    <w:rsid w:val="0068572B"/>
    <w:rsid w:val="00686498"/>
    <w:rsid w:val="0068657C"/>
    <w:rsid w:val="00686644"/>
    <w:rsid w:val="006866A4"/>
    <w:rsid w:val="00687B1E"/>
    <w:rsid w:val="00687B7D"/>
    <w:rsid w:val="00687EEF"/>
    <w:rsid w:val="00687F87"/>
    <w:rsid w:val="00690509"/>
    <w:rsid w:val="0069061B"/>
    <w:rsid w:val="006908E0"/>
    <w:rsid w:val="00690A4D"/>
    <w:rsid w:val="00690A84"/>
    <w:rsid w:val="00690F11"/>
    <w:rsid w:val="00690F38"/>
    <w:rsid w:val="006910BD"/>
    <w:rsid w:val="00691EC6"/>
    <w:rsid w:val="006920CE"/>
    <w:rsid w:val="0069225C"/>
    <w:rsid w:val="0069242F"/>
    <w:rsid w:val="006924EF"/>
    <w:rsid w:val="006928B4"/>
    <w:rsid w:val="006928C4"/>
    <w:rsid w:val="00692B32"/>
    <w:rsid w:val="00692C32"/>
    <w:rsid w:val="0069329C"/>
    <w:rsid w:val="0069398D"/>
    <w:rsid w:val="00693A88"/>
    <w:rsid w:val="00693BED"/>
    <w:rsid w:val="00693DF5"/>
    <w:rsid w:val="00693EA4"/>
    <w:rsid w:val="00693EA7"/>
    <w:rsid w:val="00693EAD"/>
    <w:rsid w:val="00694345"/>
    <w:rsid w:val="00694695"/>
    <w:rsid w:val="00694CC3"/>
    <w:rsid w:val="00694D1F"/>
    <w:rsid w:val="00694D75"/>
    <w:rsid w:val="006951B0"/>
    <w:rsid w:val="0069542F"/>
    <w:rsid w:val="0069548D"/>
    <w:rsid w:val="00695965"/>
    <w:rsid w:val="006959DE"/>
    <w:rsid w:val="0069628B"/>
    <w:rsid w:val="006966B8"/>
    <w:rsid w:val="006966C7"/>
    <w:rsid w:val="006966ED"/>
    <w:rsid w:val="0069678E"/>
    <w:rsid w:val="00696D59"/>
    <w:rsid w:val="006970BB"/>
    <w:rsid w:val="006970C3"/>
    <w:rsid w:val="0069710D"/>
    <w:rsid w:val="00697152"/>
    <w:rsid w:val="00697407"/>
    <w:rsid w:val="006974F3"/>
    <w:rsid w:val="00697519"/>
    <w:rsid w:val="00697883"/>
    <w:rsid w:val="006978DC"/>
    <w:rsid w:val="00697922"/>
    <w:rsid w:val="00697933"/>
    <w:rsid w:val="00697C67"/>
    <w:rsid w:val="00697D87"/>
    <w:rsid w:val="00697FCE"/>
    <w:rsid w:val="006A0020"/>
    <w:rsid w:val="006A00C8"/>
    <w:rsid w:val="006A0363"/>
    <w:rsid w:val="006A0406"/>
    <w:rsid w:val="006A05BD"/>
    <w:rsid w:val="006A088E"/>
    <w:rsid w:val="006A0BB6"/>
    <w:rsid w:val="006A0BDD"/>
    <w:rsid w:val="006A0D35"/>
    <w:rsid w:val="006A0EDD"/>
    <w:rsid w:val="006A107F"/>
    <w:rsid w:val="006A143C"/>
    <w:rsid w:val="006A1911"/>
    <w:rsid w:val="006A19D1"/>
    <w:rsid w:val="006A1A2D"/>
    <w:rsid w:val="006A1B73"/>
    <w:rsid w:val="006A20DA"/>
    <w:rsid w:val="006A2356"/>
    <w:rsid w:val="006A2481"/>
    <w:rsid w:val="006A282A"/>
    <w:rsid w:val="006A2B4E"/>
    <w:rsid w:val="006A2ECB"/>
    <w:rsid w:val="006A3302"/>
    <w:rsid w:val="006A397C"/>
    <w:rsid w:val="006A3C3B"/>
    <w:rsid w:val="006A4731"/>
    <w:rsid w:val="006A47AA"/>
    <w:rsid w:val="006A4C82"/>
    <w:rsid w:val="006A4D54"/>
    <w:rsid w:val="006A4E08"/>
    <w:rsid w:val="006A50A0"/>
    <w:rsid w:val="006A50E6"/>
    <w:rsid w:val="006A598A"/>
    <w:rsid w:val="006A5CA7"/>
    <w:rsid w:val="006A5E8C"/>
    <w:rsid w:val="006A60F0"/>
    <w:rsid w:val="006A673C"/>
    <w:rsid w:val="006A70F0"/>
    <w:rsid w:val="006A717D"/>
    <w:rsid w:val="006A7B30"/>
    <w:rsid w:val="006A7F01"/>
    <w:rsid w:val="006B098D"/>
    <w:rsid w:val="006B0DA3"/>
    <w:rsid w:val="006B11A4"/>
    <w:rsid w:val="006B12FD"/>
    <w:rsid w:val="006B1BD3"/>
    <w:rsid w:val="006B1C26"/>
    <w:rsid w:val="006B1FC4"/>
    <w:rsid w:val="006B2157"/>
    <w:rsid w:val="006B247B"/>
    <w:rsid w:val="006B24D5"/>
    <w:rsid w:val="006B289B"/>
    <w:rsid w:val="006B2947"/>
    <w:rsid w:val="006B2D94"/>
    <w:rsid w:val="006B2EE7"/>
    <w:rsid w:val="006B2EF3"/>
    <w:rsid w:val="006B2F12"/>
    <w:rsid w:val="006B332A"/>
    <w:rsid w:val="006B3C04"/>
    <w:rsid w:val="006B4380"/>
    <w:rsid w:val="006B4A22"/>
    <w:rsid w:val="006B4AE2"/>
    <w:rsid w:val="006B4C62"/>
    <w:rsid w:val="006B4C8C"/>
    <w:rsid w:val="006B51C9"/>
    <w:rsid w:val="006B520E"/>
    <w:rsid w:val="006B5290"/>
    <w:rsid w:val="006B58B6"/>
    <w:rsid w:val="006B6123"/>
    <w:rsid w:val="006B62AE"/>
    <w:rsid w:val="006B6333"/>
    <w:rsid w:val="006B6370"/>
    <w:rsid w:val="006B63FB"/>
    <w:rsid w:val="006B65EF"/>
    <w:rsid w:val="006B6DD2"/>
    <w:rsid w:val="006B737E"/>
    <w:rsid w:val="006B77D5"/>
    <w:rsid w:val="006B77DB"/>
    <w:rsid w:val="006B7800"/>
    <w:rsid w:val="006B7984"/>
    <w:rsid w:val="006B7A07"/>
    <w:rsid w:val="006B7A68"/>
    <w:rsid w:val="006C01A9"/>
    <w:rsid w:val="006C06CF"/>
    <w:rsid w:val="006C1088"/>
    <w:rsid w:val="006C124F"/>
    <w:rsid w:val="006C14E1"/>
    <w:rsid w:val="006C1832"/>
    <w:rsid w:val="006C186C"/>
    <w:rsid w:val="006C1C09"/>
    <w:rsid w:val="006C213F"/>
    <w:rsid w:val="006C23A6"/>
    <w:rsid w:val="006C2A8A"/>
    <w:rsid w:val="006C2D95"/>
    <w:rsid w:val="006C32A1"/>
    <w:rsid w:val="006C3C1A"/>
    <w:rsid w:val="006C3C99"/>
    <w:rsid w:val="006C3DCD"/>
    <w:rsid w:val="006C4535"/>
    <w:rsid w:val="006C4671"/>
    <w:rsid w:val="006C4808"/>
    <w:rsid w:val="006C4C2B"/>
    <w:rsid w:val="006C4F7C"/>
    <w:rsid w:val="006C53FE"/>
    <w:rsid w:val="006C570B"/>
    <w:rsid w:val="006C586D"/>
    <w:rsid w:val="006C5E01"/>
    <w:rsid w:val="006C5E5F"/>
    <w:rsid w:val="006C6064"/>
    <w:rsid w:val="006C6125"/>
    <w:rsid w:val="006C68DC"/>
    <w:rsid w:val="006C6999"/>
    <w:rsid w:val="006C6B3F"/>
    <w:rsid w:val="006C6C9E"/>
    <w:rsid w:val="006C6E24"/>
    <w:rsid w:val="006C6E8B"/>
    <w:rsid w:val="006C7100"/>
    <w:rsid w:val="006D0327"/>
    <w:rsid w:val="006D0841"/>
    <w:rsid w:val="006D09BB"/>
    <w:rsid w:val="006D0A4B"/>
    <w:rsid w:val="006D0A91"/>
    <w:rsid w:val="006D0CFF"/>
    <w:rsid w:val="006D0E4D"/>
    <w:rsid w:val="006D10DE"/>
    <w:rsid w:val="006D13C8"/>
    <w:rsid w:val="006D1485"/>
    <w:rsid w:val="006D1644"/>
    <w:rsid w:val="006D164C"/>
    <w:rsid w:val="006D19BF"/>
    <w:rsid w:val="006D19F4"/>
    <w:rsid w:val="006D23F8"/>
    <w:rsid w:val="006D2582"/>
    <w:rsid w:val="006D2AF1"/>
    <w:rsid w:val="006D321D"/>
    <w:rsid w:val="006D3557"/>
    <w:rsid w:val="006D365C"/>
    <w:rsid w:val="006D3A23"/>
    <w:rsid w:val="006D3D63"/>
    <w:rsid w:val="006D42E4"/>
    <w:rsid w:val="006D4965"/>
    <w:rsid w:val="006D499E"/>
    <w:rsid w:val="006D4FA8"/>
    <w:rsid w:val="006D525A"/>
    <w:rsid w:val="006D539F"/>
    <w:rsid w:val="006D5A15"/>
    <w:rsid w:val="006D5D16"/>
    <w:rsid w:val="006D647A"/>
    <w:rsid w:val="006D6961"/>
    <w:rsid w:val="006D6D8E"/>
    <w:rsid w:val="006D727F"/>
    <w:rsid w:val="006D7540"/>
    <w:rsid w:val="006D77EE"/>
    <w:rsid w:val="006D7A43"/>
    <w:rsid w:val="006D7AD0"/>
    <w:rsid w:val="006D7B4B"/>
    <w:rsid w:val="006D7EEA"/>
    <w:rsid w:val="006E05AD"/>
    <w:rsid w:val="006E0785"/>
    <w:rsid w:val="006E0787"/>
    <w:rsid w:val="006E0806"/>
    <w:rsid w:val="006E14F1"/>
    <w:rsid w:val="006E1696"/>
    <w:rsid w:val="006E19F5"/>
    <w:rsid w:val="006E1ACB"/>
    <w:rsid w:val="006E1EF1"/>
    <w:rsid w:val="006E2752"/>
    <w:rsid w:val="006E2D71"/>
    <w:rsid w:val="006E2DD3"/>
    <w:rsid w:val="006E2E70"/>
    <w:rsid w:val="006E2E8A"/>
    <w:rsid w:val="006E2F9B"/>
    <w:rsid w:val="006E309A"/>
    <w:rsid w:val="006E3128"/>
    <w:rsid w:val="006E32F3"/>
    <w:rsid w:val="006E352B"/>
    <w:rsid w:val="006E3940"/>
    <w:rsid w:val="006E4103"/>
    <w:rsid w:val="006E4221"/>
    <w:rsid w:val="006E4BAF"/>
    <w:rsid w:val="006E4C63"/>
    <w:rsid w:val="006E4FFD"/>
    <w:rsid w:val="006E5137"/>
    <w:rsid w:val="006E5262"/>
    <w:rsid w:val="006E5D9B"/>
    <w:rsid w:val="006E5FE0"/>
    <w:rsid w:val="006E60B7"/>
    <w:rsid w:val="006E65A3"/>
    <w:rsid w:val="006E691A"/>
    <w:rsid w:val="006E6FFC"/>
    <w:rsid w:val="006E725D"/>
    <w:rsid w:val="006E7391"/>
    <w:rsid w:val="006E755F"/>
    <w:rsid w:val="006E7914"/>
    <w:rsid w:val="006E7C99"/>
    <w:rsid w:val="006E7E51"/>
    <w:rsid w:val="006E7FA8"/>
    <w:rsid w:val="006F0731"/>
    <w:rsid w:val="006F07CE"/>
    <w:rsid w:val="006F0A23"/>
    <w:rsid w:val="006F0D61"/>
    <w:rsid w:val="006F0F1F"/>
    <w:rsid w:val="006F11E6"/>
    <w:rsid w:val="006F1547"/>
    <w:rsid w:val="006F1870"/>
    <w:rsid w:val="006F18E1"/>
    <w:rsid w:val="006F20DB"/>
    <w:rsid w:val="006F215D"/>
    <w:rsid w:val="006F2684"/>
    <w:rsid w:val="006F2799"/>
    <w:rsid w:val="006F2861"/>
    <w:rsid w:val="006F2ABA"/>
    <w:rsid w:val="006F2B19"/>
    <w:rsid w:val="006F2B1E"/>
    <w:rsid w:val="006F2D9E"/>
    <w:rsid w:val="006F347F"/>
    <w:rsid w:val="006F3A38"/>
    <w:rsid w:val="006F3ED9"/>
    <w:rsid w:val="006F3FE1"/>
    <w:rsid w:val="006F4A8C"/>
    <w:rsid w:val="006F4D45"/>
    <w:rsid w:val="006F509A"/>
    <w:rsid w:val="006F53FA"/>
    <w:rsid w:val="006F5D40"/>
    <w:rsid w:val="006F5E1A"/>
    <w:rsid w:val="006F6047"/>
    <w:rsid w:val="006F6732"/>
    <w:rsid w:val="006F6AFA"/>
    <w:rsid w:val="006F7A31"/>
    <w:rsid w:val="006F7B40"/>
    <w:rsid w:val="006F7D62"/>
    <w:rsid w:val="0070033B"/>
    <w:rsid w:val="0070046D"/>
    <w:rsid w:val="00700EC5"/>
    <w:rsid w:val="00700FE5"/>
    <w:rsid w:val="007010DE"/>
    <w:rsid w:val="0070112D"/>
    <w:rsid w:val="007012A7"/>
    <w:rsid w:val="0070132D"/>
    <w:rsid w:val="00701CD6"/>
    <w:rsid w:val="00701E10"/>
    <w:rsid w:val="00701E64"/>
    <w:rsid w:val="00701EF2"/>
    <w:rsid w:val="007021AA"/>
    <w:rsid w:val="00702352"/>
    <w:rsid w:val="007029A6"/>
    <w:rsid w:val="00702C77"/>
    <w:rsid w:val="00702EBA"/>
    <w:rsid w:val="00702F20"/>
    <w:rsid w:val="0070357F"/>
    <w:rsid w:val="007036E8"/>
    <w:rsid w:val="007036FF"/>
    <w:rsid w:val="007037FF"/>
    <w:rsid w:val="00703C12"/>
    <w:rsid w:val="00703DA7"/>
    <w:rsid w:val="00703F2C"/>
    <w:rsid w:val="00703F87"/>
    <w:rsid w:val="0070416B"/>
    <w:rsid w:val="0070447C"/>
    <w:rsid w:val="00704706"/>
    <w:rsid w:val="0070491D"/>
    <w:rsid w:val="007049A3"/>
    <w:rsid w:val="00704DEC"/>
    <w:rsid w:val="00705215"/>
    <w:rsid w:val="00705BF3"/>
    <w:rsid w:val="00705BFA"/>
    <w:rsid w:val="00705C98"/>
    <w:rsid w:val="00705D66"/>
    <w:rsid w:val="007061BE"/>
    <w:rsid w:val="00706559"/>
    <w:rsid w:val="00706959"/>
    <w:rsid w:val="00706B0C"/>
    <w:rsid w:val="00706CDF"/>
    <w:rsid w:val="0070712E"/>
    <w:rsid w:val="007073D9"/>
    <w:rsid w:val="00707701"/>
    <w:rsid w:val="007105FF"/>
    <w:rsid w:val="007106FA"/>
    <w:rsid w:val="007107E7"/>
    <w:rsid w:val="00710845"/>
    <w:rsid w:val="00710AEA"/>
    <w:rsid w:val="00710DEC"/>
    <w:rsid w:val="00710E25"/>
    <w:rsid w:val="00710FB3"/>
    <w:rsid w:val="007112FC"/>
    <w:rsid w:val="00711CFC"/>
    <w:rsid w:val="00712081"/>
    <w:rsid w:val="007126D0"/>
    <w:rsid w:val="00712A55"/>
    <w:rsid w:val="00712D87"/>
    <w:rsid w:val="00712E63"/>
    <w:rsid w:val="00712FDD"/>
    <w:rsid w:val="007133D8"/>
    <w:rsid w:val="0071341D"/>
    <w:rsid w:val="00713743"/>
    <w:rsid w:val="0071380D"/>
    <w:rsid w:val="0071399A"/>
    <w:rsid w:val="00713AD9"/>
    <w:rsid w:val="00713DA9"/>
    <w:rsid w:val="00713EA9"/>
    <w:rsid w:val="00713F7B"/>
    <w:rsid w:val="00714A54"/>
    <w:rsid w:val="00714CA4"/>
    <w:rsid w:val="00714DBB"/>
    <w:rsid w:val="0071500E"/>
    <w:rsid w:val="007152C2"/>
    <w:rsid w:val="007152E8"/>
    <w:rsid w:val="007157B5"/>
    <w:rsid w:val="007157CA"/>
    <w:rsid w:val="0071587F"/>
    <w:rsid w:val="00715BCB"/>
    <w:rsid w:val="00715CEA"/>
    <w:rsid w:val="00716C0F"/>
    <w:rsid w:val="00717186"/>
    <w:rsid w:val="0071719C"/>
    <w:rsid w:val="007171B5"/>
    <w:rsid w:val="00717305"/>
    <w:rsid w:val="007173C4"/>
    <w:rsid w:val="0071743B"/>
    <w:rsid w:val="007174F1"/>
    <w:rsid w:val="007176E2"/>
    <w:rsid w:val="00717889"/>
    <w:rsid w:val="00717894"/>
    <w:rsid w:val="007178E3"/>
    <w:rsid w:val="00717B85"/>
    <w:rsid w:val="00717E6E"/>
    <w:rsid w:val="00720228"/>
    <w:rsid w:val="007204F5"/>
    <w:rsid w:val="00720873"/>
    <w:rsid w:val="00721328"/>
    <w:rsid w:val="00721560"/>
    <w:rsid w:val="00721A3A"/>
    <w:rsid w:val="00721C2A"/>
    <w:rsid w:val="00721C3F"/>
    <w:rsid w:val="00721C8D"/>
    <w:rsid w:val="00721FED"/>
    <w:rsid w:val="007225FE"/>
    <w:rsid w:val="007226BE"/>
    <w:rsid w:val="007228AC"/>
    <w:rsid w:val="00722B4E"/>
    <w:rsid w:val="00722C4A"/>
    <w:rsid w:val="00722FB1"/>
    <w:rsid w:val="00723079"/>
    <w:rsid w:val="00723352"/>
    <w:rsid w:val="00723573"/>
    <w:rsid w:val="007235D6"/>
    <w:rsid w:val="00723742"/>
    <w:rsid w:val="00723794"/>
    <w:rsid w:val="00723E77"/>
    <w:rsid w:val="0072417C"/>
    <w:rsid w:val="007243AF"/>
    <w:rsid w:val="00724513"/>
    <w:rsid w:val="0072465B"/>
    <w:rsid w:val="00724A92"/>
    <w:rsid w:val="00724AF8"/>
    <w:rsid w:val="00724FB3"/>
    <w:rsid w:val="007250B6"/>
    <w:rsid w:val="007251EA"/>
    <w:rsid w:val="0072533B"/>
    <w:rsid w:val="00725DA8"/>
    <w:rsid w:val="00725DF1"/>
    <w:rsid w:val="00726038"/>
    <w:rsid w:val="0072604A"/>
    <w:rsid w:val="007261E2"/>
    <w:rsid w:val="00726316"/>
    <w:rsid w:val="00726756"/>
    <w:rsid w:val="00726821"/>
    <w:rsid w:val="00726EE3"/>
    <w:rsid w:val="0072779C"/>
    <w:rsid w:val="00727D49"/>
    <w:rsid w:val="00727D6C"/>
    <w:rsid w:val="0073016B"/>
    <w:rsid w:val="007301BF"/>
    <w:rsid w:val="00730329"/>
    <w:rsid w:val="00730369"/>
    <w:rsid w:val="007304D0"/>
    <w:rsid w:val="0073080F"/>
    <w:rsid w:val="00731393"/>
    <w:rsid w:val="007316BD"/>
    <w:rsid w:val="00731F07"/>
    <w:rsid w:val="0073213E"/>
    <w:rsid w:val="007323FB"/>
    <w:rsid w:val="0073267B"/>
    <w:rsid w:val="007329B6"/>
    <w:rsid w:val="00732A69"/>
    <w:rsid w:val="007331EE"/>
    <w:rsid w:val="007338FD"/>
    <w:rsid w:val="00733996"/>
    <w:rsid w:val="007340B3"/>
    <w:rsid w:val="0073411F"/>
    <w:rsid w:val="00734328"/>
    <w:rsid w:val="007347BC"/>
    <w:rsid w:val="0073481E"/>
    <w:rsid w:val="00734BE2"/>
    <w:rsid w:val="00735284"/>
    <w:rsid w:val="007352A5"/>
    <w:rsid w:val="00735453"/>
    <w:rsid w:val="0073553B"/>
    <w:rsid w:val="007358B3"/>
    <w:rsid w:val="00735E19"/>
    <w:rsid w:val="00736268"/>
    <w:rsid w:val="007369AB"/>
    <w:rsid w:val="00736A77"/>
    <w:rsid w:val="00737454"/>
    <w:rsid w:val="00737F7E"/>
    <w:rsid w:val="0074007F"/>
    <w:rsid w:val="00740288"/>
    <w:rsid w:val="00740ED7"/>
    <w:rsid w:val="00740FC2"/>
    <w:rsid w:val="00741113"/>
    <w:rsid w:val="00741802"/>
    <w:rsid w:val="00741C70"/>
    <w:rsid w:val="0074203F"/>
    <w:rsid w:val="0074216E"/>
    <w:rsid w:val="007423FE"/>
    <w:rsid w:val="00742A9E"/>
    <w:rsid w:val="00742DB9"/>
    <w:rsid w:val="00742F25"/>
    <w:rsid w:val="007431A0"/>
    <w:rsid w:val="0074341B"/>
    <w:rsid w:val="0074367A"/>
    <w:rsid w:val="00743A09"/>
    <w:rsid w:val="00744327"/>
    <w:rsid w:val="0074458F"/>
    <w:rsid w:val="00744638"/>
    <w:rsid w:val="0074518A"/>
    <w:rsid w:val="007453AA"/>
    <w:rsid w:val="00745885"/>
    <w:rsid w:val="00745B85"/>
    <w:rsid w:val="007467C0"/>
    <w:rsid w:val="007467C2"/>
    <w:rsid w:val="00746B56"/>
    <w:rsid w:val="007473D0"/>
    <w:rsid w:val="0074750D"/>
    <w:rsid w:val="00747588"/>
    <w:rsid w:val="007475B9"/>
    <w:rsid w:val="007476C3"/>
    <w:rsid w:val="0074798B"/>
    <w:rsid w:val="007479F0"/>
    <w:rsid w:val="00747F37"/>
    <w:rsid w:val="00750531"/>
    <w:rsid w:val="00750668"/>
    <w:rsid w:val="00750678"/>
    <w:rsid w:val="00750A68"/>
    <w:rsid w:val="00750CF8"/>
    <w:rsid w:val="00750E51"/>
    <w:rsid w:val="0075110A"/>
    <w:rsid w:val="00751A91"/>
    <w:rsid w:val="00751B7A"/>
    <w:rsid w:val="00751C25"/>
    <w:rsid w:val="00751DDD"/>
    <w:rsid w:val="007523ED"/>
    <w:rsid w:val="0075254C"/>
    <w:rsid w:val="0075299C"/>
    <w:rsid w:val="00752A97"/>
    <w:rsid w:val="00752D73"/>
    <w:rsid w:val="00752DDC"/>
    <w:rsid w:val="00752F3D"/>
    <w:rsid w:val="007530D4"/>
    <w:rsid w:val="00753113"/>
    <w:rsid w:val="00753320"/>
    <w:rsid w:val="007536AE"/>
    <w:rsid w:val="00753B80"/>
    <w:rsid w:val="00753D19"/>
    <w:rsid w:val="00753D78"/>
    <w:rsid w:val="00753D89"/>
    <w:rsid w:val="007543A8"/>
    <w:rsid w:val="007544DC"/>
    <w:rsid w:val="007544F2"/>
    <w:rsid w:val="00754ACA"/>
    <w:rsid w:val="00754BE3"/>
    <w:rsid w:val="00754F9D"/>
    <w:rsid w:val="0075506D"/>
    <w:rsid w:val="00756313"/>
    <w:rsid w:val="0075655E"/>
    <w:rsid w:val="0075659A"/>
    <w:rsid w:val="007568D3"/>
    <w:rsid w:val="00757F05"/>
    <w:rsid w:val="007603F4"/>
    <w:rsid w:val="007604D5"/>
    <w:rsid w:val="0076053F"/>
    <w:rsid w:val="0076081C"/>
    <w:rsid w:val="00760ADA"/>
    <w:rsid w:val="00760AEA"/>
    <w:rsid w:val="00760C72"/>
    <w:rsid w:val="00760E91"/>
    <w:rsid w:val="00761121"/>
    <w:rsid w:val="00761515"/>
    <w:rsid w:val="00761604"/>
    <w:rsid w:val="00761A76"/>
    <w:rsid w:val="00761F71"/>
    <w:rsid w:val="007621A7"/>
    <w:rsid w:val="00762235"/>
    <w:rsid w:val="007623D4"/>
    <w:rsid w:val="007628A0"/>
    <w:rsid w:val="00762A65"/>
    <w:rsid w:val="00762BBF"/>
    <w:rsid w:val="0076343F"/>
    <w:rsid w:val="00763515"/>
    <w:rsid w:val="00763712"/>
    <w:rsid w:val="0076389F"/>
    <w:rsid w:val="007638E9"/>
    <w:rsid w:val="00763E90"/>
    <w:rsid w:val="007640E1"/>
    <w:rsid w:val="007643FD"/>
    <w:rsid w:val="00764819"/>
    <w:rsid w:val="00764A0D"/>
    <w:rsid w:val="00764A6E"/>
    <w:rsid w:val="00764B51"/>
    <w:rsid w:val="0076508B"/>
    <w:rsid w:val="007651CB"/>
    <w:rsid w:val="00765240"/>
    <w:rsid w:val="00765838"/>
    <w:rsid w:val="00766303"/>
    <w:rsid w:val="00766387"/>
    <w:rsid w:val="007663B5"/>
    <w:rsid w:val="0076649F"/>
    <w:rsid w:val="00766A6F"/>
    <w:rsid w:val="00766CE2"/>
    <w:rsid w:val="00766D4C"/>
    <w:rsid w:val="00766FC3"/>
    <w:rsid w:val="00767098"/>
    <w:rsid w:val="00767161"/>
    <w:rsid w:val="0076717B"/>
    <w:rsid w:val="007672F0"/>
    <w:rsid w:val="00767501"/>
    <w:rsid w:val="007675DF"/>
    <w:rsid w:val="00767787"/>
    <w:rsid w:val="0076781B"/>
    <w:rsid w:val="00767995"/>
    <w:rsid w:val="00767A7A"/>
    <w:rsid w:val="0077099E"/>
    <w:rsid w:val="00770B75"/>
    <w:rsid w:val="00770C5A"/>
    <w:rsid w:val="00770D27"/>
    <w:rsid w:val="00770E94"/>
    <w:rsid w:val="00771229"/>
    <w:rsid w:val="007713F8"/>
    <w:rsid w:val="00771929"/>
    <w:rsid w:val="00771EE3"/>
    <w:rsid w:val="007720F4"/>
    <w:rsid w:val="007721D3"/>
    <w:rsid w:val="007727FB"/>
    <w:rsid w:val="00772F79"/>
    <w:rsid w:val="00772FF9"/>
    <w:rsid w:val="00773084"/>
    <w:rsid w:val="007734DD"/>
    <w:rsid w:val="0077371F"/>
    <w:rsid w:val="00773848"/>
    <w:rsid w:val="007739B8"/>
    <w:rsid w:val="00773C69"/>
    <w:rsid w:val="00773C85"/>
    <w:rsid w:val="00773CF3"/>
    <w:rsid w:val="0077426A"/>
    <w:rsid w:val="00774730"/>
    <w:rsid w:val="00774A9D"/>
    <w:rsid w:val="00774DA4"/>
    <w:rsid w:val="00774E78"/>
    <w:rsid w:val="007752C0"/>
    <w:rsid w:val="007757B2"/>
    <w:rsid w:val="00775896"/>
    <w:rsid w:val="00775A75"/>
    <w:rsid w:val="00775AA7"/>
    <w:rsid w:val="00775C01"/>
    <w:rsid w:val="00775EE9"/>
    <w:rsid w:val="00776666"/>
    <w:rsid w:val="007766BB"/>
    <w:rsid w:val="0077740D"/>
    <w:rsid w:val="007778D8"/>
    <w:rsid w:val="00777A1D"/>
    <w:rsid w:val="00777B5E"/>
    <w:rsid w:val="00777DE1"/>
    <w:rsid w:val="00777DE2"/>
    <w:rsid w:val="00780241"/>
    <w:rsid w:val="007804FE"/>
    <w:rsid w:val="00780A80"/>
    <w:rsid w:val="00780AF3"/>
    <w:rsid w:val="00780BE8"/>
    <w:rsid w:val="00780D57"/>
    <w:rsid w:val="007812A9"/>
    <w:rsid w:val="007813E6"/>
    <w:rsid w:val="007816DF"/>
    <w:rsid w:val="007818F5"/>
    <w:rsid w:val="00781A65"/>
    <w:rsid w:val="00781BF6"/>
    <w:rsid w:val="00781E47"/>
    <w:rsid w:val="00781EF2"/>
    <w:rsid w:val="00782067"/>
    <w:rsid w:val="007825AC"/>
    <w:rsid w:val="007829EB"/>
    <w:rsid w:val="00782C6D"/>
    <w:rsid w:val="00782DFE"/>
    <w:rsid w:val="0078305B"/>
    <w:rsid w:val="0078309F"/>
    <w:rsid w:val="00783208"/>
    <w:rsid w:val="0078334A"/>
    <w:rsid w:val="0078354C"/>
    <w:rsid w:val="00783688"/>
    <w:rsid w:val="0078396C"/>
    <w:rsid w:val="00783BB9"/>
    <w:rsid w:val="00784090"/>
    <w:rsid w:val="0078419F"/>
    <w:rsid w:val="007841C7"/>
    <w:rsid w:val="007847E1"/>
    <w:rsid w:val="00784A80"/>
    <w:rsid w:val="00784D4B"/>
    <w:rsid w:val="00784E90"/>
    <w:rsid w:val="00784F0C"/>
    <w:rsid w:val="00785181"/>
    <w:rsid w:val="0078525C"/>
    <w:rsid w:val="0078534F"/>
    <w:rsid w:val="00785382"/>
    <w:rsid w:val="00785694"/>
    <w:rsid w:val="00785F4B"/>
    <w:rsid w:val="007864AC"/>
    <w:rsid w:val="007866A6"/>
    <w:rsid w:val="00786863"/>
    <w:rsid w:val="00786886"/>
    <w:rsid w:val="00786D1D"/>
    <w:rsid w:val="00787161"/>
    <w:rsid w:val="007879D6"/>
    <w:rsid w:val="00787C09"/>
    <w:rsid w:val="00787E1C"/>
    <w:rsid w:val="00787E63"/>
    <w:rsid w:val="0079056C"/>
    <w:rsid w:val="007906B5"/>
    <w:rsid w:val="007909C4"/>
    <w:rsid w:val="00790C82"/>
    <w:rsid w:val="007912AC"/>
    <w:rsid w:val="00791A4F"/>
    <w:rsid w:val="00791E9B"/>
    <w:rsid w:val="00792277"/>
    <w:rsid w:val="00792691"/>
    <w:rsid w:val="00792AC1"/>
    <w:rsid w:val="00792B5F"/>
    <w:rsid w:val="00793200"/>
    <w:rsid w:val="007935BF"/>
    <w:rsid w:val="0079365A"/>
    <w:rsid w:val="007937B7"/>
    <w:rsid w:val="00793B1D"/>
    <w:rsid w:val="00793CD8"/>
    <w:rsid w:val="00793E1C"/>
    <w:rsid w:val="00793F2D"/>
    <w:rsid w:val="0079421B"/>
    <w:rsid w:val="00794310"/>
    <w:rsid w:val="007945B2"/>
    <w:rsid w:val="00794AF4"/>
    <w:rsid w:val="00794B50"/>
    <w:rsid w:val="0079501C"/>
    <w:rsid w:val="00795B53"/>
    <w:rsid w:val="00795B6E"/>
    <w:rsid w:val="00796075"/>
    <w:rsid w:val="007960E0"/>
    <w:rsid w:val="0079623A"/>
    <w:rsid w:val="007965C8"/>
    <w:rsid w:val="00796ACA"/>
    <w:rsid w:val="00796DB0"/>
    <w:rsid w:val="00796DC1"/>
    <w:rsid w:val="007971DC"/>
    <w:rsid w:val="00797644"/>
    <w:rsid w:val="007A02A0"/>
    <w:rsid w:val="007A02AC"/>
    <w:rsid w:val="007A0ABB"/>
    <w:rsid w:val="007A0B2F"/>
    <w:rsid w:val="007A0EC8"/>
    <w:rsid w:val="007A1075"/>
    <w:rsid w:val="007A1077"/>
    <w:rsid w:val="007A119B"/>
    <w:rsid w:val="007A126E"/>
    <w:rsid w:val="007A13C0"/>
    <w:rsid w:val="007A13C7"/>
    <w:rsid w:val="007A14E2"/>
    <w:rsid w:val="007A1729"/>
    <w:rsid w:val="007A1776"/>
    <w:rsid w:val="007A1A0A"/>
    <w:rsid w:val="007A2239"/>
    <w:rsid w:val="007A22AD"/>
    <w:rsid w:val="007A2570"/>
    <w:rsid w:val="007A2B64"/>
    <w:rsid w:val="007A2BE6"/>
    <w:rsid w:val="007A2CE7"/>
    <w:rsid w:val="007A2F05"/>
    <w:rsid w:val="007A3150"/>
    <w:rsid w:val="007A3429"/>
    <w:rsid w:val="007A3463"/>
    <w:rsid w:val="007A3709"/>
    <w:rsid w:val="007A39C4"/>
    <w:rsid w:val="007A3D37"/>
    <w:rsid w:val="007A40DB"/>
    <w:rsid w:val="007A4460"/>
    <w:rsid w:val="007A4AE8"/>
    <w:rsid w:val="007A52ED"/>
    <w:rsid w:val="007A53EC"/>
    <w:rsid w:val="007A5507"/>
    <w:rsid w:val="007A589B"/>
    <w:rsid w:val="007A5C13"/>
    <w:rsid w:val="007A696D"/>
    <w:rsid w:val="007A6EDA"/>
    <w:rsid w:val="007A72A2"/>
    <w:rsid w:val="007A7417"/>
    <w:rsid w:val="007A7460"/>
    <w:rsid w:val="007A760C"/>
    <w:rsid w:val="007A77CF"/>
    <w:rsid w:val="007A7953"/>
    <w:rsid w:val="007A7A81"/>
    <w:rsid w:val="007A7AA6"/>
    <w:rsid w:val="007A7B30"/>
    <w:rsid w:val="007B07B1"/>
    <w:rsid w:val="007B0805"/>
    <w:rsid w:val="007B0AAC"/>
    <w:rsid w:val="007B0BA6"/>
    <w:rsid w:val="007B12F0"/>
    <w:rsid w:val="007B15C8"/>
    <w:rsid w:val="007B1A65"/>
    <w:rsid w:val="007B1EE8"/>
    <w:rsid w:val="007B23E2"/>
    <w:rsid w:val="007B25C5"/>
    <w:rsid w:val="007B26C1"/>
    <w:rsid w:val="007B275A"/>
    <w:rsid w:val="007B2DAB"/>
    <w:rsid w:val="007B34AF"/>
    <w:rsid w:val="007B36A2"/>
    <w:rsid w:val="007B384C"/>
    <w:rsid w:val="007B387C"/>
    <w:rsid w:val="007B3ACA"/>
    <w:rsid w:val="007B4054"/>
    <w:rsid w:val="007B40D2"/>
    <w:rsid w:val="007B467C"/>
    <w:rsid w:val="007B475E"/>
    <w:rsid w:val="007B47EF"/>
    <w:rsid w:val="007B4B0A"/>
    <w:rsid w:val="007B4D63"/>
    <w:rsid w:val="007B5360"/>
    <w:rsid w:val="007B54BB"/>
    <w:rsid w:val="007B54EB"/>
    <w:rsid w:val="007B59CD"/>
    <w:rsid w:val="007B5B20"/>
    <w:rsid w:val="007B5CC3"/>
    <w:rsid w:val="007B5DE2"/>
    <w:rsid w:val="007B5ECF"/>
    <w:rsid w:val="007B61BE"/>
    <w:rsid w:val="007B63F2"/>
    <w:rsid w:val="007B6A12"/>
    <w:rsid w:val="007B6CCC"/>
    <w:rsid w:val="007B7A62"/>
    <w:rsid w:val="007B7AA2"/>
    <w:rsid w:val="007B7DF7"/>
    <w:rsid w:val="007B7E2C"/>
    <w:rsid w:val="007C066B"/>
    <w:rsid w:val="007C09D1"/>
    <w:rsid w:val="007C0A69"/>
    <w:rsid w:val="007C0CDB"/>
    <w:rsid w:val="007C1041"/>
    <w:rsid w:val="007C15CD"/>
    <w:rsid w:val="007C17AE"/>
    <w:rsid w:val="007C188E"/>
    <w:rsid w:val="007C18C5"/>
    <w:rsid w:val="007C1A6F"/>
    <w:rsid w:val="007C1A76"/>
    <w:rsid w:val="007C1E46"/>
    <w:rsid w:val="007C1EE6"/>
    <w:rsid w:val="007C1FDF"/>
    <w:rsid w:val="007C20A9"/>
    <w:rsid w:val="007C20FE"/>
    <w:rsid w:val="007C2CB0"/>
    <w:rsid w:val="007C2FAA"/>
    <w:rsid w:val="007C317F"/>
    <w:rsid w:val="007C33AB"/>
    <w:rsid w:val="007C3443"/>
    <w:rsid w:val="007C3451"/>
    <w:rsid w:val="007C352A"/>
    <w:rsid w:val="007C3805"/>
    <w:rsid w:val="007C39A8"/>
    <w:rsid w:val="007C3B94"/>
    <w:rsid w:val="007C3C53"/>
    <w:rsid w:val="007C3D68"/>
    <w:rsid w:val="007C3D98"/>
    <w:rsid w:val="007C4A2D"/>
    <w:rsid w:val="007C4A3E"/>
    <w:rsid w:val="007C4C0C"/>
    <w:rsid w:val="007C4EEB"/>
    <w:rsid w:val="007C5370"/>
    <w:rsid w:val="007C53A5"/>
    <w:rsid w:val="007C548B"/>
    <w:rsid w:val="007C5879"/>
    <w:rsid w:val="007C5886"/>
    <w:rsid w:val="007C58F8"/>
    <w:rsid w:val="007C59E3"/>
    <w:rsid w:val="007C5A0D"/>
    <w:rsid w:val="007C5A4B"/>
    <w:rsid w:val="007C5BD5"/>
    <w:rsid w:val="007C5D8D"/>
    <w:rsid w:val="007C6082"/>
    <w:rsid w:val="007C6FCD"/>
    <w:rsid w:val="007C74A3"/>
    <w:rsid w:val="007C7B40"/>
    <w:rsid w:val="007C7BB6"/>
    <w:rsid w:val="007D02A9"/>
    <w:rsid w:val="007D043C"/>
    <w:rsid w:val="007D0772"/>
    <w:rsid w:val="007D07E3"/>
    <w:rsid w:val="007D08B2"/>
    <w:rsid w:val="007D095D"/>
    <w:rsid w:val="007D0C5A"/>
    <w:rsid w:val="007D0C96"/>
    <w:rsid w:val="007D13C2"/>
    <w:rsid w:val="007D18EA"/>
    <w:rsid w:val="007D1D5D"/>
    <w:rsid w:val="007D1E04"/>
    <w:rsid w:val="007D21C9"/>
    <w:rsid w:val="007D247D"/>
    <w:rsid w:val="007D28C0"/>
    <w:rsid w:val="007D28DA"/>
    <w:rsid w:val="007D2919"/>
    <w:rsid w:val="007D3120"/>
    <w:rsid w:val="007D33BB"/>
    <w:rsid w:val="007D3915"/>
    <w:rsid w:val="007D4048"/>
    <w:rsid w:val="007D44AA"/>
    <w:rsid w:val="007D47C2"/>
    <w:rsid w:val="007D4A85"/>
    <w:rsid w:val="007D5388"/>
    <w:rsid w:val="007D5543"/>
    <w:rsid w:val="007D56B3"/>
    <w:rsid w:val="007D56FD"/>
    <w:rsid w:val="007D6029"/>
    <w:rsid w:val="007D60ED"/>
    <w:rsid w:val="007D6141"/>
    <w:rsid w:val="007D65CD"/>
    <w:rsid w:val="007D6676"/>
    <w:rsid w:val="007D679F"/>
    <w:rsid w:val="007D6D5C"/>
    <w:rsid w:val="007D6FE6"/>
    <w:rsid w:val="007D73EA"/>
    <w:rsid w:val="007D775A"/>
    <w:rsid w:val="007D7791"/>
    <w:rsid w:val="007D7B69"/>
    <w:rsid w:val="007D7FC7"/>
    <w:rsid w:val="007E01AB"/>
    <w:rsid w:val="007E05F5"/>
    <w:rsid w:val="007E079F"/>
    <w:rsid w:val="007E0A9F"/>
    <w:rsid w:val="007E0AE2"/>
    <w:rsid w:val="007E0B53"/>
    <w:rsid w:val="007E0C18"/>
    <w:rsid w:val="007E0C9D"/>
    <w:rsid w:val="007E101A"/>
    <w:rsid w:val="007E1242"/>
    <w:rsid w:val="007E16AD"/>
    <w:rsid w:val="007E198C"/>
    <w:rsid w:val="007E1EE1"/>
    <w:rsid w:val="007E1F3E"/>
    <w:rsid w:val="007E2058"/>
    <w:rsid w:val="007E2113"/>
    <w:rsid w:val="007E24C9"/>
    <w:rsid w:val="007E2630"/>
    <w:rsid w:val="007E28C2"/>
    <w:rsid w:val="007E2BC9"/>
    <w:rsid w:val="007E2C6C"/>
    <w:rsid w:val="007E36C2"/>
    <w:rsid w:val="007E384E"/>
    <w:rsid w:val="007E38E2"/>
    <w:rsid w:val="007E3B18"/>
    <w:rsid w:val="007E3BA9"/>
    <w:rsid w:val="007E3EF9"/>
    <w:rsid w:val="007E473E"/>
    <w:rsid w:val="007E47A4"/>
    <w:rsid w:val="007E4B42"/>
    <w:rsid w:val="007E4E28"/>
    <w:rsid w:val="007E4E9C"/>
    <w:rsid w:val="007E560A"/>
    <w:rsid w:val="007E56FB"/>
    <w:rsid w:val="007E6D13"/>
    <w:rsid w:val="007E6F8E"/>
    <w:rsid w:val="007E7379"/>
    <w:rsid w:val="007E76D2"/>
    <w:rsid w:val="007E79BB"/>
    <w:rsid w:val="007E7A0D"/>
    <w:rsid w:val="007E7F5D"/>
    <w:rsid w:val="007F0278"/>
    <w:rsid w:val="007F0289"/>
    <w:rsid w:val="007F08EC"/>
    <w:rsid w:val="007F14FA"/>
    <w:rsid w:val="007F1753"/>
    <w:rsid w:val="007F199E"/>
    <w:rsid w:val="007F19FE"/>
    <w:rsid w:val="007F1E72"/>
    <w:rsid w:val="007F20DF"/>
    <w:rsid w:val="007F277C"/>
    <w:rsid w:val="007F29B8"/>
    <w:rsid w:val="007F2CE6"/>
    <w:rsid w:val="007F2DB2"/>
    <w:rsid w:val="007F332F"/>
    <w:rsid w:val="007F343A"/>
    <w:rsid w:val="007F3577"/>
    <w:rsid w:val="007F378F"/>
    <w:rsid w:val="007F3A1F"/>
    <w:rsid w:val="007F3A95"/>
    <w:rsid w:val="007F472C"/>
    <w:rsid w:val="007F4977"/>
    <w:rsid w:val="007F49A8"/>
    <w:rsid w:val="007F4C47"/>
    <w:rsid w:val="007F4FB3"/>
    <w:rsid w:val="007F529C"/>
    <w:rsid w:val="007F59F1"/>
    <w:rsid w:val="007F5AE3"/>
    <w:rsid w:val="007F5B3B"/>
    <w:rsid w:val="007F60F8"/>
    <w:rsid w:val="007F61B7"/>
    <w:rsid w:val="007F6499"/>
    <w:rsid w:val="007F675E"/>
    <w:rsid w:val="007F6B1F"/>
    <w:rsid w:val="007F6BCD"/>
    <w:rsid w:val="007F70A5"/>
    <w:rsid w:val="007F7126"/>
    <w:rsid w:val="007F7282"/>
    <w:rsid w:val="007F74EA"/>
    <w:rsid w:val="007F79A9"/>
    <w:rsid w:val="007F7E39"/>
    <w:rsid w:val="00800011"/>
    <w:rsid w:val="008002D5"/>
    <w:rsid w:val="00800992"/>
    <w:rsid w:val="00800DF4"/>
    <w:rsid w:val="00801088"/>
    <w:rsid w:val="008014A2"/>
    <w:rsid w:val="0080178D"/>
    <w:rsid w:val="0080195F"/>
    <w:rsid w:val="00801B20"/>
    <w:rsid w:val="00801D1A"/>
    <w:rsid w:val="00801EC2"/>
    <w:rsid w:val="0080205E"/>
    <w:rsid w:val="00802437"/>
    <w:rsid w:val="008029EE"/>
    <w:rsid w:val="00802B3C"/>
    <w:rsid w:val="00803DA4"/>
    <w:rsid w:val="0080417A"/>
    <w:rsid w:val="00804913"/>
    <w:rsid w:val="00804B5F"/>
    <w:rsid w:val="00804B6F"/>
    <w:rsid w:val="00804BE0"/>
    <w:rsid w:val="00804CAB"/>
    <w:rsid w:val="00805589"/>
    <w:rsid w:val="00805649"/>
    <w:rsid w:val="0080568B"/>
    <w:rsid w:val="0080576A"/>
    <w:rsid w:val="00805923"/>
    <w:rsid w:val="00805AE0"/>
    <w:rsid w:val="00805D2F"/>
    <w:rsid w:val="00805EC1"/>
    <w:rsid w:val="0080623A"/>
    <w:rsid w:val="00806611"/>
    <w:rsid w:val="00806BEF"/>
    <w:rsid w:val="00806CDD"/>
    <w:rsid w:val="00806ED5"/>
    <w:rsid w:val="0080722A"/>
    <w:rsid w:val="0080755C"/>
    <w:rsid w:val="008076D6"/>
    <w:rsid w:val="008079AC"/>
    <w:rsid w:val="00807B63"/>
    <w:rsid w:val="00807E48"/>
    <w:rsid w:val="0081040D"/>
    <w:rsid w:val="008104B5"/>
    <w:rsid w:val="00810BFE"/>
    <w:rsid w:val="00810D91"/>
    <w:rsid w:val="00810F0A"/>
    <w:rsid w:val="0081170D"/>
    <w:rsid w:val="00811872"/>
    <w:rsid w:val="00812280"/>
    <w:rsid w:val="00812848"/>
    <w:rsid w:val="00812F17"/>
    <w:rsid w:val="0081335F"/>
    <w:rsid w:val="008134AC"/>
    <w:rsid w:val="0081367C"/>
    <w:rsid w:val="008139F9"/>
    <w:rsid w:val="00813F62"/>
    <w:rsid w:val="00814193"/>
    <w:rsid w:val="00815032"/>
    <w:rsid w:val="00815109"/>
    <w:rsid w:val="008151DF"/>
    <w:rsid w:val="008152EE"/>
    <w:rsid w:val="00815C8C"/>
    <w:rsid w:val="00815FAC"/>
    <w:rsid w:val="00815FB7"/>
    <w:rsid w:val="0081604F"/>
    <w:rsid w:val="0081622F"/>
    <w:rsid w:val="0081631F"/>
    <w:rsid w:val="00816904"/>
    <w:rsid w:val="00816BB1"/>
    <w:rsid w:val="00816CDB"/>
    <w:rsid w:val="0081716C"/>
    <w:rsid w:val="00817923"/>
    <w:rsid w:val="00817A26"/>
    <w:rsid w:val="00817BDF"/>
    <w:rsid w:val="00820115"/>
    <w:rsid w:val="0082025F"/>
    <w:rsid w:val="008203A7"/>
    <w:rsid w:val="008204ED"/>
    <w:rsid w:val="008206F7"/>
    <w:rsid w:val="00820749"/>
    <w:rsid w:val="00820EAD"/>
    <w:rsid w:val="00820F1B"/>
    <w:rsid w:val="00821055"/>
    <w:rsid w:val="00821AFA"/>
    <w:rsid w:val="00821EF7"/>
    <w:rsid w:val="00821FD2"/>
    <w:rsid w:val="008223BF"/>
    <w:rsid w:val="0082242E"/>
    <w:rsid w:val="0082261B"/>
    <w:rsid w:val="008229C3"/>
    <w:rsid w:val="00822F82"/>
    <w:rsid w:val="00823202"/>
    <w:rsid w:val="00823885"/>
    <w:rsid w:val="00823E0E"/>
    <w:rsid w:val="00824035"/>
    <w:rsid w:val="0082440B"/>
    <w:rsid w:val="008244FE"/>
    <w:rsid w:val="0082455D"/>
    <w:rsid w:val="0082538A"/>
    <w:rsid w:val="00825A31"/>
    <w:rsid w:val="00825C37"/>
    <w:rsid w:val="00825DCE"/>
    <w:rsid w:val="00826043"/>
    <w:rsid w:val="00826901"/>
    <w:rsid w:val="00826934"/>
    <w:rsid w:val="008269AA"/>
    <w:rsid w:val="00826BFB"/>
    <w:rsid w:val="00826DAB"/>
    <w:rsid w:val="00826F54"/>
    <w:rsid w:val="00827253"/>
    <w:rsid w:val="0082760C"/>
    <w:rsid w:val="008278B2"/>
    <w:rsid w:val="008278D2"/>
    <w:rsid w:val="0082793B"/>
    <w:rsid w:val="008279D6"/>
    <w:rsid w:val="00827EF1"/>
    <w:rsid w:val="0083006A"/>
    <w:rsid w:val="0083009F"/>
    <w:rsid w:val="00830204"/>
    <w:rsid w:val="00830736"/>
    <w:rsid w:val="00830917"/>
    <w:rsid w:val="008309A2"/>
    <w:rsid w:val="008309FB"/>
    <w:rsid w:val="00830BD4"/>
    <w:rsid w:val="00830CF1"/>
    <w:rsid w:val="00830EA0"/>
    <w:rsid w:val="008311C9"/>
    <w:rsid w:val="0083192C"/>
    <w:rsid w:val="008323BA"/>
    <w:rsid w:val="00832447"/>
    <w:rsid w:val="0083248B"/>
    <w:rsid w:val="008328B3"/>
    <w:rsid w:val="0083292F"/>
    <w:rsid w:val="00832D57"/>
    <w:rsid w:val="00833155"/>
    <w:rsid w:val="00833267"/>
    <w:rsid w:val="008334D6"/>
    <w:rsid w:val="008337F4"/>
    <w:rsid w:val="00834160"/>
    <w:rsid w:val="008347AF"/>
    <w:rsid w:val="008347D6"/>
    <w:rsid w:val="00834CA3"/>
    <w:rsid w:val="0083523A"/>
    <w:rsid w:val="008353D8"/>
    <w:rsid w:val="008354F1"/>
    <w:rsid w:val="0083574B"/>
    <w:rsid w:val="00836111"/>
    <w:rsid w:val="00836199"/>
    <w:rsid w:val="008361F0"/>
    <w:rsid w:val="008362EF"/>
    <w:rsid w:val="0083637F"/>
    <w:rsid w:val="0083667A"/>
    <w:rsid w:val="0083688C"/>
    <w:rsid w:val="00836977"/>
    <w:rsid w:val="008369D9"/>
    <w:rsid w:val="00836D99"/>
    <w:rsid w:val="00836EAB"/>
    <w:rsid w:val="00836FB2"/>
    <w:rsid w:val="008371B2"/>
    <w:rsid w:val="008375BC"/>
    <w:rsid w:val="008375E3"/>
    <w:rsid w:val="00837873"/>
    <w:rsid w:val="008378F9"/>
    <w:rsid w:val="008379C7"/>
    <w:rsid w:val="00837B6B"/>
    <w:rsid w:val="00837C59"/>
    <w:rsid w:val="00840016"/>
    <w:rsid w:val="0084026E"/>
    <w:rsid w:val="0084058E"/>
    <w:rsid w:val="0084084F"/>
    <w:rsid w:val="008408F4"/>
    <w:rsid w:val="00840C47"/>
    <w:rsid w:val="00840F72"/>
    <w:rsid w:val="00840FF8"/>
    <w:rsid w:val="0084104A"/>
    <w:rsid w:val="00841140"/>
    <w:rsid w:val="008413A8"/>
    <w:rsid w:val="00841DF3"/>
    <w:rsid w:val="00841FB5"/>
    <w:rsid w:val="00842064"/>
    <w:rsid w:val="00842245"/>
    <w:rsid w:val="0084244D"/>
    <w:rsid w:val="008425B6"/>
    <w:rsid w:val="008425FA"/>
    <w:rsid w:val="0084269A"/>
    <w:rsid w:val="00842726"/>
    <w:rsid w:val="0084286F"/>
    <w:rsid w:val="00842874"/>
    <w:rsid w:val="00842B28"/>
    <w:rsid w:val="00842CAF"/>
    <w:rsid w:val="00842D11"/>
    <w:rsid w:val="00842F52"/>
    <w:rsid w:val="00842FEF"/>
    <w:rsid w:val="008430A2"/>
    <w:rsid w:val="008433C6"/>
    <w:rsid w:val="008436C9"/>
    <w:rsid w:val="0084377E"/>
    <w:rsid w:val="0084381E"/>
    <w:rsid w:val="00843ACC"/>
    <w:rsid w:val="00843FBA"/>
    <w:rsid w:val="00844041"/>
    <w:rsid w:val="0084411B"/>
    <w:rsid w:val="0084424B"/>
    <w:rsid w:val="008447C4"/>
    <w:rsid w:val="00844CD8"/>
    <w:rsid w:val="00844CFD"/>
    <w:rsid w:val="00844EB5"/>
    <w:rsid w:val="00844F4C"/>
    <w:rsid w:val="00844FCA"/>
    <w:rsid w:val="00844FEF"/>
    <w:rsid w:val="00845191"/>
    <w:rsid w:val="008455BF"/>
    <w:rsid w:val="00845C53"/>
    <w:rsid w:val="00846283"/>
    <w:rsid w:val="00846682"/>
    <w:rsid w:val="008467A9"/>
    <w:rsid w:val="00846D49"/>
    <w:rsid w:val="00846E9B"/>
    <w:rsid w:val="0084717B"/>
    <w:rsid w:val="00847522"/>
    <w:rsid w:val="00847B62"/>
    <w:rsid w:val="00847D42"/>
    <w:rsid w:val="008502AB"/>
    <w:rsid w:val="008502AC"/>
    <w:rsid w:val="00850578"/>
    <w:rsid w:val="00850771"/>
    <w:rsid w:val="00850A88"/>
    <w:rsid w:val="00850E39"/>
    <w:rsid w:val="00851379"/>
    <w:rsid w:val="00851422"/>
    <w:rsid w:val="0085177B"/>
    <w:rsid w:val="008520D7"/>
    <w:rsid w:val="00852235"/>
    <w:rsid w:val="00852817"/>
    <w:rsid w:val="008529D8"/>
    <w:rsid w:val="00852A80"/>
    <w:rsid w:val="00852E81"/>
    <w:rsid w:val="0085320B"/>
    <w:rsid w:val="008534AF"/>
    <w:rsid w:val="008536F7"/>
    <w:rsid w:val="0085394D"/>
    <w:rsid w:val="00853AE1"/>
    <w:rsid w:val="00853EFA"/>
    <w:rsid w:val="008540E9"/>
    <w:rsid w:val="0085479C"/>
    <w:rsid w:val="0085502C"/>
    <w:rsid w:val="0085536D"/>
    <w:rsid w:val="00855785"/>
    <w:rsid w:val="008559DE"/>
    <w:rsid w:val="00855B84"/>
    <w:rsid w:val="00855C73"/>
    <w:rsid w:val="00855DB7"/>
    <w:rsid w:val="008564B9"/>
    <w:rsid w:val="008565F2"/>
    <w:rsid w:val="0085691B"/>
    <w:rsid w:val="008569E9"/>
    <w:rsid w:val="00856AFB"/>
    <w:rsid w:val="00856D48"/>
    <w:rsid w:val="00856FF0"/>
    <w:rsid w:val="00857485"/>
    <w:rsid w:val="008575CA"/>
    <w:rsid w:val="00857AA6"/>
    <w:rsid w:val="00857B8E"/>
    <w:rsid w:val="00857C90"/>
    <w:rsid w:val="00857E98"/>
    <w:rsid w:val="00857EAE"/>
    <w:rsid w:val="00860236"/>
    <w:rsid w:val="008603A3"/>
    <w:rsid w:val="00860731"/>
    <w:rsid w:val="00860B0D"/>
    <w:rsid w:val="00860C37"/>
    <w:rsid w:val="00860D36"/>
    <w:rsid w:val="0086175D"/>
    <w:rsid w:val="008617AB"/>
    <w:rsid w:val="00861D05"/>
    <w:rsid w:val="00861DD9"/>
    <w:rsid w:val="00862243"/>
    <w:rsid w:val="0086272F"/>
    <w:rsid w:val="00862748"/>
    <w:rsid w:val="00862DC0"/>
    <w:rsid w:val="008631D9"/>
    <w:rsid w:val="008633AE"/>
    <w:rsid w:val="00863D32"/>
    <w:rsid w:val="00863D8B"/>
    <w:rsid w:val="00863F15"/>
    <w:rsid w:val="00863F98"/>
    <w:rsid w:val="00863FA5"/>
    <w:rsid w:val="00863FD1"/>
    <w:rsid w:val="008644A9"/>
    <w:rsid w:val="008648DC"/>
    <w:rsid w:val="00864D25"/>
    <w:rsid w:val="008653A0"/>
    <w:rsid w:val="008653D6"/>
    <w:rsid w:val="00865D2E"/>
    <w:rsid w:val="00865EF3"/>
    <w:rsid w:val="008665C2"/>
    <w:rsid w:val="008667CD"/>
    <w:rsid w:val="00866C72"/>
    <w:rsid w:val="00866F2C"/>
    <w:rsid w:val="00867062"/>
    <w:rsid w:val="008676F7"/>
    <w:rsid w:val="00867860"/>
    <w:rsid w:val="00867865"/>
    <w:rsid w:val="00870CEF"/>
    <w:rsid w:val="00870D89"/>
    <w:rsid w:val="00870E8E"/>
    <w:rsid w:val="00870E9F"/>
    <w:rsid w:val="00871162"/>
    <w:rsid w:val="00871190"/>
    <w:rsid w:val="00871D05"/>
    <w:rsid w:val="0087203D"/>
    <w:rsid w:val="008724F3"/>
    <w:rsid w:val="00872564"/>
    <w:rsid w:val="00872679"/>
    <w:rsid w:val="00872BDB"/>
    <w:rsid w:val="008730A6"/>
    <w:rsid w:val="00873332"/>
    <w:rsid w:val="00873563"/>
    <w:rsid w:val="00873C19"/>
    <w:rsid w:val="00873CA7"/>
    <w:rsid w:val="00873D7E"/>
    <w:rsid w:val="00873E3C"/>
    <w:rsid w:val="00874DDF"/>
    <w:rsid w:val="00874F9A"/>
    <w:rsid w:val="00875328"/>
    <w:rsid w:val="00875458"/>
    <w:rsid w:val="00875532"/>
    <w:rsid w:val="0087564E"/>
    <w:rsid w:val="00875759"/>
    <w:rsid w:val="00875CD8"/>
    <w:rsid w:val="00875CFF"/>
    <w:rsid w:val="00876141"/>
    <w:rsid w:val="008761C3"/>
    <w:rsid w:val="008761FB"/>
    <w:rsid w:val="008762B4"/>
    <w:rsid w:val="00876546"/>
    <w:rsid w:val="008765EC"/>
    <w:rsid w:val="0087663F"/>
    <w:rsid w:val="00876722"/>
    <w:rsid w:val="00876BC2"/>
    <w:rsid w:val="008775DB"/>
    <w:rsid w:val="00877A5A"/>
    <w:rsid w:val="00877A99"/>
    <w:rsid w:val="00877B9B"/>
    <w:rsid w:val="00877FA7"/>
    <w:rsid w:val="00880228"/>
    <w:rsid w:val="00880282"/>
    <w:rsid w:val="008803E6"/>
    <w:rsid w:val="008807C9"/>
    <w:rsid w:val="00880AF7"/>
    <w:rsid w:val="00880B37"/>
    <w:rsid w:val="00880DFA"/>
    <w:rsid w:val="00880FF2"/>
    <w:rsid w:val="008813ED"/>
    <w:rsid w:val="00881D6F"/>
    <w:rsid w:val="00881DA2"/>
    <w:rsid w:val="00881F68"/>
    <w:rsid w:val="008826E2"/>
    <w:rsid w:val="0088287A"/>
    <w:rsid w:val="00882917"/>
    <w:rsid w:val="00882B7E"/>
    <w:rsid w:val="00883102"/>
    <w:rsid w:val="00883379"/>
    <w:rsid w:val="0088339D"/>
    <w:rsid w:val="00883437"/>
    <w:rsid w:val="00883560"/>
    <w:rsid w:val="008835A2"/>
    <w:rsid w:val="00883C2C"/>
    <w:rsid w:val="00883C4E"/>
    <w:rsid w:val="00883D25"/>
    <w:rsid w:val="00883DF0"/>
    <w:rsid w:val="00883EDC"/>
    <w:rsid w:val="00883F26"/>
    <w:rsid w:val="0088404B"/>
    <w:rsid w:val="00884095"/>
    <w:rsid w:val="00884151"/>
    <w:rsid w:val="0088432C"/>
    <w:rsid w:val="00884679"/>
    <w:rsid w:val="008846CD"/>
    <w:rsid w:val="00884C64"/>
    <w:rsid w:val="00884C65"/>
    <w:rsid w:val="00884E70"/>
    <w:rsid w:val="008854C5"/>
    <w:rsid w:val="00885517"/>
    <w:rsid w:val="00885743"/>
    <w:rsid w:val="00885FA6"/>
    <w:rsid w:val="008861F7"/>
    <w:rsid w:val="0088645C"/>
    <w:rsid w:val="00886591"/>
    <w:rsid w:val="00886668"/>
    <w:rsid w:val="008866D2"/>
    <w:rsid w:val="00886831"/>
    <w:rsid w:val="0088685D"/>
    <w:rsid w:val="00886C2C"/>
    <w:rsid w:val="00887502"/>
    <w:rsid w:val="008877EA"/>
    <w:rsid w:val="00887B02"/>
    <w:rsid w:val="00887B76"/>
    <w:rsid w:val="00887DC7"/>
    <w:rsid w:val="00887EBA"/>
    <w:rsid w:val="00887F64"/>
    <w:rsid w:val="008900F5"/>
    <w:rsid w:val="008900FA"/>
    <w:rsid w:val="00890360"/>
    <w:rsid w:val="0089082B"/>
    <w:rsid w:val="008908C9"/>
    <w:rsid w:val="008909E7"/>
    <w:rsid w:val="00890E7A"/>
    <w:rsid w:val="008910C8"/>
    <w:rsid w:val="0089137B"/>
    <w:rsid w:val="008915C3"/>
    <w:rsid w:val="00891687"/>
    <w:rsid w:val="008917CE"/>
    <w:rsid w:val="00891833"/>
    <w:rsid w:val="00891C7D"/>
    <w:rsid w:val="00891E2B"/>
    <w:rsid w:val="00892340"/>
    <w:rsid w:val="00892798"/>
    <w:rsid w:val="00892850"/>
    <w:rsid w:val="00892B75"/>
    <w:rsid w:val="00893152"/>
    <w:rsid w:val="0089326A"/>
    <w:rsid w:val="008933AE"/>
    <w:rsid w:val="008933C4"/>
    <w:rsid w:val="0089355D"/>
    <w:rsid w:val="00893625"/>
    <w:rsid w:val="008936C9"/>
    <w:rsid w:val="00893B1C"/>
    <w:rsid w:val="00893ECA"/>
    <w:rsid w:val="00893F41"/>
    <w:rsid w:val="00894105"/>
    <w:rsid w:val="0089442E"/>
    <w:rsid w:val="00894715"/>
    <w:rsid w:val="00894C24"/>
    <w:rsid w:val="00895123"/>
    <w:rsid w:val="00895216"/>
    <w:rsid w:val="008956C5"/>
    <w:rsid w:val="008959D2"/>
    <w:rsid w:val="00895CD3"/>
    <w:rsid w:val="00895D90"/>
    <w:rsid w:val="00895D95"/>
    <w:rsid w:val="00895EDC"/>
    <w:rsid w:val="0089602C"/>
    <w:rsid w:val="0089607E"/>
    <w:rsid w:val="008960E0"/>
    <w:rsid w:val="0089625B"/>
    <w:rsid w:val="00896818"/>
    <w:rsid w:val="00896A1B"/>
    <w:rsid w:val="00896BAC"/>
    <w:rsid w:val="00896C5E"/>
    <w:rsid w:val="00896D33"/>
    <w:rsid w:val="008971CB"/>
    <w:rsid w:val="00897381"/>
    <w:rsid w:val="00897682"/>
    <w:rsid w:val="008979D5"/>
    <w:rsid w:val="00897B49"/>
    <w:rsid w:val="00897DAE"/>
    <w:rsid w:val="008A0091"/>
    <w:rsid w:val="008A0368"/>
    <w:rsid w:val="008A086E"/>
    <w:rsid w:val="008A0954"/>
    <w:rsid w:val="008A0EAA"/>
    <w:rsid w:val="008A0F01"/>
    <w:rsid w:val="008A0FBD"/>
    <w:rsid w:val="008A1015"/>
    <w:rsid w:val="008A158F"/>
    <w:rsid w:val="008A171B"/>
    <w:rsid w:val="008A1800"/>
    <w:rsid w:val="008A18AF"/>
    <w:rsid w:val="008A1A40"/>
    <w:rsid w:val="008A1BBC"/>
    <w:rsid w:val="008A1CBA"/>
    <w:rsid w:val="008A255F"/>
    <w:rsid w:val="008A2B01"/>
    <w:rsid w:val="008A2B3D"/>
    <w:rsid w:val="008A2B4A"/>
    <w:rsid w:val="008A2CC4"/>
    <w:rsid w:val="008A2E33"/>
    <w:rsid w:val="008A2EE2"/>
    <w:rsid w:val="008A2F66"/>
    <w:rsid w:val="008A30D6"/>
    <w:rsid w:val="008A340F"/>
    <w:rsid w:val="008A35BB"/>
    <w:rsid w:val="008A35CC"/>
    <w:rsid w:val="008A3E68"/>
    <w:rsid w:val="008A4975"/>
    <w:rsid w:val="008A4EA6"/>
    <w:rsid w:val="008A5359"/>
    <w:rsid w:val="008A5527"/>
    <w:rsid w:val="008A560B"/>
    <w:rsid w:val="008A5E5A"/>
    <w:rsid w:val="008A5EEA"/>
    <w:rsid w:val="008A6231"/>
    <w:rsid w:val="008A6989"/>
    <w:rsid w:val="008A6F30"/>
    <w:rsid w:val="008A70A9"/>
    <w:rsid w:val="008A70DD"/>
    <w:rsid w:val="008A711F"/>
    <w:rsid w:val="008A7515"/>
    <w:rsid w:val="008A7743"/>
    <w:rsid w:val="008A7B73"/>
    <w:rsid w:val="008A7E8F"/>
    <w:rsid w:val="008B00AF"/>
    <w:rsid w:val="008B0A13"/>
    <w:rsid w:val="008B0DA6"/>
    <w:rsid w:val="008B0DB4"/>
    <w:rsid w:val="008B0E6B"/>
    <w:rsid w:val="008B10C9"/>
    <w:rsid w:val="008B1298"/>
    <w:rsid w:val="008B137C"/>
    <w:rsid w:val="008B151E"/>
    <w:rsid w:val="008B19CB"/>
    <w:rsid w:val="008B1DB2"/>
    <w:rsid w:val="008B22E3"/>
    <w:rsid w:val="008B2541"/>
    <w:rsid w:val="008B290A"/>
    <w:rsid w:val="008B291C"/>
    <w:rsid w:val="008B29F2"/>
    <w:rsid w:val="008B2BBA"/>
    <w:rsid w:val="008B2C44"/>
    <w:rsid w:val="008B2FB5"/>
    <w:rsid w:val="008B350A"/>
    <w:rsid w:val="008B3799"/>
    <w:rsid w:val="008B37F2"/>
    <w:rsid w:val="008B3D13"/>
    <w:rsid w:val="008B3E04"/>
    <w:rsid w:val="008B3E50"/>
    <w:rsid w:val="008B3E59"/>
    <w:rsid w:val="008B3FF0"/>
    <w:rsid w:val="008B422A"/>
    <w:rsid w:val="008B4272"/>
    <w:rsid w:val="008B42B5"/>
    <w:rsid w:val="008B4550"/>
    <w:rsid w:val="008B45D8"/>
    <w:rsid w:val="008B4652"/>
    <w:rsid w:val="008B4A58"/>
    <w:rsid w:val="008B52AB"/>
    <w:rsid w:val="008B52DB"/>
    <w:rsid w:val="008B5395"/>
    <w:rsid w:val="008B5A50"/>
    <w:rsid w:val="008B5A84"/>
    <w:rsid w:val="008B5EBC"/>
    <w:rsid w:val="008B5F91"/>
    <w:rsid w:val="008B5FC4"/>
    <w:rsid w:val="008B6094"/>
    <w:rsid w:val="008B6128"/>
    <w:rsid w:val="008B6837"/>
    <w:rsid w:val="008B69E5"/>
    <w:rsid w:val="008B6A98"/>
    <w:rsid w:val="008B6FEC"/>
    <w:rsid w:val="008B72C4"/>
    <w:rsid w:val="008B73CE"/>
    <w:rsid w:val="008B76D8"/>
    <w:rsid w:val="008B7A94"/>
    <w:rsid w:val="008B7D5B"/>
    <w:rsid w:val="008C03F0"/>
    <w:rsid w:val="008C0683"/>
    <w:rsid w:val="008C0716"/>
    <w:rsid w:val="008C0C75"/>
    <w:rsid w:val="008C0EA2"/>
    <w:rsid w:val="008C0ED2"/>
    <w:rsid w:val="008C1691"/>
    <w:rsid w:val="008C172F"/>
    <w:rsid w:val="008C1BD1"/>
    <w:rsid w:val="008C1BE3"/>
    <w:rsid w:val="008C21D1"/>
    <w:rsid w:val="008C251C"/>
    <w:rsid w:val="008C2B1B"/>
    <w:rsid w:val="008C2D1F"/>
    <w:rsid w:val="008C2DD9"/>
    <w:rsid w:val="008C2EA3"/>
    <w:rsid w:val="008C330F"/>
    <w:rsid w:val="008C3795"/>
    <w:rsid w:val="008C3BF0"/>
    <w:rsid w:val="008C3D88"/>
    <w:rsid w:val="008C3E8C"/>
    <w:rsid w:val="008C47F4"/>
    <w:rsid w:val="008C48E1"/>
    <w:rsid w:val="008C4917"/>
    <w:rsid w:val="008C499A"/>
    <w:rsid w:val="008C4ABE"/>
    <w:rsid w:val="008C4B9A"/>
    <w:rsid w:val="008C4C3A"/>
    <w:rsid w:val="008C4F64"/>
    <w:rsid w:val="008C5168"/>
    <w:rsid w:val="008C529E"/>
    <w:rsid w:val="008C5CE0"/>
    <w:rsid w:val="008C6149"/>
    <w:rsid w:val="008C619E"/>
    <w:rsid w:val="008C6493"/>
    <w:rsid w:val="008C68D0"/>
    <w:rsid w:val="008C6BB0"/>
    <w:rsid w:val="008C6C0C"/>
    <w:rsid w:val="008C6CD8"/>
    <w:rsid w:val="008C783B"/>
    <w:rsid w:val="008C7B36"/>
    <w:rsid w:val="008C7F68"/>
    <w:rsid w:val="008D0103"/>
    <w:rsid w:val="008D0176"/>
    <w:rsid w:val="008D01B6"/>
    <w:rsid w:val="008D020B"/>
    <w:rsid w:val="008D047B"/>
    <w:rsid w:val="008D0788"/>
    <w:rsid w:val="008D079F"/>
    <w:rsid w:val="008D07DA"/>
    <w:rsid w:val="008D096C"/>
    <w:rsid w:val="008D0A66"/>
    <w:rsid w:val="008D0E09"/>
    <w:rsid w:val="008D1078"/>
    <w:rsid w:val="008D10FF"/>
    <w:rsid w:val="008D1133"/>
    <w:rsid w:val="008D12D0"/>
    <w:rsid w:val="008D1430"/>
    <w:rsid w:val="008D23D7"/>
    <w:rsid w:val="008D25A9"/>
    <w:rsid w:val="008D265A"/>
    <w:rsid w:val="008D3543"/>
    <w:rsid w:val="008D371A"/>
    <w:rsid w:val="008D3736"/>
    <w:rsid w:val="008D38D5"/>
    <w:rsid w:val="008D3FFA"/>
    <w:rsid w:val="008D48BE"/>
    <w:rsid w:val="008D4A77"/>
    <w:rsid w:val="008D4E99"/>
    <w:rsid w:val="008D4F32"/>
    <w:rsid w:val="008D5421"/>
    <w:rsid w:val="008D5622"/>
    <w:rsid w:val="008D5F64"/>
    <w:rsid w:val="008D6889"/>
    <w:rsid w:val="008D6A37"/>
    <w:rsid w:val="008D6AA2"/>
    <w:rsid w:val="008D6DCE"/>
    <w:rsid w:val="008D6E0C"/>
    <w:rsid w:val="008D753F"/>
    <w:rsid w:val="008D7B83"/>
    <w:rsid w:val="008D7F76"/>
    <w:rsid w:val="008E04C4"/>
    <w:rsid w:val="008E05DC"/>
    <w:rsid w:val="008E06F1"/>
    <w:rsid w:val="008E0983"/>
    <w:rsid w:val="008E0A7D"/>
    <w:rsid w:val="008E0E6B"/>
    <w:rsid w:val="008E0F6C"/>
    <w:rsid w:val="008E1007"/>
    <w:rsid w:val="008E1B50"/>
    <w:rsid w:val="008E1FCE"/>
    <w:rsid w:val="008E2094"/>
    <w:rsid w:val="008E20C4"/>
    <w:rsid w:val="008E2111"/>
    <w:rsid w:val="008E24B8"/>
    <w:rsid w:val="008E2598"/>
    <w:rsid w:val="008E29FA"/>
    <w:rsid w:val="008E2A89"/>
    <w:rsid w:val="008E2C43"/>
    <w:rsid w:val="008E2EB8"/>
    <w:rsid w:val="008E3288"/>
    <w:rsid w:val="008E33C1"/>
    <w:rsid w:val="008E38B2"/>
    <w:rsid w:val="008E4BE4"/>
    <w:rsid w:val="008E4F53"/>
    <w:rsid w:val="008E4FD5"/>
    <w:rsid w:val="008E50C4"/>
    <w:rsid w:val="008E528D"/>
    <w:rsid w:val="008E55D0"/>
    <w:rsid w:val="008E5B94"/>
    <w:rsid w:val="008E5D6F"/>
    <w:rsid w:val="008E6231"/>
    <w:rsid w:val="008E65A7"/>
    <w:rsid w:val="008E66CA"/>
    <w:rsid w:val="008E6767"/>
    <w:rsid w:val="008E6996"/>
    <w:rsid w:val="008E6CB6"/>
    <w:rsid w:val="008E6CC2"/>
    <w:rsid w:val="008E7204"/>
    <w:rsid w:val="008E729F"/>
    <w:rsid w:val="008E7592"/>
    <w:rsid w:val="008E765E"/>
    <w:rsid w:val="008E7C87"/>
    <w:rsid w:val="008E7F04"/>
    <w:rsid w:val="008F03BE"/>
    <w:rsid w:val="008F03BF"/>
    <w:rsid w:val="008F0F15"/>
    <w:rsid w:val="008F100A"/>
    <w:rsid w:val="008F103D"/>
    <w:rsid w:val="008F12C7"/>
    <w:rsid w:val="008F13AB"/>
    <w:rsid w:val="008F158F"/>
    <w:rsid w:val="008F1C20"/>
    <w:rsid w:val="008F1EB4"/>
    <w:rsid w:val="008F20F4"/>
    <w:rsid w:val="008F21EF"/>
    <w:rsid w:val="008F21F9"/>
    <w:rsid w:val="008F24E5"/>
    <w:rsid w:val="008F2698"/>
    <w:rsid w:val="008F2A07"/>
    <w:rsid w:val="008F2A29"/>
    <w:rsid w:val="008F2A76"/>
    <w:rsid w:val="008F3068"/>
    <w:rsid w:val="008F3121"/>
    <w:rsid w:val="008F3265"/>
    <w:rsid w:val="008F32BC"/>
    <w:rsid w:val="008F32D5"/>
    <w:rsid w:val="008F339B"/>
    <w:rsid w:val="008F3C14"/>
    <w:rsid w:val="008F3DAF"/>
    <w:rsid w:val="008F3DFB"/>
    <w:rsid w:val="008F3E45"/>
    <w:rsid w:val="008F3E4F"/>
    <w:rsid w:val="008F3EEE"/>
    <w:rsid w:val="008F3FC1"/>
    <w:rsid w:val="008F40E4"/>
    <w:rsid w:val="008F42BB"/>
    <w:rsid w:val="008F4960"/>
    <w:rsid w:val="008F4BF2"/>
    <w:rsid w:val="008F505B"/>
    <w:rsid w:val="008F51F6"/>
    <w:rsid w:val="008F537C"/>
    <w:rsid w:val="008F551C"/>
    <w:rsid w:val="008F5774"/>
    <w:rsid w:val="008F5837"/>
    <w:rsid w:val="008F5C99"/>
    <w:rsid w:val="008F61CF"/>
    <w:rsid w:val="008F6247"/>
    <w:rsid w:val="008F651F"/>
    <w:rsid w:val="008F65D9"/>
    <w:rsid w:val="008F6DF4"/>
    <w:rsid w:val="008F74AE"/>
    <w:rsid w:val="008F78A3"/>
    <w:rsid w:val="008F7E26"/>
    <w:rsid w:val="009002B0"/>
    <w:rsid w:val="0090057C"/>
    <w:rsid w:val="00900672"/>
    <w:rsid w:val="009008B7"/>
    <w:rsid w:val="00900908"/>
    <w:rsid w:val="00900AF0"/>
    <w:rsid w:val="00900DA3"/>
    <w:rsid w:val="009014B1"/>
    <w:rsid w:val="0090191C"/>
    <w:rsid w:val="00901A24"/>
    <w:rsid w:val="00901CC4"/>
    <w:rsid w:val="00901D47"/>
    <w:rsid w:val="009020D5"/>
    <w:rsid w:val="00902394"/>
    <w:rsid w:val="0090269D"/>
    <w:rsid w:val="0090285B"/>
    <w:rsid w:val="00902B23"/>
    <w:rsid w:val="009032D1"/>
    <w:rsid w:val="0090375F"/>
    <w:rsid w:val="00903B42"/>
    <w:rsid w:val="00903B60"/>
    <w:rsid w:val="00903C12"/>
    <w:rsid w:val="00903EA8"/>
    <w:rsid w:val="00903F00"/>
    <w:rsid w:val="00903F59"/>
    <w:rsid w:val="00904070"/>
    <w:rsid w:val="009042E0"/>
    <w:rsid w:val="00904466"/>
    <w:rsid w:val="009045CC"/>
    <w:rsid w:val="00904930"/>
    <w:rsid w:val="00904C20"/>
    <w:rsid w:val="00904CDB"/>
    <w:rsid w:val="0090558C"/>
    <w:rsid w:val="0090573A"/>
    <w:rsid w:val="00905854"/>
    <w:rsid w:val="009058DC"/>
    <w:rsid w:val="0090603F"/>
    <w:rsid w:val="00906046"/>
    <w:rsid w:val="00906736"/>
    <w:rsid w:val="00906C78"/>
    <w:rsid w:val="00906EF4"/>
    <w:rsid w:val="00907266"/>
    <w:rsid w:val="0090732F"/>
    <w:rsid w:val="0090745C"/>
    <w:rsid w:val="00907604"/>
    <w:rsid w:val="00907E95"/>
    <w:rsid w:val="009100F0"/>
    <w:rsid w:val="0091036D"/>
    <w:rsid w:val="009105EB"/>
    <w:rsid w:val="009107D4"/>
    <w:rsid w:val="00910C32"/>
    <w:rsid w:val="00910CB0"/>
    <w:rsid w:val="00910DB5"/>
    <w:rsid w:val="0091129F"/>
    <w:rsid w:val="009112BB"/>
    <w:rsid w:val="00911CA4"/>
    <w:rsid w:val="00911DA0"/>
    <w:rsid w:val="00911E88"/>
    <w:rsid w:val="00911FF6"/>
    <w:rsid w:val="00912032"/>
    <w:rsid w:val="009120F5"/>
    <w:rsid w:val="00912358"/>
    <w:rsid w:val="009125F1"/>
    <w:rsid w:val="009127A0"/>
    <w:rsid w:val="009129D6"/>
    <w:rsid w:val="00912B36"/>
    <w:rsid w:val="00912C4B"/>
    <w:rsid w:val="00913093"/>
    <w:rsid w:val="009130C2"/>
    <w:rsid w:val="009131AE"/>
    <w:rsid w:val="00913432"/>
    <w:rsid w:val="009134DC"/>
    <w:rsid w:val="009137A1"/>
    <w:rsid w:val="00913809"/>
    <w:rsid w:val="00914C31"/>
    <w:rsid w:val="009150F5"/>
    <w:rsid w:val="009151D7"/>
    <w:rsid w:val="00915347"/>
    <w:rsid w:val="00915758"/>
    <w:rsid w:val="00915865"/>
    <w:rsid w:val="0091589C"/>
    <w:rsid w:val="009159D0"/>
    <w:rsid w:val="00915B89"/>
    <w:rsid w:val="00915FF8"/>
    <w:rsid w:val="00916404"/>
    <w:rsid w:val="00916584"/>
    <w:rsid w:val="00916C25"/>
    <w:rsid w:val="00916E57"/>
    <w:rsid w:val="00917316"/>
    <w:rsid w:val="00917352"/>
    <w:rsid w:val="009175D9"/>
    <w:rsid w:val="00917724"/>
    <w:rsid w:val="00917984"/>
    <w:rsid w:val="00917C4D"/>
    <w:rsid w:val="00917D79"/>
    <w:rsid w:val="00917FA7"/>
    <w:rsid w:val="009203FB"/>
    <w:rsid w:val="00920458"/>
    <w:rsid w:val="00920533"/>
    <w:rsid w:val="0092057F"/>
    <w:rsid w:val="00920650"/>
    <w:rsid w:val="009209C1"/>
    <w:rsid w:val="00920A88"/>
    <w:rsid w:val="00920E05"/>
    <w:rsid w:val="00920FD5"/>
    <w:rsid w:val="0092135D"/>
    <w:rsid w:val="00921468"/>
    <w:rsid w:val="009214B3"/>
    <w:rsid w:val="009215C6"/>
    <w:rsid w:val="00921788"/>
    <w:rsid w:val="00921A50"/>
    <w:rsid w:val="00921B37"/>
    <w:rsid w:val="00921C47"/>
    <w:rsid w:val="00922242"/>
    <w:rsid w:val="00922700"/>
    <w:rsid w:val="00922EA5"/>
    <w:rsid w:val="00922F3E"/>
    <w:rsid w:val="009231A3"/>
    <w:rsid w:val="0092335B"/>
    <w:rsid w:val="009233D4"/>
    <w:rsid w:val="009238C1"/>
    <w:rsid w:val="00923C53"/>
    <w:rsid w:val="0092412A"/>
    <w:rsid w:val="00924144"/>
    <w:rsid w:val="0092420D"/>
    <w:rsid w:val="00924268"/>
    <w:rsid w:val="00924323"/>
    <w:rsid w:val="00924701"/>
    <w:rsid w:val="00924952"/>
    <w:rsid w:val="00924A2C"/>
    <w:rsid w:val="00924C0A"/>
    <w:rsid w:val="00924ED2"/>
    <w:rsid w:val="009252C3"/>
    <w:rsid w:val="009253A6"/>
    <w:rsid w:val="0092565E"/>
    <w:rsid w:val="00925CC5"/>
    <w:rsid w:val="00925CE6"/>
    <w:rsid w:val="009263DB"/>
    <w:rsid w:val="009265B2"/>
    <w:rsid w:val="009265EE"/>
    <w:rsid w:val="0092663A"/>
    <w:rsid w:val="009266AB"/>
    <w:rsid w:val="00926B8E"/>
    <w:rsid w:val="00926C23"/>
    <w:rsid w:val="00927ACE"/>
    <w:rsid w:val="00927DB1"/>
    <w:rsid w:val="00927EC8"/>
    <w:rsid w:val="00927EF4"/>
    <w:rsid w:val="00930070"/>
    <w:rsid w:val="009300D3"/>
    <w:rsid w:val="0093029F"/>
    <w:rsid w:val="009302AE"/>
    <w:rsid w:val="0093049D"/>
    <w:rsid w:val="00930B91"/>
    <w:rsid w:val="00930CE1"/>
    <w:rsid w:val="00930D1D"/>
    <w:rsid w:val="00931219"/>
    <w:rsid w:val="00931259"/>
    <w:rsid w:val="009315FA"/>
    <w:rsid w:val="00931694"/>
    <w:rsid w:val="009316DE"/>
    <w:rsid w:val="0093178A"/>
    <w:rsid w:val="00931833"/>
    <w:rsid w:val="00931C25"/>
    <w:rsid w:val="00931D01"/>
    <w:rsid w:val="00931D98"/>
    <w:rsid w:val="00932233"/>
    <w:rsid w:val="00932497"/>
    <w:rsid w:val="00932577"/>
    <w:rsid w:val="009325EA"/>
    <w:rsid w:val="00932762"/>
    <w:rsid w:val="00932955"/>
    <w:rsid w:val="00932B6A"/>
    <w:rsid w:val="00932F24"/>
    <w:rsid w:val="0093319E"/>
    <w:rsid w:val="0093375A"/>
    <w:rsid w:val="0093378E"/>
    <w:rsid w:val="00933A26"/>
    <w:rsid w:val="00933CD0"/>
    <w:rsid w:val="00933F31"/>
    <w:rsid w:val="00934165"/>
    <w:rsid w:val="00934676"/>
    <w:rsid w:val="00934A2D"/>
    <w:rsid w:val="00934B7E"/>
    <w:rsid w:val="00934C04"/>
    <w:rsid w:val="00934D1D"/>
    <w:rsid w:val="00934D57"/>
    <w:rsid w:val="009350AE"/>
    <w:rsid w:val="009354BC"/>
    <w:rsid w:val="00935621"/>
    <w:rsid w:val="00935809"/>
    <w:rsid w:val="00935A13"/>
    <w:rsid w:val="00935FB7"/>
    <w:rsid w:val="00936328"/>
    <w:rsid w:val="0093637A"/>
    <w:rsid w:val="009368AB"/>
    <w:rsid w:val="00936A34"/>
    <w:rsid w:val="00936A7E"/>
    <w:rsid w:val="00936E08"/>
    <w:rsid w:val="009373DC"/>
    <w:rsid w:val="00937561"/>
    <w:rsid w:val="009377D0"/>
    <w:rsid w:val="009378A0"/>
    <w:rsid w:val="00937BBA"/>
    <w:rsid w:val="00940C2A"/>
    <w:rsid w:val="0094128E"/>
    <w:rsid w:val="009414EA"/>
    <w:rsid w:val="00941BD2"/>
    <w:rsid w:val="00941CDC"/>
    <w:rsid w:val="00941EA9"/>
    <w:rsid w:val="00942A09"/>
    <w:rsid w:val="00942A84"/>
    <w:rsid w:val="00942B89"/>
    <w:rsid w:val="0094352F"/>
    <w:rsid w:val="009435C3"/>
    <w:rsid w:val="00943685"/>
    <w:rsid w:val="00943950"/>
    <w:rsid w:val="00943A9E"/>
    <w:rsid w:val="00943AAB"/>
    <w:rsid w:val="00943C35"/>
    <w:rsid w:val="00944287"/>
    <w:rsid w:val="00944354"/>
    <w:rsid w:val="009443BC"/>
    <w:rsid w:val="009447A4"/>
    <w:rsid w:val="00944A70"/>
    <w:rsid w:val="00944D17"/>
    <w:rsid w:val="00944D5B"/>
    <w:rsid w:val="009451C5"/>
    <w:rsid w:val="009453C3"/>
    <w:rsid w:val="009453E0"/>
    <w:rsid w:val="00945426"/>
    <w:rsid w:val="009455FB"/>
    <w:rsid w:val="0094573A"/>
    <w:rsid w:val="009457DB"/>
    <w:rsid w:val="009457DE"/>
    <w:rsid w:val="00945A71"/>
    <w:rsid w:val="00945A96"/>
    <w:rsid w:val="00945E70"/>
    <w:rsid w:val="00945EC0"/>
    <w:rsid w:val="00945FB0"/>
    <w:rsid w:val="00946991"/>
    <w:rsid w:val="00946BE3"/>
    <w:rsid w:val="00946DBC"/>
    <w:rsid w:val="00946E1B"/>
    <w:rsid w:val="00947229"/>
    <w:rsid w:val="009473C0"/>
    <w:rsid w:val="00947475"/>
    <w:rsid w:val="00947490"/>
    <w:rsid w:val="00947642"/>
    <w:rsid w:val="009476F4"/>
    <w:rsid w:val="00947849"/>
    <w:rsid w:val="00947974"/>
    <w:rsid w:val="00947F0E"/>
    <w:rsid w:val="009500A4"/>
    <w:rsid w:val="00950218"/>
    <w:rsid w:val="00950471"/>
    <w:rsid w:val="009504E5"/>
    <w:rsid w:val="009506BC"/>
    <w:rsid w:val="009509D8"/>
    <w:rsid w:val="00950DBB"/>
    <w:rsid w:val="009511A8"/>
    <w:rsid w:val="009512D2"/>
    <w:rsid w:val="0095132B"/>
    <w:rsid w:val="0095150A"/>
    <w:rsid w:val="00951A59"/>
    <w:rsid w:val="00951BFD"/>
    <w:rsid w:val="00952037"/>
    <w:rsid w:val="0095219E"/>
    <w:rsid w:val="00952340"/>
    <w:rsid w:val="00952C33"/>
    <w:rsid w:val="00952E93"/>
    <w:rsid w:val="009534A7"/>
    <w:rsid w:val="009537AF"/>
    <w:rsid w:val="00953A22"/>
    <w:rsid w:val="00953B46"/>
    <w:rsid w:val="00953FDE"/>
    <w:rsid w:val="009542DC"/>
    <w:rsid w:val="0095431B"/>
    <w:rsid w:val="009546E5"/>
    <w:rsid w:val="009549FE"/>
    <w:rsid w:val="00954ADB"/>
    <w:rsid w:val="00954C79"/>
    <w:rsid w:val="00955216"/>
    <w:rsid w:val="00955771"/>
    <w:rsid w:val="009558C7"/>
    <w:rsid w:val="00955C8C"/>
    <w:rsid w:val="00955D58"/>
    <w:rsid w:val="00955E07"/>
    <w:rsid w:val="00955F84"/>
    <w:rsid w:val="00956441"/>
    <w:rsid w:val="009565F0"/>
    <w:rsid w:val="009571B4"/>
    <w:rsid w:val="009571C4"/>
    <w:rsid w:val="00957284"/>
    <w:rsid w:val="009572D4"/>
    <w:rsid w:val="00957EA6"/>
    <w:rsid w:val="00957ED9"/>
    <w:rsid w:val="009600ED"/>
    <w:rsid w:val="0096015C"/>
    <w:rsid w:val="0096055E"/>
    <w:rsid w:val="009605DA"/>
    <w:rsid w:val="009605DE"/>
    <w:rsid w:val="0096065C"/>
    <w:rsid w:val="00960A85"/>
    <w:rsid w:val="00960E76"/>
    <w:rsid w:val="00960F92"/>
    <w:rsid w:val="009610F6"/>
    <w:rsid w:val="009616D6"/>
    <w:rsid w:val="009616D8"/>
    <w:rsid w:val="00961856"/>
    <w:rsid w:val="0096193D"/>
    <w:rsid w:val="00961E21"/>
    <w:rsid w:val="00961F0A"/>
    <w:rsid w:val="009621F2"/>
    <w:rsid w:val="00962DCA"/>
    <w:rsid w:val="00962FB3"/>
    <w:rsid w:val="0096306B"/>
    <w:rsid w:val="009631D1"/>
    <w:rsid w:val="0096353A"/>
    <w:rsid w:val="00963D5B"/>
    <w:rsid w:val="00963EF3"/>
    <w:rsid w:val="00964534"/>
    <w:rsid w:val="00964760"/>
    <w:rsid w:val="00964B37"/>
    <w:rsid w:val="00964D5C"/>
    <w:rsid w:val="00965027"/>
    <w:rsid w:val="009651B6"/>
    <w:rsid w:val="009651CA"/>
    <w:rsid w:val="0096526E"/>
    <w:rsid w:val="00965387"/>
    <w:rsid w:val="00965923"/>
    <w:rsid w:val="00965B1B"/>
    <w:rsid w:val="00965B88"/>
    <w:rsid w:val="00965D21"/>
    <w:rsid w:val="00966383"/>
    <w:rsid w:val="009663C8"/>
    <w:rsid w:val="009664EB"/>
    <w:rsid w:val="00966594"/>
    <w:rsid w:val="009668DB"/>
    <w:rsid w:val="00966ABE"/>
    <w:rsid w:val="00966BB5"/>
    <w:rsid w:val="00966BE5"/>
    <w:rsid w:val="00966F70"/>
    <w:rsid w:val="009671D3"/>
    <w:rsid w:val="0096723D"/>
    <w:rsid w:val="009674DC"/>
    <w:rsid w:val="009674E7"/>
    <w:rsid w:val="00967DCB"/>
    <w:rsid w:val="00967F95"/>
    <w:rsid w:val="0097018E"/>
    <w:rsid w:val="009705B3"/>
    <w:rsid w:val="00970650"/>
    <w:rsid w:val="009709BE"/>
    <w:rsid w:val="00970B2D"/>
    <w:rsid w:val="00970CA9"/>
    <w:rsid w:val="00970CE3"/>
    <w:rsid w:val="009712F9"/>
    <w:rsid w:val="00971876"/>
    <w:rsid w:val="009718D7"/>
    <w:rsid w:val="009719E4"/>
    <w:rsid w:val="009723A1"/>
    <w:rsid w:val="00972613"/>
    <w:rsid w:val="009727AF"/>
    <w:rsid w:val="00972A71"/>
    <w:rsid w:val="00972B7C"/>
    <w:rsid w:val="00972C81"/>
    <w:rsid w:val="00972DFD"/>
    <w:rsid w:val="00972FC3"/>
    <w:rsid w:val="0097383E"/>
    <w:rsid w:val="00973955"/>
    <w:rsid w:val="00973C0A"/>
    <w:rsid w:val="00973D26"/>
    <w:rsid w:val="00973FD6"/>
    <w:rsid w:val="009740A2"/>
    <w:rsid w:val="0097443D"/>
    <w:rsid w:val="00974593"/>
    <w:rsid w:val="00974B0D"/>
    <w:rsid w:val="00975113"/>
    <w:rsid w:val="0097513C"/>
    <w:rsid w:val="00975193"/>
    <w:rsid w:val="009752E7"/>
    <w:rsid w:val="00976073"/>
    <w:rsid w:val="00976078"/>
    <w:rsid w:val="00976140"/>
    <w:rsid w:val="009765EF"/>
    <w:rsid w:val="00976935"/>
    <w:rsid w:val="00976AA7"/>
    <w:rsid w:val="00976B1D"/>
    <w:rsid w:val="00977071"/>
    <w:rsid w:val="009770E2"/>
    <w:rsid w:val="009772BA"/>
    <w:rsid w:val="009774F9"/>
    <w:rsid w:val="00977AB8"/>
    <w:rsid w:val="00977B41"/>
    <w:rsid w:val="00977F17"/>
    <w:rsid w:val="0098033A"/>
    <w:rsid w:val="00980636"/>
    <w:rsid w:val="00980676"/>
    <w:rsid w:val="009807F9"/>
    <w:rsid w:val="00980878"/>
    <w:rsid w:val="00980A36"/>
    <w:rsid w:val="00980B80"/>
    <w:rsid w:val="00980E56"/>
    <w:rsid w:val="009810B6"/>
    <w:rsid w:val="00981299"/>
    <w:rsid w:val="00981785"/>
    <w:rsid w:val="00981B53"/>
    <w:rsid w:val="00981D6A"/>
    <w:rsid w:val="00982A21"/>
    <w:rsid w:val="00982E37"/>
    <w:rsid w:val="0098312D"/>
    <w:rsid w:val="00983157"/>
    <w:rsid w:val="0098336C"/>
    <w:rsid w:val="009835AC"/>
    <w:rsid w:val="009836B0"/>
    <w:rsid w:val="00983B2B"/>
    <w:rsid w:val="00983B56"/>
    <w:rsid w:val="0098455C"/>
    <w:rsid w:val="0098494E"/>
    <w:rsid w:val="00984BAC"/>
    <w:rsid w:val="00984E16"/>
    <w:rsid w:val="00984E2D"/>
    <w:rsid w:val="00985B1A"/>
    <w:rsid w:val="00985B71"/>
    <w:rsid w:val="00985C98"/>
    <w:rsid w:val="00985DB2"/>
    <w:rsid w:val="00985E14"/>
    <w:rsid w:val="00985E24"/>
    <w:rsid w:val="0098651A"/>
    <w:rsid w:val="009869AF"/>
    <w:rsid w:val="00986AC5"/>
    <w:rsid w:val="00987868"/>
    <w:rsid w:val="00987C98"/>
    <w:rsid w:val="0099015B"/>
    <w:rsid w:val="009904CF"/>
    <w:rsid w:val="00991804"/>
    <w:rsid w:val="0099189E"/>
    <w:rsid w:val="00991B11"/>
    <w:rsid w:val="00992141"/>
    <w:rsid w:val="00992186"/>
    <w:rsid w:val="009921FE"/>
    <w:rsid w:val="009924A0"/>
    <w:rsid w:val="009928D8"/>
    <w:rsid w:val="0099296F"/>
    <w:rsid w:val="00992C5A"/>
    <w:rsid w:val="00992C6D"/>
    <w:rsid w:val="00992D41"/>
    <w:rsid w:val="0099316F"/>
    <w:rsid w:val="00993374"/>
    <w:rsid w:val="00993810"/>
    <w:rsid w:val="00993972"/>
    <w:rsid w:val="00993E14"/>
    <w:rsid w:val="00993F5F"/>
    <w:rsid w:val="009944B3"/>
    <w:rsid w:val="00994641"/>
    <w:rsid w:val="009946D3"/>
    <w:rsid w:val="00994709"/>
    <w:rsid w:val="00994763"/>
    <w:rsid w:val="0099491A"/>
    <w:rsid w:val="00994A71"/>
    <w:rsid w:val="00994ADF"/>
    <w:rsid w:val="00994B43"/>
    <w:rsid w:val="00994FED"/>
    <w:rsid w:val="00995216"/>
    <w:rsid w:val="0099555F"/>
    <w:rsid w:val="00996408"/>
    <w:rsid w:val="00996571"/>
    <w:rsid w:val="00996888"/>
    <w:rsid w:val="00996B64"/>
    <w:rsid w:val="00996EE1"/>
    <w:rsid w:val="009970D2"/>
    <w:rsid w:val="0099799E"/>
    <w:rsid w:val="00997BB2"/>
    <w:rsid w:val="00997DF4"/>
    <w:rsid w:val="009A036E"/>
    <w:rsid w:val="009A0464"/>
    <w:rsid w:val="009A051E"/>
    <w:rsid w:val="009A06F5"/>
    <w:rsid w:val="009A0E4C"/>
    <w:rsid w:val="009A0F5F"/>
    <w:rsid w:val="009A1178"/>
    <w:rsid w:val="009A11C7"/>
    <w:rsid w:val="009A1A48"/>
    <w:rsid w:val="009A1C93"/>
    <w:rsid w:val="009A1EC6"/>
    <w:rsid w:val="009A1F79"/>
    <w:rsid w:val="009A2220"/>
    <w:rsid w:val="009A2291"/>
    <w:rsid w:val="009A2367"/>
    <w:rsid w:val="009A2825"/>
    <w:rsid w:val="009A2B9F"/>
    <w:rsid w:val="009A2C13"/>
    <w:rsid w:val="009A2C2C"/>
    <w:rsid w:val="009A2ECE"/>
    <w:rsid w:val="009A3674"/>
    <w:rsid w:val="009A380C"/>
    <w:rsid w:val="009A3928"/>
    <w:rsid w:val="009A3ABB"/>
    <w:rsid w:val="009A3B48"/>
    <w:rsid w:val="009A3E77"/>
    <w:rsid w:val="009A3F85"/>
    <w:rsid w:val="009A4000"/>
    <w:rsid w:val="009A402B"/>
    <w:rsid w:val="009A47D7"/>
    <w:rsid w:val="009A4882"/>
    <w:rsid w:val="009A48B9"/>
    <w:rsid w:val="009A4DF8"/>
    <w:rsid w:val="009A5609"/>
    <w:rsid w:val="009A56A3"/>
    <w:rsid w:val="009A5BFF"/>
    <w:rsid w:val="009A5CFB"/>
    <w:rsid w:val="009A5D7A"/>
    <w:rsid w:val="009A5D93"/>
    <w:rsid w:val="009A5EDD"/>
    <w:rsid w:val="009A61CD"/>
    <w:rsid w:val="009A623F"/>
    <w:rsid w:val="009A629C"/>
    <w:rsid w:val="009A6725"/>
    <w:rsid w:val="009A679A"/>
    <w:rsid w:val="009A745C"/>
    <w:rsid w:val="009A747D"/>
    <w:rsid w:val="009A7719"/>
    <w:rsid w:val="009A7784"/>
    <w:rsid w:val="009A789C"/>
    <w:rsid w:val="009B03EE"/>
    <w:rsid w:val="009B050E"/>
    <w:rsid w:val="009B065D"/>
    <w:rsid w:val="009B09EE"/>
    <w:rsid w:val="009B0B3C"/>
    <w:rsid w:val="009B0F81"/>
    <w:rsid w:val="009B0FD7"/>
    <w:rsid w:val="009B13E7"/>
    <w:rsid w:val="009B1400"/>
    <w:rsid w:val="009B1594"/>
    <w:rsid w:val="009B1780"/>
    <w:rsid w:val="009B1B64"/>
    <w:rsid w:val="009B1BD9"/>
    <w:rsid w:val="009B1DCF"/>
    <w:rsid w:val="009B2044"/>
    <w:rsid w:val="009B236D"/>
    <w:rsid w:val="009B2835"/>
    <w:rsid w:val="009B2AEF"/>
    <w:rsid w:val="009B2CDC"/>
    <w:rsid w:val="009B2F06"/>
    <w:rsid w:val="009B3047"/>
    <w:rsid w:val="009B3116"/>
    <w:rsid w:val="009B3653"/>
    <w:rsid w:val="009B3A6F"/>
    <w:rsid w:val="009B3AA7"/>
    <w:rsid w:val="009B3C54"/>
    <w:rsid w:val="009B3ED8"/>
    <w:rsid w:val="009B4203"/>
    <w:rsid w:val="009B42E1"/>
    <w:rsid w:val="009B467A"/>
    <w:rsid w:val="009B46F5"/>
    <w:rsid w:val="009B4887"/>
    <w:rsid w:val="009B4A71"/>
    <w:rsid w:val="009B4B40"/>
    <w:rsid w:val="009B4BD9"/>
    <w:rsid w:val="009B4BE2"/>
    <w:rsid w:val="009B4DD0"/>
    <w:rsid w:val="009B4ED2"/>
    <w:rsid w:val="009B4FAD"/>
    <w:rsid w:val="009B5308"/>
    <w:rsid w:val="009B5C35"/>
    <w:rsid w:val="009B5EAC"/>
    <w:rsid w:val="009B677B"/>
    <w:rsid w:val="009B681B"/>
    <w:rsid w:val="009B69D1"/>
    <w:rsid w:val="009B6C24"/>
    <w:rsid w:val="009B6E3B"/>
    <w:rsid w:val="009B73FF"/>
    <w:rsid w:val="009B742E"/>
    <w:rsid w:val="009B74BC"/>
    <w:rsid w:val="009B771F"/>
    <w:rsid w:val="009B7A19"/>
    <w:rsid w:val="009B7ABD"/>
    <w:rsid w:val="009B7C85"/>
    <w:rsid w:val="009B7C8E"/>
    <w:rsid w:val="009B7CE3"/>
    <w:rsid w:val="009B7DE9"/>
    <w:rsid w:val="009C038C"/>
    <w:rsid w:val="009C05F9"/>
    <w:rsid w:val="009C0838"/>
    <w:rsid w:val="009C0957"/>
    <w:rsid w:val="009C0C0D"/>
    <w:rsid w:val="009C0CCB"/>
    <w:rsid w:val="009C10B9"/>
    <w:rsid w:val="009C12B3"/>
    <w:rsid w:val="009C16EF"/>
    <w:rsid w:val="009C1DDB"/>
    <w:rsid w:val="009C1E31"/>
    <w:rsid w:val="009C207E"/>
    <w:rsid w:val="009C26D8"/>
    <w:rsid w:val="009C2885"/>
    <w:rsid w:val="009C29CB"/>
    <w:rsid w:val="009C308C"/>
    <w:rsid w:val="009C31D1"/>
    <w:rsid w:val="009C3283"/>
    <w:rsid w:val="009C3353"/>
    <w:rsid w:val="009C34EE"/>
    <w:rsid w:val="009C351B"/>
    <w:rsid w:val="009C3569"/>
    <w:rsid w:val="009C3862"/>
    <w:rsid w:val="009C3F5A"/>
    <w:rsid w:val="009C40D4"/>
    <w:rsid w:val="009C4356"/>
    <w:rsid w:val="009C485D"/>
    <w:rsid w:val="009C48CF"/>
    <w:rsid w:val="009C4BDF"/>
    <w:rsid w:val="009C4C1C"/>
    <w:rsid w:val="009C5045"/>
    <w:rsid w:val="009C5098"/>
    <w:rsid w:val="009C5479"/>
    <w:rsid w:val="009C58F7"/>
    <w:rsid w:val="009C5CAA"/>
    <w:rsid w:val="009C5D76"/>
    <w:rsid w:val="009C5E11"/>
    <w:rsid w:val="009C5E34"/>
    <w:rsid w:val="009C5F70"/>
    <w:rsid w:val="009C6015"/>
    <w:rsid w:val="009C61B5"/>
    <w:rsid w:val="009C66BC"/>
    <w:rsid w:val="009C69A0"/>
    <w:rsid w:val="009C6C3A"/>
    <w:rsid w:val="009C6DB6"/>
    <w:rsid w:val="009C7241"/>
    <w:rsid w:val="009C7671"/>
    <w:rsid w:val="009C7729"/>
    <w:rsid w:val="009C79C6"/>
    <w:rsid w:val="009C7AEB"/>
    <w:rsid w:val="009C7B42"/>
    <w:rsid w:val="009C7DC5"/>
    <w:rsid w:val="009D0586"/>
    <w:rsid w:val="009D0875"/>
    <w:rsid w:val="009D08CB"/>
    <w:rsid w:val="009D08D4"/>
    <w:rsid w:val="009D0ABF"/>
    <w:rsid w:val="009D10C2"/>
    <w:rsid w:val="009D1191"/>
    <w:rsid w:val="009D16CF"/>
    <w:rsid w:val="009D170D"/>
    <w:rsid w:val="009D1A40"/>
    <w:rsid w:val="009D1B9E"/>
    <w:rsid w:val="009D1D05"/>
    <w:rsid w:val="009D1FC8"/>
    <w:rsid w:val="009D217C"/>
    <w:rsid w:val="009D2496"/>
    <w:rsid w:val="009D2689"/>
    <w:rsid w:val="009D26CC"/>
    <w:rsid w:val="009D2D4F"/>
    <w:rsid w:val="009D2E3D"/>
    <w:rsid w:val="009D2ECE"/>
    <w:rsid w:val="009D2FCD"/>
    <w:rsid w:val="009D31AB"/>
    <w:rsid w:val="009D337C"/>
    <w:rsid w:val="009D3408"/>
    <w:rsid w:val="009D3426"/>
    <w:rsid w:val="009D3450"/>
    <w:rsid w:val="009D358A"/>
    <w:rsid w:val="009D3683"/>
    <w:rsid w:val="009D3A6C"/>
    <w:rsid w:val="009D3B13"/>
    <w:rsid w:val="009D3F20"/>
    <w:rsid w:val="009D42E8"/>
    <w:rsid w:val="009D447A"/>
    <w:rsid w:val="009D464D"/>
    <w:rsid w:val="009D49DF"/>
    <w:rsid w:val="009D4D9D"/>
    <w:rsid w:val="009D5923"/>
    <w:rsid w:val="009D592B"/>
    <w:rsid w:val="009D5B4E"/>
    <w:rsid w:val="009D5DE6"/>
    <w:rsid w:val="009D5FC3"/>
    <w:rsid w:val="009D61F0"/>
    <w:rsid w:val="009D627C"/>
    <w:rsid w:val="009D63B3"/>
    <w:rsid w:val="009D667F"/>
    <w:rsid w:val="009D68C7"/>
    <w:rsid w:val="009D6A08"/>
    <w:rsid w:val="009D6A11"/>
    <w:rsid w:val="009D6BEF"/>
    <w:rsid w:val="009D6C02"/>
    <w:rsid w:val="009D6E82"/>
    <w:rsid w:val="009D71F2"/>
    <w:rsid w:val="009D73D9"/>
    <w:rsid w:val="009D7D92"/>
    <w:rsid w:val="009E05F4"/>
    <w:rsid w:val="009E0611"/>
    <w:rsid w:val="009E0C88"/>
    <w:rsid w:val="009E0D13"/>
    <w:rsid w:val="009E14C8"/>
    <w:rsid w:val="009E1A4F"/>
    <w:rsid w:val="009E1B33"/>
    <w:rsid w:val="009E1B41"/>
    <w:rsid w:val="009E1B7B"/>
    <w:rsid w:val="009E1C94"/>
    <w:rsid w:val="009E1D94"/>
    <w:rsid w:val="009E22DF"/>
    <w:rsid w:val="009E26BF"/>
    <w:rsid w:val="009E2794"/>
    <w:rsid w:val="009E27EB"/>
    <w:rsid w:val="009E2870"/>
    <w:rsid w:val="009E294E"/>
    <w:rsid w:val="009E300D"/>
    <w:rsid w:val="009E3E5A"/>
    <w:rsid w:val="009E3F68"/>
    <w:rsid w:val="009E4182"/>
    <w:rsid w:val="009E4204"/>
    <w:rsid w:val="009E44EC"/>
    <w:rsid w:val="009E47EA"/>
    <w:rsid w:val="009E4D34"/>
    <w:rsid w:val="009E54A9"/>
    <w:rsid w:val="009E56AE"/>
    <w:rsid w:val="009E605E"/>
    <w:rsid w:val="009E64DE"/>
    <w:rsid w:val="009E68AC"/>
    <w:rsid w:val="009E6982"/>
    <w:rsid w:val="009E6B10"/>
    <w:rsid w:val="009E6C5C"/>
    <w:rsid w:val="009E7117"/>
    <w:rsid w:val="009E74DF"/>
    <w:rsid w:val="009E7624"/>
    <w:rsid w:val="009E79A8"/>
    <w:rsid w:val="009E79AE"/>
    <w:rsid w:val="009E7FCD"/>
    <w:rsid w:val="009F00A5"/>
    <w:rsid w:val="009F05D2"/>
    <w:rsid w:val="009F0604"/>
    <w:rsid w:val="009F07E7"/>
    <w:rsid w:val="009F0D61"/>
    <w:rsid w:val="009F0F7C"/>
    <w:rsid w:val="009F1489"/>
    <w:rsid w:val="009F1B9C"/>
    <w:rsid w:val="009F1DC6"/>
    <w:rsid w:val="009F20B2"/>
    <w:rsid w:val="009F2250"/>
    <w:rsid w:val="009F27B6"/>
    <w:rsid w:val="009F2C41"/>
    <w:rsid w:val="009F2F88"/>
    <w:rsid w:val="009F348A"/>
    <w:rsid w:val="009F372F"/>
    <w:rsid w:val="009F380D"/>
    <w:rsid w:val="009F38A9"/>
    <w:rsid w:val="009F3C1A"/>
    <w:rsid w:val="009F3DBB"/>
    <w:rsid w:val="009F3F0E"/>
    <w:rsid w:val="009F4094"/>
    <w:rsid w:val="009F4756"/>
    <w:rsid w:val="009F483C"/>
    <w:rsid w:val="009F4897"/>
    <w:rsid w:val="009F52BD"/>
    <w:rsid w:val="009F55DB"/>
    <w:rsid w:val="009F56F3"/>
    <w:rsid w:val="009F576E"/>
    <w:rsid w:val="009F5877"/>
    <w:rsid w:val="009F5A44"/>
    <w:rsid w:val="009F5E28"/>
    <w:rsid w:val="009F5F6C"/>
    <w:rsid w:val="009F5FD8"/>
    <w:rsid w:val="009F6160"/>
    <w:rsid w:val="009F61D1"/>
    <w:rsid w:val="009F6438"/>
    <w:rsid w:val="009F6648"/>
    <w:rsid w:val="009F6FAD"/>
    <w:rsid w:val="009F739B"/>
    <w:rsid w:val="009F7469"/>
    <w:rsid w:val="009F7DA5"/>
    <w:rsid w:val="009F7EDC"/>
    <w:rsid w:val="00A00566"/>
    <w:rsid w:val="00A00579"/>
    <w:rsid w:val="00A00E31"/>
    <w:rsid w:val="00A00E97"/>
    <w:rsid w:val="00A00FAC"/>
    <w:rsid w:val="00A01616"/>
    <w:rsid w:val="00A017BB"/>
    <w:rsid w:val="00A0190F"/>
    <w:rsid w:val="00A01BE8"/>
    <w:rsid w:val="00A01BED"/>
    <w:rsid w:val="00A01C98"/>
    <w:rsid w:val="00A021CA"/>
    <w:rsid w:val="00A021CF"/>
    <w:rsid w:val="00A0256B"/>
    <w:rsid w:val="00A025EE"/>
    <w:rsid w:val="00A0286F"/>
    <w:rsid w:val="00A02C5E"/>
    <w:rsid w:val="00A02D25"/>
    <w:rsid w:val="00A03163"/>
    <w:rsid w:val="00A03442"/>
    <w:rsid w:val="00A034B8"/>
    <w:rsid w:val="00A03650"/>
    <w:rsid w:val="00A037A0"/>
    <w:rsid w:val="00A039BB"/>
    <w:rsid w:val="00A039E1"/>
    <w:rsid w:val="00A03C20"/>
    <w:rsid w:val="00A03D62"/>
    <w:rsid w:val="00A03E21"/>
    <w:rsid w:val="00A0404D"/>
    <w:rsid w:val="00A043E1"/>
    <w:rsid w:val="00A044CC"/>
    <w:rsid w:val="00A044FB"/>
    <w:rsid w:val="00A04DB5"/>
    <w:rsid w:val="00A04F40"/>
    <w:rsid w:val="00A0518F"/>
    <w:rsid w:val="00A055E8"/>
    <w:rsid w:val="00A06175"/>
    <w:rsid w:val="00A062F7"/>
    <w:rsid w:val="00A06304"/>
    <w:rsid w:val="00A065DF"/>
    <w:rsid w:val="00A065EE"/>
    <w:rsid w:val="00A067C3"/>
    <w:rsid w:val="00A06888"/>
    <w:rsid w:val="00A06AF9"/>
    <w:rsid w:val="00A06B08"/>
    <w:rsid w:val="00A070FA"/>
    <w:rsid w:val="00A0755B"/>
    <w:rsid w:val="00A07B59"/>
    <w:rsid w:val="00A07BC4"/>
    <w:rsid w:val="00A102B6"/>
    <w:rsid w:val="00A103E4"/>
    <w:rsid w:val="00A104FF"/>
    <w:rsid w:val="00A106C3"/>
    <w:rsid w:val="00A10AAD"/>
    <w:rsid w:val="00A10B8A"/>
    <w:rsid w:val="00A1101A"/>
    <w:rsid w:val="00A114CE"/>
    <w:rsid w:val="00A119D1"/>
    <w:rsid w:val="00A11A9C"/>
    <w:rsid w:val="00A11B85"/>
    <w:rsid w:val="00A11D27"/>
    <w:rsid w:val="00A11D60"/>
    <w:rsid w:val="00A1292E"/>
    <w:rsid w:val="00A1294D"/>
    <w:rsid w:val="00A12C19"/>
    <w:rsid w:val="00A12CB9"/>
    <w:rsid w:val="00A12F1C"/>
    <w:rsid w:val="00A132B8"/>
    <w:rsid w:val="00A133BC"/>
    <w:rsid w:val="00A13670"/>
    <w:rsid w:val="00A137FF"/>
    <w:rsid w:val="00A13B16"/>
    <w:rsid w:val="00A13B5E"/>
    <w:rsid w:val="00A13BB8"/>
    <w:rsid w:val="00A13DFF"/>
    <w:rsid w:val="00A143D8"/>
    <w:rsid w:val="00A149AD"/>
    <w:rsid w:val="00A14BE9"/>
    <w:rsid w:val="00A14C27"/>
    <w:rsid w:val="00A14EF6"/>
    <w:rsid w:val="00A15028"/>
    <w:rsid w:val="00A150AA"/>
    <w:rsid w:val="00A15223"/>
    <w:rsid w:val="00A15554"/>
    <w:rsid w:val="00A1581D"/>
    <w:rsid w:val="00A1587F"/>
    <w:rsid w:val="00A15E73"/>
    <w:rsid w:val="00A15F72"/>
    <w:rsid w:val="00A161BD"/>
    <w:rsid w:val="00A1626A"/>
    <w:rsid w:val="00A162BD"/>
    <w:rsid w:val="00A16531"/>
    <w:rsid w:val="00A1654E"/>
    <w:rsid w:val="00A165C7"/>
    <w:rsid w:val="00A16D43"/>
    <w:rsid w:val="00A16F05"/>
    <w:rsid w:val="00A16FBE"/>
    <w:rsid w:val="00A170BB"/>
    <w:rsid w:val="00A17247"/>
    <w:rsid w:val="00A17339"/>
    <w:rsid w:val="00A175B1"/>
    <w:rsid w:val="00A176E3"/>
    <w:rsid w:val="00A178C3"/>
    <w:rsid w:val="00A17902"/>
    <w:rsid w:val="00A203F0"/>
    <w:rsid w:val="00A20A04"/>
    <w:rsid w:val="00A2124C"/>
    <w:rsid w:val="00A212DD"/>
    <w:rsid w:val="00A21A14"/>
    <w:rsid w:val="00A21BF9"/>
    <w:rsid w:val="00A22093"/>
    <w:rsid w:val="00A2209C"/>
    <w:rsid w:val="00A223E4"/>
    <w:rsid w:val="00A227BB"/>
    <w:rsid w:val="00A22956"/>
    <w:rsid w:val="00A229FC"/>
    <w:rsid w:val="00A234BA"/>
    <w:rsid w:val="00A234F0"/>
    <w:rsid w:val="00A23590"/>
    <w:rsid w:val="00A23798"/>
    <w:rsid w:val="00A23BE6"/>
    <w:rsid w:val="00A23F16"/>
    <w:rsid w:val="00A23FC8"/>
    <w:rsid w:val="00A24084"/>
    <w:rsid w:val="00A24163"/>
    <w:rsid w:val="00A24270"/>
    <w:rsid w:val="00A2453E"/>
    <w:rsid w:val="00A24724"/>
    <w:rsid w:val="00A249B5"/>
    <w:rsid w:val="00A24C99"/>
    <w:rsid w:val="00A24D09"/>
    <w:rsid w:val="00A24D3F"/>
    <w:rsid w:val="00A24EAD"/>
    <w:rsid w:val="00A250DC"/>
    <w:rsid w:val="00A2512C"/>
    <w:rsid w:val="00A2547F"/>
    <w:rsid w:val="00A26789"/>
    <w:rsid w:val="00A269A5"/>
    <w:rsid w:val="00A26AF0"/>
    <w:rsid w:val="00A2730D"/>
    <w:rsid w:val="00A2772D"/>
    <w:rsid w:val="00A278DD"/>
    <w:rsid w:val="00A27926"/>
    <w:rsid w:val="00A279C7"/>
    <w:rsid w:val="00A27B89"/>
    <w:rsid w:val="00A27E06"/>
    <w:rsid w:val="00A27F1B"/>
    <w:rsid w:val="00A30328"/>
    <w:rsid w:val="00A303CE"/>
    <w:rsid w:val="00A3096A"/>
    <w:rsid w:val="00A30BF6"/>
    <w:rsid w:val="00A30E1D"/>
    <w:rsid w:val="00A31108"/>
    <w:rsid w:val="00A31153"/>
    <w:rsid w:val="00A31180"/>
    <w:rsid w:val="00A31551"/>
    <w:rsid w:val="00A31BF1"/>
    <w:rsid w:val="00A31F78"/>
    <w:rsid w:val="00A321A0"/>
    <w:rsid w:val="00A32218"/>
    <w:rsid w:val="00A32526"/>
    <w:rsid w:val="00A3298D"/>
    <w:rsid w:val="00A32B8D"/>
    <w:rsid w:val="00A32C74"/>
    <w:rsid w:val="00A32FC2"/>
    <w:rsid w:val="00A331D6"/>
    <w:rsid w:val="00A33413"/>
    <w:rsid w:val="00A33583"/>
    <w:rsid w:val="00A33599"/>
    <w:rsid w:val="00A3381F"/>
    <w:rsid w:val="00A338D9"/>
    <w:rsid w:val="00A339E6"/>
    <w:rsid w:val="00A33B6A"/>
    <w:rsid w:val="00A3415C"/>
    <w:rsid w:val="00A3417D"/>
    <w:rsid w:val="00A344BA"/>
    <w:rsid w:val="00A344E5"/>
    <w:rsid w:val="00A34532"/>
    <w:rsid w:val="00A3480A"/>
    <w:rsid w:val="00A34B29"/>
    <w:rsid w:val="00A34D5D"/>
    <w:rsid w:val="00A34D62"/>
    <w:rsid w:val="00A34E5D"/>
    <w:rsid w:val="00A3522F"/>
    <w:rsid w:val="00A3526F"/>
    <w:rsid w:val="00A3586C"/>
    <w:rsid w:val="00A358F3"/>
    <w:rsid w:val="00A35CBD"/>
    <w:rsid w:val="00A35CE3"/>
    <w:rsid w:val="00A36369"/>
    <w:rsid w:val="00A36605"/>
    <w:rsid w:val="00A36920"/>
    <w:rsid w:val="00A36AAF"/>
    <w:rsid w:val="00A36B43"/>
    <w:rsid w:val="00A36BCD"/>
    <w:rsid w:val="00A36D91"/>
    <w:rsid w:val="00A3783B"/>
    <w:rsid w:val="00A37CA8"/>
    <w:rsid w:val="00A37E8A"/>
    <w:rsid w:val="00A37F30"/>
    <w:rsid w:val="00A4010B"/>
    <w:rsid w:val="00A40119"/>
    <w:rsid w:val="00A402A2"/>
    <w:rsid w:val="00A40343"/>
    <w:rsid w:val="00A40E07"/>
    <w:rsid w:val="00A40E15"/>
    <w:rsid w:val="00A41029"/>
    <w:rsid w:val="00A410A4"/>
    <w:rsid w:val="00A41696"/>
    <w:rsid w:val="00A4233E"/>
    <w:rsid w:val="00A4258F"/>
    <w:rsid w:val="00A42C75"/>
    <w:rsid w:val="00A42CD7"/>
    <w:rsid w:val="00A430BB"/>
    <w:rsid w:val="00A435D3"/>
    <w:rsid w:val="00A43668"/>
    <w:rsid w:val="00A436B0"/>
    <w:rsid w:val="00A43748"/>
    <w:rsid w:val="00A43F1A"/>
    <w:rsid w:val="00A441F4"/>
    <w:rsid w:val="00A4427B"/>
    <w:rsid w:val="00A44353"/>
    <w:rsid w:val="00A44565"/>
    <w:rsid w:val="00A44748"/>
    <w:rsid w:val="00A447D6"/>
    <w:rsid w:val="00A44B88"/>
    <w:rsid w:val="00A450A8"/>
    <w:rsid w:val="00A45407"/>
    <w:rsid w:val="00A4543F"/>
    <w:rsid w:val="00A45669"/>
    <w:rsid w:val="00A457D6"/>
    <w:rsid w:val="00A45F55"/>
    <w:rsid w:val="00A463FA"/>
    <w:rsid w:val="00A46C61"/>
    <w:rsid w:val="00A46CF9"/>
    <w:rsid w:val="00A46D14"/>
    <w:rsid w:val="00A46E41"/>
    <w:rsid w:val="00A473EA"/>
    <w:rsid w:val="00A47C65"/>
    <w:rsid w:val="00A47D8E"/>
    <w:rsid w:val="00A47FA3"/>
    <w:rsid w:val="00A50229"/>
    <w:rsid w:val="00A5037F"/>
    <w:rsid w:val="00A50A6F"/>
    <w:rsid w:val="00A50B4A"/>
    <w:rsid w:val="00A51B1C"/>
    <w:rsid w:val="00A51E82"/>
    <w:rsid w:val="00A51FA8"/>
    <w:rsid w:val="00A5211F"/>
    <w:rsid w:val="00A52327"/>
    <w:rsid w:val="00A526F3"/>
    <w:rsid w:val="00A52735"/>
    <w:rsid w:val="00A52A2D"/>
    <w:rsid w:val="00A52A3A"/>
    <w:rsid w:val="00A52A62"/>
    <w:rsid w:val="00A52B65"/>
    <w:rsid w:val="00A5300E"/>
    <w:rsid w:val="00A5332C"/>
    <w:rsid w:val="00A5353A"/>
    <w:rsid w:val="00A5366E"/>
    <w:rsid w:val="00A537F0"/>
    <w:rsid w:val="00A538CF"/>
    <w:rsid w:val="00A53BC8"/>
    <w:rsid w:val="00A54817"/>
    <w:rsid w:val="00A54BD8"/>
    <w:rsid w:val="00A54D3F"/>
    <w:rsid w:val="00A54FFB"/>
    <w:rsid w:val="00A55240"/>
    <w:rsid w:val="00A55284"/>
    <w:rsid w:val="00A55315"/>
    <w:rsid w:val="00A554F9"/>
    <w:rsid w:val="00A561ED"/>
    <w:rsid w:val="00A564E7"/>
    <w:rsid w:val="00A56884"/>
    <w:rsid w:val="00A56A0F"/>
    <w:rsid w:val="00A56D75"/>
    <w:rsid w:val="00A56DC3"/>
    <w:rsid w:val="00A56F98"/>
    <w:rsid w:val="00A56FE3"/>
    <w:rsid w:val="00A572DD"/>
    <w:rsid w:val="00A5734B"/>
    <w:rsid w:val="00A5765E"/>
    <w:rsid w:val="00A576C9"/>
    <w:rsid w:val="00A5771C"/>
    <w:rsid w:val="00A57A0C"/>
    <w:rsid w:val="00A57E2A"/>
    <w:rsid w:val="00A57F17"/>
    <w:rsid w:val="00A600BF"/>
    <w:rsid w:val="00A600DE"/>
    <w:rsid w:val="00A60133"/>
    <w:rsid w:val="00A60248"/>
    <w:rsid w:val="00A6056F"/>
    <w:rsid w:val="00A60660"/>
    <w:rsid w:val="00A60808"/>
    <w:rsid w:val="00A608A9"/>
    <w:rsid w:val="00A60D9D"/>
    <w:rsid w:val="00A61191"/>
    <w:rsid w:val="00A6141E"/>
    <w:rsid w:val="00A6154A"/>
    <w:rsid w:val="00A62595"/>
    <w:rsid w:val="00A62902"/>
    <w:rsid w:val="00A62A83"/>
    <w:rsid w:val="00A62AFA"/>
    <w:rsid w:val="00A62FA4"/>
    <w:rsid w:val="00A6317D"/>
    <w:rsid w:val="00A63186"/>
    <w:rsid w:val="00A634FC"/>
    <w:rsid w:val="00A635AE"/>
    <w:rsid w:val="00A636CE"/>
    <w:rsid w:val="00A637FD"/>
    <w:rsid w:val="00A63B56"/>
    <w:rsid w:val="00A63CBB"/>
    <w:rsid w:val="00A63CE5"/>
    <w:rsid w:val="00A63ED8"/>
    <w:rsid w:val="00A63F8A"/>
    <w:rsid w:val="00A641EA"/>
    <w:rsid w:val="00A643E8"/>
    <w:rsid w:val="00A644AF"/>
    <w:rsid w:val="00A64F04"/>
    <w:rsid w:val="00A6504B"/>
    <w:rsid w:val="00A651ED"/>
    <w:rsid w:val="00A65252"/>
    <w:rsid w:val="00A65A95"/>
    <w:rsid w:val="00A65ABC"/>
    <w:rsid w:val="00A65EFE"/>
    <w:rsid w:val="00A66162"/>
    <w:rsid w:val="00A66164"/>
    <w:rsid w:val="00A66301"/>
    <w:rsid w:val="00A664A9"/>
    <w:rsid w:val="00A6653D"/>
    <w:rsid w:val="00A665A0"/>
    <w:rsid w:val="00A665DF"/>
    <w:rsid w:val="00A66CF5"/>
    <w:rsid w:val="00A6702C"/>
    <w:rsid w:val="00A6720C"/>
    <w:rsid w:val="00A67218"/>
    <w:rsid w:val="00A67296"/>
    <w:rsid w:val="00A6730E"/>
    <w:rsid w:val="00A67445"/>
    <w:rsid w:val="00A675B3"/>
    <w:rsid w:val="00A67B90"/>
    <w:rsid w:val="00A67ED0"/>
    <w:rsid w:val="00A70053"/>
    <w:rsid w:val="00A70223"/>
    <w:rsid w:val="00A70408"/>
    <w:rsid w:val="00A706A2"/>
    <w:rsid w:val="00A70752"/>
    <w:rsid w:val="00A70948"/>
    <w:rsid w:val="00A709DA"/>
    <w:rsid w:val="00A71165"/>
    <w:rsid w:val="00A71359"/>
    <w:rsid w:val="00A715D2"/>
    <w:rsid w:val="00A7178C"/>
    <w:rsid w:val="00A718A4"/>
    <w:rsid w:val="00A71B64"/>
    <w:rsid w:val="00A71EEC"/>
    <w:rsid w:val="00A7224F"/>
    <w:rsid w:val="00A7267B"/>
    <w:rsid w:val="00A72A61"/>
    <w:rsid w:val="00A72C2C"/>
    <w:rsid w:val="00A72D96"/>
    <w:rsid w:val="00A7324A"/>
    <w:rsid w:val="00A732E8"/>
    <w:rsid w:val="00A73A25"/>
    <w:rsid w:val="00A73A5F"/>
    <w:rsid w:val="00A73AEE"/>
    <w:rsid w:val="00A73C6B"/>
    <w:rsid w:val="00A73CFB"/>
    <w:rsid w:val="00A7400C"/>
    <w:rsid w:val="00A7455F"/>
    <w:rsid w:val="00A74714"/>
    <w:rsid w:val="00A74AA9"/>
    <w:rsid w:val="00A74DDA"/>
    <w:rsid w:val="00A75082"/>
    <w:rsid w:val="00A753CE"/>
    <w:rsid w:val="00A754B3"/>
    <w:rsid w:val="00A754E4"/>
    <w:rsid w:val="00A7552C"/>
    <w:rsid w:val="00A755B7"/>
    <w:rsid w:val="00A759F7"/>
    <w:rsid w:val="00A75A85"/>
    <w:rsid w:val="00A760A6"/>
    <w:rsid w:val="00A76337"/>
    <w:rsid w:val="00A768A8"/>
    <w:rsid w:val="00A768D4"/>
    <w:rsid w:val="00A7699D"/>
    <w:rsid w:val="00A76E1D"/>
    <w:rsid w:val="00A76FC0"/>
    <w:rsid w:val="00A771FB"/>
    <w:rsid w:val="00A77B99"/>
    <w:rsid w:val="00A77C6A"/>
    <w:rsid w:val="00A77CF9"/>
    <w:rsid w:val="00A77EA4"/>
    <w:rsid w:val="00A8031E"/>
    <w:rsid w:val="00A80561"/>
    <w:rsid w:val="00A806DD"/>
    <w:rsid w:val="00A808B0"/>
    <w:rsid w:val="00A80AC1"/>
    <w:rsid w:val="00A80ADE"/>
    <w:rsid w:val="00A80AED"/>
    <w:rsid w:val="00A81007"/>
    <w:rsid w:val="00A817CB"/>
    <w:rsid w:val="00A81815"/>
    <w:rsid w:val="00A818FC"/>
    <w:rsid w:val="00A81E48"/>
    <w:rsid w:val="00A81ECC"/>
    <w:rsid w:val="00A81EF4"/>
    <w:rsid w:val="00A81F40"/>
    <w:rsid w:val="00A81FCD"/>
    <w:rsid w:val="00A82519"/>
    <w:rsid w:val="00A826E1"/>
    <w:rsid w:val="00A82883"/>
    <w:rsid w:val="00A83019"/>
    <w:rsid w:val="00A8303C"/>
    <w:rsid w:val="00A838A8"/>
    <w:rsid w:val="00A842E9"/>
    <w:rsid w:val="00A84336"/>
    <w:rsid w:val="00A84342"/>
    <w:rsid w:val="00A84397"/>
    <w:rsid w:val="00A846CE"/>
    <w:rsid w:val="00A84A3D"/>
    <w:rsid w:val="00A84A70"/>
    <w:rsid w:val="00A84C58"/>
    <w:rsid w:val="00A84FC1"/>
    <w:rsid w:val="00A8580E"/>
    <w:rsid w:val="00A858BE"/>
    <w:rsid w:val="00A85C06"/>
    <w:rsid w:val="00A85C23"/>
    <w:rsid w:val="00A85F6B"/>
    <w:rsid w:val="00A8622C"/>
    <w:rsid w:val="00A86574"/>
    <w:rsid w:val="00A8672C"/>
    <w:rsid w:val="00A8685E"/>
    <w:rsid w:val="00A868F1"/>
    <w:rsid w:val="00A8696F"/>
    <w:rsid w:val="00A86C41"/>
    <w:rsid w:val="00A86CE1"/>
    <w:rsid w:val="00A8746F"/>
    <w:rsid w:val="00A874E9"/>
    <w:rsid w:val="00A8762F"/>
    <w:rsid w:val="00A87903"/>
    <w:rsid w:val="00A879F2"/>
    <w:rsid w:val="00A87AB6"/>
    <w:rsid w:val="00A87B5E"/>
    <w:rsid w:val="00A87E4A"/>
    <w:rsid w:val="00A904BE"/>
    <w:rsid w:val="00A90660"/>
    <w:rsid w:val="00A90897"/>
    <w:rsid w:val="00A90E8F"/>
    <w:rsid w:val="00A90EA1"/>
    <w:rsid w:val="00A911AA"/>
    <w:rsid w:val="00A9181F"/>
    <w:rsid w:val="00A9183B"/>
    <w:rsid w:val="00A923FC"/>
    <w:rsid w:val="00A9309A"/>
    <w:rsid w:val="00A930A4"/>
    <w:rsid w:val="00A9315A"/>
    <w:rsid w:val="00A9341C"/>
    <w:rsid w:val="00A9366A"/>
    <w:rsid w:val="00A93A1B"/>
    <w:rsid w:val="00A93A7E"/>
    <w:rsid w:val="00A93FF5"/>
    <w:rsid w:val="00A94256"/>
    <w:rsid w:val="00A9444E"/>
    <w:rsid w:val="00A945F9"/>
    <w:rsid w:val="00A948AB"/>
    <w:rsid w:val="00A94E8C"/>
    <w:rsid w:val="00A9519F"/>
    <w:rsid w:val="00A954F7"/>
    <w:rsid w:val="00A9565C"/>
    <w:rsid w:val="00A9576F"/>
    <w:rsid w:val="00A95D92"/>
    <w:rsid w:val="00A95FCB"/>
    <w:rsid w:val="00A96494"/>
    <w:rsid w:val="00A96A11"/>
    <w:rsid w:val="00A96BC3"/>
    <w:rsid w:val="00A96C35"/>
    <w:rsid w:val="00A96F91"/>
    <w:rsid w:val="00A97445"/>
    <w:rsid w:val="00A975AE"/>
    <w:rsid w:val="00A97875"/>
    <w:rsid w:val="00AA0031"/>
    <w:rsid w:val="00AA0145"/>
    <w:rsid w:val="00AA056B"/>
    <w:rsid w:val="00AA05B7"/>
    <w:rsid w:val="00AA079F"/>
    <w:rsid w:val="00AA0D07"/>
    <w:rsid w:val="00AA0DC8"/>
    <w:rsid w:val="00AA0ED0"/>
    <w:rsid w:val="00AA0F3F"/>
    <w:rsid w:val="00AA110E"/>
    <w:rsid w:val="00AA1211"/>
    <w:rsid w:val="00AA1849"/>
    <w:rsid w:val="00AA24BD"/>
    <w:rsid w:val="00AA259C"/>
    <w:rsid w:val="00AA2A2A"/>
    <w:rsid w:val="00AA2B1B"/>
    <w:rsid w:val="00AA2B34"/>
    <w:rsid w:val="00AA2BB8"/>
    <w:rsid w:val="00AA3C89"/>
    <w:rsid w:val="00AA3D61"/>
    <w:rsid w:val="00AA3DC7"/>
    <w:rsid w:val="00AA3FEC"/>
    <w:rsid w:val="00AA4130"/>
    <w:rsid w:val="00AA444B"/>
    <w:rsid w:val="00AA4629"/>
    <w:rsid w:val="00AA463C"/>
    <w:rsid w:val="00AA4D0C"/>
    <w:rsid w:val="00AA4EEC"/>
    <w:rsid w:val="00AA4FBA"/>
    <w:rsid w:val="00AA541B"/>
    <w:rsid w:val="00AA563F"/>
    <w:rsid w:val="00AA5681"/>
    <w:rsid w:val="00AA57C0"/>
    <w:rsid w:val="00AA60F3"/>
    <w:rsid w:val="00AA65C0"/>
    <w:rsid w:val="00AA6AA5"/>
    <w:rsid w:val="00AA6CE7"/>
    <w:rsid w:val="00AA7077"/>
    <w:rsid w:val="00AA709E"/>
    <w:rsid w:val="00AA74BF"/>
    <w:rsid w:val="00AA756E"/>
    <w:rsid w:val="00AA7A0B"/>
    <w:rsid w:val="00AA7E07"/>
    <w:rsid w:val="00AA7EEB"/>
    <w:rsid w:val="00AB08D6"/>
    <w:rsid w:val="00AB0FF2"/>
    <w:rsid w:val="00AB10DF"/>
    <w:rsid w:val="00AB17A9"/>
    <w:rsid w:val="00AB1DE4"/>
    <w:rsid w:val="00AB1E97"/>
    <w:rsid w:val="00AB1FC7"/>
    <w:rsid w:val="00AB211F"/>
    <w:rsid w:val="00AB2194"/>
    <w:rsid w:val="00AB2356"/>
    <w:rsid w:val="00AB259D"/>
    <w:rsid w:val="00AB2637"/>
    <w:rsid w:val="00AB2ECC"/>
    <w:rsid w:val="00AB2ED5"/>
    <w:rsid w:val="00AB2F20"/>
    <w:rsid w:val="00AB30A7"/>
    <w:rsid w:val="00AB329D"/>
    <w:rsid w:val="00AB3586"/>
    <w:rsid w:val="00AB361B"/>
    <w:rsid w:val="00AB365D"/>
    <w:rsid w:val="00AB3B1A"/>
    <w:rsid w:val="00AB3DEF"/>
    <w:rsid w:val="00AB3EFA"/>
    <w:rsid w:val="00AB3F78"/>
    <w:rsid w:val="00AB423A"/>
    <w:rsid w:val="00AB42D4"/>
    <w:rsid w:val="00AB42EF"/>
    <w:rsid w:val="00AB4680"/>
    <w:rsid w:val="00AB47D4"/>
    <w:rsid w:val="00AB4999"/>
    <w:rsid w:val="00AB4E67"/>
    <w:rsid w:val="00AB56D4"/>
    <w:rsid w:val="00AB60BD"/>
    <w:rsid w:val="00AB6268"/>
    <w:rsid w:val="00AB64C0"/>
    <w:rsid w:val="00AB651A"/>
    <w:rsid w:val="00AB6AE6"/>
    <w:rsid w:val="00AB71A3"/>
    <w:rsid w:val="00AB723B"/>
    <w:rsid w:val="00AB72F5"/>
    <w:rsid w:val="00AB73EE"/>
    <w:rsid w:val="00AB7573"/>
    <w:rsid w:val="00AB76BB"/>
    <w:rsid w:val="00AB77AA"/>
    <w:rsid w:val="00AB7F7B"/>
    <w:rsid w:val="00AC0278"/>
    <w:rsid w:val="00AC08A3"/>
    <w:rsid w:val="00AC0EBA"/>
    <w:rsid w:val="00AC1011"/>
    <w:rsid w:val="00AC10BC"/>
    <w:rsid w:val="00AC1524"/>
    <w:rsid w:val="00AC1686"/>
    <w:rsid w:val="00AC1691"/>
    <w:rsid w:val="00AC17E4"/>
    <w:rsid w:val="00AC19FC"/>
    <w:rsid w:val="00AC1F2C"/>
    <w:rsid w:val="00AC21FD"/>
    <w:rsid w:val="00AC291E"/>
    <w:rsid w:val="00AC2BDD"/>
    <w:rsid w:val="00AC2C87"/>
    <w:rsid w:val="00AC3301"/>
    <w:rsid w:val="00AC3341"/>
    <w:rsid w:val="00AC34AE"/>
    <w:rsid w:val="00AC3511"/>
    <w:rsid w:val="00AC39C7"/>
    <w:rsid w:val="00AC3A6B"/>
    <w:rsid w:val="00AC3B0F"/>
    <w:rsid w:val="00AC3BD3"/>
    <w:rsid w:val="00AC3D10"/>
    <w:rsid w:val="00AC3E35"/>
    <w:rsid w:val="00AC3E56"/>
    <w:rsid w:val="00AC437B"/>
    <w:rsid w:val="00AC43DA"/>
    <w:rsid w:val="00AC4430"/>
    <w:rsid w:val="00AC44FD"/>
    <w:rsid w:val="00AC452D"/>
    <w:rsid w:val="00AC4574"/>
    <w:rsid w:val="00AC465F"/>
    <w:rsid w:val="00AC4714"/>
    <w:rsid w:val="00AC4768"/>
    <w:rsid w:val="00AC4CC1"/>
    <w:rsid w:val="00AC4FB9"/>
    <w:rsid w:val="00AC50D3"/>
    <w:rsid w:val="00AC5376"/>
    <w:rsid w:val="00AC5CCB"/>
    <w:rsid w:val="00AC5D70"/>
    <w:rsid w:val="00AC5FD7"/>
    <w:rsid w:val="00AC64F5"/>
    <w:rsid w:val="00AC67B8"/>
    <w:rsid w:val="00AC698E"/>
    <w:rsid w:val="00AC6BB7"/>
    <w:rsid w:val="00AC6EC2"/>
    <w:rsid w:val="00AC7252"/>
    <w:rsid w:val="00AC771B"/>
    <w:rsid w:val="00AC79CC"/>
    <w:rsid w:val="00AC7BAA"/>
    <w:rsid w:val="00AC7BC6"/>
    <w:rsid w:val="00AC7D37"/>
    <w:rsid w:val="00AD02A3"/>
    <w:rsid w:val="00AD0AB6"/>
    <w:rsid w:val="00AD0B71"/>
    <w:rsid w:val="00AD1344"/>
    <w:rsid w:val="00AD179B"/>
    <w:rsid w:val="00AD17FA"/>
    <w:rsid w:val="00AD1E17"/>
    <w:rsid w:val="00AD1F2A"/>
    <w:rsid w:val="00AD2027"/>
    <w:rsid w:val="00AD209C"/>
    <w:rsid w:val="00AD21E6"/>
    <w:rsid w:val="00AD2669"/>
    <w:rsid w:val="00AD278B"/>
    <w:rsid w:val="00AD28C6"/>
    <w:rsid w:val="00AD2AE2"/>
    <w:rsid w:val="00AD2B6F"/>
    <w:rsid w:val="00AD2E02"/>
    <w:rsid w:val="00AD2E55"/>
    <w:rsid w:val="00AD2F63"/>
    <w:rsid w:val="00AD3A41"/>
    <w:rsid w:val="00AD3A4C"/>
    <w:rsid w:val="00AD3BF8"/>
    <w:rsid w:val="00AD3C39"/>
    <w:rsid w:val="00AD4430"/>
    <w:rsid w:val="00AD44CA"/>
    <w:rsid w:val="00AD47FC"/>
    <w:rsid w:val="00AD48C7"/>
    <w:rsid w:val="00AD4C1E"/>
    <w:rsid w:val="00AD4C5A"/>
    <w:rsid w:val="00AD4DEE"/>
    <w:rsid w:val="00AD5126"/>
    <w:rsid w:val="00AD5157"/>
    <w:rsid w:val="00AD51B8"/>
    <w:rsid w:val="00AD54F7"/>
    <w:rsid w:val="00AD585D"/>
    <w:rsid w:val="00AD5958"/>
    <w:rsid w:val="00AD5A20"/>
    <w:rsid w:val="00AD5A8B"/>
    <w:rsid w:val="00AD603D"/>
    <w:rsid w:val="00AD62E6"/>
    <w:rsid w:val="00AD65BF"/>
    <w:rsid w:val="00AD67AF"/>
    <w:rsid w:val="00AD6C2B"/>
    <w:rsid w:val="00AD74C4"/>
    <w:rsid w:val="00AD7F0E"/>
    <w:rsid w:val="00AE000F"/>
    <w:rsid w:val="00AE008B"/>
    <w:rsid w:val="00AE0146"/>
    <w:rsid w:val="00AE020A"/>
    <w:rsid w:val="00AE03E7"/>
    <w:rsid w:val="00AE0D24"/>
    <w:rsid w:val="00AE0DAF"/>
    <w:rsid w:val="00AE0FC1"/>
    <w:rsid w:val="00AE117E"/>
    <w:rsid w:val="00AE14B1"/>
    <w:rsid w:val="00AE1AA9"/>
    <w:rsid w:val="00AE1CB7"/>
    <w:rsid w:val="00AE1EBA"/>
    <w:rsid w:val="00AE1F49"/>
    <w:rsid w:val="00AE226C"/>
    <w:rsid w:val="00AE2C48"/>
    <w:rsid w:val="00AE3387"/>
    <w:rsid w:val="00AE33BC"/>
    <w:rsid w:val="00AE3B54"/>
    <w:rsid w:val="00AE412C"/>
    <w:rsid w:val="00AE4253"/>
    <w:rsid w:val="00AE42D9"/>
    <w:rsid w:val="00AE4347"/>
    <w:rsid w:val="00AE445F"/>
    <w:rsid w:val="00AE448A"/>
    <w:rsid w:val="00AE4846"/>
    <w:rsid w:val="00AE4947"/>
    <w:rsid w:val="00AE4A7C"/>
    <w:rsid w:val="00AE4B50"/>
    <w:rsid w:val="00AE4DC2"/>
    <w:rsid w:val="00AE4ECB"/>
    <w:rsid w:val="00AE5350"/>
    <w:rsid w:val="00AE54C5"/>
    <w:rsid w:val="00AE5836"/>
    <w:rsid w:val="00AE5A68"/>
    <w:rsid w:val="00AE654D"/>
    <w:rsid w:val="00AE6C01"/>
    <w:rsid w:val="00AE716E"/>
    <w:rsid w:val="00AE7195"/>
    <w:rsid w:val="00AE750C"/>
    <w:rsid w:val="00AE755E"/>
    <w:rsid w:val="00AE7AF3"/>
    <w:rsid w:val="00AE7E0D"/>
    <w:rsid w:val="00AF0390"/>
    <w:rsid w:val="00AF0B13"/>
    <w:rsid w:val="00AF0C11"/>
    <w:rsid w:val="00AF0D8C"/>
    <w:rsid w:val="00AF13E5"/>
    <w:rsid w:val="00AF158F"/>
    <w:rsid w:val="00AF1A80"/>
    <w:rsid w:val="00AF24BA"/>
    <w:rsid w:val="00AF256D"/>
    <w:rsid w:val="00AF2863"/>
    <w:rsid w:val="00AF2AF0"/>
    <w:rsid w:val="00AF2DF1"/>
    <w:rsid w:val="00AF35E4"/>
    <w:rsid w:val="00AF39B7"/>
    <w:rsid w:val="00AF4076"/>
    <w:rsid w:val="00AF4222"/>
    <w:rsid w:val="00AF4C7E"/>
    <w:rsid w:val="00AF4DDA"/>
    <w:rsid w:val="00AF4F25"/>
    <w:rsid w:val="00AF5322"/>
    <w:rsid w:val="00AF5824"/>
    <w:rsid w:val="00AF5860"/>
    <w:rsid w:val="00AF5A19"/>
    <w:rsid w:val="00AF5BB8"/>
    <w:rsid w:val="00AF5C62"/>
    <w:rsid w:val="00AF5E1E"/>
    <w:rsid w:val="00AF5F23"/>
    <w:rsid w:val="00AF6CCD"/>
    <w:rsid w:val="00AF6D98"/>
    <w:rsid w:val="00AF6F1D"/>
    <w:rsid w:val="00AF708A"/>
    <w:rsid w:val="00AF73CA"/>
    <w:rsid w:val="00AF7879"/>
    <w:rsid w:val="00AF7BE5"/>
    <w:rsid w:val="00AF7CD6"/>
    <w:rsid w:val="00AF7D5C"/>
    <w:rsid w:val="00AF7FDB"/>
    <w:rsid w:val="00AF7FFB"/>
    <w:rsid w:val="00B00427"/>
    <w:rsid w:val="00B00581"/>
    <w:rsid w:val="00B0075F"/>
    <w:rsid w:val="00B00FF1"/>
    <w:rsid w:val="00B017EC"/>
    <w:rsid w:val="00B01B6B"/>
    <w:rsid w:val="00B01CF0"/>
    <w:rsid w:val="00B02671"/>
    <w:rsid w:val="00B02683"/>
    <w:rsid w:val="00B02A94"/>
    <w:rsid w:val="00B02CD7"/>
    <w:rsid w:val="00B02E60"/>
    <w:rsid w:val="00B02FC3"/>
    <w:rsid w:val="00B032BD"/>
    <w:rsid w:val="00B0332B"/>
    <w:rsid w:val="00B033CA"/>
    <w:rsid w:val="00B036A2"/>
    <w:rsid w:val="00B0381A"/>
    <w:rsid w:val="00B03D5C"/>
    <w:rsid w:val="00B04113"/>
    <w:rsid w:val="00B043B1"/>
    <w:rsid w:val="00B047F0"/>
    <w:rsid w:val="00B049A2"/>
    <w:rsid w:val="00B04DE6"/>
    <w:rsid w:val="00B04ECA"/>
    <w:rsid w:val="00B05A28"/>
    <w:rsid w:val="00B060C2"/>
    <w:rsid w:val="00B060F5"/>
    <w:rsid w:val="00B06416"/>
    <w:rsid w:val="00B06733"/>
    <w:rsid w:val="00B06D49"/>
    <w:rsid w:val="00B072B8"/>
    <w:rsid w:val="00B0736C"/>
    <w:rsid w:val="00B07473"/>
    <w:rsid w:val="00B07634"/>
    <w:rsid w:val="00B07661"/>
    <w:rsid w:val="00B100D5"/>
    <w:rsid w:val="00B10379"/>
    <w:rsid w:val="00B104C8"/>
    <w:rsid w:val="00B107A8"/>
    <w:rsid w:val="00B10C31"/>
    <w:rsid w:val="00B10D70"/>
    <w:rsid w:val="00B11283"/>
    <w:rsid w:val="00B11774"/>
    <w:rsid w:val="00B11858"/>
    <w:rsid w:val="00B1191A"/>
    <w:rsid w:val="00B11B76"/>
    <w:rsid w:val="00B11BF2"/>
    <w:rsid w:val="00B11C1C"/>
    <w:rsid w:val="00B120F2"/>
    <w:rsid w:val="00B12683"/>
    <w:rsid w:val="00B128CD"/>
    <w:rsid w:val="00B13193"/>
    <w:rsid w:val="00B1334C"/>
    <w:rsid w:val="00B13516"/>
    <w:rsid w:val="00B1383D"/>
    <w:rsid w:val="00B1392E"/>
    <w:rsid w:val="00B1396D"/>
    <w:rsid w:val="00B13981"/>
    <w:rsid w:val="00B13A27"/>
    <w:rsid w:val="00B13D0F"/>
    <w:rsid w:val="00B13ED1"/>
    <w:rsid w:val="00B13F4D"/>
    <w:rsid w:val="00B13FBB"/>
    <w:rsid w:val="00B141BD"/>
    <w:rsid w:val="00B14662"/>
    <w:rsid w:val="00B148AB"/>
    <w:rsid w:val="00B14CE1"/>
    <w:rsid w:val="00B14D24"/>
    <w:rsid w:val="00B150FB"/>
    <w:rsid w:val="00B15653"/>
    <w:rsid w:val="00B156B4"/>
    <w:rsid w:val="00B15A72"/>
    <w:rsid w:val="00B16325"/>
    <w:rsid w:val="00B165E5"/>
    <w:rsid w:val="00B1664E"/>
    <w:rsid w:val="00B16D68"/>
    <w:rsid w:val="00B16F70"/>
    <w:rsid w:val="00B170B9"/>
    <w:rsid w:val="00B17231"/>
    <w:rsid w:val="00B175A9"/>
    <w:rsid w:val="00B175AD"/>
    <w:rsid w:val="00B175F6"/>
    <w:rsid w:val="00B1770B"/>
    <w:rsid w:val="00B17AA2"/>
    <w:rsid w:val="00B17BE9"/>
    <w:rsid w:val="00B17D2D"/>
    <w:rsid w:val="00B20080"/>
    <w:rsid w:val="00B20374"/>
    <w:rsid w:val="00B204B3"/>
    <w:rsid w:val="00B209F8"/>
    <w:rsid w:val="00B20AC7"/>
    <w:rsid w:val="00B20CE5"/>
    <w:rsid w:val="00B2144F"/>
    <w:rsid w:val="00B216A7"/>
    <w:rsid w:val="00B2203D"/>
    <w:rsid w:val="00B2230C"/>
    <w:rsid w:val="00B231FD"/>
    <w:rsid w:val="00B23234"/>
    <w:rsid w:val="00B232DF"/>
    <w:rsid w:val="00B23305"/>
    <w:rsid w:val="00B23369"/>
    <w:rsid w:val="00B233D4"/>
    <w:rsid w:val="00B2364C"/>
    <w:rsid w:val="00B23721"/>
    <w:rsid w:val="00B2376F"/>
    <w:rsid w:val="00B2378D"/>
    <w:rsid w:val="00B23B02"/>
    <w:rsid w:val="00B23D72"/>
    <w:rsid w:val="00B241C4"/>
    <w:rsid w:val="00B253CC"/>
    <w:rsid w:val="00B257E1"/>
    <w:rsid w:val="00B25D30"/>
    <w:rsid w:val="00B25DB8"/>
    <w:rsid w:val="00B25FF1"/>
    <w:rsid w:val="00B2603B"/>
    <w:rsid w:val="00B26227"/>
    <w:rsid w:val="00B264D4"/>
    <w:rsid w:val="00B2676B"/>
    <w:rsid w:val="00B268BE"/>
    <w:rsid w:val="00B269BB"/>
    <w:rsid w:val="00B26DA1"/>
    <w:rsid w:val="00B26E79"/>
    <w:rsid w:val="00B270FB"/>
    <w:rsid w:val="00B27196"/>
    <w:rsid w:val="00B27BBF"/>
    <w:rsid w:val="00B30658"/>
    <w:rsid w:val="00B308AC"/>
    <w:rsid w:val="00B30BA3"/>
    <w:rsid w:val="00B30DA0"/>
    <w:rsid w:val="00B30FA2"/>
    <w:rsid w:val="00B3116F"/>
    <w:rsid w:val="00B31385"/>
    <w:rsid w:val="00B3151D"/>
    <w:rsid w:val="00B31658"/>
    <w:rsid w:val="00B31777"/>
    <w:rsid w:val="00B31B4A"/>
    <w:rsid w:val="00B31C3D"/>
    <w:rsid w:val="00B31ED2"/>
    <w:rsid w:val="00B31F02"/>
    <w:rsid w:val="00B32069"/>
    <w:rsid w:val="00B320A6"/>
    <w:rsid w:val="00B32753"/>
    <w:rsid w:val="00B32DE2"/>
    <w:rsid w:val="00B33146"/>
    <w:rsid w:val="00B33411"/>
    <w:rsid w:val="00B33B19"/>
    <w:rsid w:val="00B33BA3"/>
    <w:rsid w:val="00B33D90"/>
    <w:rsid w:val="00B33E7C"/>
    <w:rsid w:val="00B34340"/>
    <w:rsid w:val="00B343DD"/>
    <w:rsid w:val="00B344D1"/>
    <w:rsid w:val="00B3455F"/>
    <w:rsid w:val="00B345DD"/>
    <w:rsid w:val="00B34779"/>
    <w:rsid w:val="00B34947"/>
    <w:rsid w:val="00B34A77"/>
    <w:rsid w:val="00B34ACC"/>
    <w:rsid w:val="00B34D69"/>
    <w:rsid w:val="00B34DA5"/>
    <w:rsid w:val="00B3502C"/>
    <w:rsid w:val="00B352E7"/>
    <w:rsid w:val="00B3535E"/>
    <w:rsid w:val="00B353E6"/>
    <w:rsid w:val="00B35905"/>
    <w:rsid w:val="00B35A0D"/>
    <w:rsid w:val="00B35CA8"/>
    <w:rsid w:val="00B3608C"/>
    <w:rsid w:val="00B36335"/>
    <w:rsid w:val="00B36618"/>
    <w:rsid w:val="00B368EC"/>
    <w:rsid w:val="00B370C0"/>
    <w:rsid w:val="00B37355"/>
    <w:rsid w:val="00B373FC"/>
    <w:rsid w:val="00B377DC"/>
    <w:rsid w:val="00B37AAF"/>
    <w:rsid w:val="00B40298"/>
    <w:rsid w:val="00B4038C"/>
    <w:rsid w:val="00B40879"/>
    <w:rsid w:val="00B40A89"/>
    <w:rsid w:val="00B40C06"/>
    <w:rsid w:val="00B40CFE"/>
    <w:rsid w:val="00B40FB7"/>
    <w:rsid w:val="00B417EC"/>
    <w:rsid w:val="00B418C3"/>
    <w:rsid w:val="00B41AB0"/>
    <w:rsid w:val="00B428A3"/>
    <w:rsid w:val="00B431DD"/>
    <w:rsid w:val="00B433D4"/>
    <w:rsid w:val="00B434D1"/>
    <w:rsid w:val="00B4358E"/>
    <w:rsid w:val="00B438ED"/>
    <w:rsid w:val="00B439C8"/>
    <w:rsid w:val="00B43CA0"/>
    <w:rsid w:val="00B43EFD"/>
    <w:rsid w:val="00B445FC"/>
    <w:rsid w:val="00B44898"/>
    <w:rsid w:val="00B44B9C"/>
    <w:rsid w:val="00B44C37"/>
    <w:rsid w:val="00B44CB5"/>
    <w:rsid w:val="00B44F70"/>
    <w:rsid w:val="00B45063"/>
    <w:rsid w:val="00B45FE0"/>
    <w:rsid w:val="00B460EB"/>
    <w:rsid w:val="00B46B94"/>
    <w:rsid w:val="00B46D21"/>
    <w:rsid w:val="00B46ED3"/>
    <w:rsid w:val="00B4721D"/>
    <w:rsid w:val="00B4745E"/>
    <w:rsid w:val="00B4746D"/>
    <w:rsid w:val="00B474BA"/>
    <w:rsid w:val="00B47782"/>
    <w:rsid w:val="00B477E3"/>
    <w:rsid w:val="00B47893"/>
    <w:rsid w:val="00B47B72"/>
    <w:rsid w:val="00B47B8E"/>
    <w:rsid w:val="00B47BD9"/>
    <w:rsid w:val="00B47EFA"/>
    <w:rsid w:val="00B500F7"/>
    <w:rsid w:val="00B501CA"/>
    <w:rsid w:val="00B50EF6"/>
    <w:rsid w:val="00B5127B"/>
    <w:rsid w:val="00B51349"/>
    <w:rsid w:val="00B516EE"/>
    <w:rsid w:val="00B51859"/>
    <w:rsid w:val="00B51B46"/>
    <w:rsid w:val="00B51C29"/>
    <w:rsid w:val="00B51C2B"/>
    <w:rsid w:val="00B51DBE"/>
    <w:rsid w:val="00B51FB2"/>
    <w:rsid w:val="00B52039"/>
    <w:rsid w:val="00B525B9"/>
    <w:rsid w:val="00B526E1"/>
    <w:rsid w:val="00B529BF"/>
    <w:rsid w:val="00B52B91"/>
    <w:rsid w:val="00B52C22"/>
    <w:rsid w:val="00B52F32"/>
    <w:rsid w:val="00B52F92"/>
    <w:rsid w:val="00B5355E"/>
    <w:rsid w:val="00B53607"/>
    <w:rsid w:val="00B53779"/>
    <w:rsid w:val="00B5386E"/>
    <w:rsid w:val="00B53F7A"/>
    <w:rsid w:val="00B53F81"/>
    <w:rsid w:val="00B53FC7"/>
    <w:rsid w:val="00B54787"/>
    <w:rsid w:val="00B54B8D"/>
    <w:rsid w:val="00B54DFC"/>
    <w:rsid w:val="00B54ECC"/>
    <w:rsid w:val="00B55010"/>
    <w:rsid w:val="00B552AA"/>
    <w:rsid w:val="00B556C9"/>
    <w:rsid w:val="00B55923"/>
    <w:rsid w:val="00B55B94"/>
    <w:rsid w:val="00B55DA7"/>
    <w:rsid w:val="00B55F0F"/>
    <w:rsid w:val="00B563BF"/>
    <w:rsid w:val="00B5641C"/>
    <w:rsid w:val="00B56751"/>
    <w:rsid w:val="00B56B83"/>
    <w:rsid w:val="00B56D81"/>
    <w:rsid w:val="00B570E3"/>
    <w:rsid w:val="00B57912"/>
    <w:rsid w:val="00B6008A"/>
    <w:rsid w:val="00B6008B"/>
    <w:rsid w:val="00B600BC"/>
    <w:rsid w:val="00B60285"/>
    <w:rsid w:val="00B6033D"/>
    <w:rsid w:val="00B60450"/>
    <w:rsid w:val="00B6048C"/>
    <w:rsid w:val="00B6058B"/>
    <w:rsid w:val="00B6072A"/>
    <w:rsid w:val="00B60778"/>
    <w:rsid w:val="00B60AF4"/>
    <w:rsid w:val="00B60C50"/>
    <w:rsid w:val="00B616E8"/>
    <w:rsid w:val="00B6187A"/>
    <w:rsid w:val="00B61F6C"/>
    <w:rsid w:val="00B62017"/>
    <w:rsid w:val="00B62040"/>
    <w:rsid w:val="00B62627"/>
    <w:rsid w:val="00B62D37"/>
    <w:rsid w:val="00B62F52"/>
    <w:rsid w:val="00B63116"/>
    <w:rsid w:val="00B633B3"/>
    <w:rsid w:val="00B6349D"/>
    <w:rsid w:val="00B63715"/>
    <w:rsid w:val="00B63FB7"/>
    <w:rsid w:val="00B645C1"/>
    <w:rsid w:val="00B645D1"/>
    <w:rsid w:val="00B647F5"/>
    <w:rsid w:val="00B6494A"/>
    <w:rsid w:val="00B64D10"/>
    <w:rsid w:val="00B65167"/>
    <w:rsid w:val="00B65238"/>
    <w:rsid w:val="00B65287"/>
    <w:rsid w:val="00B65C5E"/>
    <w:rsid w:val="00B65CF5"/>
    <w:rsid w:val="00B6670D"/>
    <w:rsid w:val="00B667E2"/>
    <w:rsid w:val="00B66A71"/>
    <w:rsid w:val="00B67184"/>
    <w:rsid w:val="00B674D3"/>
    <w:rsid w:val="00B67747"/>
    <w:rsid w:val="00B677E5"/>
    <w:rsid w:val="00B67AD8"/>
    <w:rsid w:val="00B67AEE"/>
    <w:rsid w:val="00B67CE2"/>
    <w:rsid w:val="00B7036D"/>
    <w:rsid w:val="00B707EF"/>
    <w:rsid w:val="00B70A33"/>
    <w:rsid w:val="00B70B47"/>
    <w:rsid w:val="00B70B50"/>
    <w:rsid w:val="00B70DDD"/>
    <w:rsid w:val="00B70FE6"/>
    <w:rsid w:val="00B711AC"/>
    <w:rsid w:val="00B711E2"/>
    <w:rsid w:val="00B717C7"/>
    <w:rsid w:val="00B71A71"/>
    <w:rsid w:val="00B71BC8"/>
    <w:rsid w:val="00B71ED2"/>
    <w:rsid w:val="00B72205"/>
    <w:rsid w:val="00B72256"/>
    <w:rsid w:val="00B7228A"/>
    <w:rsid w:val="00B72688"/>
    <w:rsid w:val="00B7297D"/>
    <w:rsid w:val="00B72D5B"/>
    <w:rsid w:val="00B72EA4"/>
    <w:rsid w:val="00B73183"/>
    <w:rsid w:val="00B73380"/>
    <w:rsid w:val="00B73957"/>
    <w:rsid w:val="00B739CD"/>
    <w:rsid w:val="00B73B8B"/>
    <w:rsid w:val="00B73D48"/>
    <w:rsid w:val="00B73F31"/>
    <w:rsid w:val="00B740A0"/>
    <w:rsid w:val="00B74203"/>
    <w:rsid w:val="00B7421D"/>
    <w:rsid w:val="00B74284"/>
    <w:rsid w:val="00B742C9"/>
    <w:rsid w:val="00B74844"/>
    <w:rsid w:val="00B7528F"/>
    <w:rsid w:val="00B7538A"/>
    <w:rsid w:val="00B75449"/>
    <w:rsid w:val="00B754EB"/>
    <w:rsid w:val="00B7559F"/>
    <w:rsid w:val="00B75D2A"/>
    <w:rsid w:val="00B75D73"/>
    <w:rsid w:val="00B7616D"/>
    <w:rsid w:val="00B7626F"/>
    <w:rsid w:val="00B765E7"/>
    <w:rsid w:val="00B766B5"/>
    <w:rsid w:val="00B76A32"/>
    <w:rsid w:val="00B76B0F"/>
    <w:rsid w:val="00B76C2A"/>
    <w:rsid w:val="00B77307"/>
    <w:rsid w:val="00B773EF"/>
    <w:rsid w:val="00B803AB"/>
    <w:rsid w:val="00B80838"/>
    <w:rsid w:val="00B80898"/>
    <w:rsid w:val="00B809FC"/>
    <w:rsid w:val="00B80A53"/>
    <w:rsid w:val="00B80DBA"/>
    <w:rsid w:val="00B81556"/>
    <w:rsid w:val="00B81608"/>
    <w:rsid w:val="00B8190B"/>
    <w:rsid w:val="00B819B1"/>
    <w:rsid w:val="00B819EE"/>
    <w:rsid w:val="00B81A4D"/>
    <w:rsid w:val="00B81D6A"/>
    <w:rsid w:val="00B82420"/>
    <w:rsid w:val="00B824E6"/>
    <w:rsid w:val="00B824FE"/>
    <w:rsid w:val="00B8260C"/>
    <w:rsid w:val="00B8274C"/>
    <w:rsid w:val="00B827A8"/>
    <w:rsid w:val="00B829A3"/>
    <w:rsid w:val="00B82A31"/>
    <w:rsid w:val="00B82A4F"/>
    <w:rsid w:val="00B82E62"/>
    <w:rsid w:val="00B83013"/>
    <w:rsid w:val="00B83075"/>
    <w:rsid w:val="00B83792"/>
    <w:rsid w:val="00B83A2F"/>
    <w:rsid w:val="00B8419B"/>
    <w:rsid w:val="00B84A09"/>
    <w:rsid w:val="00B84B3A"/>
    <w:rsid w:val="00B84CDE"/>
    <w:rsid w:val="00B85056"/>
    <w:rsid w:val="00B853BF"/>
    <w:rsid w:val="00B8586C"/>
    <w:rsid w:val="00B85CB6"/>
    <w:rsid w:val="00B85D57"/>
    <w:rsid w:val="00B85F0C"/>
    <w:rsid w:val="00B8614A"/>
    <w:rsid w:val="00B86212"/>
    <w:rsid w:val="00B863C2"/>
    <w:rsid w:val="00B86676"/>
    <w:rsid w:val="00B8678D"/>
    <w:rsid w:val="00B86E21"/>
    <w:rsid w:val="00B87303"/>
    <w:rsid w:val="00B873CB"/>
    <w:rsid w:val="00B87653"/>
    <w:rsid w:val="00B876AA"/>
    <w:rsid w:val="00B90258"/>
    <w:rsid w:val="00B90466"/>
    <w:rsid w:val="00B90793"/>
    <w:rsid w:val="00B90995"/>
    <w:rsid w:val="00B90E2F"/>
    <w:rsid w:val="00B90E7C"/>
    <w:rsid w:val="00B90FE5"/>
    <w:rsid w:val="00B911FB"/>
    <w:rsid w:val="00B91404"/>
    <w:rsid w:val="00B91432"/>
    <w:rsid w:val="00B91BF4"/>
    <w:rsid w:val="00B91DBD"/>
    <w:rsid w:val="00B924D6"/>
    <w:rsid w:val="00B925E2"/>
    <w:rsid w:val="00B92971"/>
    <w:rsid w:val="00B92A80"/>
    <w:rsid w:val="00B92ADF"/>
    <w:rsid w:val="00B92DB2"/>
    <w:rsid w:val="00B92E6D"/>
    <w:rsid w:val="00B930DB"/>
    <w:rsid w:val="00B93723"/>
    <w:rsid w:val="00B937FA"/>
    <w:rsid w:val="00B93A74"/>
    <w:rsid w:val="00B93E04"/>
    <w:rsid w:val="00B93F87"/>
    <w:rsid w:val="00B93FEA"/>
    <w:rsid w:val="00B94AEB"/>
    <w:rsid w:val="00B94CE4"/>
    <w:rsid w:val="00B94F7A"/>
    <w:rsid w:val="00B9512D"/>
    <w:rsid w:val="00B9544F"/>
    <w:rsid w:val="00B957D4"/>
    <w:rsid w:val="00B960FB"/>
    <w:rsid w:val="00B9658C"/>
    <w:rsid w:val="00B966C4"/>
    <w:rsid w:val="00B96754"/>
    <w:rsid w:val="00B97587"/>
    <w:rsid w:val="00B976B2"/>
    <w:rsid w:val="00B97DB1"/>
    <w:rsid w:val="00BA0504"/>
    <w:rsid w:val="00BA0610"/>
    <w:rsid w:val="00BA0F8F"/>
    <w:rsid w:val="00BA1451"/>
    <w:rsid w:val="00BA167A"/>
    <w:rsid w:val="00BA16D3"/>
    <w:rsid w:val="00BA17B5"/>
    <w:rsid w:val="00BA1AA4"/>
    <w:rsid w:val="00BA1BAB"/>
    <w:rsid w:val="00BA1C51"/>
    <w:rsid w:val="00BA2114"/>
    <w:rsid w:val="00BA241E"/>
    <w:rsid w:val="00BA24D5"/>
    <w:rsid w:val="00BA2546"/>
    <w:rsid w:val="00BA2879"/>
    <w:rsid w:val="00BA2B39"/>
    <w:rsid w:val="00BA2BFC"/>
    <w:rsid w:val="00BA2C7F"/>
    <w:rsid w:val="00BA2C8D"/>
    <w:rsid w:val="00BA2CD2"/>
    <w:rsid w:val="00BA2D13"/>
    <w:rsid w:val="00BA2D66"/>
    <w:rsid w:val="00BA347B"/>
    <w:rsid w:val="00BA379D"/>
    <w:rsid w:val="00BA3B6A"/>
    <w:rsid w:val="00BA4262"/>
    <w:rsid w:val="00BA4334"/>
    <w:rsid w:val="00BA4382"/>
    <w:rsid w:val="00BA43BD"/>
    <w:rsid w:val="00BA446B"/>
    <w:rsid w:val="00BA449D"/>
    <w:rsid w:val="00BA4765"/>
    <w:rsid w:val="00BA47FC"/>
    <w:rsid w:val="00BA4940"/>
    <w:rsid w:val="00BA4BC8"/>
    <w:rsid w:val="00BA4BE0"/>
    <w:rsid w:val="00BA527E"/>
    <w:rsid w:val="00BA53D9"/>
    <w:rsid w:val="00BA5628"/>
    <w:rsid w:val="00BA5C96"/>
    <w:rsid w:val="00BA5EA2"/>
    <w:rsid w:val="00BA5EEB"/>
    <w:rsid w:val="00BA61FD"/>
    <w:rsid w:val="00BA6485"/>
    <w:rsid w:val="00BA655D"/>
    <w:rsid w:val="00BA6A0A"/>
    <w:rsid w:val="00BA71CD"/>
    <w:rsid w:val="00BA7267"/>
    <w:rsid w:val="00BA741D"/>
    <w:rsid w:val="00BA761D"/>
    <w:rsid w:val="00BA7822"/>
    <w:rsid w:val="00BA7952"/>
    <w:rsid w:val="00BA7A3C"/>
    <w:rsid w:val="00BA7A9A"/>
    <w:rsid w:val="00BA7E7D"/>
    <w:rsid w:val="00BB00A0"/>
    <w:rsid w:val="00BB02BB"/>
    <w:rsid w:val="00BB0723"/>
    <w:rsid w:val="00BB0832"/>
    <w:rsid w:val="00BB0914"/>
    <w:rsid w:val="00BB0C92"/>
    <w:rsid w:val="00BB0CAF"/>
    <w:rsid w:val="00BB10CD"/>
    <w:rsid w:val="00BB19DD"/>
    <w:rsid w:val="00BB1FFE"/>
    <w:rsid w:val="00BB23C1"/>
    <w:rsid w:val="00BB26F2"/>
    <w:rsid w:val="00BB2A08"/>
    <w:rsid w:val="00BB2B10"/>
    <w:rsid w:val="00BB2F38"/>
    <w:rsid w:val="00BB36A9"/>
    <w:rsid w:val="00BB39DB"/>
    <w:rsid w:val="00BB3AAC"/>
    <w:rsid w:val="00BB3EF7"/>
    <w:rsid w:val="00BB4030"/>
    <w:rsid w:val="00BB4791"/>
    <w:rsid w:val="00BB48C9"/>
    <w:rsid w:val="00BB499E"/>
    <w:rsid w:val="00BB4F0D"/>
    <w:rsid w:val="00BB4FA4"/>
    <w:rsid w:val="00BB5020"/>
    <w:rsid w:val="00BB5E17"/>
    <w:rsid w:val="00BB5E71"/>
    <w:rsid w:val="00BB6021"/>
    <w:rsid w:val="00BB6061"/>
    <w:rsid w:val="00BB6850"/>
    <w:rsid w:val="00BB717D"/>
    <w:rsid w:val="00BB7235"/>
    <w:rsid w:val="00BB7328"/>
    <w:rsid w:val="00BB76F0"/>
    <w:rsid w:val="00BB76F1"/>
    <w:rsid w:val="00BB790E"/>
    <w:rsid w:val="00BB7F43"/>
    <w:rsid w:val="00BB7FC3"/>
    <w:rsid w:val="00BC0330"/>
    <w:rsid w:val="00BC046D"/>
    <w:rsid w:val="00BC05B9"/>
    <w:rsid w:val="00BC0764"/>
    <w:rsid w:val="00BC103A"/>
    <w:rsid w:val="00BC1088"/>
    <w:rsid w:val="00BC10FC"/>
    <w:rsid w:val="00BC11D8"/>
    <w:rsid w:val="00BC12C2"/>
    <w:rsid w:val="00BC12CC"/>
    <w:rsid w:val="00BC18A9"/>
    <w:rsid w:val="00BC18CC"/>
    <w:rsid w:val="00BC1CAC"/>
    <w:rsid w:val="00BC22A3"/>
    <w:rsid w:val="00BC282D"/>
    <w:rsid w:val="00BC29B4"/>
    <w:rsid w:val="00BC3203"/>
    <w:rsid w:val="00BC326B"/>
    <w:rsid w:val="00BC3972"/>
    <w:rsid w:val="00BC3E09"/>
    <w:rsid w:val="00BC3F71"/>
    <w:rsid w:val="00BC3FFB"/>
    <w:rsid w:val="00BC40BE"/>
    <w:rsid w:val="00BC416F"/>
    <w:rsid w:val="00BC461B"/>
    <w:rsid w:val="00BC4A01"/>
    <w:rsid w:val="00BC4DCA"/>
    <w:rsid w:val="00BC4DE6"/>
    <w:rsid w:val="00BC5205"/>
    <w:rsid w:val="00BC542A"/>
    <w:rsid w:val="00BC5611"/>
    <w:rsid w:val="00BC5F26"/>
    <w:rsid w:val="00BC5F57"/>
    <w:rsid w:val="00BC6022"/>
    <w:rsid w:val="00BC62A1"/>
    <w:rsid w:val="00BC63EE"/>
    <w:rsid w:val="00BC673A"/>
    <w:rsid w:val="00BC6AFB"/>
    <w:rsid w:val="00BC6E0C"/>
    <w:rsid w:val="00BC6E65"/>
    <w:rsid w:val="00BC6EA7"/>
    <w:rsid w:val="00BC726A"/>
    <w:rsid w:val="00BC7343"/>
    <w:rsid w:val="00BC73E7"/>
    <w:rsid w:val="00BC763D"/>
    <w:rsid w:val="00BC788D"/>
    <w:rsid w:val="00BC7B71"/>
    <w:rsid w:val="00BC7B87"/>
    <w:rsid w:val="00BC7DF7"/>
    <w:rsid w:val="00BC7F1E"/>
    <w:rsid w:val="00BD006E"/>
    <w:rsid w:val="00BD0238"/>
    <w:rsid w:val="00BD024B"/>
    <w:rsid w:val="00BD0C72"/>
    <w:rsid w:val="00BD0D32"/>
    <w:rsid w:val="00BD0DDB"/>
    <w:rsid w:val="00BD0F02"/>
    <w:rsid w:val="00BD122E"/>
    <w:rsid w:val="00BD1322"/>
    <w:rsid w:val="00BD1342"/>
    <w:rsid w:val="00BD141D"/>
    <w:rsid w:val="00BD141E"/>
    <w:rsid w:val="00BD143A"/>
    <w:rsid w:val="00BD1F49"/>
    <w:rsid w:val="00BD1F76"/>
    <w:rsid w:val="00BD1FA9"/>
    <w:rsid w:val="00BD24B5"/>
    <w:rsid w:val="00BD253B"/>
    <w:rsid w:val="00BD35E5"/>
    <w:rsid w:val="00BD3960"/>
    <w:rsid w:val="00BD39C0"/>
    <w:rsid w:val="00BD3BB9"/>
    <w:rsid w:val="00BD3CD5"/>
    <w:rsid w:val="00BD3D6B"/>
    <w:rsid w:val="00BD3D83"/>
    <w:rsid w:val="00BD41B2"/>
    <w:rsid w:val="00BD43A1"/>
    <w:rsid w:val="00BD49E0"/>
    <w:rsid w:val="00BD54EB"/>
    <w:rsid w:val="00BD5E63"/>
    <w:rsid w:val="00BD5EA2"/>
    <w:rsid w:val="00BD6346"/>
    <w:rsid w:val="00BD6674"/>
    <w:rsid w:val="00BD6775"/>
    <w:rsid w:val="00BD684F"/>
    <w:rsid w:val="00BD7042"/>
    <w:rsid w:val="00BD725C"/>
    <w:rsid w:val="00BD7535"/>
    <w:rsid w:val="00BD759F"/>
    <w:rsid w:val="00BD760E"/>
    <w:rsid w:val="00BD7771"/>
    <w:rsid w:val="00BD7F7F"/>
    <w:rsid w:val="00BE0031"/>
    <w:rsid w:val="00BE0073"/>
    <w:rsid w:val="00BE01CD"/>
    <w:rsid w:val="00BE01D5"/>
    <w:rsid w:val="00BE04C9"/>
    <w:rsid w:val="00BE05E8"/>
    <w:rsid w:val="00BE09E5"/>
    <w:rsid w:val="00BE0AF2"/>
    <w:rsid w:val="00BE0BF5"/>
    <w:rsid w:val="00BE0C7B"/>
    <w:rsid w:val="00BE1D40"/>
    <w:rsid w:val="00BE1D5A"/>
    <w:rsid w:val="00BE240B"/>
    <w:rsid w:val="00BE2939"/>
    <w:rsid w:val="00BE2B18"/>
    <w:rsid w:val="00BE319F"/>
    <w:rsid w:val="00BE3414"/>
    <w:rsid w:val="00BE36C6"/>
    <w:rsid w:val="00BE3CB9"/>
    <w:rsid w:val="00BE444C"/>
    <w:rsid w:val="00BE4473"/>
    <w:rsid w:val="00BE4775"/>
    <w:rsid w:val="00BE47FF"/>
    <w:rsid w:val="00BE4A6A"/>
    <w:rsid w:val="00BE4AFD"/>
    <w:rsid w:val="00BE4EEE"/>
    <w:rsid w:val="00BE5213"/>
    <w:rsid w:val="00BE5245"/>
    <w:rsid w:val="00BE5316"/>
    <w:rsid w:val="00BE53B8"/>
    <w:rsid w:val="00BE55DD"/>
    <w:rsid w:val="00BE5BA2"/>
    <w:rsid w:val="00BE5D0E"/>
    <w:rsid w:val="00BE5D6D"/>
    <w:rsid w:val="00BE5E42"/>
    <w:rsid w:val="00BE6213"/>
    <w:rsid w:val="00BE66A8"/>
    <w:rsid w:val="00BE6B49"/>
    <w:rsid w:val="00BE7025"/>
    <w:rsid w:val="00BE7146"/>
    <w:rsid w:val="00BE72A3"/>
    <w:rsid w:val="00BE73EE"/>
    <w:rsid w:val="00BE77FD"/>
    <w:rsid w:val="00BE79AA"/>
    <w:rsid w:val="00BF00DD"/>
    <w:rsid w:val="00BF02ED"/>
    <w:rsid w:val="00BF054E"/>
    <w:rsid w:val="00BF06ED"/>
    <w:rsid w:val="00BF0700"/>
    <w:rsid w:val="00BF0744"/>
    <w:rsid w:val="00BF0838"/>
    <w:rsid w:val="00BF08A2"/>
    <w:rsid w:val="00BF0A25"/>
    <w:rsid w:val="00BF0C8D"/>
    <w:rsid w:val="00BF0E7C"/>
    <w:rsid w:val="00BF11E4"/>
    <w:rsid w:val="00BF1747"/>
    <w:rsid w:val="00BF1C19"/>
    <w:rsid w:val="00BF1E5F"/>
    <w:rsid w:val="00BF2201"/>
    <w:rsid w:val="00BF22B6"/>
    <w:rsid w:val="00BF2527"/>
    <w:rsid w:val="00BF2ED2"/>
    <w:rsid w:val="00BF3159"/>
    <w:rsid w:val="00BF35A3"/>
    <w:rsid w:val="00BF371E"/>
    <w:rsid w:val="00BF42C6"/>
    <w:rsid w:val="00BF4398"/>
    <w:rsid w:val="00BF4C20"/>
    <w:rsid w:val="00BF4CAB"/>
    <w:rsid w:val="00BF4EAE"/>
    <w:rsid w:val="00BF526B"/>
    <w:rsid w:val="00BF5692"/>
    <w:rsid w:val="00BF57CC"/>
    <w:rsid w:val="00BF5A05"/>
    <w:rsid w:val="00BF5CC7"/>
    <w:rsid w:val="00BF6394"/>
    <w:rsid w:val="00BF6470"/>
    <w:rsid w:val="00BF66A2"/>
    <w:rsid w:val="00BF67D8"/>
    <w:rsid w:val="00BF6A60"/>
    <w:rsid w:val="00BF6B79"/>
    <w:rsid w:val="00BF6D09"/>
    <w:rsid w:val="00BF6F75"/>
    <w:rsid w:val="00BF7341"/>
    <w:rsid w:val="00BF793D"/>
    <w:rsid w:val="00BF79A0"/>
    <w:rsid w:val="00BF7DA3"/>
    <w:rsid w:val="00BF7EF3"/>
    <w:rsid w:val="00BF7F71"/>
    <w:rsid w:val="00C0067E"/>
    <w:rsid w:val="00C008AE"/>
    <w:rsid w:val="00C0094C"/>
    <w:rsid w:val="00C009B1"/>
    <w:rsid w:val="00C00BA3"/>
    <w:rsid w:val="00C00DA7"/>
    <w:rsid w:val="00C010E9"/>
    <w:rsid w:val="00C01470"/>
    <w:rsid w:val="00C01BDB"/>
    <w:rsid w:val="00C02798"/>
    <w:rsid w:val="00C02856"/>
    <w:rsid w:val="00C02A48"/>
    <w:rsid w:val="00C03244"/>
    <w:rsid w:val="00C03272"/>
    <w:rsid w:val="00C03939"/>
    <w:rsid w:val="00C03ABA"/>
    <w:rsid w:val="00C03F77"/>
    <w:rsid w:val="00C040F4"/>
    <w:rsid w:val="00C041EF"/>
    <w:rsid w:val="00C04206"/>
    <w:rsid w:val="00C04224"/>
    <w:rsid w:val="00C04352"/>
    <w:rsid w:val="00C044D9"/>
    <w:rsid w:val="00C04825"/>
    <w:rsid w:val="00C0483C"/>
    <w:rsid w:val="00C04CD6"/>
    <w:rsid w:val="00C0500B"/>
    <w:rsid w:val="00C050EC"/>
    <w:rsid w:val="00C054BA"/>
    <w:rsid w:val="00C057AE"/>
    <w:rsid w:val="00C05A4D"/>
    <w:rsid w:val="00C05F5D"/>
    <w:rsid w:val="00C061DB"/>
    <w:rsid w:val="00C0677C"/>
    <w:rsid w:val="00C06BA8"/>
    <w:rsid w:val="00C06CEB"/>
    <w:rsid w:val="00C06CF5"/>
    <w:rsid w:val="00C06E6D"/>
    <w:rsid w:val="00C0714C"/>
    <w:rsid w:val="00C07198"/>
    <w:rsid w:val="00C07CD3"/>
    <w:rsid w:val="00C07E83"/>
    <w:rsid w:val="00C105CD"/>
    <w:rsid w:val="00C107DD"/>
    <w:rsid w:val="00C109CF"/>
    <w:rsid w:val="00C10D46"/>
    <w:rsid w:val="00C11129"/>
    <w:rsid w:val="00C114C6"/>
    <w:rsid w:val="00C11902"/>
    <w:rsid w:val="00C11C76"/>
    <w:rsid w:val="00C11DC6"/>
    <w:rsid w:val="00C11E59"/>
    <w:rsid w:val="00C126A5"/>
    <w:rsid w:val="00C13388"/>
    <w:rsid w:val="00C13CCA"/>
    <w:rsid w:val="00C13E68"/>
    <w:rsid w:val="00C140F9"/>
    <w:rsid w:val="00C147E6"/>
    <w:rsid w:val="00C14EC2"/>
    <w:rsid w:val="00C14FD4"/>
    <w:rsid w:val="00C15071"/>
    <w:rsid w:val="00C1514D"/>
    <w:rsid w:val="00C15369"/>
    <w:rsid w:val="00C15A11"/>
    <w:rsid w:val="00C15E4B"/>
    <w:rsid w:val="00C15F76"/>
    <w:rsid w:val="00C1610D"/>
    <w:rsid w:val="00C16136"/>
    <w:rsid w:val="00C164B7"/>
    <w:rsid w:val="00C168BB"/>
    <w:rsid w:val="00C16933"/>
    <w:rsid w:val="00C16BEE"/>
    <w:rsid w:val="00C16C5B"/>
    <w:rsid w:val="00C17185"/>
    <w:rsid w:val="00C172A9"/>
    <w:rsid w:val="00C175B2"/>
    <w:rsid w:val="00C1770D"/>
    <w:rsid w:val="00C177C3"/>
    <w:rsid w:val="00C17952"/>
    <w:rsid w:val="00C17C37"/>
    <w:rsid w:val="00C17D61"/>
    <w:rsid w:val="00C20309"/>
    <w:rsid w:val="00C204C5"/>
    <w:rsid w:val="00C204F5"/>
    <w:rsid w:val="00C21619"/>
    <w:rsid w:val="00C21744"/>
    <w:rsid w:val="00C217D7"/>
    <w:rsid w:val="00C21AD3"/>
    <w:rsid w:val="00C22188"/>
    <w:rsid w:val="00C225B9"/>
    <w:rsid w:val="00C228B5"/>
    <w:rsid w:val="00C22E79"/>
    <w:rsid w:val="00C22EC5"/>
    <w:rsid w:val="00C22EED"/>
    <w:rsid w:val="00C22F21"/>
    <w:rsid w:val="00C234A3"/>
    <w:rsid w:val="00C23511"/>
    <w:rsid w:val="00C23669"/>
    <w:rsid w:val="00C236C0"/>
    <w:rsid w:val="00C237FF"/>
    <w:rsid w:val="00C23B1C"/>
    <w:rsid w:val="00C24705"/>
    <w:rsid w:val="00C25036"/>
    <w:rsid w:val="00C250DD"/>
    <w:rsid w:val="00C25300"/>
    <w:rsid w:val="00C25460"/>
    <w:rsid w:val="00C254DA"/>
    <w:rsid w:val="00C25BC8"/>
    <w:rsid w:val="00C261A0"/>
    <w:rsid w:val="00C26568"/>
    <w:rsid w:val="00C26615"/>
    <w:rsid w:val="00C26FB5"/>
    <w:rsid w:val="00C271D6"/>
    <w:rsid w:val="00C2734A"/>
    <w:rsid w:val="00C273A2"/>
    <w:rsid w:val="00C2788D"/>
    <w:rsid w:val="00C27AD5"/>
    <w:rsid w:val="00C27C8B"/>
    <w:rsid w:val="00C27D8D"/>
    <w:rsid w:val="00C27EE2"/>
    <w:rsid w:val="00C3032D"/>
    <w:rsid w:val="00C30B97"/>
    <w:rsid w:val="00C30C9E"/>
    <w:rsid w:val="00C30F26"/>
    <w:rsid w:val="00C311C5"/>
    <w:rsid w:val="00C311D7"/>
    <w:rsid w:val="00C3162F"/>
    <w:rsid w:val="00C31700"/>
    <w:rsid w:val="00C3189D"/>
    <w:rsid w:val="00C31A19"/>
    <w:rsid w:val="00C31E46"/>
    <w:rsid w:val="00C31ECC"/>
    <w:rsid w:val="00C31F4D"/>
    <w:rsid w:val="00C328B1"/>
    <w:rsid w:val="00C32C41"/>
    <w:rsid w:val="00C330CD"/>
    <w:rsid w:val="00C33543"/>
    <w:rsid w:val="00C33561"/>
    <w:rsid w:val="00C33A25"/>
    <w:rsid w:val="00C340C0"/>
    <w:rsid w:val="00C3419A"/>
    <w:rsid w:val="00C353F5"/>
    <w:rsid w:val="00C357C3"/>
    <w:rsid w:val="00C3582E"/>
    <w:rsid w:val="00C35FE4"/>
    <w:rsid w:val="00C3639A"/>
    <w:rsid w:val="00C364E9"/>
    <w:rsid w:val="00C36E73"/>
    <w:rsid w:val="00C37136"/>
    <w:rsid w:val="00C37338"/>
    <w:rsid w:val="00C37492"/>
    <w:rsid w:val="00C376B4"/>
    <w:rsid w:val="00C377CC"/>
    <w:rsid w:val="00C37886"/>
    <w:rsid w:val="00C37DAD"/>
    <w:rsid w:val="00C4068D"/>
    <w:rsid w:val="00C406E8"/>
    <w:rsid w:val="00C40AF5"/>
    <w:rsid w:val="00C410E3"/>
    <w:rsid w:val="00C419D9"/>
    <w:rsid w:val="00C41A61"/>
    <w:rsid w:val="00C41B2D"/>
    <w:rsid w:val="00C423DA"/>
    <w:rsid w:val="00C4255C"/>
    <w:rsid w:val="00C42717"/>
    <w:rsid w:val="00C427BE"/>
    <w:rsid w:val="00C43388"/>
    <w:rsid w:val="00C436ED"/>
    <w:rsid w:val="00C439B2"/>
    <w:rsid w:val="00C43B53"/>
    <w:rsid w:val="00C43C77"/>
    <w:rsid w:val="00C44234"/>
    <w:rsid w:val="00C442DC"/>
    <w:rsid w:val="00C44533"/>
    <w:rsid w:val="00C448AF"/>
    <w:rsid w:val="00C449AC"/>
    <w:rsid w:val="00C44B42"/>
    <w:rsid w:val="00C44C06"/>
    <w:rsid w:val="00C44C19"/>
    <w:rsid w:val="00C44E7F"/>
    <w:rsid w:val="00C44EA4"/>
    <w:rsid w:val="00C44EF2"/>
    <w:rsid w:val="00C44FCB"/>
    <w:rsid w:val="00C45AEA"/>
    <w:rsid w:val="00C45DF8"/>
    <w:rsid w:val="00C465FA"/>
    <w:rsid w:val="00C46950"/>
    <w:rsid w:val="00C46C8B"/>
    <w:rsid w:val="00C46FA9"/>
    <w:rsid w:val="00C47248"/>
    <w:rsid w:val="00C474AF"/>
    <w:rsid w:val="00C475FC"/>
    <w:rsid w:val="00C47794"/>
    <w:rsid w:val="00C479B4"/>
    <w:rsid w:val="00C47A83"/>
    <w:rsid w:val="00C47B8B"/>
    <w:rsid w:val="00C47DB1"/>
    <w:rsid w:val="00C47DD1"/>
    <w:rsid w:val="00C47E05"/>
    <w:rsid w:val="00C50330"/>
    <w:rsid w:val="00C50479"/>
    <w:rsid w:val="00C5069E"/>
    <w:rsid w:val="00C50752"/>
    <w:rsid w:val="00C51CD5"/>
    <w:rsid w:val="00C51E76"/>
    <w:rsid w:val="00C51F72"/>
    <w:rsid w:val="00C51FFE"/>
    <w:rsid w:val="00C521D4"/>
    <w:rsid w:val="00C52430"/>
    <w:rsid w:val="00C525B1"/>
    <w:rsid w:val="00C5282B"/>
    <w:rsid w:val="00C52877"/>
    <w:rsid w:val="00C52DC6"/>
    <w:rsid w:val="00C53B05"/>
    <w:rsid w:val="00C53F45"/>
    <w:rsid w:val="00C53F82"/>
    <w:rsid w:val="00C53FB3"/>
    <w:rsid w:val="00C5408A"/>
    <w:rsid w:val="00C54176"/>
    <w:rsid w:val="00C54C16"/>
    <w:rsid w:val="00C54D7F"/>
    <w:rsid w:val="00C54EBB"/>
    <w:rsid w:val="00C550C3"/>
    <w:rsid w:val="00C55569"/>
    <w:rsid w:val="00C5561E"/>
    <w:rsid w:val="00C556FF"/>
    <w:rsid w:val="00C559F4"/>
    <w:rsid w:val="00C55A80"/>
    <w:rsid w:val="00C55B12"/>
    <w:rsid w:val="00C55BFA"/>
    <w:rsid w:val="00C55ECB"/>
    <w:rsid w:val="00C56227"/>
    <w:rsid w:val="00C56A46"/>
    <w:rsid w:val="00C56AA4"/>
    <w:rsid w:val="00C56BA1"/>
    <w:rsid w:val="00C56D68"/>
    <w:rsid w:val="00C56E45"/>
    <w:rsid w:val="00C56EC5"/>
    <w:rsid w:val="00C57162"/>
    <w:rsid w:val="00C571E8"/>
    <w:rsid w:val="00C573AB"/>
    <w:rsid w:val="00C574A1"/>
    <w:rsid w:val="00C577D4"/>
    <w:rsid w:val="00C57942"/>
    <w:rsid w:val="00C57A5F"/>
    <w:rsid w:val="00C57EDC"/>
    <w:rsid w:val="00C6004B"/>
    <w:rsid w:val="00C60472"/>
    <w:rsid w:val="00C60972"/>
    <w:rsid w:val="00C609BA"/>
    <w:rsid w:val="00C60A36"/>
    <w:rsid w:val="00C60AFB"/>
    <w:rsid w:val="00C6130A"/>
    <w:rsid w:val="00C61431"/>
    <w:rsid w:val="00C61A72"/>
    <w:rsid w:val="00C61A98"/>
    <w:rsid w:val="00C61AF9"/>
    <w:rsid w:val="00C61E73"/>
    <w:rsid w:val="00C62639"/>
    <w:rsid w:val="00C6290C"/>
    <w:rsid w:val="00C62919"/>
    <w:rsid w:val="00C6299C"/>
    <w:rsid w:val="00C62B32"/>
    <w:rsid w:val="00C63602"/>
    <w:rsid w:val="00C63873"/>
    <w:rsid w:val="00C63C47"/>
    <w:rsid w:val="00C63C50"/>
    <w:rsid w:val="00C63D74"/>
    <w:rsid w:val="00C63FAB"/>
    <w:rsid w:val="00C64235"/>
    <w:rsid w:val="00C646C3"/>
    <w:rsid w:val="00C646DC"/>
    <w:rsid w:val="00C6492E"/>
    <w:rsid w:val="00C64948"/>
    <w:rsid w:val="00C64E3F"/>
    <w:rsid w:val="00C65179"/>
    <w:rsid w:val="00C652C1"/>
    <w:rsid w:val="00C65407"/>
    <w:rsid w:val="00C65565"/>
    <w:rsid w:val="00C658C6"/>
    <w:rsid w:val="00C65E64"/>
    <w:rsid w:val="00C65F48"/>
    <w:rsid w:val="00C66028"/>
    <w:rsid w:val="00C66232"/>
    <w:rsid w:val="00C66241"/>
    <w:rsid w:val="00C6660F"/>
    <w:rsid w:val="00C66686"/>
    <w:rsid w:val="00C66783"/>
    <w:rsid w:val="00C679DD"/>
    <w:rsid w:val="00C70251"/>
    <w:rsid w:val="00C702AF"/>
    <w:rsid w:val="00C70482"/>
    <w:rsid w:val="00C70E59"/>
    <w:rsid w:val="00C70F6E"/>
    <w:rsid w:val="00C7137F"/>
    <w:rsid w:val="00C71431"/>
    <w:rsid w:val="00C715D9"/>
    <w:rsid w:val="00C715E3"/>
    <w:rsid w:val="00C71A11"/>
    <w:rsid w:val="00C71E25"/>
    <w:rsid w:val="00C71F73"/>
    <w:rsid w:val="00C72F8C"/>
    <w:rsid w:val="00C73412"/>
    <w:rsid w:val="00C73436"/>
    <w:rsid w:val="00C737A7"/>
    <w:rsid w:val="00C737E2"/>
    <w:rsid w:val="00C73AA0"/>
    <w:rsid w:val="00C73AF4"/>
    <w:rsid w:val="00C73BDA"/>
    <w:rsid w:val="00C73CD5"/>
    <w:rsid w:val="00C740CB"/>
    <w:rsid w:val="00C74292"/>
    <w:rsid w:val="00C74561"/>
    <w:rsid w:val="00C74ACC"/>
    <w:rsid w:val="00C74B9C"/>
    <w:rsid w:val="00C7541E"/>
    <w:rsid w:val="00C75A09"/>
    <w:rsid w:val="00C75B69"/>
    <w:rsid w:val="00C75CCE"/>
    <w:rsid w:val="00C75E35"/>
    <w:rsid w:val="00C761F5"/>
    <w:rsid w:val="00C7622E"/>
    <w:rsid w:val="00C76335"/>
    <w:rsid w:val="00C76DB5"/>
    <w:rsid w:val="00C76F00"/>
    <w:rsid w:val="00C7704A"/>
    <w:rsid w:val="00C7735F"/>
    <w:rsid w:val="00C77C39"/>
    <w:rsid w:val="00C77C4D"/>
    <w:rsid w:val="00C77CBF"/>
    <w:rsid w:val="00C77CCF"/>
    <w:rsid w:val="00C77EF2"/>
    <w:rsid w:val="00C77F46"/>
    <w:rsid w:val="00C801E8"/>
    <w:rsid w:val="00C801EF"/>
    <w:rsid w:val="00C8030F"/>
    <w:rsid w:val="00C805A9"/>
    <w:rsid w:val="00C80BDA"/>
    <w:rsid w:val="00C80E23"/>
    <w:rsid w:val="00C80FE3"/>
    <w:rsid w:val="00C812D2"/>
    <w:rsid w:val="00C81316"/>
    <w:rsid w:val="00C81594"/>
    <w:rsid w:val="00C815CF"/>
    <w:rsid w:val="00C8172F"/>
    <w:rsid w:val="00C8175F"/>
    <w:rsid w:val="00C817A7"/>
    <w:rsid w:val="00C8190C"/>
    <w:rsid w:val="00C81DB5"/>
    <w:rsid w:val="00C82025"/>
    <w:rsid w:val="00C82082"/>
    <w:rsid w:val="00C824BB"/>
    <w:rsid w:val="00C82539"/>
    <w:rsid w:val="00C82621"/>
    <w:rsid w:val="00C82D93"/>
    <w:rsid w:val="00C83141"/>
    <w:rsid w:val="00C833E9"/>
    <w:rsid w:val="00C837B5"/>
    <w:rsid w:val="00C83C12"/>
    <w:rsid w:val="00C843E2"/>
    <w:rsid w:val="00C848F1"/>
    <w:rsid w:val="00C8508C"/>
    <w:rsid w:val="00C854BE"/>
    <w:rsid w:val="00C85531"/>
    <w:rsid w:val="00C8564C"/>
    <w:rsid w:val="00C857C0"/>
    <w:rsid w:val="00C8597D"/>
    <w:rsid w:val="00C86035"/>
    <w:rsid w:val="00C86254"/>
    <w:rsid w:val="00C86650"/>
    <w:rsid w:val="00C8669A"/>
    <w:rsid w:val="00C868B6"/>
    <w:rsid w:val="00C86AB4"/>
    <w:rsid w:val="00C8733E"/>
    <w:rsid w:val="00C8733F"/>
    <w:rsid w:val="00C87585"/>
    <w:rsid w:val="00C87600"/>
    <w:rsid w:val="00C876EB"/>
    <w:rsid w:val="00C877B1"/>
    <w:rsid w:val="00C90024"/>
    <w:rsid w:val="00C90040"/>
    <w:rsid w:val="00C90151"/>
    <w:rsid w:val="00C90183"/>
    <w:rsid w:val="00C90804"/>
    <w:rsid w:val="00C90D41"/>
    <w:rsid w:val="00C91994"/>
    <w:rsid w:val="00C91A7C"/>
    <w:rsid w:val="00C91A8F"/>
    <w:rsid w:val="00C91B6E"/>
    <w:rsid w:val="00C91D97"/>
    <w:rsid w:val="00C9209C"/>
    <w:rsid w:val="00C9212D"/>
    <w:rsid w:val="00C922D1"/>
    <w:rsid w:val="00C92470"/>
    <w:rsid w:val="00C92678"/>
    <w:rsid w:val="00C92A58"/>
    <w:rsid w:val="00C930A8"/>
    <w:rsid w:val="00C9319F"/>
    <w:rsid w:val="00C934C8"/>
    <w:rsid w:val="00C93A0C"/>
    <w:rsid w:val="00C94248"/>
    <w:rsid w:val="00C94481"/>
    <w:rsid w:val="00C944AE"/>
    <w:rsid w:val="00C944C2"/>
    <w:rsid w:val="00C946E6"/>
    <w:rsid w:val="00C94981"/>
    <w:rsid w:val="00C94AAA"/>
    <w:rsid w:val="00C94AF0"/>
    <w:rsid w:val="00C94BCE"/>
    <w:rsid w:val="00C95316"/>
    <w:rsid w:val="00C95A30"/>
    <w:rsid w:val="00C95CC9"/>
    <w:rsid w:val="00C95DEF"/>
    <w:rsid w:val="00C96101"/>
    <w:rsid w:val="00C96161"/>
    <w:rsid w:val="00C96238"/>
    <w:rsid w:val="00C96248"/>
    <w:rsid w:val="00C96689"/>
    <w:rsid w:val="00C969A5"/>
    <w:rsid w:val="00C969BD"/>
    <w:rsid w:val="00C96AE8"/>
    <w:rsid w:val="00C96EB1"/>
    <w:rsid w:val="00C970E0"/>
    <w:rsid w:val="00C9770F"/>
    <w:rsid w:val="00CA005D"/>
    <w:rsid w:val="00CA0403"/>
    <w:rsid w:val="00CA055A"/>
    <w:rsid w:val="00CA065E"/>
    <w:rsid w:val="00CA0EAD"/>
    <w:rsid w:val="00CA0FFE"/>
    <w:rsid w:val="00CA10EF"/>
    <w:rsid w:val="00CA12E8"/>
    <w:rsid w:val="00CA130E"/>
    <w:rsid w:val="00CA135C"/>
    <w:rsid w:val="00CA157F"/>
    <w:rsid w:val="00CA167F"/>
    <w:rsid w:val="00CA17F8"/>
    <w:rsid w:val="00CA1C9C"/>
    <w:rsid w:val="00CA1D15"/>
    <w:rsid w:val="00CA1DDE"/>
    <w:rsid w:val="00CA23B6"/>
    <w:rsid w:val="00CA24F6"/>
    <w:rsid w:val="00CA27AD"/>
    <w:rsid w:val="00CA295C"/>
    <w:rsid w:val="00CA2B82"/>
    <w:rsid w:val="00CA2C16"/>
    <w:rsid w:val="00CA2FB1"/>
    <w:rsid w:val="00CA3036"/>
    <w:rsid w:val="00CA32E4"/>
    <w:rsid w:val="00CA3334"/>
    <w:rsid w:val="00CA3457"/>
    <w:rsid w:val="00CA3635"/>
    <w:rsid w:val="00CA3CA9"/>
    <w:rsid w:val="00CA449F"/>
    <w:rsid w:val="00CA4542"/>
    <w:rsid w:val="00CA485D"/>
    <w:rsid w:val="00CA4C32"/>
    <w:rsid w:val="00CA4D73"/>
    <w:rsid w:val="00CA4EF6"/>
    <w:rsid w:val="00CA4FA8"/>
    <w:rsid w:val="00CA5165"/>
    <w:rsid w:val="00CA518C"/>
    <w:rsid w:val="00CA5347"/>
    <w:rsid w:val="00CA55B3"/>
    <w:rsid w:val="00CA5A65"/>
    <w:rsid w:val="00CA5E78"/>
    <w:rsid w:val="00CA6225"/>
    <w:rsid w:val="00CA626A"/>
    <w:rsid w:val="00CA642E"/>
    <w:rsid w:val="00CA6659"/>
    <w:rsid w:val="00CA6AC5"/>
    <w:rsid w:val="00CA6E7A"/>
    <w:rsid w:val="00CA7302"/>
    <w:rsid w:val="00CA7356"/>
    <w:rsid w:val="00CA7AE8"/>
    <w:rsid w:val="00CA7F95"/>
    <w:rsid w:val="00CB008A"/>
    <w:rsid w:val="00CB0269"/>
    <w:rsid w:val="00CB02C8"/>
    <w:rsid w:val="00CB0632"/>
    <w:rsid w:val="00CB0FCA"/>
    <w:rsid w:val="00CB1075"/>
    <w:rsid w:val="00CB1921"/>
    <w:rsid w:val="00CB198C"/>
    <w:rsid w:val="00CB1C34"/>
    <w:rsid w:val="00CB1D6B"/>
    <w:rsid w:val="00CB1DA9"/>
    <w:rsid w:val="00CB1F93"/>
    <w:rsid w:val="00CB220D"/>
    <w:rsid w:val="00CB2316"/>
    <w:rsid w:val="00CB239D"/>
    <w:rsid w:val="00CB2CA2"/>
    <w:rsid w:val="00CB37A3"/>
    <w:rsid w:val="00CB385E"/>
    <w:rsid w:val="00CB3C57"/>
    <w:rsid w:val="00CB3CCF"/>
    <w:rsid w:val="00CB3E2A"/>
    <w:rsid w:val="00CB40AA"/>
    <w:rsid w:val="00CB4472"/>
    <w:rsid w:val="00CB44C9"/>
    <w:rsid w:val="00CB4671"/>
    <w:rsid w:val="00CB48C3"/>
    <w:rsid w:val="00CB4E7A"/>
    <w:rsid w:val="00CB4EE9"/>
    <w:rsid w:val="00CB5102"/>
    <w:rsid w:val="00CB5114"/>
    <w:rsid w:val="00CB5626"/>
    <w:rsid w:val="00CB5901"/>
    <w:rsid w:val="00CB5A5E"/>
    <w:rsid w:val="00CB60D7"/>
    <w:rsid w:val="00CB6235"/>
    <w:rsid w:val="00CB645F"/>
    <w:rsid w:val="00CB67B4"/>
    <w:rsid w:val="00CB6F12"/>
    <w:rsid w:val="00CB715A"/>
    <w:rsid w:val="00CB7162"/>
    <w:rsid w:val="00CB742D"/>
    <w:rsid w:val="00CB75F2"/>
    <w:rsid w:val="00CB7A95"/>
    <w:rsid w:val="00CB7C7C"/>
    <w:rsid w:val="00CC0474"/>
    <w:rsid w:val="00CC0597"/>
    <w:rsid w:val="00CC0700"/>
    <w:rsid w:val="00CC082C"/>
    <w:rsid w:val="00CC086A"/>
    <w:rsid w:val="00CC08F7"/>
    <w:rsid w:val="00CC0913"/>
    <w:rsid w:val="00CC0E36"/>
    <w:rsid w:val="00CC10FD"/>
    <w:rsid w:val="00CC1114"/>
    <w:rsid w:val="00CC1271"/>
    <w:rsid w:val="00CC12DD"/>
    <w:rsid w:val="00CC1571"/>
    <w:rsid w:val="00CC178D"/>
    <w:rsid w:val="00CC1B62"/>
    <w:rsid w:val="00CC1B6E"/>
    <w:rsid w:val="00CC1E33"/>
    <w:rsid w:val="00CC1F33"/>
    <w:rsid w:val="00CC1F7B"/>
    <w:rsid w:val="00CC243D"/>
    <w:rsid w:val="00CC273A"/>
    <w:rsid w:val="00CC28A1"/>
    <w:rsid w:val="00CC2A44"/>
    <w:rsid w:val="00CC2F62"/>
    <w:rsid w:val="00CC2FC7"/>
    <w:rsid w:val="00CC2FE0"/>
    <w:rsid w:val="00CC3327"/>
    <w:rsid w:val="00CC3385"/>
    <w:rsid w:val="00CC3873"/>
    <w:rsid w:val="00CC3B60"/>
    <w:rsid w:val="00CC3B93"/>
    <w:rsid w:val="00CC3CD4"/>
    <w:rsid w:val="00CC43E8"/>
    <w:rsid w:val="00CC44AB"/>
    <w:rsid w:val="00CC4C24"/>
    <w:rsid w:val="00CC4E34"/>
    <w:rsid w:val="00CC51C3"/>
    <w:rsid w:val="00CC54BC"/>
    <w:rsid w:val="00CC5670"/>
    <w:rsid w:val="00CC58AD"/>
    <w:rsid w:val="00CC5A7D"/>
    <w:rsid w:val="00CC5CE9"/>
    <w:rsid w:val="00CC6061"/>
    <w:rsid w:val="00CC61B4"/>
    <w:rsid w:val="00CC62CB"/>
    <w:rsid w:val="00CC635B"/>
    <w:rsid w:val="00CC6D4E"/>
    <w:rsid w:val="00CC7216"/>
    <w:rsid w:val="00CC73BC"/>
    <w:rsid w:val="00CC75B9"/>
    <w:rsid w:val="00CC7C20"/>
    <w:rsid w:val="00CC7EF7"/>
    <w:rsid w:val="00CD081D"/>
    <w:rsid w:val="00CD0A39"/>
    <w:rsid w:val="00CD0B6C"/>
    <w:rsid w:val="00CD14BF"/>
    <w:rsid w:val="00CD16BB"/>
    <w:rsid w:val="00CD178B"/>
    <w:rsid w:val="00CD23F0"/>
    <w:rsid w:val="00CD24DB"/>
    <w:rsid w:val="00CD25CF"/>
    <w:rsid w:val="00CD2D5E"/>
    <w:rsid w:val="00CD3304"/>
    <w:rsid w:val="00CD3794"/>
    <w:rsid w:val="00CD3940"/>
    <w:rsid w:val="00CD3CE4"/>
    <w:rsid w:val="00CD3D8A"/>
    <w:rsid w:val="00CD3DF1"/>
    <w:rsid w:val="00CD45E6"/>
    <w:rsid w:val="00CD4697"/>
    <w:rsid w:val="00CD5302"/>
    <w:rsid w:val="00CD5500"/>
    <w:rsid w:val="00CD58BD"/>
    <w:rsid w:val="00CD59C7"/>
    <w:rsid w:val="00CD59F4"/>
    <w:rsid w:val="00CD5B74"/>
    <w:rsid w:val="00CD5C6C"/>
    <w:rsid w:val="00CD6109"/>
    <w:rsid w:val="00CD67DB"/>
    <w:rsid w:val="00CD6919"/>
    <w:rsid w:val="00CD73F8"/>
    <w:rsid w:val="00CD7BD1"/>
    <w:rsid w:val="00CD7D1C"/>
    <w:rsid w:val="00CD7FEF"/>
    <w:rsid w:val="00CE0704"/>
    <w:rsid w:val="00CE084E"/>
    <w:rsid w:val="00CE0B66"/>
    <w:rsid w:val="00CE0B88"/>
    <w:rsid w:val="00CE1151"/>
    <w:rsid w:val="00CE1300"/>
    <w:rsid w:val="00CE141F"/>
    <w:rsid w:val="00CE1539"/>
    <w:rsid w:val="00CE18D3"/>
    <w:rsid w:val="00CE1908"/>
    <w:rsid w:val="00CE1969"/>
    <w:rsid w:val="00CE19B5"/>
    <w:rsid w:val="00CE1B2E"/>
    <w:rsid w:val="00CE1CF8"/>
    <w:rsid w:val="00CE25C4"/>
    <w:rsid w:val="00CE3129"/>
    <w:rsid w:val="00CE3E7D"/>
    <w:rsid w:val="00CE4195"/>
    <w:rsid w:val="00CE41AF"/>
    <w:rsid w:val="00CE4403"/>
    <w:rsid w:val="00CE4641"/>
    <w:rsid w:val="00CE4C16"/>
    <w:rsid w:val="00CE4CEA"/>
    <w:rsid w:val="00CE4D6A"/>
    <w:rsid w:val="00CE4FFF"/>
    <w:rsid w:val="00CE53AD"/>
    <w:rsid w:val="00CE5478"/>
    <w:rsid w:val="00CE589E"/>
    <w:rsid w:val="00CE59F5"/>
    <w:rsid w:val="00CE5B0A"/>
    <w:rsid w:val="00CE60DA"/>
    <w:rsid w:val="00CE64AB"/>
    <w:rsid w:val="00CE65F2"/>
    <w:rsid w:val="00CE6812"/>
    <w:rsid w:val="00CE6A69"/>
    <w:rsid w:val="00CE6DF6"/>
    <w:rsid w:val="00CE6E63"/>
    <w:rsid w:val="00CE72C0"/>
    <w:rsid w:val="00CE7486"/>
    <w:rsid w:val="00CE748C"/>
    <w:rsid w:val="00CE7A50"/>
    <w:rsid w:val="00CE7B40"/>
    <w:rsid w:val="00CF00BE"/>
    <w:rsid w:val="00CF0340"/>
    <w:rsid w:val="00CF0483"/>
    <w:rsid w:val="00CF097A"/>
    <w:rsid w:val="00CF0A71"/>
    <w:rsid w:val="00CF0AB7"/>
    <w:rsid w:val="00CF0C43"/>
    <w:rsid w:val="00CF1155"/>
    <w:rsid w:val="00CF1159"/>
    <w:rsid w:val="00CF1313"/>
    <w:rsid w:val="00CF13E6"/>
    <w:rsid w:val="00CF1615"/>
    <w:rsid w:val="00CF1823"/>
    <w:rsid w:val="00CF1A4B"/>
    <w:rsid w:val="00CF1E00"/>
    <w:rsid w:val="00CF206D"/>
    <w:rsid w:val="00CF2489"/>
    <w:rsid w:val="00CF2658"/>
    <w:rsid w:val="00CF2790"/>
    <w:rsid w:val="00CF282A"/>
    <w:rsid w:val="00CF2C12"/>
    <w:rsid w:val="00CF30E6"/>
    <w:rsid w:val="00CF3B48"/>
    <w:rsid w:val="00CF440F"/>
    <w:rsid w:val="00CF47D5"/>
    <w:rsid w:val="00CF47FA"/>
    <w:rsid w:val="00CF4D53"/>
    <w:rsid w:val="00CF4FC3"/>
    <w:rsid w:val="00CF5106"/>
    <w:rsid w:val="00CF52E2"/>
    <w:rsid w:val="00CF5A55"/>
    <w:rsid w:val="00CF5B81"/>
    <w:rsid w:val="00CF6446"/>
    <w:rsid w:val="00CF6568"/>
    <w:rsid w:val="00CF7076"/>
    <w:rsid w:val="00CF76A1"/>
    <w:rsid w:val="00CF771A"/>
    <w:rsid w:val="00CF7A40"/>
    <w:rsid w:val="00CF7AE6"/>
    <w:rsid w:val="00CF7D08"/>
    <w:rsid w:val="00CF7F6D"/>
    <w:rsid w:val="00D00098"/>
    <w:rsid w:val="00D00CB9"/>
    <w:rsid w:val="00D010B0"/>
    <w:rsid w:val="00D018F5"/>
    <w:rsid w:val="00D01966"/>
    <w:rsid w:val="00D01FA3"/>
    <w:rsid w:val="00D01FC1"/>
    <w:rsid w:val="00D01FE3"/>
    <w:rsid w:val="00D0208E"/>
    <w:rsid w:val="00D023C7"/>
    <w:rsid w:val="00D025BC"/>
    <w:rsid w:val="00D02AA4"/>
    <w:rsid w:val="00D02B5A"/>
    <w:rsid w:val="00D02BD4"/>
    <w:rsid w:val="00D02C01"/>
    <w:rsid w:val="00D02DD4"/>
    <w:rsid w:val="00D03194"/>
    <w:rsid w:val="00D0408B"/>
    <w:rsid w:val="00D04274"/>
    <w:rsid w:val="00D04332"/>
    <w:rsid w:val="00D04412"/>
    <w:rsid w:val="00D045D7"/>
    <w:rsid w:val="00D04C7E"/>
    <w:rsid w:val="00D0514B"/>
    <w:rsid w:val="00D05194"/>
    <w:rsid w:val="00D057CF"/>
    <w:rsid w:val="00D057EB"/>
    <w:rsid w:val="00D05E0C"/>
    <w:rsid w:val="00D05F73"/>
    <w:rsid w:val="00D06355"/>
    <w:rsid w:val="00D06C9E"/>
    <w:rsid w:val="00D06EE1"/>
    <w:rsid w:val="00D06F38"/>
    <w:rsid w:val="00D06F87"/>
    <w:rsid w:val="00D06FCF"/>
    <w:rsid w:val="00D07021"/>
    <w:rsid w:val="00D075E2"/>
    <w:rsid w:val="00D07943"/>
    <w:rsid w:val="00D07AAA"/>
    <w:rsid w:val="00D07F93"/>
    <w:rsid w:val="00D10BEA"/>
    <w:rsid w:val="00D119BD"/>
    <w:rsid w:val="00D11CED"/>
    <w:rsid w:val="00D12356"/>
    <w:rsid w:val="00D12474"/>
    <w:rsid w:val="00D12B93"/>
    <w:rsid w:val="00D12BDC"/>
    <w:rsid w:val="00D1324B"/>
    <w:rsid w:val="00D13379"/>
    <w:rsid w:val="00D135D1"/>
    <w:rsid w:val="00D136A1"/>
    <w:rsid w:val="00D1385C"/>
    <w:rsid w:val="00D138CB"/>
    <w:rsid w:val="00D13A43"/>
    <w:rsid w:val="00D13BC4"/>
    <w:rsid w:val="00D1418A"/>
    <w:rsid w:val="00D14F20"/>
    <w:rsid w:val="00D15455"/>
    <w:rsid w:val="00D159DB"/>
    <w:rsid w:val="00D15BBF"/>
    <w:rsid w:val="00D15BC5"/>
    <w:rsid w:val="00D15CEF"/>
    <w:rsid w:val="00D15E1A"/>
    <w:rsid w:val="00D1613C"/>
    <w:rsid w:val="00D16732"/>
    <w:rsid w:val="00D16A26"/>
    <w:rsid w:val="00D16A47"/>
    <w:rsid w:val="00D16E41"/>
    <w:rsid w:val="00D16EFE"/>
    <w:rsid w:val="00D173AB"/>
    <w:rsid w:val="00D17526"/>
    <w:rsid w:val="00D1756F"/>
    <w:rsid w:val="00D176E1"/>
    <w:rsid w:val="00D17702"/>
    <w:rsid w:val="00D17837"/>
    <w:rsid w:val="00D20021"/>
    <w:rsid w:val="00D207AB"/>
    <w:rsid w:val="00D207B1"/>
    <w:rsid w:val="00D20853"/>
    <w:rsid w:val="00D20F49"/>
    <w:rsid w:val="00D21234"/>
    <w:rsid w:val="00D2144A"/>
    <w:rsid w:val="00D218FA"/>
    <w:rsid w:val="00D219A0"/>
    <w:rsid w:val="00D21EBE"/>
    <w:rsid w:val="00D21F9D"/>
    <w:rsid w:val="00D22185"/>
    <w:rsid w:val="00D22276"/>
    <w:rsid w:val="00D222D7"/>
    <w:rsid w:val="00D22881"/>
    <w:rsid w:val="00D22F9F"/>
    <w:rsid w:val="00D230D4"/>
    <w:rsid w:val="00D231D0"/>
    <w:rsid w:val="00D23E28"/>
    <w:rsid w:val="00D240A8"/>
    <w:rsid w:val="00D2486E"/>
    <w:rsid w:val="00D24ABD"/>
    <w:rsid w:val="00D24E12"/>
    <w:rsid w:val="00D2507F"/>
    <w:rsid w:val="00D25198"/>
    <w:rsid w:val="00D25803"/>
    <w:rsid w:val="00D2581B"/>
    <w:rsid w:val="00D26613"/>
    <w:rsid w:val="00D26628"/>
    <w:rsid w:val="00D268DF"/>
    <w:rsid w:val="00D269F6"/>
    <w:rsid w:val="00D26B93"/>
    <w:rsid w:val="00D27128"/>
    <w:rsid w:val="00D27197"/>
    <w:rsid w:val="00D271C2"/>
    <w:rsid w:val="00D2727E"/>
    <w:rsid w:val="00D27863"/>
    <w:rsid w:val="00D27C91"/>
    <w:rsid w:val="00D3014F"/>
    <w:rsid w:val="00D3070E"/>
    <w:rsid w:val="00D30835"/>
    <w:rsid w:val="00D31514"/>
    <w:rsid w:val="00D315FB"/>
    <w:rsid w:val="00D315FE"/>
    <w:rsid w:val="00D31601"/>
    <w:rsid w:val="00D3168F"/>
    <w:rsid w:val="00D31DF1"/>
    <w:rsid w:val="00D325F6"/>
    <w:rsid w:val="00D3306F"/>
    <w:rsid w:val="00D331D2"/>
    <w:rsid w:val="00D333F5"/>
    <w:rsid w:val="00D3340E"/>
    <w:rsid w:val="00D3383A"/>
    <w:rsid w:val="00D343D3"/>
    <w:rsid w:val="00D34FE0"/>
    <w:rsid w:val="00D3502C"/>
    <w:rsid w:val="00D351C4"/>
    <w:rsid w:val="00D35527"/>
    <w:rsid w:val="00D3565B"/>
    <w:rsid w:val="00D35742"/>
    <w:rsid w:val="00D35A05"/>
    <w:rsid w:val="00D35A44"/>
    <w:rsid w:val="00D36494"/>
    <w:rsid w:val="00D36832"/>
    <w:rsid w:val="00D36D3F"/>
    <w:rsid w:val="00D36E85"/>
    <w:rsid w:val="00D36F07"/>
    <w:rsid w:val="00D37168"/>
    <w:rsid w:val="00D37827"/>
    <w:rsid w:val="00D37FE1"/>
    <w:rsid w:val="00D400B4"/>
    <w:rsid w:val="00D403F7"/>
    <w:rsid w:val="00D406EC"/>
    <w:rsid w:val="00D40A39"/>
    <w:rsid w:val="00D40B3B"/>
    <w:rsid w:val="00D40F80"/>
    <w:rsid w:val="00D4105F"/>
    <w:rsid w:val="00D410AD"/>
    <w:rsid w:val="00D411E1"/>
    <w:rsid w:val="00D413FD"/>
    <w:rsid w:val="00D41470"/>
    <w:rsid w:val="00D415C3"/>
    <w:rsid w:val="00D41933"/>
    <w:rsid w:val="00D4223A"/>
    <w:rsid w:val="00D42365"/>
    <w:rsid w:val="00D42B6F"/>
    <w:rsid w:val="00D42CFD"/>
    <w:rsid w:val="00D431C0"/>
    <w:rsid w:val="00D439CD"/>
    <w:rsid w:val="00D43C0F"/>
    <w:rsid w:val="00D44019"/>
    <w:rsid w:val="00D4445F"/>
    <w:rsid w:val="00D4447F"/>
    <w:rsid w:val="00D445F4"/>
    <w:rsid w:val="00D44C90"/>
    <w:rsid w:val="00D44CDD"/>
    <w:rsid w:val="00D44DCF"/>
    <w:rsid w:val="00D45380"/>
    <w:rsid w:val="00D45385"/>
    <w:rsid w:val="00D45AB8"/>
    <w:rsid w:val="00D460FA"/>
    <w:rsid w:val="00D46346"/>
    <w:rsid w:val="00D467AB"/>
    <w:rsid w:val="00D46C80"/>
    <w:rsid w:val="00D46D40"/>
    <w:rsid w:val="00D46E65"/>
    <w:rsid w:val="00D4712E"/>
    <w:rsid w:val="00D4713F"/>
    <w:rsid w:val="00D4727D"/>
    <w:rsid w:val="00D473B2"/>
    <w:rsid w:val="00D47760"/>
    <w:rsid w:val="00D47892"/>
    <w:rsid w:val="00D479A0"/>
    <w:rsid w:val="00D47C5B"/>
    <w:rsid w:val="00D47D7C"/>
    <w:rsid w:val="00D47E2F"/>
    <w:rsid w:val="00D47E6E"/>
    <w:rsid w:val="00D50186"/>
    <w:rsid w:val="00D50234"/>
    <w:rsid w:val="00D5058C"/>
    <w:rsid w:val="00D50A5F"/>
    <w:rsid w:val="00D50CCF"/>
    <w:rsid w:val="00D50E07"/>
    <w:rsid w:val="00D50F1B"/>
    <w:rsid w:val="00D50FCE"/>
    <w:rsid w:val="00D515EE"/>
    <w:rsid w:val="00D51853"/>
    <w:rsid w:val="00D51C62"/>
    <w:rsid w:val="00D51C6E"/>
    <w:rsid w:val="00D52250"/>
    <w:rsid w:val="00D531B4"/>
    <w:rsid w:val="00D53210"/>
    <w:rsid w:val="00D532C3"/>
    <w:rsid w:val="00D5384C"/>
    <w:rsid w:val="00D538A6"/>
    <w:rsid w:val="00D538B1"/>
    <w:rsid w:val="00D53AAE"/>
    <w:rsid w:val="00D53B99"/>
    <w:rsid w:val="00D53D3D"/>
    <w:rsid w:val="00D53EA8"/>
    <w:rsid w:val="00D54074"/>
    <w:rsid w:val="00D54A56"/>
    <w:rsid w:val="00D54AB5"/>
    <w:rsid w:val="00D54D38"/>
    <w:rsid w:val="00D54D4B"/>
    <w:rsid w:val="00D55AB1"/>
    <w:rsid w:val="00D55C87"/>
    <w:rsid w:val="00D5605E"/>
    <w:rsid w:val="00D5608A"/>
    <w:rsid w:val="00D565A8"/>
    <w:rsid w:val="00D56DE3"/>
    <w:rsid w:val="00D56DFD"/>
    <w:rsid w:val="00D5735F"/>
    <w:rsid w:val="00D57647"/>
    <w:rsid w:val="00D577D4"/>
    <w:rsid w:val="00D57915"/>
    <w:rsid w:val="00D605FC"/>
    <w:rsid w:val="00D606EA"/>
    <w:rsid w:val="00D60968"/>
    <w:rsid w:val="00D60A92"/>
    <w:rsid w:val="00D60B6C"/>
    <w:rsid w:val="00D613B7"/>
    <w:rsid w:val="00D61471"/>
    <w:rsid w:val="00D614E5"/>
    <w:rsid w:val="00D6192B"/>
    <w:rsid w:val="00D61A43"/>
    <w:rsid w:val="00D61ADE"/>
    <w:rsid w:val="00D61D09"/>
    <w:rsid w:val="00D61D36"/>
    <w:rsid w:val="00D62723"/>
    <w:rsid w:val="00D62921"/>
    <w:rsid w:val="00D62B3A"/>
    <w:rsid w:val="00D62BD4"/>
    <w:rsid w:val="00D62F44"/>
    <w:rsid w:val="00D62F88"/>
    <w:rsid w:val="00D632C1"/>
    <w:rsid w:val="00D63400"/>
    <w:rsid w:val="00D63AD8"/>
    <w:rsid w:val="00D63C22"/>
    <w:rsid w:val="00D640FE"/>
    <w:rsid w:val="00D6412C"/>
    <w:rsid w:val="00D642A9"/>
    <w:rsid w:val="00D64621"/>
    <w:rsid w:val="00D649AC"/>
    <w:rsid w:val="00D64A20"/>
    <w:rsid w:val="00D64B94"/>
    <w:rsid w:val="00D64DA7"/>
    <w:rsid w:val="00D64E7C"/>
    <w:rsid w:val="00D64EB5"/>
    <w:rsid w:val="00D64FBB"/>
    <w:rsid w:val="00D651ED"/>
    <w:rsid w:val="00D65473"/>
    <w:rsid w:val="00D65587"/>
    <w:rsid w:val="00D6560A"/>
    <w:rsid w:val="00D6575C"/>
    <w:rsid w:val="00D659F3"/>
    <w:rsid w:val="00D65BA1"/>
    <w:rsid w:val="00D6609E"/>
    <w:rsid w:val="00D667E4"/>
    <w:rsid w:val="00D66986"/>
    <w:rsid w:val="00D669A9"/>
    <w:rsid w:val="00D669BC"/>
    <w:rsid w:val="00D6719D"/>
    <w:rsid w:val="00D67331"/>
    <w:rsid w:val="00D677B1"/>
    <w:rsid w:val="00D67834"/>
    <w:rsid w:val="00D70116"/>
    <w:rsid w:val="00D70284"/>
    <w:rsid w:val="00D7141B"/>
    <w:rsid w:val="00D714A4"/>
    <w:rsid w:val="00D71586"/>
    <w:rsid w:val="00D7164E"/>
    <w:rsid w:val="00D71816"/>
    <w:rsid w:val="00D71924"/>
    <w:rsid w:val="00D71C7B"/>
    <w:rsid w:val="00D71D2E"/>
    <w:rsid w:val="00D71E29"/>
    <w:rsid w:val="00D71F69"/>
    <w:rsid w:val="00D721E7"/>
    <w:rsid w:val="00D725D7"/>
    <w:rsid w:val="00D72794"/>
    <w:rsid w:val="00D72BEE"/>
    <w:rsid w:val="00D72D39"/>
    <w:rsid w:val="00D736D7"/>
    <w:rsid w:val="00D73717"/>
    <w:rsid w:val="00D739AE"/>
    <w:rsid w:val="00D73F8E"/>
    <w:rsid w:val="00D742C1"/>
    <w:rsid w:val="00D7462E"/>
    <w:rsid w:val="00D74B66"/>
    <w:rsid w:val="00D74F3F"/>
    <w:rsid w:val="00D75060"/>
    <w:rsid w:val="00D751E9"/>
    <w:rsid w:val="00D75658"/>
    <w:rsid w:val="00D75AB5"/>
    <w:rsid w:val="00D75CE9"/>
    <w:rsid w:val="00D75EB5"/>
    <w:rsid w:val="00D75F7B"/>
    <w:rsid w:val="00D76057"/>
    <w:rsid w:val="00D76515"/>
    <w:rsid w:val="00D768AD"/>
    <w:rsid w:val="00D768B1"/>
    <w:rsid w:val="00D76CA3"/>
    <w:rsid w:val="00D76F57"/>
    <w:rsid w:val="00D77300"/>
    <w:rsid w:val="00D774FD"/>
    <w:rsid w:val="00D7781A"/>
    <w:rsid w:val="00D77A2D"/>
    <w:rsid w:val="00D77A4E"/>
    <w:rsid w:val="00D8011C"/>
    <w:rsid w:val="00D804AB"/>
    <w:rsid w:val="00D8056E"/>
    <w:rsid w:val="00D80639"/>
    <w:rsid w:val="00D80874"/>
    <w:rsid w:val="00D80D7D"/>
    <w:rsid w:val="00D810E6"/>
    <w:rsid w:val="00D8135F"/>
    <w:rsid w:val="00D81369"/>
    <w:rsid w:val="00D81615"/>
    <w:rsid w:val="00D8162B"/>
    <w:rsid w:val="00D81638"/>
    <w:rsid w:val="00D81780"/>
    <w:rsid w:val="00D818E0"/>
    <w:rsid w:val="00D819B0"/>
    <w:rsid w:val="00D81BD1"/>
    <w:rsid w:val="00D81C62"/>
    <w:rsid w:val="00D81CD9"/>
    <w:rsid w:val="00D82658"/>
    <w:rsid w:val="00D82B60"/>
    <w:rsid w:val="00D83074"/>
    <w:rsid w:val="00D8326D"/>
    <w:rsid w:val="00D83476"/>
    <w:rsid w:val="00D8349F"/>
    <w:rsid w:val="00D83530"/>
    <w:rsid w:val="00D8363F"/>
    <w:rsid w:val="00D83C70"/>
    <w:rsid w:val="00D83D4C"/>
    <w:rsid w:val="00D8408E"/>
    <w:rsid w:val="00D84192"/>
    <w:rsid w:val="00D841DA"/>
    <w:rsid w:val="00D841E3"/>
    <w:rsid w:val="00D8422A"/>
    <w:rsid w:val="00D84312"/>
    <w:rsid w:val="00D84519"/>
    <w:rsid w:val="00D849B6"/>
    <w:rsid w:val="00D84D50"/>
    <w:rsid w:val="00D855D0"/>
    <w:rsid w:val="00D855F0"/>
    <w:rsid w:val="00D8562F"/>
    <w:rsid w:val="00D8568C"/>
    <w:rsid w:val="00D85762"/>
    <w:rsid w:val="00D8581F"/>
    <w:rsid w:val="00D858A7"/>
    <w:rsid w:val="00D858D6"/>
    <w:rsid w:val="00D85B7C"/>
    <w:rsid w:val="00D85D36"/>
    <w:rsid w:val="00D863E1"/>
    <w:rsid w:val="00D86820"/>
    <w:rsid w:val="00D86894"/>
    <w:rsid w:val="00D86B1B"/>
    <w:rsid w:val="00D86DB2"/>
    <w:rsid w:val="00D86DBD"/>
    <w:rsid w:val="00D86FC3"/>
    <w:rsid w:val="00D8721B"/>
    <w:rsid w:val="00D87410"/>
    <w:rsid w:val="00D87699"/>
    <w:rsid w:val="00D879AF"/>
    <w:rsid w:val="00D87BA4"/>
    <w:rsid w:val="00D87BAD"/>
    <w:rsid w:val="00D87C7C"/>
    <w:rsid w:val="00D87C9F"/>
    <w:rsid w:val="00D87DD5"/>
    <w:rsid w:val="00D87E97"/>
    <w:rsid w:val="00D9006E"/>
    <w:rsid w:val="00D9051B"/>
    <w:rsid w:val="00D906DE"/>
    <w:rsid w:val="00D90745"/>
    <w:rsid w:val="00D9090A"/>
    <w:rsid w:val="00D90EE9"/>
    <w:rsid w:val="00D911BA"/>
    <w:rsid w:val="00D9147B"/>
    <w:rsid w:val="00D916E6"/>
    <w:rsid w:val="00D91C4E"/>
    <w:rsid w:val="00D922FA"/>
    <w:rsid w:val="00D9243F"/>
    <w:rsid w:val="00D930CE"/>
    <w:rsid w:val="00D934BD"/>
    <w:rsid w:val="00D93678"/>
    <w:rsid w:val="00D93A8B"/>
    <w:rsid w:val="00D93F8A"/>
    <w:rsid w:val="00D94F47"/>
    <w:rsid w:val="00D95157"/>
    <w:rsid w:val="00D955B3"/>
    <w:rsid w:val="00D957CA"/>
    <w:rsid w:val="00D9584F"/>
    <w:rsid w:val="00D95C30"/>
    <w:rsid w:val="00D95FA3"/>
    <w:rsid w:val="00D960E3"/>
    <w:rsid w:val="00D96546"/>
    <w:rsid w:val="00D969FE"/>
    <w:rsid w:val="00D96C80"/>
    <w:rsid w:val="00D96E1B"/>
    <w:rsid w:val="00D97197"/>
    <w:rsid w:val="00D9746A"/>
    <w:rsid w:val="00D974C7"/>
    <w:rsid w:val="00D979E1"/>
    <w:rsid w:val="00D97A83"/>
    <w:rsid w:val="00D97B90"/>
    <w:rsid w:val="00D97BF5"/>
    <w:rsid w:val="00D97D95"/>
    <w:rsid w:val="00DA017F"/>
    <w:rsid w:val="00DA019A"/>
    <w:rsid w:val="00DA031D"/>
    <w:rsid w:val="00DA03D0"/>
    <w:rsid w:val="00DA0A2B"/>
    <w:rsid w:val="00DA0A7C"/>
    <w:rsid w:val="00DA0B24"/>
    <w:rsid w:val="00DA0C5A"/>
    <w:rsid w:val="00DA0E85"/>
    <w:rsid w:val="00DA0F7A"/>
    <w:rsid w:val="00DA114A"/>
    <w:rsid w:val="00DA13CF"/>
    <w:rsid w:val="00DA1694"/>
    <w:rsid w:val="00DA180F"/>
    <w:rsid w:val="00DA1AA9"/>
    <w:rsid w:val="00DA1C26"/>
    <w:rsid w:val="00DA20C2"/>
    <w:rsid w:val="00DA229D"/>
    <w:rsid w:val="00DA26D7"/>
    <w:rsid w:val="00DA286D"/>
    <w:rsid w:val="00DA2908"/>
    <w:rsid w:val="00DA2CB1"/>
    <w:rsid w:val="00DA30E3"/>
    <w:rsid w:val="00DA3309"/>
    <w:rsid w:val="00DA3833"/>
    <w:rsid w:val="00DA3CDA"/>
    <w:rsid w:val="00DA3DCC"/>
    <w:rsid w:val="00DA3FA0"/>
    <w:rsid w:val="00DA423B"/>
    <w:rsid w:val="00DA4952"/>
    <w:rsid w:val="00DA49A9"/>
    <w:rsid w:val="00DA4A91"/>
    <w:rsid w:val="00DA5055"/>
    <w:rsid w:val="00DA525D"/>
    <w:rsid w:val="00DA52B9"/>
    <w:rsid w:val="00DA5312"/>
    <w:rsid w:val="00DA54F0"/>
    <w:rsid w:val="00DA55AA"/>
    <w:rsid w:val="00DA58AD"/>
    <w:rsid w:val="00DA58C3"/>
    <w:rsid w:val="00DA5E11"/>
    <w:rsid w:val="00DA5E29"/>
    <w:rsid w:val="00DA619C"/>
    <w:rsid w:val="00DA6399"/>
    <w:rsid w:val="00DA66A0"/>
    <w:rsid w:val="00DA71CA"/>
    <w:rsid w:val="00DA7500"/>
    <w:rsid w:val="00DA761D"/>
    <w:rsid w:val="00DA781A"/>
    <w:rsid w:val="00DA78AA"/>
    <w:rsid w:val="00DA78F7"/>
    <w:rsid w:val="00DA7B07"/>
    <w:rsid w:val="00DA7D21"/>
    <w:rsid w:val="00DB0179"/>
    <w:rsid w:val="00DB032E"/>
    <w:rsid w:val="00DB07DE"/>
    <w:rsid w:val="00DB0C12"/>
    <w:rsid w:val="00DB0C15"/>
    <w:rsid w:val="00DB0CC1"/>
    <w:rsid w:val="00DB0D7D"/>
    <w:rsid w:val="00DB0ECD"/>
    <w:rsid w:val="00DB1130"/>
    <w:rsid w:val="00DB1335"/>
    <w:rsid w:val="00DB1A6E"/>
    <w:rsid w:val="00DB1F89"/>
    <w:rsid w:val="00DB20BC"/>
    <w:rsid w:val="00DB2972"/>
    <w:rsid w:val="00DB2AFB"/>
    <w:rsid w:val="00DB3410"/>
    <w:rsid w:val="00DB35DB"/>
    <w:rsid w:val="00DB3838"/>
    <w:rsid w:val="00DB3882"/>
    <w:rsid w:val="00DB3B77"/>
    <w:rsid w:val="00DB3D89"/>
    <w:rsid w:val="00DB3D9E"/>
    <w:rsid w:val="00DB408A"/>
    <w:rsid w:val="00DB467C"/>
    <w:rsid w:val="00DB4735"/>
    <w:rsid w:val="00DB4CFB"/>
    <w:rsid w:val="00DB514C"/>
    <w:rsid w:val="00DB5694"/>
    <w:rsid w:val="00DB56F7"/>
    <w:rsid w:val="00DB598B"/>
    <w:rsid w:val="00DB598E"/>
    <w:rsid w:val="00DB5A72"/>
    <w:rsid w:val="00DB5D33"/>
    <w:rsid w:val="00DB6149"/>
    <w:rsid w:val="00DB645D"/>
    <w:rsid w:val="00DB6628"/>
    <w:rsid w:val="00DB6A51"/>
    <w:rsid w:val="00DB6F06"/>
    <w:rsid w:val="00DB6FF0"/>
    <w:rsid w:val="00DB7B5E"/>
    <w:rsid w:val="00DB7C1F"/>
    <w:rsid w:val="00DB7EB0"/>
    <w:rsid w:val="00DB7FFB"/>
    <w:rsid w:val="00DC07BB"/>
    <w:rsid w:val="00DC1382"/>
    <w:rsid w:val="00DC157B"/>
    <w:rsid w:val="00DC1597"/>
    <w:rsid w:val="00DC1895"/>
    <w:rsid w:val="00DC1E25"/>
    <w:rsid w:val="00DC1F68"/>
    <w:rsid w:val="00DC2145"/>
    <w:rsid w:val="00DC2553"/>
    <w:rsid w:val="00DC255B"/>
    <w:rsid w:val="00DC2A56"/>
    <w:rsid w:val="00DC2C75"/>
    <w:rsid w:val="00DC2EDB"/>
    <w:rsid w:val="00DC30B5"/>
    <w:rsid w:val="00DC340A"/>
    <w:rsid w:val="00DC356F"/>
    <w:rsid w:val="00DC35C5"/>
    <w:rsid w:val="00DC38FB"/>
    <w:rsid w:val="00DC40D9"/>
    <w:rsid w:val="00DC52CD"/>
    <w:rsid w:val="00DC5523"/>
    <w:rsid w:val="00DC5732"/>
    <w:rsid w:val="00DC5C9A"/>
    <w:rsid w:val="00DC5D1A"/>
    <w:rsid w:val="00DC6300"/>
    <w:rsid w:val="00DC6499"/>
    <w:rsid w:val="00DC66B7"/>
    <w:rsid w:val="00DC671B"/>
    <w:rsid w:val="00DC6A4C"/>
    <w:rsid w:val="00DC6E27"/>
    <w:rsid w:val="00DC73C5"/>
    <w:rsid w:val="00DC7672"/>
    <w:rsid w:val="00DC76BC"/>
    <w:rsid w:val="00DC7D0A"/>
    <w:rsid w:val="00DD009C"/>
    <w:rsid w:val="00DD041C"/>
    <w:rsid w:val="00DD05CC"/>
    <w:rsid w:val="00DD07AE"/>
    <w:rsid w:val="00DD08BB"/>
    <w:rsid w:val="00DD09AF"/>
    <w:rsid w:val="00DD0D09"/>
    <w:rsid w:val="00DD0FA1"/>
    <w:rsid w:val="00DD103B"/>
    <w:rsid w:val="00DD1298"/>
    <w:rsid w:val="00DD12E3"/>
    <w:rsid w:val="00DD13BC"/>
    <w:rsid w:val="00DD14F8"/>
    <w:rsid w:val="00DD17FF"/>
    <w:rsid w:val="00DD1AFC"/>
    <w:rsid w:val="00DD1B31"/>
    <w:rsid w:val="00DD1D2E"/>
    <w:rsid w:val="00DD1EFC"/>
    <w:rsid w:val="00DD1F0F"/>
    <w:rsid w:val="00DD2B3B"/>
    <w:rsid w:val="00DD31F7"/>
    <w:rsid w:val="00DD34D0"/>
    <w:rsid w:val="00DD3B5D"/>
    <w:rsid w:val="00DD3B74"/>
    <w:rsid w:val="00DD429E"/>
    <w:rsid w:val="00DD44B2"/>
    <w:rsid w:val="00DD44EC"/>
    <w:rsid w:val="00DD4560"/>
    <w:rsid w:val="00DD4633"/>
    <w:rsid w:val="00DD4B0C"/>
    <w:rsid w:val="00DD4CE3"/>
    <w:rsid w:val="00DD4F5D"/>
    <w:rsid w:val="00DD5503"/>
    <w:rsid w:val="00DD5678"/>
    <w:rsid w:val="00DD57C5"/>
    <w:rsid w:val="00DD603D"/>
    <w:rsid w:val="00DD629B"/>
    <w:rsid w:val="00DD65B0"/>
    <w:rsid w:val="00DD65C3"/>
    <w:rsid w:val="00DD685B"/>
    <w:rsid w:val="00DD6F19"/>
    <w:rsid w:val="00DD766B"/>
    <w:rsid w:val="00DD7836"/>
    <w:rsid w:val="00DD7B69"/>
    <w:rsid w:val="00DD7CFE"/>
    <w:rsid w:val="00DD7F4A"/>
    <w:rsid w:val="00DE0432"/>
    <w:rsid w:val="00DE0748"/>
    <w:rsid w:val="00DE07B0"/>
    <w:rsid w:val="00DE0A52"/>
    <w:rsid w:val="00DE0A6A"/>
    <w:rsid w:val="00DE1335"/>
    <w:rsid w:val="00DE1390"/>
    <w:rsid w:val="00DE1B8A"/>
    <w:rsid w:val="00DE1CEC"/>
    <w:rsid w:val="00DE1F87"/>
    <w:rsid w:val="00DE223F"/>
    <w:rsid w:val="00DE2376"/>
    <w:rsid w:val="00DE2BA3"/>
    <w:rsid w:val="00DE30BA"/>
    <w:rsid w:val="00DE3815"/>
    <w:rsid w:val="00DE3ECB"/>
    <w:rsid w:val="00DE3F14"/>
    <w:rsid w:val="00DE3F58"/>
    <w:rsid w:val="00DE41CE"/>
    <w:rsid w:val="00DE4223"/>
    <w:rsid w:val="00DE46D5"/>
    <w:rsid w:val="00DE4864"/>
    <w:rsid w:val="00DE48FA"/>
    <w:rsid w:val="00DE4AAC"/>
    <w:rsid w:val="00DE4D8B"/>
    <w:rsid w:val="00DE4D9A"/>
    <w:rsid w:val="00DE5113"/>
    <w:rsid w:val="00DE51FC"/>
    <w:rsid w:val="00DE5323"/>
    <w:rsid w:val="00DE548C"/>
    <w:rsid w:val="00DE560E"/>
    <w:rsid w:val="00DE5764"/>
    <w:rsid w:val="00DE5B67"/>
    <w:rsid w:val="00DE5C5A"/>
    <w:rsid w:val="00DE5D87"/>
    <w:rsid w:val="00DE5D9B"/>
    <w:rsid w:val="00DE6098"/>
    <w:rsid w:val="00DE609B"/>
    <w:rsid w:val="00DE61E0"/>
    <w:rsid w:val="00DE66AA"/>
    <w:rsid w:val="00DE6925"/>
    <w:rsid w:val="00DE7113"/>
    <w:rsid w:val="00DE7320"/>
    <w:rsid w:val="00DE73A4"/>
    <w:rsid w:val="00DE7401"/>
    <w:rsid w:val="00DE7547"/>
    <w:rsid w:val="00DE7714"/>
    <w:rsid w:val="00DE78D4"/>
    <w:rsid w:val="00DE7AA9"/>
    <w:rsid w:val="00DE7BB4"/>
    <w:rsid w:val="00DE7BC8"/>
    <w:rsid w:val="00DE7C12"/>
    <w:rsid w:val="00DE7C36"/>
    <w:rsid w:val="00DE7C88"/>
    <w:rsid w:val="00DF006A"/>
    <w:rsid w:val="00DF0191"/>
    <w:rsid w:val="00DF02C4"/>
    <w:rsid w:val="00DF061F"/>
    <w:rsid w:val="00DF06AB"/>
    <w:rsid w:val="00DF0CF3"/>
    <w:rsid w:val="00DF0EEE"/>
    <w:rsid w:val="00DF15E5"/>
    <w:rsid w:val="00DF1613"/>
    <w:rsid w:val="00DF28BD"/>
    <w:rsid w:val="00DF2925"/>
    <w:rsid w:val="00DF2C4A"/>
    <w:rsid w:val="00DF3410"/>
    <w:rsid w:val="00DF355C"/>
    <w:rsid w:val="00DF3633"/>
    <w:rsid w:val="00DF3860"/>
    <w:rsid w:val="00DF392B"/>
    <w:rsid w:val="00DF39C6"/>
    <w:rsid w:val="00DF4174"/>
    <w:rsid w:val="00DF443F"/>
    <w:rsid w:val="00DF44E4"/>
    <w:rsid w:val="00DF4652"/>
    <w:rsid w:val="00DF4833"/>
    <w:rsid w:val="00DF48A6"/>
    <w:rsid w:val="00DF48C3"/>
    <w:rsid w:val="00DF4CB8"/>
    <w:rsid w:val="00DF4E3A"/>
    <w:rsid w:val="00DF56BF"/>
    <w:rsid w:val="00DF59D1"/>
    <w:rsid w:val="00DF5F7B"/>
    <w:rsid w:val="00DF605D"/>
    <w:rsid w:val="00DF60CE"/>
    <w:rsid w:val="00DF6317"/>
    <w:rsid w:val="00DF65B3"/>
    <w:rsid w:val="00DF6BD3"/>
    <w:rsid w:val="00DF6CC2"/>
    <w:rsid w:val="00DF6CC4"/>
    <w:rsid w:val="00DF6D60"/>
    <w:rsid w:val="00DF6E7C"/>
    <w:rsid w:val="00DF7098"/>
    <w:rsid w:val="00DF70CB"/>
    <w:rsid w:val="00DF71AB"/>
    <w:rsid w:val="00DF71E2"/>
    <w:rsid w:val="00DF7C94"/>
    <w:rsid w:val="00DF7D78"/>
    <w:rsid w:val="00DF7F6E"/>
    <w:rsid w:val="00E005D8"/>
    <w:rsid w:val="00E0068E"/>
    <w:rsid w:val="00E00B93"/>
    <w:rsid w:val="00E012F5"/>
    <w:rsid w:val="00E013EB"/>
    <w:rsid w:val="00E01CA5"/>
    <w:rsid w:val="00E02000"/>
    <w:rsid w:val="00E023D3"/>
    <w:rsid w:val="00E02472"/>
    <w:rsid w:val="00E0258A"/>
    <w:rsid w:val="00E02875"/>
    <w:rsid w:val="00E02A15"/>
    <w:rsid w:val="00E02B20"/>
    <w:rsid w:val="00E0466E"/>
    <w:rsid w:val="00E04820"/>
    <w:rsid w:val="00E04850"/>
    <w:rsid w:val="00E04CC7"/>
    <w:rsid w:val="00E04E76"/>
    <w:rsid w:val="00E04FD9"/>
    <w:rsid w:val="00E051D9"/>
    <w:rsid w:val="00E053E5"/>
    <w:rsid w:val="00E05672"/>
    <w:rsid w:val="00E05E6B"/>
    <w:rsid w:val="00E05FC8"/>
    <w:rsid w:val="00E0613B"/>
    <w:rsid w:val="00E06355"/>
    <w:rsid w:val="00E0661D"/>
    <w:rsid w:val="00E06F47"/>
    <w:rsid w:val="00E07308"/>
    <w:rsid w:val="00E07600"/>
    <w:rsid w:val="00E078CB"/>
    <w:rsid w:val="00E07C27"/>
    <w:rsid w:val="00E07CA8"/>
    <w:rsid w:val="00E07CD6"/>
    <w:rsid w:val="00E10054"/>
    <w:rsid w:val="00E100C9"/>
    <w:rsid w:val="00E1026D"/>
    <w:rsid w:val="00E10283"/>
    <w:rsid w:val="00E103EA"/>
    <w:rsid w:val="00E10B10"/>
    <w:rsid w:val="00E10BBC"/>
    <w:rsid w:val="00E10CF6"/>
    <w:rsid w:val="00E10DC0"/>
    <w:rsid w:val="00E10DD9"/>
    <w:rsid w:val="00E11867"/>
    <w:rsid w:val="00E11915"/>
    <w:rsid w:val="00E11A77"/>
    <w:rsid w:val="00E11D46"/>
    <w:rsid w:val="00E11D52"/>
    <w:rsid w:val="00E11F3F"/>
    <w:rsid w:val="00E11F65"/>
    <w:rsid w:val="00E1229B"/>
    <w:rsid w:val="00E12745"/>
    <w:rsid w:val="00E1295C"/>
    <w:rsid w:val="00E12CFE"/>
    <w:rsid w:val="00E12EA7"/>
    <w:rsid w:val="00E131A0"/>
    <w:rsid w:val="00E13261"/>
    <w:rsid w:val="00E132D8"/>
    <w:rsid w:val="00E1335F"/>
    <w:rsid w:val="00E1346A"/>
    <w:rsid w:val="00E13645"/>
    <w:rsid w:val="00E136C8"/>
    <w:rsid w:val="00E1375B"/>
    <w:rsid w:val="00E13D49"/>
    <w:rsid w:val="00E13DE2"/>
    <w:rsid w:val="00E13EAB"/>
    <w:rsid w:val="00E1410E"/>
    <w:rsid w:val="00E1441D"/>
    <w:rsid w:val="00E14A34"/>
    <w:rsid w:val="00E14AD3"/>
    <w:rsid w:val="00E1531D"/>
    <w:rsid w:val="00E15671"/>
    <w:rsid w:val="00E158C9"/>
    <w:rsid w:val="00E15BCB"/>
    <w:rsid w:val="00E15F01"/>
    <w:rsid w:val="00E15F60"/>
    <w:rsid w:val="00E160C0"/>
    <w:rsid w:val="00E16693"/>
    <w:rsid w:val="00E1672A"/>
    <w:rsid w:val="00E16D92"/>
    <w:rsid w:val="00E16DD8"/>
    <w:rsid w:val="00E1702E"/>
    <w:rsid w:val="00E17118"/>
    <w:rsid w:val="00E171A8"/>
    <w:rsid w:val="00E17496"/>
    <w:rsid w:val="00E17535"/>
    <w:rsid w:val="00E1781F"/>
    <w:rsid w:val="00E17E41"/>
    <w:rsid w:val="00E17F05"/>
    <w:rsid w:val="00E2004D"/>
    <w:rsid w:val="00E20118"/>
    <w:rsid w:val="00E2079A"/>
    <w:rsid w:val="00E20B58"/>
    <w:rsid w:val="00E20D79"/>
    <w:rsid w:val="00E20DAB"/>
    <w:rsid w:val="00E20E24"/>
    <w:rsid w:val="00E20F8D"/>
    <w:rsid w:val="00E21037"/>
    <w:rsid w:val="00E2122F"/>
    <w:rsid w:val="00E212E7"/>
    <w:rsid w:val="00E21451"/>
    <w:rsid w:val="00E21965"/>
    <w:rsid w:val="00E21996"/>
    <w:rsid w:val="00E21BC4"/>
    <w:rsid w:val="00E21EB0"/>
    <w:rsid w:val="00E21ED5"/>
    <w:rsid w:val="00E22028"/>
    <w:rsid w:val="00E2235E"/>
    <w:rsid w:val="00E223DA"/>
    <w:rsid w:val="00E22659"/>
    <w:rsid w:val="00E22719"/>
    <w:rsid w:val="00E22900"/>
    <w:rsid w:val="00E22BBB"/>
    <w:rsid w:val="00E22E60"/>
    <w:rsid w:val="00E22FE2"/>
    <w:rsid w:val="00E2438F"/>
    <w:rsid w:val="00E24553"/>
    <w:rsid w:val="00E24573"/>
    <w:rsid w:val="00E2464A"/>
    <w:rsid w:val="00E24970"/>
    <w:rsid w:val="00E249DA"/>
    <w:rsid w:val="00E24A6C"/>
    <w:rsid w:val="00E24AEE"/>
    <w:rsid w:val="00E24B21"/>
    <w:rsid w:val="00E24CD0"/>
    <w:rsid w:val="00E24DA6"/>
    <w:rsid w:val="00E24F2F"/>
    <w:rsid w:val="00E2501B"/>
    <w:rsid w:val="00E251EB"/>
    <w:rsid w:val="00E2521E"/>
    <w:rsid w:val="00E252B7"/>
    <w:rsid w:val="00E256A8"/>
    <w:rsid w:val="00E256EE"/>
    <w:rsid w:val="00E25854"/>
    <w:rsid w:val="00E25A4F"/>
    <w:rsid w:val="00E25F52"/>
    <w:rsid w:val="00E25FF0"/>
    <w:rsid w:val="00E26027"/>
    <w:rsid w:val="00E2630A"/>
    <w:rsid w:val="00E26480"/>
    <w:rsid w:val="00E26585"/>
    <w:rsid w:val="00E2660C"/>
    <w:rsid w:val="00E2688B"/>
    <w:rsid w:val="00E269CD"/>
    <w:rsid w:val="00E26A9B"/>
    <w:rsid w:val="00E26CCA"/>
    <w:rsid w:val="00E26F07"/>
    <w:rsid w:val="00E2759A"/>
    <w:rsid w:val="00E27600"/>
    <w:rsid w:val="00E277BC"/>
    <w:rsid w:val="00E27A0C"/>
    <w:rsid w:val="00E27B5C"/>
    <w:rsid w:val="00E27D03"/>
    <w:rsid w:val="00E27DAA"/>
    <w:rsid w:val="00E30188"/>
    <w:rsid w:val="00E301AA"/>
    <w:rsid w:val="00E303B0"/>
    <w:rsid w:val="00E30A00"/>
    <w:rsid w:val="00E3189C"/>
    <w:rsid w:val="00E319E7"/>
    <w:rsid w:val="00E323B4"/>
    <w:rsid w:val="00E32525"/>
    <w:rsid w:val="00E326FC"/>
    <w:rsid w:val="00E33457"/>
    <w:rsid w:val="00E33D63"/>
    <w:rsid w:val="00E33EEC"/>
    <w:rsid w:val="00E33F39"/>
    <w:rsid w:val="00E33FBF"/>
    <w:rsid w:val="00E34139"/>
    <w:rsid w:val="00E34150"/>
    <w:rsid w:val="00E3429E"/>
    <w:rsid w:val="00E3432B"/>
    <w:rsid w:val="00E344B8"/>
    <w:rsid w:val="00E344E4"/>
    <w:rsid w:val="00E3488C"/>
    <w:rsid w:val="00E34935"/>
    <w:rsid w:val="00E349D1"/>
    <w:rsid w:val="00E34B16"/>
    <w:rsid w:val="00E34DBD"/>
    <w:rsid w:val="00E3592A"/>
    <w:rsid w:val="00E35ECD"/>
    <w:rsid w:val="00E36086"/>
    <w:rsid w:val="00E360CF"/>
    <w:rsid w:val="00E363D3"/>
    <w:rsid w:val="00E3642D"/>
    <w:rsid w:val="00E36D18"/>
    <w:rsid w:val="00E370AF"/>
    <w:rsid w:val="00E371AE"/>
    <w:rsid w:val="00E373C0"/>
    <w:rsid w:val="00E376FA"/>
    <w:rsid w:val="00E37FDF"/>
    <w:rsid w:val="00E40074"/>
    <w:rsid w:val="00E4087F"/>
    <w:rsid w:val="00E40991"/>
    <w:rsid w:val="00E40FF9"/>
    <w:rsid w:val="00E410E9"/>
    <w:rsid w:val="00E410FB"/>
    <w:rsid w:val="00E412A1"/>
    <w:rsid w:val="00E41424"/>
    <w:rsid w:val="00E415D1"/>
    <w:rsid w:val="00E419FA"/>
    <w:rsid w:val="00E41A0D"/>
    <w:rsid w:val="00E41AF0"/>
    <w:rsid w:val="00E41BD5"/>
    <w:rsid w:val="00E41C58"/>
    <w:rsid w:val="00E42073"/>
    <w:rsid w:val="00E4386C"/>
    <w:rsid w:val="00E43C33"/>
    <w:rsid w:val="00E44340"/>
    <w:rsid w:val="00E44B40"/>
    <w:rsid w:val="00E44FA0"/>
    <w:rsid w:val="00E4577A"/>
    <w:rsid w:val="00E45A57"/>
    <w:rsid w:val="00E45D52"/>
    <w:rsid w:val="00E45F94"/>
    <w:rsid w:val="00E461EA"/>
    <w:rsid w:val="00E46289"/>
    <w:rsid w:val="00E465B3"/>
    <w:rsid w:val="00E46AA4"/>
    <w:rsid w:val="00E470D2"/>
    <w:rsid w:val="00E47244"/>
    <w:rsid w:val="00E47338"/>
    <w:rsid w:val="00E473BC"/>
    <w:rsid w:val="00E4763C"/>
    <w:rsid w:val="00E47862"/>
    <w:rsid w:val="00E47A65"/>
    <w:rsid w:val="00E47ECE"/>
    <w:rsid w:val="00E5015E"/>
    <w:rsid w:val="00E50429"/>
    <w:rsid w:val="00E504FC"/>
    <w:rsid w:val="00E506AD"/>
    <w:rsid w:val="00E510C2"/>
    <w:rsid w:val="00E51485"/>
    <w:rsid w:val="00E515EB"/>
    <w:rsid w:val="00E51637"/>
    <w:rsid w:val="00E518C0"/>
    <w:rsid w:val="00E51A08"/>
    <w:rsid w:val="00E51BB9"/>
    <w:rsid w:val="00E52093"/>
    <w:rsid w:val="00E5214D"/>
    <w:rsid w:val="00E52507"/>
    <w:rsid w:val="00E52875"/>
    <w:rsid w:val="00E52C1E"/>
    <w:rsid w:val="00E52D1F"/>
    <w:rsid w:val="00E52D8C"/>
    <w:rsid w:val="00E52E0E"/>
    <w:rsid w:val="00E52F13"/>
    <w:rsid w:val="00E52F53"/>
    <w:rsid w:val="00E5349F"/>
    <w:rsid w:val="00E539A7"/>
    <w:rsid w:val="00E539C0"/>
    <w:rsid w:val="00E5419A"/>
    <w:rsid w:val="00E541BC"/>
    <w:rsid w:val="00E547C6"/>
    <w:rsid w:val="00E548D1"/>
    <w:rsid w:val="00E549F0"/>
    <w:rsid w:val="00E550F3"/>
    <w:rsid w:val="00E552BF"/>
    <w:rsid w:val="00E554B9"/>
    <w:rsid w:val="00E55CD2"/>
    <w:rsid w:val="00E56199"/>
    <w:rsid w:val="00E56211"/>
    <w:rsid w:val="00E569B4"/>
    <w:rsid w:val="00E56EC2"/>
    <w:rsid w:val="00E57134"/>
    <w:rsid w:val="00E57F8D"/>
    <w:rsid w:val="00E6010D"/>
    <w:rsid w:val="00E60363"/>
    <w:rsid w:val="00E605A5"/>
    <w:rsid w:val="00E608BE"/>
    <w:rsid w:val="00E61086"/>
    <w:rsid w:val="00E61849"/>
    <w:rsid w:val="00E61F3A"/>
    <w:rsid w:val="00E6229B"/>
    <w:rsid w:val="00E6245E"/>
    <w:rsid w:val="00E62530"/>
    <w:rsid w:val="00E625B4"/>
    <w:rsid w:val="00E62BC3"/>
    <w:rsid w:val="00E62EAC"/>
    <w:rsid w:val="00E62F1E"/>
    <w:rsid w:val="00E63018"/>
    <w:rsid w:val="00E63032"/>
    <w:rsid w:val="00E63D22"/>
    <w:rsid w:val="00E63E0A"/>
    <w:rsid w:val="00E63E36"/>
    <w:rsid w:val="00E64500"/>
    <w:rsid w:val="00E64580"/>
    <w:rsid w:val="00E64687"/>
    <w:rsid w:val="00E6496A"/>
    <w:rsid w:val="00E64C01"/>
    <w:rsid w:val="00E64C60"/>
    <w:rsid w:val="00E64D3F"/>
    <w:rsid w:val="00E64DB6"/>
    <w:rsid w:val="00E64E56"/>
    <w:rsid w:val="00E64EDC"/>
    <w:rsid w:val="00E64F12"/>
    <w:rsid w:val="00E653EF"/>
    <w:rsid w:val="00E654C2"/>
    <w:rsid w:val="00E65611"/>
    <w:rsid w:val="00E65798"/>
    <w:rsid w:val="00E6579D"/>
    <w:rsid w:val="00E657AB"/>
    <w:rsid w:val="00E65F75"/>
    <w:rsid w:val="00E661EF"/>
    <w:rsid w:val="00E66227"/>
    <w:rsid w:val="00E662E4"/>
    <w:rsid w:val="00E6680E"/>
    <w:rsid w:val="00E66CAC"/>
    <w:rsid w:val="00E66EE3"/>
    <w:rsid w:val="00E67127"/>
    <w:rsid w:val="00E671F7"/>
    <w:rsid w:val="00E6751B"/>
    <w:rsid w:val="00E6758B"/>
    <w:rsid w:val="00E67FB1"/>
    <w:rsid w:val="00E70028"/>
    <w:rsid w:val="00E7021F"/>
    <w:rsid w:val="00E703CC"/>
    <w:rsid w:val="00E705EE"/>
    <w:rsid w:val="00E706B2"/>
    <w:rsid w:val="00E70704"/>
    <w:rsid w:val="00E70F92"/>
    <w:rsid w:val="00E714D4"/>
    <w:rsid w:val="00E7157E"/>
    <w:rsid w:val="00E715AE"/>
    <w:rsid w:val="00E716DC"/>
    <w:rsid w:val="00E716EC"/>
    <w:rsid w:val="00E7171C"/>
    <w:rsid w:val="00E71BE7"/>
    <w:rsid w:val="00E721C3"/>
    <w:rsid w:val="00E72429"/>
    <w:rsid w:val="00E724BA"/>
    <w:rsid w:val="00E724D0"/>
    <w:rsid w:val="00E72505"/>
    <w:rsid w:val="00E725D6"/>
    <w:rsid w:val="00E726B9"/>
    <w:rsid w:val="00E729E4"/>
    <w:rsid w:val="00E72B67"/>
    <w:rsid w:val="00E72B8B"/>
    <w:rsid w:val="00E72C63"/>
    <w:rsid w:val="00E72F75"/>
    <w:rsid w:val="00E7336D"/>
    <w:rsid w:val="00E735C6"/>
    <w:rsid w:val="00E73A13"/>
    <w:rsid w:val="00E73A6D"/>
    <w:rsid w:val="00E73FE1"/>
    <w:rsid w:val="00E74DA8"/>
    <w:rsid w:val="00E75608"/>
    <w:rsid w:val="00E7564D"/>
    <w:rsid w:val="00E75DA6"/>
    <w:rsid w:val="00E75F19"/>
    <w:rsid w:val="00E763FE"/>
    <w:rsid w:val="00E76C38"/>
    <w:rsid w:val="00E76DC7"/>
    <w:rsid w:val="00E76F81"/>
    <w:rsid w:val="00E77247"/>
    <w:rsid w:val="00E774E8"/>
    <w:rsid w:val="00E77580"/>
    <w:rsid w:val="00E776A7"/>
    <w:rsid w:val="00E777A7"/>
    <w:rsid w:val="00E77AF7"/>
    <w:rsid w:val="00E77B76"/>
    <w:rsid w:val="00E80249"/>
    <w:rsid w:val="00E80324"/>
    <w:rsid w:val="00E807B0"/>
    <w:rsid w:val="00E80849"/>
    <w:rsid w:val="00E80928"/>
    <w:rsid w:val="00E80A57"/>
    <w:rsid w:val="00E80B69"/>
    <w:rsid w:val="00E80C9E"/>
    <w:rsid w:val="00E80EB7"/>
    <w:rsid w:val="00E8111D"/>
    <w:rsid w:val="00E8128F"/>
    <w:rsid w:val="00E81766"/>
    <w:rsid w:val="00E81831"/>
    <w:rsid w:val="00E820DA"/>
    <w:rsid w:val="00E8225C"/>
    <w:rsid w:val="00E82330"/>
    <w:rsid w:val="00E82BF6"/>
    <w:rsid w:val="00E82D4A"/>
    <w:rsid w:val="00E82E7C"/>
    <w:rsid w:val="00E8368C"/>
    <w:rsid w:val="00E83EB8"/>
    <w:rsid w:val="00E83F53"/>
    <w:rsid w:val="00E849FF"/>
    <w:rsid w:val="00E84BEF"/>
    <w:rsid w:val="00E855BA"/>
    <w:rsid w:val="00E860C1"/>
    <w:rsid w:val="00E86502"/>
    <w:rsid w:val="00E86815"/>
    <w:rsid w:val="00E86B56"/>
    <w:rsid w:val="00E86CE0"/>
    <w:rsid w:val="00E86D27"/>
    <w:rsid w:val="00E86EB8"/>
    <w:rsid w:val="00E8721D"/>
    <w:rsid w:val="00E872FE"/>
    <w:rsid w:val="00E873A6"/>
    <w:rsid w:val="00E87915"/>
    <w:rsid w:val="00E879E3"/>
    <w:rsid w:val="00E87A30"/>
    <w:rsid w:val="00E9053C"/>
    <w:rsid w:val="00E90A95"/>
    <w:rsid w:val="00E91101"/>
    <w:rsid w:val="00E91125"/>
    <w:rsid w:val="00E912C4"/>
    <w:rsid w:val="00E91536"/>
    <w:rsid w:val="00E916E3"/>
    <w:rsid w:val="00E91726"/>
    <w:rsid w:val="00E9176E"/>
    <w:rsid w:val="00E91A69"/>
    <w:rsid w:val="00E91C91"/>
    <w:rsid w:val="00E91F8D"/>
    <w:rsid w:val="00E92072"/>
    <w:rsid w:val="00E92679"/>
    <w:rsid w:val="00E9272E"/>
    <w:rsid w:val="00E929A1"/>
    <w:rsid w:val="00E92A87"/>
    <w:rsid w:val="00E92B44"/>
    <w:rsid w:val="00E92E73"/>
    <w:rsid w:val="00E9315F"/>
    <w:rsid w:val="00E932F5"/>
    <w:rsid w:val="00E93491"/>
    <w:rsid w:val="00E938B4"/>
    <w:rsid w:val="00E93DE9"/>
    <w:rsid w:val="00E93E2D"/>
    <w:rsid w:val="00E94036"/>
    <w:rsid w:val="00E94095"/>
    <w:rsid w:val="00E942AA"/>
    <w:rsid w:val="00E942B4"/>
    <w:rsid w:val="00E9436B"/>
    <w:rsid w:val="00E94737"/>
    <w:rsid w:val="00E94EC4"/>
    <w:rsid w:val="00E94F7A"/>
    <w:rsid w:val="00E95092"/>
    <w:rsid w:val="00E951B8"/>
    <w:rsid w:val="00E959CC"/>
    <w:rsid w:val="00E95A3A"/>
    <w:rsid w:val="00E95C07"/>
    <w:rsid w:val="00E960F9"/>
    <w:rsid w:val="00E96383"/>
    <w:rsid w:val="00E964BA"/>
    <w:rsid w:val="00E96AEC"/>
    <w:rsid w:val="00E96CF1"/>
    <w:rsid w:val="00E96DA0"/>
    <w:rsid w:val="00E97293"/>
    <w:rsid w:val="00E9792E"/>
    <w:rsid w:val="00E97F93"/>
    <w:rsid w:val="00EA010C"/>
    <w:rsid w:val="00EA042A"/>
    <w:rsid w:val="00EA0976"/>
    <w:rsid w:val="00EA0A88"/>
    <w:rsid w:val="00EA0CAB"/>
    <w:rsid w:val="00EA0E2C"/>
    <w:rsid w:val="00EA1126"/>
    <w:rsid w:val="00EA14DB"/>
    <w:rsid w:val="00EA159F"/>
    <w:rsid w:val="00EA185E"/>
    <w:rsid w:val="00EA1CC7"/>
    <w:rsid w:val="00EA1DB5"/>
    <w:rsid w:val="00EA2031"/>
    <w:rsid w:val="00EA2399"/>
    <w:rsid w:val="00EA27D9"/>
    <w:rsid w:val="00EA2907"/>
    <w:rsid w:val="00EA2EEA"/>
    <w:rsid w:val="00EA2FE0"/>
    <w:rsid w:val="00EA3054"/>
    <w:rsid w:val="00EA32F1"/>
    <w:rsid w:val="00EA3339"/>
    <w:rsid w:val="00EA3419"/>
    <w:rsid w:val="00EA3764"/>
    <w:rsid w:val="00EA3D0A"/>
    <w:rsid w:val="00EA3D0F"/>
    <w:rsid w:val="00EA47AC"/>
    <w:rsid w:val="00EA48C2"/>
    <w:rsid w:val="00EA4CB1"/>
    <w:rsid w:val="00EA4DD2"/>
    <w:rsid w:val="00EA554D"/>
    <w:rsid w:val="00EA568C"/>
    <w:rsid w:val="00EA570D"/>
    <w:rsid w:val="00EA5BEF"/>
    <w:rsid w:val="00EA5ECA"/>
    <w:rsid w:val="00EA622A"/>
    <w:rsid w:val="00EA62F3"/>
    <w:rsid w:val="00EA679A"/>
    <w:rsid w:val="00EA69EF"/>
    <w:rsid w:val="00EA6B76"/>
    <w:rsid w:val="00EA75D5"/>
    <w:rsid w:val="00EA7C59"/>
    <w:rsid w:val="00EA7E08"/>
    <w:rsid w:val="00EA7EAC"/>
    <w:rsid w:val="00EB05DF"/>
    <w:rsid w:val="00EB0975"/>
    <w:rsid w:val="00EB09B8"/>
    <w:rsid w:val="00EB0A2C"/>
    <w:rsid w:val="00EB0A57"/>
    <w:rsid w:val="00EB0D07"/>
    <w:rsid w:val="00EB0F91"/>
    <w:rsid w:val="00EB0FD5"/>
    <w:rsid w:val="00EB156B"/>
    <w:rsid w:val="00EB1613"/>
    <w:rsid w:val="00EB1754"/>
    <w:rsid w:val="00EB1878"/>
    <w:rsid w:val="00EB19F8"/>
    <w:rsid w:val="00EB244D"/>
    <w:rsid w:val="00EB2551"/>
    <w:rsid w:val="00EB2675"/>
    <w:rsid w:val="00EB2764"/>
    <w:rsid w:val="00EB28DC"/>
    <w:rsid w:val="00EB292D"/>
    <w:rsid w:val="00EB2B56"/>
    <w:rsid w:val="00EB2D3E"/>
    <w:rsid w:val="00EB338D"/>
    <w:rsid w:val="00EB3788"/>
    <w:rsid w:val="00EB38C6"/>
    <w:rsid w:val="00EB393D"/>
    <w:rsid w:val="00EB3B8C"/>
    <w:rsid w:val="00EB3D04"/>
    <w:rsid w:val="00EB42FD"/>
    <w:rsid w:val="00EB4303"/>
    <w:rsid w:val="00EB4DF8"/>
    <w:rsid w:val="00EB5019"/>
    <w:rsid w:val="00EB505D"/>
    <w:rsid w:val="00EB54CC"/>
    <w:rsid w:val="00EB5504"/>
    <w:rsid w:val="00EB566D"/>
    <w:rsid w:val="00EB5B90"/>
    <w:rsid w:val="00EB5FC6"/>
    <w:rsid w:val="00EB60E6"/>
    <w:rsid w:val="00EB6589"/>
    <w:rsid w:val="00EB670B"/>
    <w:rsid w:val="00EB67A0"/>
    <w:rsid w:val="00EB6BC2"/>
    <w:rsid w:val="00EB70CB"/>
    <w:rsid w:val="00EB7704"/>
    <w:rsid w:val="00EB7802"/>
    <w:rsid w:val="00EB7851"/>
    <w:rsid w:val="00EB7BCB"/>
    <w:rsid w:val="00EB7DE2"/>
    <w:rsid w:val="00EC0263"/>
    <w:rsid w:val="00EC0618"/>
    <w:rsid w:val="00EC0C16"/>
    <w:rsid w:val="00EC0D22"/>
    <w:rsid w:val="00EC0F15"/>
    <w:rsid w:val="00EC12DF"/>
    <w:rsid w:val="00EC13A6"/>
    <w:rsid w:val="00EC175A"/>
    <w:rsid w:val="00EC17B0"/>
    <w:rsid w:val="00EC19EB"/>
    <w:rsid w:val="00EC1D34"/>
    <w:rsid w:val="00EC2376"/>
    <w:rsid w:val="00EC2474"/>
    <w:rsid w:val="00EC26A3"/>
    <w:rsid w:val="00EC2B1B"/>
    <w:rsid w:val="00EC3274"/>
    <w:rsid w:val="00EC32B8"/>
    <w:rsid w:val="00EC3337"/>
    <w:rsid w:val="00EC3A83"/>
    <w:rsid w:val="00EC4196"/>
    <w:rsid w:val="00EC453D"/>
    <w:rsid w:val="00EC497E"/>
    <w:rsid w:val="00EC4DE4"/>
    <w:rsid w:val="00EC500D"/>
    <w:rsid w:val="00EC54ED"/>
    <w:rsid w:val="00EC558E"/>
    <w:rsid w:val="00EC5648"/>
    <w:rsid w:val="00EC5773"/>
    <w:rsid w:val="00EC58B5"/>
    <w:rsid w:val="00EC58F8"/>
    <w:rsid w:val="00EC62DA"/>
    <w:rsid w:val="00EC699B"/>
    <w:rsid w:val="00EC6ABF"/>
    <w:rsid w:val="00EC6E85"/>
    <w:rsid w:val="00EC71AC"/>
    <w:rsid w:val="00EC71E9"/>
    <w:rsid w:val="00EC7347"/>
    <w:rsid w:val="00EC78AF"/>
    <w:rsid w:val="00EC79DF"/>
    <w:rsid w:val="00EC7A7A"/>
    <w:rsid w:val="00EC7B7E"/>
    <w:rsid w:val="00ED04A5"/>
    <w:rsid w:val="00ED09B1"/>
    <w:rsid w:val="00ED0C17"/>
    <w:rsid w:val="00ED1329"/>
    <w:rsid w:val="00ED143A"/>
    <w:rsid w:val="00ED1BBF"/>
    <w:rsid w:val="00ED1DA8"/>
    <w:rsid w:val="00ED2227"/>
    <w:rsid w:val="00ED242B"/>
    <w:rsid w:val="00ED2777"/>
    <w:rsid w:val="00ED2AAD"/>
    <w:rsid w:val="00ED3521"/>
    <w:rsid w:val="00ED3560"/>
    <w:rsid w:val="00ED3774"/>
    <w:rsid w:val="00ED3814"/>
    <w:rsid w:val="00ED391D"/>
    <w:rsid w:val="00ED42A1"/>
    <w:rsid w:val="00ED43E5"/>
    <w:rsid w:val="00ED4967"/>
    <w:rsid w:val="00ED4978"/>
    <w:rsid w:val="00ED4AA0"/>
    <w:rsid w:val="00ED4EB2"/>
    <w:rsid w:val="00ED50E2"/>
    <w:rsid w:val="00ED52D9"/>
    <w:rsid w:val="00ED5B61"/>
    <w:rsid w:val="00ED6335"/>
    <w:rsid w:val="00ED6344"/>
    <w:rsid w:val="00ED6AB1"/>
    <w:rsid w:val="00ED6D81"/>
    <w:rsid w:val="00ED6E26"/>
    <w:rsid w:val="00ED7478"/>
    <w:rsid w:val="00ED75E3"/>
    <w:rsid w:val="00ED7C5B"/>
    <w:rsid w:val="00ED7DA4"/>
    <w:rsid w:val="00EE0234"/>
    <w:rsid w:val="00EE0432"/>
    <w:rsid w:val="00EE04BE"/>
    <w:rsid w:val="00EE05BA"/>
    <w:rsid w:val="00EE08E8"/>
    <w:rsid w:val="00EE0C60"/>
    <w:rsid w:val="00EE17A2"/>
    <w:rsid w:val="00EE181C"/>
    <w:rsid w:val="00EE1825"/>
    <w:rsid w:val="00EE18C1"/>
    <w:rsid w:val="00EE18ED"/>
    <w:rsid w:val="00EE1EBA"/>
    <w:rsid w:val="00EE1F71"/>
    <w:rsid w:val="00EE22B5"/>
    <w:rsid w:val="00EE24A6"/>
    <w:rsid w:val="00EE2904"/>
    <w:rsid w:val="00EE2CE1"/>
    <w:rsid w:val="00EE2DFF"/>
    <w:rsid w:val="00EE300C"/>
    <w:rsid w:val="00EE30A0"/>
    <w:rsid w:val="00EE30C1"/>
    <w:rsid w:val="00EE31F1"/>
    <w:rsid w:val="00EE3905"/>
    <w:rsid w:val="00EE396C"/>
    <w:rsid w:val="00EE3CD1"/>
    <w:rsid w:val="00EE3E05"/>
    <w:rsid w:val="00EE442B"/>
    <w:rsid w:val="00EE4723"/>
    <w:rsid w:val="00EE4821"/>
    <w:rsid w:val="00EE4A01"/>
    <w:rsid w:val="00EE4C9C"/>
    <w:rsid w:val="00EE4D90"/>
    <w:rsid w:val="00EE4F78"/>
    <w:rsid w:val="00EE528C"/>
    <w:rsid w:val="00EE52C0"/>
    <w:rsid w:val="00EE5778"/>
    <w:rsid w:val="00EE5A0C"/>
    <w:rsid w:val="00EE5FC2"/>
    <w:rsid w:val="00EE61A9"/>
    <w:rsid w:val="00EE6465"/>
    <w:rsid w:val="00EE69E5"/>
    <w:rsid w:val="00EE6DF8"/>
    <w:rsid w:val="00EE715A"/>
    <w:rsid w:val="00EE719D"/>
    <w:rsid w:val="00EE778D"/>
    <w:rsid w:val="00EE7ABF"/>
    <w:rsid w:val="00EE7DAC"/>
    <w:rsid w:val="00EF013F"/>
    <w:rsid w:val="00EF03E6"/>
    <w:rsid w:val="00EF03EF"/>
    <w:rsid w:val="00EF0538"/>
    <w:rsid w:val="00EF090B"/>
    <w:rsid w:val="00EF0B24"/>
    <w:rsid w:val="00EF0D30"/>
    <w:rsid w:val="00EF10E8"/>
    <w:rsid w:val="00EF1716"/>
    <w:rsid w:val="00EF1807"/>
    <w:rsid w:val="00EF1BD7"/>
    <w:rsid w:val="00EF1D8A"/>
    <w:rsid w:val="00EF1DCB"/>
    <w:rsid w:val="00EF1F94"/>
    <w:rsid w:val="00EF2563"/>
    <w:rsid w:val="00EF286C"/>
    <w:rsid w:val="00EF2981"/>
    <w:rsid w:val="00EF2988"/>
    <w:rsid w:val="00EF2CDE"/>
    <w:rsid w:val="00EF2ED7"/>
    <w:rsid w:val="00EF2EDB"/>
    <w:rsid w:val="00EF3375"/>
    <w:rsid w:val="00EF33C5"/>
    <w:rsid w:val="00EF36CB"/>
    <w:rsid w:val="00EF3712"/>
    <w:rsid w:val="00EF374E"/>
    <w:rsid w:val="00EF3A98"/>
    <w:rsid w:val="00EF4037"/>
    <w:rsid w:val="00EF4116"/>
    <w:rsid w:val="00EF4816"/>
    <w:rsid w:val="00EF4939"/>
    <w:rsid w:val="00EF49CC"/>
    <w:rsid w:val="00EF4DB5"/>
    <w:rsid w:val="00EF4F32"/>
    <w:rsid w:val="00EF539F"/>
    <w:rsid w:val="00EF54D4"/>
    <w:rsid w:val="00EF56B6"/>
    <w:rsid w:val="00EF5952"/>
    <w:rsid w:val="00EF5B1D"/>
    <w:rsid w:val="00EF5C09"/>
    <w:rsid w:val="00EF5F68"/>
    <w:rsid w:val="00EF6A32"/>
    <w:rsid w:val="00EF6A63"/>
    <w:rsid w:val="00EF6B05"/>
    <w:rsid w:val="00EF6C31"/>
    <w:rsid w:val="00EF6D96"/>
    <w:rsid w:val="00EF6E10"/>
    <w:rsid w:val="00EF72D9"/>
    <w:rsid w:val="00EF72EE"/>
    <w:rsid w:val="00EF7608"/>
    <w:rsid w:val="00EF7A25"/>
    <w:rsid w:val="00EF7A76"/>
    <w:rsid w:val="00EF7AAA"/>
    <w:rsid w:val="00EF7D26"/>
    <w:rsid w:val="00F00E3A"/>
    <w:rsid w:val="00F00F8C"/>
    <w:rsid w:val="00F01269"/>
    <w:rsid w:val="00F0171A"/>
    <w:rsid w:val="00F01E51"/>
    <w:rsid w:val="00F022EB"/>
    <w:rsid w:val="00F0246A"/>
    <w:rsid w:val="00F028AB"/>
    <w:rsid w:val="00F02908"/>
    <w:rsid w:val="00F03ACE"/>
    <w:rsid w:val="00F03F56"/>
    <w:rsid w:val="00F04138"/>
    <w:rsid w:val="00F04183"/>
    <w:rsid w:val="00F04434"/>
    <w:rsid w:val="00F04729"/>
    <w:rsid w:val="00F04EE5"/>
    <w:rsid w:val="00F04FA0"/>
    <w:rsid w:val="00F05183"/>
    <w:rsid w:val="00F051DE"/>
    <w:rsid w:val="00F052E0"/>
    <w:rsid w:val="00F053B3"/>
    <w:rsid w:val="00F0548E"/>
    <w:rsid w:val="00F055DC"/>
    <w:rsid w:val="00F05667"/>
    <w:rsid w:val="00F057B8"/>
    <w:rsid w:val="00F05A10"/>
    <w:rsid w:val="00F05CB5"/>
    <w:rsid w:val="00F06348"/>
    <w:rsid w:val="00F065EA"/>
    <w:rsid w:val="00F065FA"/>
    <w:rsid w:val="00F06EC5"/>
    <w:rsid w:val="00F07243"/>
    <w:rsid w:val="00F07599"/>
    <w:rsid w:val="00F075E4"/>
    <w:rsid w:val="00F0774C"/>
    <w:rsid w:val="00F07D8C"/>
    <w:rsid w:val="00F10382"/>
    <w:rsid w:val="00F10B1E"/>
    <w:rsid w:val="00F10BDC"/>
    <w:rsid w:val="00F112AD"/>
    <w:rsid w:val="00F117BE"/>
    <w:rsid w:val="00F1196C"/>
    <w:rsid w:val="00F11B80"/>
    <w:rsid w:val="00F11CBA"/>
    <w:rsid w:val="00F12088"/>
    <w:rsid w:val="00F12637"/>
    <w:rsid w:val="00F12B22"/>
    <w:rsid w:val="00F12D93"/>
    <w:rsid w:val="00F13082"/>
    <w:rsid w:val="00F13594"/>
    <w:rsid w:val="00F136C4"/>
    <w:rsid w:val="00F1384E"/>
    <w:rsid w:val="00F13A1F"/>
    <w:rsid w:val="00F13A64"/>
    <w:rsid w:val="00F13C3B"/>
    <w:rsid w:val="00F14232"/>
    <w:rsid w:val="00F1426C"/>
    <w:rsid w:val="00F142C0"/>
    <w:rsid w:val="00F142FF"/>
    <w:rsid w:val="00F1436D"/>
    <w:rsid w:val="00F1445D"/>
    <w:rsid w:val="00F1459B"/>
    <w:rsid w:val="00F1498A"/>
    <w:rsid w:val="00F14B34"/>
    <w:rsid w:val="00F14EFA"/>
    <w:rsid w:val="00F1500B"/>
    <w:rsid w:val="00F152E5"/>
    <w:rsid w:val="00F15565"/>
    <w:rsid w:val="00F15AF7"/>
    <w:rsid w:val="00F168ED"/>
    <w:rsid w:val="00F16971"/>
    <w:rsid w:val="00F1697E"/>
    <w:rsid w:val="00F16ACF"/>
    <w:rsid w:val="00F16BC8"/>
    <w:rsid w:val="00F16C0D"/>
    <w:rsid w:val="00F16DF5"/>
    <w:rsid w:val="00F1701B"/>
    <w:rsid w:val="00F174E2"/>
    <w:rsid w:val="00F1795C"/>
    <w:rsid w:val="00F17BE4"/>
    <w:rsid w:val="00F17D42"/>
    <w:rsid w:val="00F17FA8"/>
    <w:rsid w:val="00F2017E"/>
    <w:rsid w:val="00F202B7"/>
    <w:rsid w:val="00F208A9"/>
    <w:rsid w:val="00F20C4C"/>
    <w:rsid w:val="00F211CE"/>
    <w:rsid w:val="00F21351"/>
    <w:rsid w:val="00F21F4B"/>
    <w:rsid w:val="00F2223E"/>
    <w:rsid w:val="00F2230E"/>
    <w:rsid w:val="00F2236F"/>
    <w:rsid w:val="00F22398"/>
    <w:rsid w:val="00F2250D"/>
    <w:rsid w:val="00F22E79"/>
    <w:rsid w:val="00F23473"/>
    <w:rsid w:val="00F23657"/>
    <w:rsid w:val="00F237CC"/>
    <w:rsid w:val="00F23802"/>
    <w:rsid w:val="00F2388C"/>
    <w:rsid w:val="00F23DC5"/>
    <w:rsid w:val="00F2414A"/>
    <w:rsid w:val="00F249C1"/>
    <w:rsid w:val="00F24F74"/>
    <w:rsid w:val="00F251B1"/>
    <w:rsid w:val="00F2563F"/>
    <w:rsid w:val="00F256BE"/>
    <w:rsid w:val="00F259D7"/>
    <w:rsid w:val="00F25A6E"/>
    <w:rsid w:val="00F25AEF"/>
    <w:rsid w:val="00F262AA"/>
    <w:rsid w:val="00F26394"/>
    <w:rsid w:val="00F26437"/>
    <w:rsid w:val="00F26688"/>
    <w:rsid w:val="00F27469"/>
    <w:rsid w:val="00F274C6"/>
    <w:rsid w:val="00F276FF"/>
    <w:rsid w:val="00F277AC"/>
    <w:rsid w:val="00F27AC6"/>
    <w:rsid w:val="00F27F17"/>
    <w:rsid w:val="00F302F0"/>
    <w:rsid w:val="00F30648"/>
    <w:rsid w:val="00F30659"/>
    <w:rsid w:val="00F307AF"/>
    <w:rsid w:val="00F3093A"/>
    <w:rsid w:val="00F309B7"/>
    <w:rsid w:val="00F30C7E"/>
    <w:rsid w:val="00F3107D"/>
    <w:rsid w:val="00F310D9"/>
    <w:rsid w:val="00F3113D"/>
    <w:rsid w:val="00F31CDB"/>
    <w:rsid w:val="00F31E7D"/>
    <w:rsid w:val="00F31EDA"/>
    <w:rsid w:val="00F3219E"/>
    <w:rsid w:val="00F32223"/>
    <w:rsid w:val="00F32377"/>
    <w:rsid w:val="00F329DF"/>
    <w:rsid w:val="00F32FED"/>
    <w:rsid w:val="00F33326"/>
    <w:rsid w:val="00F3369B"/>
    <w:rsid w:val="00F336C2"/>
    <w:rsid w:val="00F3370F"/>
    <w:rsid w:val="00F33A78"/>
    <w:rsid w:val="00F33D4B"/>
    <w:rsid w:val="00F33E83"/>
    <w:rsid w:val="00F3400D"/>
    <w:rsid w:val="00F340E2"/>
    <w:rsid w:val="00F342E2"/>
    <w:rsid w:val="00F3435C"/>
    <w:rsid w:val="00F34451"/>
    <w:rsid w:val="00F344AE"/>
    <w:rsid w:val="00F34814"/>
    <w:rsid w:val="00F34A46"/>
    <w:rsid w:val="00F34CA3"/>
    <w:rsid w:val="00F34EFA"/>
    <w:rsid w:val="00F35355"/>
    <w:rsid w:val="00F35430"/>
    <w:rsid w:val="00F3597C"/>
    <w:rsid w:val="00F35CD2"/>
    <w:rsid w:val="00F35E8C"/>
    <w:rsid w:val="00F36253"/>
    <w:rsid w:val="00F36377"/>
    <w:rsid w:val="00F36732"/>
    <w:rsid w:val="00F36A4A"/>
    <w:rsid w:val="00F36FA6"/>
    <w:rsid w:val="00F37079"/>
    <w:rsid w:val="00F371DD"/>
    <w:rsid w:val="00F375E0"/>
    <w:rsid w:val="00F376C9"/>
    <w:rsid w:val="00F379FA"/>
    <w:rsid w:val="00F37C3B"/>
    <w:rsid w:val="00F37DDB"/>
    <w:rsid w:val="00F4032A"/>
    <w:rsid w:val="00F40455"/>
    <w:rsid w:val="00F40544"/>
    <w:rsid w:val="00F4082D"/>
    <w:rsid w:val="00F40CDB"/>
    <w:rsid w:val="00F4160A"/>
    <w:rsid w:val="00F4170F"/>
    <w:rsid w:val="00F417F4"/>
    <w:rsid w:val="00F41C01"/>
    <w:rsid w:val="00F41F00"/>
    <w:rsid w:val="00F42382"/>
    <w:rsid w:val="00F42397"/>
    <w:rsid w:val="00F42627"/>
    <w:rsid w:val="00F42A08"/>
    <w:rsid w:val="00F4312A"/>
    <w:rsid w:val="00F43191"/>
    <w:rsid w:val="00F432AE"/>
    <w:rsid w:val="00F43320"/>
    <w:rsid w:val="00F43D39"/>
    <w:rsid w:val="00F441E8"/>
    <w:rsid w:val="00F44297"/>
    <w:rsid w:val="00F4463B"/>
    <w:rsid w:val="00F44E31"/>
    <w:rsid w:val="00F45648"/>
    <w:rsid w:val="00F456E0"/>
    <w:rsid w:val="00F45871"/>
    <w:rsid w:val="00F458EA"/>
    <w:rsid w:val="00F45986"/>
    <w:rsid w:val="00F45AD4"/>
    <w:rsid w:val="00F45B1B"/>
    <w:rsid w:val="00F45B44"/>
    <w:rsid w:val="00F4603C"/>
    <w:rsid w:val="00F4605F"/>
    <w:rsid w:val="00F46218"/>
    <w:rsid w:val="00F4621E"/>
    <w:rsid w:val="00F46543"/>
    <w:rsid w:val="00F4659C"/>
    <w:rsid w:val="00F46C6A"/>
    <w:rsid w:val="00F471D6"/>
    <w:rsid w:val="00F47251"/>
    <w:rsid w:val="00F474B5"/>
    <w:rsid w:val="00F47A48"/>
    <w:rsid w:val="00F47B9E"/>
    <w:rsid w:val="00F47D75"/>
    <w:rsid w:val="00F47DD3"/>
    <w:rsid w:val="00F47F38"/>
    <w:rsid w:val="00F50325"/>
    <w:rsid w:val="00F504E0"/>
    <w:rsid w:val="00F50778"/>
    <w:rsid w:val="00F5081C"/>
    <w:rsid w:val="00F5094B"/>
    <w:rsid w:val="00F517D0"/>
    <w:rsid w:val="00F51F4C"/>
    <w:rsid w:val="00F5212C"/>
    <w:rsid w:val="00F524DA"/>
    <w:rsid w:val="00F52527"/>
    <w:rsid w:val="00F5253D"/>
    <w:rsid w:val="00F5290A"/>
    <w:rsid w:val="00F52977"/>
    <w:rsid w:val="00F52C0B"/>
    <w:rsid w:val="00F52CD0"/>
    <w:rsid w:val="00F52D57"/>
    <w:rsid w:val="00F52EDE"/>
    <w:rsid w:val="00F52F3A"/>
    <w:rsid w:val="00F52FDD"/>
    <w:rsid w:val="00F53381"/>
    <w:rsid w:val="00F537A8"/>
    <w:rsid w:val="00F53BB8"/>
    <w:rsid w:val="00F53E59"/>
    <w:rsid w:val="00F53ECC"/>
    <w:rsid w:val="00F53F56"/>
    <w:rsid w:val="00F54183"/>
    <w:rsid w:val="00F541FB"/>
    <w:rsid w:val="00F5476B"/>
    <w:rsid w:val="00F547EA"/>
    <w:rsid w:val="00F54BEC"/>
    <w:rsid w:val="00F54D9B"/>
    <w:rsid w:val="00F55620"/>
    <w:rsid w:val="00F55706"/>
    <w:rsid w:val="00F561BF"/>
    <w:rsid w:val="00F563DC"/>
    <w:rsid w:val="00F56BBC"/>
    <w:rsid w:val="00F56BEC"/>
    <w:rsid w:val="00F56D07"/>
    <w:rsid w:val="00F570C5"/>
    <w:rsid w:val="00F5721F"/>
    <w:rsid w:val="00F576A2"/>
    <w:rsid w:val="00F577EE"/>
    <w:rsid w:val="00F57806"/>
    <w:rsid w:val="00F57A5D"/>
    <w:rsid w:val="00F6014F"/>
    <w:rsid w:val="00F603C3"/>
    <w:rsid w:val="00F60847"/>
    <w:rsid w:val="00F60AEA"/>
    <w:rsid w:val="00F60C95"/>
    <w:rsid w:val="00F6146A"/>
    <w:rsid w:val="00F6167E"/>
    <w:rsid w:val="00F61FC4"/>
    <w:rsid w:val="00F62021"/>
    <w:rsid w:val="00F62066"/>
    <w:rsid w:val="00F62526"/>
    <w:rsid w:val="00F627CC"/>
    <w:rsid w:val="00F627FD"/>
    <w:rsid w:val="00F628F1"/>
    <w:rsid w:val="00F62AE1"/>
    <w:rsid w:val="00F62BCB"/>
    <w:rsid w:val="00F62F5E"/>
    <w:rsid w:val="00F62FBD"/>
    <w:rsid w:val="00F63049"/>
    <w:rsid w:val="00F63129"/>
    <w:rsid w:val="00F63216"/>
    <w:rsid w:val="00F632A4"/>
    <w:rsid w:val="00F635D6"/>
    <w:rsid w:val="00F636FF"/>
    <w:rsid w:val="00F639CE"/>
    <w:rsid w:val="00F643AD"/>
    <w:rsid w:val="00F645B8"/>
    <w:rsid w:val="00F647C2"/>
    <w:rsid w:val="00F64F82"/>
    <w:rsid w:val="00F65091"/>
    <w:rsid w:val="00F651FF"/>
    <w:rsid w:val="00F65529"/>
    <w:rsid w:val="00F659B5"/>
    <w:rsid w:val="00F65A1F"/>
    <w:rsid w:val="00F65A50"/>
    <w:rsid w:val="00F65B98"/>
    <w:rsid w:val="00F65FE1"/>
    <w:rsid w:val="00F6617E"/>
    <w:rsid w:val="00F6660B"/>
    <w:rsid w:val="00F66843"/>
    <w:rsid w:val="00F66A8A"/>
    <w:rsid w:val="00F66F52"/>
    <w:rsid w:val="00F674C1"/>
    <w:rsid w:val="00F6772E"/>
    <w:rsid w:val="00F67956"/>
    <w:rsid w:val="00F679CA"/>
    <w:rsid w:val="00F67CDC"/>
    <w:rsid w:val="00F67F36"/>
    <w:rsid w:val="00F67F6B"/>
    <w:rsid w:val="00F70049"/>
    <w:rsid w:val="00F70062"/>
    <w:rsid w:val="00F70297"/>
    <w:rsid w:val="00F70413"/>
    <w:rsid w:val="00F707D3"/>
    <w:rsid w:val="00F7083B"/>
    <w:rsid w:val="00F70A9D"/>
    <w:rsid w:val="00F70DBD"/>
    <w:rsid w:val="00F70E60"/>
    <w:rsid w:val="00F711B0"/>
    <w:rsid w:val="00F7123A"/>
    <w:rsid w:val="00F71405"/>
    <w:rsid w:val="00F71A97"/>
    <w:rsid w:val="00F71B29"/>
    <w:rsid w:val="00F71CD1"/>
    <w:rsid w:val="00F7223B"/>
    <w:rsid w:val="00F72687"/>
    <w:rsid w:val="00F729DE"/>
    <w:rsid w:val="00F72AA7"/>
    <w:rsid w:val="00F72AFA"/>
    <w:rsid w:val="00F72B19"/>
    <w:rsid w:val="00F72FBB"/>
    <w:rsid w:val="00F73257"/>
    <w:rsid w:val="00F73375"/>
    <w:rsid w:val="00F73520"/>
    <w:rsid w:val="00F73826"/>
    <w:rsid w:val="00F739E6"/>
    <w:rsid w:val="00F73A9C"/>
    <w:rsid w:val="00F742FE"/>
    <w:rsid w:val="00F745AC"/>
    <w:rsid w:val="00F746A5"/>
    <w:rsid w:val="00F74B7F"/>
    <w:rsid w:val="00F74CAA"/>
    <w:rsid w:val="00F74CD9"/>
    <w:rsid w:val="00F74F3D"/>
    <w:rsid w:val="00F75105"/>
    <w:rsid w:val="00F753D4"/>
    <w:rsid w:val="00F755D4"/>
    <w:rsid w:val="00F75B8A"/>
    <w:rsid w:val="00F75D57"/>
    <w:rsid w:val="00F76F8B"/>
    <w:rsid w:val="00F772DF"/>
    <w:rsid w:val="00F77B9D"/>
    <w:rsid w:val="00F77EA3"/>
    <w:rsid w:val="00F8043B"/>
    <w:rsid w:val="00F806E6"/>
    <w:rsid w:val="00F80802"/>
    <w:rsid w:val="00F80853"/>
    <w:rsid w:val="00F80B65"/>
    <w:rsid w:val="00F80CCE"/>
    <w:rsid w:val="00F812C3"/>
    <w:rsid w:val="00F81321"/>
    <w:rsid w:val="00F813F4"/>
    <w:rsid w:val="00F816F7"/>
    <w:rsid w:val="00F8179D"/>
    <w:rsid w:val="00F81EAD"/>
    <w:rsid w:val="00F81FCC"/>
    <w:rsid w:val="00F82050"/>
    <w:rsid w:val="00F821D8"/>
    <w:rsid w:val="00F82871"/>
    <w:rsid w:val="00F82955"/>
    <w:rsid w:val="00F829A7"/>
    <w:rsid w:val="00F829F5"/>
    <w:rsid w:val="00F82DC1"/>
    <w:rsid w:val="00F83043"/>
    <w:rsid w:val="00F831EF"/>
    <w:rsid w:val="00F8342F"/>
    <w:rsid w:val="00F834EA"/>
    <w:rsid w:val="00F836A5"/>
    <w:rsid w:val="00F837A0"/>
    <w:rsid w:val="00F838F0"/>
    <w:rsid w:val="00F83AEB"/>
    <w:rsid w:val="00F83E67"/>
    <w:rsid w:val="00F83E9A"/>
    <w:rsid w:val="00F8441B"/>
    <w:rsid w:val="00F84585"/>
    <w:rsid w:val="00F84792"/>
    <w:rsid w:val="00F848BA"/>
    <w:rsid w:val="00F84C1E"/>
    <w:rsid w:val="00F84E28"/>
    <w:rsid w:val="00F854BE"/>
    <w:rsid w:val="00F857F0"/>
    <w:rsid w:val="00F85B03"/>
    <w:rsid w:val="00F86163"/>
    <w:rsid w:val="00F86460"/>
    <w:rsid w:val="00F866EE"/>
    <w:rsid w:val="00F86820"/>
    <w:rsid w:val="00F86843"/>
    <w:rsid w:val="00F86AC6"/>
    <w:rsid w:val="00F86B0D"/>
    <w:rsid w:val="00F86B58"/>
    <w:rsid w:val="00F870E8"/>
    <w:rsid w:val="00F874CA"/>
    <w:rsid w:val="00F87569"/>
    <w:rsid w:val="00F8780C"/>
    <w:rsid w:val="00F90103"/>
    <w:rsid w:val="00F902C9"/>
    <w:rsid w:val="00F902D1"/>
    <w:rsid w:val="00F904E2"/>
    <w:rsid w:val="00F904F2"/>
    <w:rsid w:val="00F9060E"/>
    <w:rsid w:val="00F90614"/>
    <w:rsid w:val="00F90A8A"/>
    <w:rsid w:val="00F90D6F"/>
    <w:rsid w:val="00F90E68"/>
    <w:rsid w:val="00F91070"/>
    <w:rsid w:val="00F910FC"/>
    <w:rsid w:val="00F91632"/>
    <w:rsid w:val="00F91881"/>
    <w:rsid w:val="00F91A19"/>
    <w:rsid w:val="00F9207E"/>
    <w:rsid w:val="00F92098"/>
    <w:rsid w:val="00F92C55"/>
    <w:rsid w:val="00F93375"/>
    <w:rsid w:val="00F935B0"/>
    <w:rsid w:val="00F93699"/>
    <w:rsid w:val="00F93A26"/>
    <w:rsid w:val="00F93A5F"/>
    <w:rsid w:val="00F93D7C"/>
    <w:rsid w:val="00F940DC"/>
    <w:rsid w:val="00F94739"/>
    <w:rsid w:val="00F94EAE"/>
    <w:rsid w:val="00F95115"/>
    <w:rsid w:val="00F95736"/>
    <w:rsid w:val="00F9580E"/>
    <w:rsid w:val="00F95C5E"/>
    <w:rsid w:val="00F95D9A"/>
    <w:rsid w:val="00F95DD2"/>
    <w:rsid w:val="00F95E12"/>
    <w:rsid w:val="00F9622B"/>
    <w:rsid w:val="00F962A2"/>
    <w:rsid w:val="00F965D1"/>
    <w:rsid w:val="00F96659"/>
    <w:rsid w:val="00F9676C"/>
    <w:rsid w:val="00F96872"/>
    <w:rsid w:val="00F969AB"/>
    <w:rsid w:val="00F96ABE"/>
    <w:rsid w:val="00F97124"/>
    <w:rsid w:val="00F972B2"/>
    <w:rsid w:val="00F9773B"/>
    <w:rsid w:val="00F9779F"/>
    <w:rsid w:val="00F9787D"/>
    <w:rsid w:val="00F97A53"/>
    <w:rsid w:val="00F97A6D"/>
    <w:rsid w:val="00F97F8E"/>
    <w:rsid w:val="00FA0643"/>
    <w:rsid w:val="00FA088F"/>
    <w:rsid w:val="00FA09D9"/>
    <w:rsid w:val="00FA0ABE"/>
    <w:rsid w:val="00FA0C2A"/>
    <w:rsid w:val="00FA11D5"/>
    <w:rsid w:val="00FA128F"/>
    <w:rsid w:val="00FA159D"/>
    <w:rsid w:val="00FA1739"/>
    <w:rsid w:val="00FA1E49"/>
    <w:rsid w:val="00FA1EFA"/>
    <w:rsid w:val="00FA2375"/>
    <w:rsid w:val="00FA2896"/>
    <w:rsid w:val="00FA296D"/>
    <w:rsid w:val="00FA29DD"/>
    <w:rsid w:val="00FA2D21"/>
    <w:rsid w:val="00FA2EAA"/>
    <w:rsid w:val="00FA2F8A"/>
    <w:rsid w:val="00FA2F9D"/>
    <w:rsid w:val="00FA2FBF"/>
    <w:rsid w:val="00FA340E"/>
    <w:rsid w:val="00FA34EB"/>
    <w:rsid w:val="00FA36FF"/>
    <w:rsid w:val="00FA3A32"/>
    <w:rsid w:val="00FA3CD6"/>
    <w:rsid w:val="00FA3D40"/>
    <w:rsid w:val="00FA3E20"/>
    <w:rsid w:val="00FA3EF7"/>
    <w:rsid w:val="00FA408A"/>
    <w:rsid w:val="00FA40B9"/>
    <w:rsid w:val="00FA4130"/>
    <w:rsid w:val="00FA42D9"/>
    <w:rsid w:val="00FA4484"/>
    <w:rsid w:val="00FA4751"/>
    <w:rsid w:val="00FA480B"/>
    <w:rsid w:val="00FA4949"/>
    <w:rsid w:val="00FA4ECA"/>
    <w:rsid w:val="00FA506B"/>
    <w:rsid w:val="00FA519D"/>
    <w:rsid w:val="00FA554C"/>
    <w:rsid w:val="00FA57A4"/>
    <w:rsid w:val="00FA5C59"/>
    <w:rsid w:val="00FA650A"/>
    <w:rsid w:val="00FA67D8"/>
    <w:rsid w:val="00FA68B5"/>
    <w:rsid w:val="00FA69BE"/>
    <w:rsid w:val="00FA6B9A"/>
    <w:rsid w:val="00FA6D4B"/>
    <w:rsid w:val="00FA6D69"/>
    <w:rsid w:val="00FA7709"/>
    <w:rsid w:val="00FA7EA4"/>
    <w:rsid w:val="00FB01F6"/>
    <w:rsid w:val="00FB0A62"/>
    <w:rsid w:val="00FB0EC8"/>
    <w:rsid w:val="00FB0EDF"/>
    <w:rsid w:val="00FB10C7"/>
    <w:rsid w:val="00FB115C"/>
    <w:rsid w:val="00FB1242"/>
    <w:rsid w:val="00FB1516"/>
    <w:rsid w:val="00FB167B"/>
    <w:rsid w:val="00FB193E"/>
    <w:rsid w:val="00FB1D3D"/>
    <w:rsid w:val="00FB1F80"/>
    <w:rsid w:val="00FB25B1"/>
    <w:rsid w:val="00FB3130"/>
    <w:rsid w:val="00FB3171"/>
    <w:rsid w:val="00FB31EA"/>
    <w:rsid w:val="00FB33CD"/>
    <w:rsid w:val="00FB382F"/>
    <w:rsid w:val="00FB3FA4"/>
    <w:rsid w:val="00FB4079"/>
    <w:rsid w:val="00FB42D8"/>
    <w:rsid w:val="00FB449A"/>
    <w:rsid w:val="00FB47A7"/>
    <w:rsid w:val="00FB4E63"/>
    <w:rsid w:val="00FB50B5"/>
    <w:rsid w:val="00FB52B7"/>
    <w:rsid w:val="00FB5752"/>
    <w:rsid w:val="00FB5A1E"/>
    <w:rsid w:val="00FB5B4A"/>
    <w:rsid w:val="00FB5F9C"/>
    <w:rsid w:val="00FB5FE6"/>
    <w:rsid w:val="00FB6730"/>
    <w:rsid w:val="00FB69A4"/>
    <w:rsid w:val="00FB6A90"/>
    <w:rsid w:val="00FB6B7C"/>
    <w:rsid w:val="00FB6C09"/>
    <w:rsid w:val="00FB7289"/>
    <w:rsid w:val="00FB75B0"/>
    <w:rsid w:val="00FB7698"/>
    <w:rsid w:val="00FB77EF"/>
    <w:rsid w:val="00FB7AAD"/>
    <w:rsid w:val="00FB7C5C"/>
    <w:rsid w:val="00FC02BE"/>
    <w:rsid w:val="00FC0727"/>
    <w:rsid w:val="00FC0766"/>
    <w:rsid w:val="00FC0A0E"/>
    <w:rsid w:val="00FC0C53"/>
    <w:rsid w:val="00FC0DED"/>
    <w:rsid w:val="00FC10FB"/>
    <w:rsid w:val="00FC11F0"/>
    <w:rsid w:val="00FC13C4"/>
    <w:rsid w:val="00FC174E"/>
    <w:rsid w:val="00FC17FD"/>
    <w:rsid w:val="00FC1B0E"/>
    <w:rsid w:val="00FC1EAB"/>
    <w:rsid w:val="00FC1F5E"/>
    <w:rsid w:val="00FC2311"/>
    <w:rsid w:val="00FC25C3"/>
    <w:rsid w:val="00FC278D"/>
    <w:rsid w:val="00FC2844"/>
    <w:rsid w:val="00FC2968"/>
    <w:rsid w:val="00FC2971"/>
    <w:rsid w:val="00FC29F7"/>
    <w:rsid w:val="00FC2B6F"/>
    <w:rsid w:val="00FC2CDF"/>
    <w:rsid w:val="00FC2F43"/>
    <w:rsid w:val="00FC3097"/>
    <w:rsid w:val="00FC31D8"/>
    <w:rsid w:val="00FC3598"/>
    <w:rsid w:val="00FC3805"/>
    <w:rsid w:val="00FC3A87"/>
    <w:rsid w:val="00FC3AD7"/>
    <w:rsid w:val="00FC3B68"/>
    <w:rsid w:val="00FC3C2B"/>
    <w:rsid w:val="00FC3CAB"/>
    <w:rsid w:val="00FC3CFB"/>
    <w:rsid w:val="00FC4301"/>
    <w:rsid w:val="00FC4ACD"/>
    <w:rsid w:val="00FC4B51"/>
    <w:rsid w:val="00FC4D85"/>
    <w:rsid w:val="00FC5050"/>
    <w:rsid w:val="00FC52DD"/>
    <w:rsid w:val="00FC5527"/>
    <w:rsid w:val="00FC5A1B"/>
    <w:rsid w:val="00FC5A69"/>
    <w:rsid w:val="00FC5BAB"/>
    <w:rsid w:val="00FC5FD7"/>
    <w:rsid w:val="00FC6322"/>
    <w:rsid w:val="00FC6731"/>
    <w:rsid w:val="00FC67EA"/>
    <w:rsid w:val="00FC69EF"/>
    <w:rsid w:val="00FC6A33"/>
    <w:rsid w:val="00FC6B45"/>
    <w:rsid w:val="00FC6C3C"/>
    <w:rsid w:val="00FC77FD"/>
    <w:rsid w:val="00FC781D"/>
    <w:rsid w:val="00FC79B5"/>
    <w:rsid w:val="00FD040A"/>
    <w:rsid w:val="00FD0452"/>
    <w:rsid w:val="00FD06BC"/>
    <w:rsid w:val="00FD079A"/>
    <w:rsid w:val="00FD0994"/>
    <w:rsid w:val="00FD0CC3"/>
    <w:rsid w:val="00FD0EAD"/>
    <w:rsid w:val="00FD109C"/>
    <w:rsid w:val="00FD1303"/>
    <w:rsid w:val="00FD133B"/>
    <w:rsid w:val="00FD16BF"/>
    <w:rsid w:val="00FD16C4"/>
    <w:rsid w:val="00FD1D9A"/>
    <w:rsid w:val="00FD2083"/>
    <w:rsid w:val="00FD2773"/>
    <w:rsid w:val="00FD2914"/>
    <w:rsid w:val="00FD2AAF"/>
    <w:rsid w:val="00FD2D75"/>
    <w:rsid w:val="00FD303C"/>
    <w:rsid w:val="00FD3594"/>
    <w:rsid w:val="00FD3656"/>
    <w:rsid w:val="00FD38B0"/>
    <w:rsid w:val="00FD390B"/>
    <w:rsid w:val="00FD3989"/>
    <w:rsid w:val="00FD3FEA"/>
    <w:rsid w:val="00FD42B6"/>
    <w:rsid w:val="00FD4F27"/>
    <w:rsid w:val="00FD5DD8"/>
    <w:rsid w:val="00FD6011"/>
    <w:rsid w:val="00FD6208"/>
    <w:rsid w:val="00FD63C8"/>
    <w:rsid w:val="00FD6713"/>
    <w:rsid w:val="00FD67C3"/>
    <w:rsid w:val="00FD6888"/>
    <w:rsid w:val="00FD6A15"/>
    <w:rsid w:val="00FD6A54"/>
    <w:rsid w:val="00FD7144"/>
    <w:rsid w:val="00FD73FD"/>
    <w:rsid w:val="00FD78A2"/>
    <w:rsid w:val="00FD78EF"/>
    <w:rsid w:val="00FD7A63"/>
    <w:rsid w:val="00FD7BFB"/>
    <w:rsid w:val="00FD7C23"/>
    <w:rsid w:val="00FD7CB2"/>
    <w:rsid w:val="00FE0431"/>
    <w:rsid w:val="00FE0E0E"/>
    <w:rsid w:val="00FE10D9"/>
    <w:rsid w:val="00FE1740"/>
    <w:rsid w:val="00FE1882"/>
    <w:rsid w:val="00FE18F3"/>
    <w:rsid w:val="00FE1A10"/>
    <w:rsid w:val="00FE1B11"/>
    <w:rsid w:val="00FE1F45"/>
    <w:rsid w:val="00FE20A1"/>
    <w:rsid w:val="00FE21DD"/>
    <w:rsid w:val="00FE227C"/>
    <w:rsid w:val="00FE230C"/>
    <w:rsid w:val="00FE258C"/>
    <w:rsid w:val="00FE28AE"/>
    <w:rsid w:val="00FE32A5"/>
    <w:rsid w:val="00FE3358"/>
    <w:rsid w:val="00FE351F"/>
    <w:rsid w:val="00FE356A"/>
    <w:rsid w:val="00FE3ADC"/>
    <w:rsid w:val="00FE3B8A"/>
    <w:rsid w:val="00FE3E80"/>
    <w:rsid w:val="00FE40C7"/>
    <w:rsid w:val="00FE4145"/>
    <w:rsid w:val="00FE43C6"/>
    <w:rsid w:val="00FE4528"/>
    <w:rsid w:val="00FE4739"/>
    <w:rsid w:val="00FE4BC9"/>
    <w:rsid w:val="00FE53A2"/>
    <w:rsid w:val="00FE5964"/>
    <w:rsid w:val="00FE60E9"/>
    <w:rsid w:val="00FE6397"/>
    <w:rsid w:val="00FE650A"/>
    <w:rsid w:val="00FE6A58"/>
    <w:rsid w:val="00FE7024"/>
    <w:rsid w:val="00FE78FE"/>
    <w:rsid w:val="00FE7913"/>
    <w:rsid w:val="00FE7A01"/>
    <w:rsid w:val="00FE7D98"/>
    <w:rsid w:val="00FE7E14"/>
    <w:rsid w:val="00FF0B17"/>
    <w:rsid w:val="00FF0B3A"/>
    <w:rsid w:val="00FF1385"/>
    <w:rsid w:val="00FF1750"/>
    <w:rsid w:val="00FF1C5D"/>
    <w:rsid w:val="00FF1FB7"/>
    <w:rsid w:val="00FF2C5C"/>
    <w:rsid w:val="00FF2DF2"/>
    <w:rsid w:val="00FF30FD"/>
    <w:rsid w:val="00FF31BD"/>
    <w:rsid w:val="00FF32BD"/>
    <w:rsid w:val="00FF37DE"/>
    <w:rsid w:val="00FF3AE9"/>
    <w:rsid w:val="00FF3D58"/>
    <w:rsid w:val="00FF42E5"/>
    <w:rsid w:val="00FF43B8"/>
    <w:rsid w:val="00FF441D"/>
    <w:rsid w:val="00FF485B"/>
    <w:rsid w:val="00FF4E5A"/>
    <w:rsid w:val="00FF5778"/>
    <w:rsid w:val="00FF59F2"/>
    <w:rsid w:val="00FF60FF"/>
    <w:rsid w:val="00FF646D"/>
    <w:rsid w:val="00FF6511"/>
    <w:rsid w:val="00FF659E"/>
    <w:rsid w:val="00FF67B3"/>
    <w:rsid w:val="00FF686F"/>
    <w:rsid w:val="00FF6A41"/>
    <w:rsid w:val="00FF70FB"/>
    <w:rsid w:val="00FF710E"/>
    <w:rsid w:val="00FF722D"/>
    <w:rsid w:val="00FF7477"/>
    <w:rsid w:val="00FF7820"/>
    <w:rsid w:val="00FF7912"/>
    <w:rsid w:val="00FF799A"/>
    <w:rsid w:val="00FF7A56"/>
    <w:rsid w:val="00FF7B92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 strokecolor="red">
      <v:fill color="white" opacity="0"/>
      <v:stroke color="red" weight="1.5pt"/>
    </o:shapedefaults>
    <o:shapelayout v:ext="edit">
      <o:idmap v:ext="edit" data="2"/>
    </o:shapelayout>
  </w:shapeDefaults>
  <w:decimalSymbol w:val="."/>
  <w:listSeparator w:val=","/>
  <w14:docId w14:val="4BD68EC3"/>
  <w15:docId w15:val="{A7207EAD-A3B2-F241-B857-9E8DBDD7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EF4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484405"/>
    <w:pPr>
      <w:keepNext/>
      <w:numPr>
        <w:numId w:val="4"/>
      </w:numPr>
      <w:spacing w:before="480" w:after="200"/>
      <w:outlineLvl w:val="0"/>
    </w:pPr>
    <w:rPr>
      <w:rFonts w:ascii="Arial" w:eastAsia="Calibri" w:hAnsi="Arial"/>
      <w:b/>
      <w:bCs/>
      <w:kern w:val="32"/>
      <w:sz w:val="48"/>
      <w:szCs w:val="32"/>
    </w:rPr>
  </w:style>
  <w:style w:type="paragraph" w:styleId="Heading2">
    <w:name w:val="heading 2"/>
    <w:basedOn w:val="Normal"/>
    <w:next w:val="BodyText2"/>
    <w:link w:val="Heading2Char"/>
    <w:uiPriority w:val="9"/>
    <w:qFormat/>
    <w:rsid w:val="003F434D"/>
    <w:pPr>
      <w:numPr>
        <w:ilvl w:val="1"/>
        <w:numId w:val="4"/>
      </w:numPr>
      <w:spacing w:before="400" w:after="200"/>
      <w:ind w:left="936"/>
      <w:outlineLvl w:val="1"/>
    </w:pPr>
    <w:rPr>
      <w:rFonts w:ascii="Arial" w:eastAsia="Calibri" w:hAnsi="Arial"/>
      <w:b/>
      <w:bCs/>
      <w:iCs/>
      <w:sz w:val="36"/>
      <w:szCs w:val="28"/>
    </w:rPr>
  </w:style>
  <w:style w:type="paragraph" w:styleId="Heading3">
    <w:name w:val="heading 3"/>
    <w:basedOn w:val="Normal"/>
    <w:next w:val="BodyText3"/>
    <w:link w:val="Heading3Char"/>
    <w:rsid w:val="00640C16"/>
    <w:pPr>
      <w:keepNext/>
      <w:numPr>
        <w:ilvl w:val="2"/>
        <w:numId w:val="4"/>
      </w:numPr>
      <w:spacing w:before="360" w:after="200" w:line="276" w:lineRule="auto"/>
      <w:ind w:left="1440"/>
      <w:outlineLvl w:val="2"/>
    </w:pPr>
    <w:rPr>
      <w:rFonts w:ascii="Arial" w:eastAsia="Calibri" w:hAnsi="Arial"/>
      <w:b/>
      <w:bCs/>
      <w:sz w:val="28"/>
      <w:szCs w:val="26"/>
    </w:rPr>
  </w:style>
  <w:style w:type="paragraph" w:styleId="Heading4">
    <w:name w:val="heading 4"/>
    <w:basedOn w:val="BodyText"/>
    <w:next w:val="Normal"/>
    <w:link w:val="Heading4Char"/>
    <w:rsid w:val="00635020"/>
    <w:pPr>
      <w:numPr>
        <w:ilvl w:val="3"/>
        <w:numId w:val="4"/>
      </w:numPr>
      <w:spacing w:before="240"/>
      <w:ind w:left="1800" w:hanging="720"/>
      <w:outlineLvl w:val="3"/>
    </w:pPr>
    <w:rPr>
      <w:rFonts w:ascii="Arial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73553B"/>
    <w:pPr>
      <w:numPr>
        <w:ilvl w:val="4"/>
        <w:numId w:val="4"/>
      </w:numPr>
      <w:spacing w:before="120" w:after="200"/>
      <w:ind w:left="1440" w:firstLine="0"/>
      <w:outlineLvl w:val="4"/>
    </w:pPr>
    <w:rPr>
      <w:rFonts w:ascii="Arial" w:eastAsia="Calibri" w:hAnsi="Arial"/>
      <w:bCs/>
      <w:i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rsid w:val="0073553B"/>
    <w:pPr>
      <w:numPr>
        <w:ilvl w:val="5"/>
        <w:numId w:val="4"/>
      </w:numPr>
      <w:spacing w:before="120" w:after="200"/>
      <w:ind w:left="1440" w:firstLine="0"/>
      <w:outlineLvl w:val="5"/>
    </w:pPr>
    <w:rPr>
      <w:rFonts w:ascii="Arial" w:eastAsia="Calibri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73553B"/>
    <w:pPr>
      <w:numPr>
        <w:ilvl w:val="6"/>
        <w:numId w:val="4"/>
      </w:numPr>
      <w:spacing w:before="120" w:after="200"/>
      <w:ind w:left="1440" w:firstLine="0"/>
      <w:outlineLvl w:val="6"/>
    </w:pPr>
    <w:rPr>
      <w:rFonts w:ascii="Arial" w:eastAsia="Calibri" w:hAnsi="Arial"/>
      <w:sz w:val="22"/>
      <w:szCs w:val="22"/>
    </w:rPr>
  </w:style>
  <w:style w:type="paragraph" w:styleId="Heading8">
    <w:name w:val="heading 8"/>
    <w:basedOn w:val="Normal"/>
    <w:next w:val="Normal"/>
    <w:link w:val="Heading8Char"/>
    <w:rsid w:val="0073553B"/>
    <w:pPr>
      <w:keepNext/>
      <w:numPr>
        <w:ilvl w:val="7"/>
        <w:numId w:val="4"/>
      </w:numPr>
      <w:spacing w:before="120" w:after="200"/>
      <w:ind w:firstLine="0"/>
      <w:outlineLvl w:val="7"/>
    </w:pPr>
    <w:rPr>
      <w:rFonts w:ascii="Arial" w:eastAsia="Calibri" w:hAnsi="Arial"/>
      <w:b/>
      <w:bCs/>
      <w:iCs/>
      <w:color w:val="000000"/>
      <w:sz w:val="22"/>
      <w:szCs w:val="22"/>
    </w:rPr>
  </w:style>
  <w:style w:type="paragraph" w:styleId="Heading9">
    <w:name w:val="heading 9"/>
    <w:basedOn w:val="Normal"/>
    <w:next w:val="Normal"/>
    <w:link w:val="Heading9Char"/>
    <w:rsid w:val="0073553B"/>
    <w:pPr>
      <w:numPr>
        <w:ilvl w:val="8"/>
        <w:numId w:val="4"/>
      </w:numPr>
      <w:spacing w:before="120" w:after="200" w:line="276" w:lineRule="auto"/>
      <w:ind w:left="1440" w:firstLine="0"/>
      <w:outlineLvl w:val="8"/>
    </w:pPr>
    <w:rPr>
      <w:rFonts w:ascii="Arial" w:eastAsia="Calibri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A0BB5"/>
    <w:pPr>
      <w:keepNext/>
      <w:spacing w:before="120" w:after="120"/>
    </w:pPr>
    <w:rPr>
      <w:rFonts w:ascii="Calibri" w:hAnsi="Calibri" w:cs="Tahoma"/>
      <w:sz w:val="22"/>
      <w:szCs w:val="22"/>
    </w:rPr>
  </w:style>
  <w:style w:type="character" w:customStyle="1" w:styleId="Heading1Char">
    <w:name w:val="Heading 1 Char"/>
    <w:link w:val="Heading1"/>
    <w:rsid w:val="00484405"/>
    <w:rPr>
      <w:rFonts w:ascii="Arial" w:eastAsia="Calibri" w:hAnsi="Arial"/>
      <w:b/>
      <w:bCs/>
      <w:kern w:val="32"/>
      <w:sz w:val="48"/>
      <w:szCs w:val="32"/>
    </w:rPr>
  </w:style>
  <w:style w:type="paragraph" w:styleId="BodyText2">
    <w:name w:val="Body Text 2"/>
    <w:basedOn w:val="Normal"/>
    <w:link w:val="BodyText2Char"/>
    <w:rsid w:val="0021555C"/>
    <w:pPr>
      <w:spacing w:after="200"/>
      <w:ind w:left="360"/>
    </w:pPr>
    <w:rPr>
      <w:rFonts w:ascii="Calibri" w:hAnsi="Calibri"/>
      <w:sz w:val="20"/>
    </w:rPr>
  </w:style>
  <w:style w:type="character" w:customStyle="1" w:styleId="BodyText2Char">
    <w:name w:val="Body Text 2 Char"/>
    <w:link w:val="BodyText2"/>
    <w:rsid w:val="0021555C"/>
    <w:rPr>
      <w:rFonts w:ascii="Calibri" w:hAnsi="Calibri"/>
      <w:szCs w:val="24"/>
    </w:rPr>
  </w:style>
  <w:style w:type="character" w:customStyle="1" w:styleId="Heading2Char">
    <w:name w:val="Heading 2 Char"/>
    <w:link w:val="Heading2"/>
    <w:uiPriority w:val="9"/>
    <w:rsid w:val="003F434D"/>
    <w:rPr>
      <w:rFonts w:ascii="Arial" w:eastAsia="Calibri" w:hAnsi="Arial"/>
      <w:b/>
      <w:bCs/>
      <w:iCs/>
      <w:sz w:val="36"/>
      <w:szCs w:val="28"/>
    </w:rPr>
  </w:style>
  <w:style w:type="paragraph" w:styleId="BodyText3">
    <w:name w:val="Body Text 3"/>
    <w:basedOn w:val="Normal"/>
    <w:link w:val="BodyText3Char"/>
    <w:rsid w:val="00767161"/>
    <w:pPr>
      <w:spacing w:after="200"/>
      <w:ind w:left="720"/>
    </w:pPr>
    <w:rPr>
      <w:rFonts w:ascii="Calibri" w:hAnsi="Calibri"/>
      <w:sz w:val="20"/>
      <w:szCs w:val="16"/>
    </w:rPr>
  </w:style>
  <w:style w:type="character" w:customStyle="1" w:styleId="BodyText3Char">
    <w:name w:val="Body Text 3 Char"/>
    <w:link w:val="BodyText3"/>
    <w:rsid w:val="00767161"/>
    <w:rPr>
      <w:rFonts w:ascii="Calibri" w:hAnsi="Calibri"/>
      <w:szCs w:val="16"/>
    </w:rPr>
  </w:style>
  <w:style w:type="character" w:customStyle="1" w:styleId="Heading3Char">
    <w:name w:val="Heading 3 Char"/>
    <w:link w:val="Heading3"/>
    <w:rsid w:val="00640C16"/>
    <w:rPr>
      <w:rFonts w:ascii="Arial" w:eastAsia="Calibri" w:hAnsi="Arial"/>
      <w:b/>
      <w:bCs/>
      <w:sz w:val="28"/>
      <w:szCs w:val="26"/>
    </w:rPr>
  </w:style>
  <w:style w:type="character" w:customStyle="1" w:styleId="Heading4Char">
    <w:name w:val="Heading 4 Char"/>
    <w:link w:val="Heading4"/>
    <w:rsid w:val="00635020"/>
    <w:rPr>
      <w:rFonts w:ascii="Arial" w:hAnsi="Arial"/>
      <w:b/>
      <w:bCs/>
      <w:sz w:val="22"/>
      <w:szCs w:val="28"/>
    </w:rPr>
  </w:style>
  <w:style w:type="character" w:customStyle="1" w:styleId="Heading5Char">
    <w:name w:val="Heading 5 Char"/>
    <w:link w:val="Heading5"/>
    <w:rsid w:val="0073553B"/>
    <w:rPr>
      <w:rFonts w:ascii="Arial" w:eastAsia="Calibri" w:hAnsi="Arial"/>
      <w:bCs/>
      <w:i/>
      <w:iCs/>
      <w:sz w:val="22"/>
      <w:szCs w:val="26"/>
    </w:rPr>
  </w:style>
  <w:style w:type="character" w:customStyle="1" w:styleId="Heading6Char">
    <w:name w:val="Heading 6 Char"/>
    <w:link w:val="Heading6"/>
    <w:rsid w:val="0073553B"/>
    <w:rPr>
      <w:rFonts w:ascii="Arial" w:eastAsia="Calibri" w:hAnsi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73553B"/>
    <w:rPr>
      <w:rFonts w:ascii="Arial" w:eastAsia="Calibri" w:hAnsi="Arial"/>
      <w:sz w:val="22"/>
      <w:szCs w:val="22"/>
    </w:rPr>
  </w:style>
  <w:style w:type="character" w:customStyle="1" w:styleId="Heading8Char">
    <w:name w:val="Heading 8 Char"/>
    <w:link w:val="Heading8"/>
    <w:rsid w:val="0073553B"/>
    <w:rPr>
      <w:rFonts w:ascii="Arial" w:eastAsia="Calibri" w:hAnsi="Arial"/>
      <w:b/>
      <w:bCs/>
      <w:iCs/>
      <w:color w:val="000000"/>
      <w:sz w:val="22"/>
      <w:szCs w:val="22"/>
    </w:rPr>
  </w:style>
  <w:style w:type="character" w:customStyle="1" w:styleId="Heading9Char">
    <w:name w:val="Heading 9 Char"/>
    <w:link w:val="Heading9"/>
    <w:rsid w:val="0073553B"/>
    <w:rPr>
      <w:rFonts w:ascii="Arial" w:eastAsia="Calibri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BC5F2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C5F26"/>
    <w:rPr>
      <w:rFonts w:ascii="Calibri" w:hAnsi="Calibri"/>
      <w:szCs w:val="24"/>
    </w:rPr>
  </w:style>
  <w:style w:type="character" w:styleId="Hyperlink">
    <w:name w:val="Hyperlink"/>
    <w:uiPriority w:val="99"/>
    <w:rsid w:val="008334D6"/>
    <w:rPr>
      <w:rFonts w:ascii="Calibri" w:hAnsi="Calibri"/>
      <w:color w:val="0000FF"/>
      <w:sz w:val="22"/>
      <w:u w:val="single"/>
    </w:rPr>
  </w:style>
  <w:style w:type="paragraph" w:customStyle="1" w:styleId="BodyText1">
    <w:name w:val="Body Text 1"/>
    <w:basedOn w:val="BodyText"/>
    <w:qFormat/>
    <w:rsid w:val="00767161"/>
    <w:pPr>
      <w:spacing w:before="0"/>
      <w:ind w:left="360"/>
    </w:pPr>
  </w:style>
  <w:style w:type="paragraph" w:styleId="CommentText">
    <w:name w:val="annotation text"/>
    <w:basedOn w:val="Normal"/>
    <w:link w:val="CommentTextChar"/>
    <w:semiHidden/>
    <w:rsid w:val="00BB0CAF"/>
    <w:pPr>
      <w:spacing w:after="200" w:line="276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semiHidden/>
    <w:rsid w:val="00EE3CD1"/>
    <w:rPr>
      <w:rFonts w:ascii="Arial" w:hAnsi="Arial"/>
    </w:rPr>
  </w:style>
  <w:style w:type="table" w:styleId="TableGrid">
    <w:name w:val="Table Grid"/>
    <w:basedOn w:val="TableNormal"/>
    <w:uiPriority w:val="59"/>
    <w:rsid w:val="00A47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-Title">
    <w:name w:val="Heading_1-Title"/>
    <w:basedOn w:val="BodyText"/>
    <w:next w:val="BodyText"/>
    <w:link w:val="Heading1-TitleChar"/>
    <w:rsid w:val="004826D7"/>
    <w:pPr>
      <w:spacing w:before="360"/>
    </w:pPr>
    <w:rPr>
      <w:rFonts w:ascii="Arial" w:hAnsi="Arial" w:cs="Times New Roman"/>
      <w:b/>
      <w:bCs/>
      <w:kern w:val="32"/>
      <w:sz w:val="36"/>
    </w:rPr>
  </w:style>
  <w:style w:type="character" w:customStyle="1" w:styleId="Heading1-TitleChar">
    <w:name w:val="Heading_1-Title Char"/>
    <w:link w:val="Heading1-Title"/>
    <w:rsid w:val="004826D7"/>
    <w:rPr>
      <w:rFonts w:ascii="Arial" w:hAnsi="Arial" w:cs="Tahoma"/>
      <w:b/>
      <w:bCs/>
      <w:kern w:val="32"/>
      <w:sz w:val="36"/>
      <w:szCs w:val="22"/>
    </w:rPr>
  </w:style>
  <w:style w:type="paragraph" w:styleId="BalloonText">
    <w:name w:val="Balloon Text"/>
    <w:basedOn w:val="Normal"/>
    <w:link w:val="BalloonTextChar"/>
    <w:semiHidden/>
    <w:rsid w:val="003962F3"/>
    <w:pPr>
      <w:spacing w:after="200" w:line="276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E3CD1"/>
    <w:rPr>
      <w:rFonts w:ascii="Tahoma" w:hAnsi="Tahoma" w:cs="Tahoma"/>
      <w:sz w:val="16"/>
      <w:szCs w:val="16"/>
    </w:rPr>
  </w:style>
  <w:style w:type="paragraph" w:customStyle="1" w:styleId="Heading30">
    <w:name w:val="Heading_3"/>
    <w:basedOn w:val="BodyText"/>
    <w:next w:val="BodyText"/>
    <w:link w:val="Heading3Char0"/>
    <w:rsid w:val="007475B9"/>
    <w:pPr>
      <w:spacing w:before="360" w:after="60"/>
    </w:pPr>
    <w:rPr>
      <w:rFonts w:ascii="Arial" w:hAnsi="Arial" w:cs="Times New Roman"/>
      <w:b/>
      <w:bCs/>
    </w:rPr>
  </w:style>
  <w:style w:type="character" w:customStyle="1" w:styleId="Heading3Char0">
    <w:name w:val="Heading_3 Char"/>
    <w:link w:val="Heading30"/>
    <w:rsid w:val="007475B9"/>
    <w:rPr>
      <w:rFonts w:ascii="Arial" w:hAnsi="Arial" w:cs="Tahoma"/>
      <w:b/>
      <w:bCs/>
      <w:sz w:val="22"/>
      <w:szCs w:val="22"/>
    </w:rPr>
  </w:style>
  <w:style w:type="paragraph" w:customStyle="1" w:styleId="Heading20">
    <w:name w:val="Heading_2"/>
    <w:basedOn w:val="BodyText"/>
    <w:next w:val="BodyText"/>
    <w:link w:val="Heading2Char0"/>
    <w:qFormat/>
    <w:rsid w:val="007475B9"/>
    <w:pPr>
      <w:spacing w:before="480" w:after="60"/>
    </w:pPr>
    <w:rPr>
      <w:rFonts w:ascii="Arial" w:hAnsi="Arial" w:cs="Times New Roman"/>
      <w:b/>
      <w:bCs/>
      <w:color w:val="000000"/>
      <w:sz w:val="24"/>
      <w:szCs w:val="32"/>
    </w:rPr>
  </w:style>
  <w:style w:type="character" w:customStyle="1" w:styleId="Heading2Char0">
    <w:name w:val="Heading_2 Char"/>
    <w:link w:val="Heading20"/>
    <w:rsid w:val="007475B9"/>
    <w:rPr>
      <w:rFonts w:ascii="Arial" w:hAnsi="Arial" w:cs="Tahoma"/>
      <w:b/>
      <w:bCs/>
      <w:color w:val="000000"/>
      <w:sz w:val="24"/>
      <w:szCs w:val="32"/>
    </w:rPr>
  </w:style>
  <w:style w:type="paragraph" w:customStyle="1" w:styleId="Note">
    <w:name w:val="Note"/>
    <w:basedOn w:val="BlockText"/>
    <w:next w:val="Normal"/>
    <w:link w:val="NoteChar"/>
    <w:rsid w:val="00AA4FBA"/>
    <w:pPr>
      <w:spacing w:before="240" w:after="0" w:line="240" w:lineRule="auto"/>
      <w:ind w:left="2160" w:right="2160"/>
      <w:jc w:val="both"/>
    </w:pPr>
    <w:rPr>
      <w:rFonts w:eastAsia="Times New Roman"/>
      <w:b/>
      <w:caps/>
      <w:color w:val="008E8B"/>
      <w:sz w:val="18"/>
      <w:szCs w:val="24"/>
    </w:rPr>
  </w:style>
  <w:style w:type="paragraph" w:styleId="BlockText">
    <w:name w:val="Block Text"/>
    <w:basedOn w:val="Normal"/>
    <w:rsid w:val="0062275D"/>
    <w:pPr>
      <w:spacing w:after="200" w:line="276" w:lineRule="auto"/>
      <w:ind w:left="1440" w:right="1440"/>
    </w:pPr>
    <w:rPr>
      <w:rFonts w:ascii="Calibri" w:eastAsia="Calibri" w:hAnsi="Calibri"/>
      <w:sz w:val="22"/>
      <w:szCs w:val="22"/>
    </w:rPr>
  </w:style>
  <w:style w:type="character" w:customStyle="1" w:styleId="NoteChar">
    <w:name w:val="Note Char"/>
    <w:link w:val="Note"/>
    <w:rsid w:val="00AA4FBA"/>
    <w:rPr>
      <w:rFonts w:ascii="Calibri" w:hAnsi="Calibri"/>
      <w:b/>
      <w:caps/>
      <w:color w:val="008E8B"/>
      <w:sz w:val="18"/>
      <w:szCs w:val="24"/>
    </w:rPr>
  </w:style>
  <w:style w:type="character" w:styleId="CommentReference">
    <w:name w:val="annotation reference"/>
    <w:semiHidden/>
    <w:rsid w:val="00AC698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C698E"/>
    <w:rPr>
      <w:b/>
      <w:bCs/>
    </w:rPr>
  </w:style>
  <w:style w:type="character" w:customStyle="1" w:styleId="CommentSubjectChar">
    <w:name w:val="Comment Subject Char"/>
    <w:link w:val="CommentSubject"/>
    <w:semiHidden/>
    <w:rsid w:val="00EE3CD1"/>
    <w:rPr>
      <w:rFonts w:ascii="Arial" w:hAnsi="Arial"/>
      <w:b/>
      <w:bCs/>
    </w:rPr>
  </w:style>
  <w:style w:type="character" w:customStyle="1" w:styleId="emailstyle33">
    <w:name w:val="emailstyle33"/>
    <w:semiHidden/>
    <w:rsid w:val="00225A83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styleId="NormalWeb">
    <w:name w:val="Normal (Web)"/>
    <w:basedOn w:val="Normal"/>
    <w:uiPriority w:val="99"/>
    <w:rsid w:val="00BC7343"/>
    <w:pPr>
      <w:spacing w:before="100" w:beforeAutospacing="1" w:after="100" w:afterAutospacing="1"/>
    </w:pPr>
    <w:rPr>
      <w:rFonts w:ascii="Calibri" w:eastAsia="Calibri" w:hAnsi="Calibri" w:cs="Calibri"/>
      <w:szCs w:val="22"/>
    </w:rPr>
  </w:style>
  <w:style w:type="character" w:customStyle="1" w:styleId="cloosc">
    <w:name w:val="cloosc"/>
    <w:semiHidden/>
    <w:rsid w:val="00435CD9"/>
    <w:rPr>
      <w:rFonts w:ascii="Calibri" w:hAnsi="Calibri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table" w:styleId="TableGrid8">
    <w:name w:val="Table Grid 8"/>
    <w:basedOn w:val="TableNormal"/>
    <w:rsid w:val="00D957CA"/>
    <w:pPr>
      <w:spacing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qFormat/>
    <w:rsid w:val="00404509"/>
    <w:pPr>
      <w:spacing w:after="200" w:line="276" w:lineRule="auto"/>
      <w:ind w:left="720"/>
    </w:pPr>
    <w:rPr>
      <w:rFonts w:ascii="Calibri" w:hAnsi="Calibri"/>
      <w:sz w:val="22"/>
    </w:rPr>
  </w:style>
  <w:style w:type="character" w:customStyle="1" w:styleId="BodyTextIndentChar">
    <w:name w:val="Body Text Indent Char"/>
    <w:link w:val="BodyTextIndent"/>
    <w:rsid w:val="00404509"/>
    <w:rPr>
      <w:rFonts w:ascii="Calibri" w:hAnsi="Calibri"/>
      <w:sz w:val="22"/>
      <w:szCs w:val="24"/>
    </w:rPr>
  </w:style>
  <w:style w:type="paragraph" w:styleId="DocumentMap">
    <w:name w:val="Document Map"/>
    <w:basedOn w:val="Normal"/>
    <w:link w:val="DocumentMapChar"/>
    <w:semiHidden/>
    <w:rsid w:val="0062275D"/>
    <w:pPr>
      <w:shd w:val="clear" w:color="auto" w:fill="000080"/>
      <w:spacing w:after="200" w:line="276" w:lineRule="auto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EE3CD1"/>
    <w:rPr>
      <w:rFonts w:ascii="Tahoma" w:hAnsi="Tahoma" w:cs="Tahoma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62275D"/>
    <w:pPr>
      <w:spacing w:after="200" w:line="276" w:lineRule="auto"/>
    </w:pPr>
    <w:rPr>
      <w:rFonts w:ascii="Arial" w:hAnsi="Arial"/>
      <w:sz w:val="20"/>
      <w:szCs w:val="20"/>
    </w:rPr>
  </w:style>
  <w:style w:type="character" w:customStyle="1" w:styleId="EndnoteTextChar">
    <w:name w:val="Endnote Text Char"/>
    <w:link w:val="EndnoteText"/>
    <w:semiHidden/>
    <w:rsid w:val="00EE3CD1"/>
    <w:rPr>
      <w:rFonts w:ascii="Arial" w:hAnsi="Arial"/>
    </w:rPr>
  </w:style>
  <w:style w:type="paragraph" w:styleId="FootnoteText">
    <w:name w:val="footnote text"/>
    <w:basedOn w:val="Normal"/>
    <w:link w:val="FootnoteTextChar"/>
    <w:semiHidden/>
    <w:rsid w:val="0062275D"/>
    <w:pPr>
      <w:spacing w:after="200" w:line="276" w:lineRule="auto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EE3CD1"/>
    <w:rPr>
      <w:rFonts w:ascii="Arial" w:hAnsi="Arial"/>
    </w:rPr>
  </w:style>
  <w:style w:type="paragraph" w:styleId="Index1">
    <w:name w:val="index 1"/>
    <w:basedOn w:val="Normal"/>
    <w:next w:val="Normal"/>
    <w:autoRedefine/>
    <w:uiPriority w:val="99"/>
    <w:semiHidden/>
    <w:rsid w:val="00DF59D1"/>
    <w:pPr>
      <w:tabs>
        <w:tab w:val="right" w:leader="dot" w:pos="4670"/>
      </w:tabs>
      <w:spacing w:after="200" w:line="276" w:lineRule="auto"/>
      <w:ind w:left="260" w:hanging="260"/>
    </w:pPr>
    <w:rPr>
      <w:rFonts w:ascii="Calibri" w:eastAsia="Calibri" w:hAnsi="Calibri"/>
      <w:noProof/>
      <w:sz w:val="22"/>
      <w:szCs w:val="22"/>
    </w:rPr>
  </w:style>
  <w:style w:type="paragraph" w:styleId="Index2">
    <w:name w:val="index 2"/>
    <w:basedOn w:val="Normal"/>
    <w:next w:val="Normal"/>
    <w:autoRedefine/>
    <w:uiPriority w:val="99"/>
    <w:semiHidden/>
    <w:rsid w:val="00432E7D"/>
    <w:pPr>
      <w:spacing w:after="200" w:line="276" w:lineRule="auto"/>
      <w:ind w:left="520" w:hanging="260"/>
    </w:pPr>
    <w:rPr>
      <w:rFonts w:ascii="Calibri" w:eastAsia="Calibri" w:hAnsi="Calibri"/>
      <w:sz w:val="22"/>
      <w:szCs w:val="22"/>
    </w:rPr>
  </w:style>
  <w:style w:type="paragraph" w:styleId="Index3">
    <w:name w:val="index 3"/>
    <w:basedOn w:val="Normal"/>
    <w:next w:val="Normal"/>
    <w:autoRedefine/>
    <w:semiHidden/>
    <w:rsid w:val="0062275D"/>
    <w:pPr>
      <w:spacing w:after="200" w:line="276" w:lineRule="auto"/>
      <w:ind w:left="780" w:hanging="260"/>
    </w:pPr>
    <w:rPr>
      <w:rFonts w:ascii="Calibri" w:eastAsia="Calibri" w:hAnsi="Calibri"/>
      <w:sz w:val="22"/>
      <w:szCs w:val="22"/>
    </w:rPr>
  </w:style>
  <w:style w:type="paragraph" w:styleId="Index4">
    <w:name w:val="index 4"/>
    <w:basedOn w:val="Normal"/>
    <w:next w:val="Normal"/>
    <w:autoRedefine/>
    <w:semiHidden/>
    <w:rsid w:val="0062275D"/>
    <w:pPr>
      <w:spacing w:after="200" w:line="276" w:lineRule="auto"/>
      <w:ind w:left="1040" w:hanging="260"/>
    </w:pPr>
    <w:rPr>
      <w:rFonts w:ascii="Calibri" w:eastAsia="Calibri" w:hAnsi="Calibri"/>
      <w:sz w:val="22"/>
      <w:szCs w:val="22"/>
    </w:rPr>
  </w:style>
  <w:style w:type="paragraph" w:styleId="Index5">
    <w:name w:val="index 5"/>
    <w:basedOn w:val="Normal"/>
    <w:next w:val="Normal"/>
    <w:autoRedefine/>
    <w:semiHidden/>
    <w:rsid w:val="0062275D"/>
    <w:pPr>
      <w:spacing w:after="200" w:line="276" w:lineRule="auto"/>
      <w:ind w:left="1300" w:hanging="260"/>
    </w:pPr>
    <w:rPr>
      <w:rFonts w:ascii="Calibri" w:eastAsia="Calibri" w:hAnsi="Calibri"/>
      <w:sz w:val="22"/>
      <w:szCs w:val="22"/>
    </w:rPr>
  </w:style>
  <w:style w:type="paragraph" w:styleId="Index6">
    <w:name w:val="index 6"/>
    <w:basedOn w:val="Normal"/>
    <w:next w:val="Normal"/>
    <w:autoRedefine/>
    <w:semiHidden/>
    <w:rsid w:val="0062275D"/>
    <w:pPr>
      <w:spacing w:after="200" w:line="276" w:lineRule="auto"/>
      <w:ind w:left="1560" w:hanging="260"/>
    </w:pPr>
    <w:rPr>
      <w:rFonts w:ascii="Calibri" w:eastAsia="Calibri" w:hAnsi="Calibri"/>
      <w:sz w:val="22"/>
      <w:szCs w:val="22"/>
    </w:rPr>
  </w:style>
  <w:style w:type="paragraph" w:styleId="Index7">
    <w:name w:val="index 7"/>
    <w:basedOn w:val="Normal"/>
    <w:next w:val="Normal"/>
    <w:autoRedefine/>
    <w:semiHidden/>
    <w:rsid w:val="0062275D"/>
    <w:pPr>
      <w:spacing w:after="200" w:line="276" w:lineRule="auto"/>
      <w:ind w:left="1820" w:hanging="260"/>
    </w:pPr>
    <w:rPr>
      <w:rFonts w:ascii="Calibri" w:eastAsia="Calibri" w:hAnsi="Calibri"/>
      <w:sz w:val="22"/>
      <w:szCs w:val="22"/>
    </w:rPr>
  </w:style>
  <w:style w:type="paragraph" w:styleId="Index8">
    <w:name w:val="index 8"/>
    <w:basedOn w:val="Normal"/>
    <w:next w:val="Normal"/>
    <w:autoRedefine/>
    <w:semiHidden/>
    <w:rsid w:val="0062275D"/>
    <w:pPr>
      <w:spacing w:after="200" w:line="276" w:lineRule="auto"/>
      <w:ind w:left="2080" w:hanging="260"/>
    </w:pPr>
    <w:rPr>
      <w:rFonts w:ascii="Calibri" w:eastAsia="Calibri" w:hAnsi="Calibri"/>
      <w:sz w:val="22"/>
      <w:szCs w:val="22"/>
    </w:rPr>
  </w:style>
  <w:style w:type="paragraph" w:styleId="Index9">
    <w:name w:val="index 9"/>
    <w:basedOn w:val="Normal"/>
    <w:next w:val="Normal"/>
    <w:autoRedefine/>
    <w:semiHidden/>
    <w:rsid w:val="0062275D"/>
    <w:pPr>
      <w:spacing w:after="200" w:line="276" w:lineRule="auto"/>
      <w:ind w:left="2340" w:hanging="260"/>
    </w:pPr>
    <w:rPr>
      <w:rFonts w:ascii="Calibri" w:eastAsia="Calibri" w:hAnsi="Calibri"/>
      <w:sz w:val="22"/>
      <w:szCs w:val="22"/>
    </w:rPr>
  </w:style>
  <w:style w:type="paragraph" w:styleId="IndexHeading">
    <w:name w:val="index heading"/>
    <w:basedOn w:val="Normal"/>
    <w:next w:val="Index1"/>
    <w:semiHidden/>
    <w:rsid w:val="0062275D"/>
    <w:pPr>
      <w:spacing w:after="200" w:line="276" w:lineRule="auto"/>
    </w:pPr>
    <w:rPr>
      <w:rFonts w:ascii="Arial" w:eastAsia="Calibri" w:hAnsi="Arial" w:cs="Arial"/>
      <w:b/>
      <w:bCs/>
      <w:sz w:val="22"/>
      <w:szCs w:val="22"/>
    </w:rPr>
  </w:style>
  <w:style w:type="paragraph" w:styleId="ListBullet2">
    <w:name w:val="List Bullet 2"/>
    <w:basedOn w:val="ListBullet1"/>
    <w:rsid w:val="00DA30E3"/>
    <w:pPr>
      <w:numPr>
        <w:numId w:val="1"/>
      </w:numPr>
      <w:ind w:hanging="288"/>
    </w:pPr>
  </w:style>
  <w:style w:type="paragraph" w:customStyle="1" w:styleId="ListBullet1">
    <w:name w:val="List Bullet 1"/>
    <w:basedOn w:val="BodyText"/>
    <w:qFormat/>
    <w:rsid w:val="00DA30E3"/>
    <w:pPr>
      <w:numPr>
        <w:numId w:val="5"/>
      </w:numPr>
      <w:spacing w:before="0"/>
      <w:ind w:left="432"/>
    </w:pPr>
    <w:rPr>
      <w:szCs w:val="23"/>
    </w:rPr>
  </w:style>
  <w:style w:type="paragraph" w:styleId="ListBullet3">
    <w:name w:val="List Bullet 3"/>
    <w:basedOn w:val="ListBullet1"/>
    <w:rsid w:val="005E1623"/>
    <w:pPr>
      <w:numPr>
        <w:numId w:val="2"/>
      </w:numPr>
      <w:ind w:hanging="288"/>
    </w:pPr>
  </w:style>
  <w:style w:type="paragraph" w:styleId="ListNumber2">
    <w:name w:val="List Number 2"/>
    <w:basedOn w:val="ListNumber1"/>
    <w:rsid w:val="005E1623"/>
    <w:pPr>
      <w:numPr>
        <w:numId w:val="3"/>
      </w:numPr>
      <w:ind w:left="720" w:hanging="288"/>
    </w:pPr>
  </w:style>
  <w:style w:type="paragraph" w:customStyle="1" w:styleId="ListNumber1">
    <w:name w:val="List Number 1"/>
    <w:basedOn w:val="BodyText"/>
    <w:qFormat/>
    <w:rsid w:val="005E1623"/>
    <w:pPr>
      <w:numPr>
        <w:numId w:val="7"/>
      </w:numPr>
      <w:spacing w:before="0"/>
    </w:pPr>
  </w:style>
  <w:style w:type="paragraph" w:styleId="MacroText">
    <w:name w:val="macro"/>
    <w:link w:val="MacroTextChar"/>
    <w:semiHidden/>
    <w:rsid w:val="006227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EE3CD1"/>
    <w:rPr>
      <w:rFonts w:ascii="Courier New" w:hAnsi="Courier New" w:cs="Courier New"/>
      <w:lang w:val="en-US" w:eastAsia="en-US" w:bidi="ar-SA"/>
    </w:rPr>
  </w:style>
  <w:style w:type="paragraph" w:customStyle="1" w:styleId="Important">
    <w:name w:val="Important"/>
    <w:basedOn w:val="Note"/>
    <w:next w:val="Normal"/>
    <w:qFormat/>
    <w:rsid w:val="006363E6"/>
    <w:rPr>
      <w:caps w:val="0"/>
      <w:color w:val="FF0000"/>
    </w:rPr>
  </w:style>
  <w:style w:type="paragraph" w:customStyle="1" w:styleId="ListLetter1">
    <w:name w:val="List Letter 1"/>
    <w:basedOn w:val="ListNumber1"/>
    <w:qFormat/>
    <w:rsid w:val="005E1623"/>
    <w:pPr>
      <w:numPr>
        <w:numId w:val="6"/>
      </w:numPr>
      <w:spacing w:after="60"/>
      <w:ind w:left="648" w:hanging="288"/>
    </w:pPr>
  </w:style>
  <w:style w:type="paragraph" w:customStyle="1" w:styleId="ListLetter2">
    <w:name w:val="List Letter 2"/>
    <w:basedOn w:val="ListLetter1"/>
    <w:qFormat/>
    <w:rsid w:val="005E1623"/>
    <w:pPr>
      <w:ind w:left="1080"/>
    </w:pPr>
  </w:style>
  <w:style w:type="paragraph" w:styleId="TableofAuthorities">
    <w:name w:val="table of authorities"/>
    <w:basedOn w:val="Normal"/>
    <w:next w:val="Normal"/>
    <w:semiHidden/>
    <w:rsid w:val="0062275D"/>
    <w:pPr>
      <w:spacing w:after="200" w:line="276" w:lineRule="auto"/>
      <w:ind w:left="260" w:hanging="260"/>
    </w:pPr>
    <w:rPr>
      <w:rFonts w:ascii="Calibri" w:eastAsia="Calibri" w:hAnsi="Calibri"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62275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62275D"/>
    <w:pPr>
      <w:spacing w:before="120" w:after="200" w:line="276" w:lineRule="auto"/>
    </w:pPr>
    <w:rPr>
      <w:rFonts w:ascii="Arial" w:eastAsia="Calibri" w:hAnsi="Arial" w:cs="Arial"/>
      <w:b/>
      <w:bCs/>
      <w:szCs w:val="22"/>
    </w:rPr>
  </w:style>
  <w:style w:type="paragraph" w:customStyle="1" w:styleId="TableCellText">
    <w:name w:val="Table Cell Text"/>
    <w:rsid w:val="00276A38"/>
    <w:pPr>
      <w:spacing w:before="60" w:after="40"/>
    </w:pPr>
    <w:rPr>
      <w:rFonts w:ascii="Calibri" w:hAnsi="Calibri" w:cs="Arial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F89"/>
    <w:pPr>
      <w:keepLines/>
      <w:spacing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customStyle="1" w:styleId="TableCellHeading">
    <w:name w:val="Table Cell Heading"/>
    <w:basedOn w:val="TableCellText"/>
    <w:rsid w:val="005E1623"/>
    <w:pPr>
      <w:spacing w:before="0" w:after="0"/>
    </w:pPr>
    <w:rPr>
      <w:b/>
      <w:bCs/>
      <w:color w:val="FFFFFF"/>
      <w:sz w:val="22"/>
    </w:rPr>
  </w:style>
  <w:style w:type="character" w:styleId="PlaceholderText">
    <w:name w:val="Placeholder Text"/>
    <w:basedOn w:val="DefaultParagraphFont"/>
    <w:uiPriority w:val="99"/>
    <w:semiHidden/>
    <w:rsid w:val="001C0340"/>
    <w:rPr>
      <w:color w:val="808080"/>
    </w:rPr>
  </w:style>
  <w:style w:type="paragraph" w:customStyle="1" w:styleId="TableCellBullet">
    <w:name w:val="Table Cell Bullet"/>
    <w:basedOn w:val="ListBullet1"/>
    <w:qFormat/>
    <w:rsid w:val="00AD02A3"/>
    <w:pPr>
      <w:spacing w:after="60"/>
      <w:ind w:left="576"/>
    </w:pPr>
  </w:style>
  <w:style w:type="paragraph" w:customStyle="1" w:styleId="Code">
    <w:name w:val="Code"/>
    <w:qFormat/>
    <w:rsid w:val="0054581C"/>
    <w:rPr>
      <w:rFonts w:ascii="Courier New" w:hAnsi="Courier New" w:cs="Arial"/>
      <w:sz w:val="18"/>
      <w:szCs w:val="18"/>
    </w:rPr>
  </w:style>
  <w:style w:type="paragraph" w:styleId="ListContinue3">
    <w:name w:val="List Continue 3"/>
    <w:basedOn w:val="Normal"/>
    <w:rsid w:val="00E66CAC"/>
    <w:pPr>
      <w:spacing w:after="200" w:line="276" w:lineRule="auto"/>
      <w:ind w:left="1152"/>
    </w:pPr>
    <w:rPr>
      <w:rFonts w:ascii="Calibri" w:eastAsia="Calibri" w:hAnsi="Calibri"/>
      <w:sz w:val="22"/>
      <w:szCs w:val="22"/>
    </w:rPr>
  </w:style>
  <w:style w:type="paragraph" w:styleId="ListContinue">
    <w:name w:val="List Continue"/>
    <w:basedOn w:val="Normal"/>
    <w:rsid w:val="00AE000F"/>
    <w:pPr>
      <w:spacing w:after="120"/>
      <w:ind w:left="432"/>
    </w:pPr>
    <w:rPr>
      <w:rFonts w:ascii="Calibri" w:eastAsia="Calibri" w:hAnsi="Calibri"/>
      <w:sz w:val="22"/>
      <w:szCs w:val="22"/>
    </w:rPr>
  </w:style>
  <w:style w:type="paragraph" w:styleId="ListContinue2">
    <w:name w:val="List Continue 2"/>
    <w:basedOn w:val="ListContinue"/>
    <w:rsid w:val="00AE000F"/>
    <w:pPr>
      <w:ind w:left="720"/>
    </w:pPr>
  </w:style>
  <w:style w:type="character" w:customStyle="1" w:styleId="StyleCourierNew">
    <w:name w:val="Style Courier New"/>
    <w:basedOn w:val="DefaultParagraphFont"/>
    <w:rsid w:val="0054581C"/>
    <w:rPr>
      <w:rFonts w:ascii="Courier New" w:hAnsi="Courier New"/>
      <w:sz w:val="18"/>
    </w:rPr>
  </w:style>
  <w:style w:type="paragraph" w:customStyle="1" w:styleId="HeaderRightLg">
    <w:name w:val="Header Right Lg"/>
    <w:basedOn w:val="Normal"/>
    <w:qFormat/>
    <w:rsid w:val="0073553B"/>
    <w:pPr>
      <w:jc w:val="right"/>
    </w:pPr>
    <w:rPr>
      <w:rFonts w:ascii="Arial" w:eastAsia="Calibri" w:hAnsi="Arial" w:cs="Arial"/>
      <w:b/>
      <w:noProof/>
      <w:sz w:val="32"/>
      <w:szCs w:val="20"/>
    </w:rPr>
  </w:style>
  <w:style w:type="paragraph" w:customStyle="1" w:styleId="Header2RightLg">
    <w:name w:val="Header 2 Right Lg"/>
    <w:basedOn w:val="Normal"/>
    <w:qFormat/>
    <w:rsid w:val="0073553B"/>
    <w:pPr>
      <w:tabs>
        <w:tab w:val="center" w:pos="5040"/>
        <w:tab w:val="right" w:pos="10080"/>
      </w:tabs>
      <w:jc w:val="right"/>
    </w:pPr>
    <w:rPr>
      <w:rFonts w:ascii="Arial" w:eastAsia="Calibri" w:hAnsi="Arial" w:cs="Arial"/>
      <w:noProof/>
      <w:color w:val="4D4B4C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4A0BB5"/>
    <w:rPr>
      <w:rFonts w:ascii="Calibri" w:hAnsi="Calibri" w:cs="Tahoma"/>
      <w:sz w:val="22"/>
      <w:szCs w:val="22"/>
      <w:lang w:val="en-US" w:eastAsia="en-US" w:bidi="ar-SA"/>
    </w:rPr>
  </w:style>
  <w:style w:type="paragraph" w:customStyle="1" w:styleId="Heading1-Teal">
    <w:name w:val="Heading_1-Teal"/>
    <w:basedOn w:val="Heading1-Title"/>
    <w:next w:val="BodyText"/>
    <w:qFormat/>
    <w:rsid w:val="00941EA9"/>
    <w:pPr>
      <w:spacing w:before="480"/>
    </w:pPr>
    <w:rPr>
      <w:color w:val="009999"/>
    </w:rPr>
  </w:style>
  <w:style w:type="paragraph" w:customStyle="1" w:styleId="Default">
    <w:name w:val="Default"/>
    <w:rsid w:val="009329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BD684F"/>
    <w:pPr>
      <w:framePr w:wrap="notBeside" w:vAnchor="text" w:hAnchor="text" w:y="1"/>
      <w:tabs>
        <w:tab w:val="right" w:leader="dot" w:pos="7200"/>
      </w:tabs>
      <w:spacing w:after="60"/>
      <w:jc w:val="both"/>
    </w:pPr>
    <w:rPr>
      <w:rFonts w:ascii="Calibri" w:eastAsia="Calibri" w:hAnsi="Calibri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BD684F"/>
    <w:pPr>
      <w:tabs>
        <w:tab w:val="right" w:leader="dot" w:pos="7200"/>
      </w:tabs>
      <w:spacing w:after="100"/>
      <w:ind w:left="360"/>
    </w:pPr>
    <w:rPr>
      <w:rFonts w:ascii="Calibri" w:eastAsia="Calibri" w:hAnsi="Calibri"/>
      <w:i/>
      <w:sz w:val="22"/>
      <w:szCs w:val="22"/>
    </w:rPr>
  </w:style>
  <w:style w:type="paragraph" w:customStyle="1" w:styleId="Heading1-TealTOC">
    <w:name w:val="Heading_1-Teal TOC"/>
    <w:basedOn w:val="Heading1-Teal"/>
    <w:next w:val="BodyText"/>
    <w:qFormat/>
    <w:rsid w:val="00BF526B"/>
    <w:rPr>
      <w:sz w:val="32"/>
    </w:rPr>
  </w:style>
  <w:style w:type="paragraph" w:customStyle="1" w:styleId="Heading1-TealTechSupport">
    <w:name w:val="Heading_1 -Teal Tech Support"/>
    <w:basedOn w:val="Normal"/>
    <w:next w:val="BodyText"/>
    <w:qFormat/>
    <w:rsid w:val="00D50A5F"/>
    <w:pPr>
      <w:keepNext/>
      <w:spacing w:before="480" w:after="120"/>
    </w:pPr>
    <w:rPr>
      <w:rFonts w:ascii="Arial" w:hAnsi="Arial" w:cs="Tahoma"/>
      <w:b/>
      <w:bCs/>
      <w:color w:val="009999"/>
      <w:kern w:val="32"/>
      <w:szCs w:val="22"/>
    </w:rPr>
  </w:style>
  <w:style w:type="paragraph" w:styleId="Header">
    <w:name w:val="header"/>
    <w:basedOn w:val="Normal"/>
    <w:link w:val="HeaderChar"/>
    <w:rsid w:val="00DC2A5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DC2A56"/>
    <w:rPr>
      <w:rFonts w:ascii="Calibri" w:eastAsia="Calibri" w:hAnsi="Calibri" w:cs="Times New Roman"/>
      <w:sz w:val="22"/>
      <w:szCs w:val="22"/>
    </w:rPr>
  </w:style>
  <w:style w:type="paragraph" w:customStyle="1" w:styleId="Heading10">
    <w:name w:val="Heading_1"/>
    <w:basedOn w:val="BodyText"/>
    <w:next w:val="BodyText1"/>
    <w:link w:val="Heading1Char0"/>
    <w:rsid w:val="00184852"/>
    <w:pPr>
      <w:spacing w:before="360"/>
    </w:pPr>
    <w:rPr>
      <w:rFonts w:ascii="Arial" w:hAnsi="Arial" w:cs="Times New Roman"/>
      <w:b/>
      <w:bCs/>
      <w:kern w:val="32"/>
      <w:sz w:val="36"/>
    </w:rPr>
  </w:style>
  <w:style w:type="character" w:customStyle="1" w:styleId="Heading1Char0">
    <w:name w:val="Heading_1 Char"/>
    <w:link w:val="Heading10"/>
    <w:rsid w:val="00184852"/>
    <w:rPr>
      <w:rFonts w:ascii="Arial" w:hAnsi="Arial" w:cs="Tahoma"/>
      <w:b/>
      <w:bCs/>
      <w:kern w:val="32"/>
      <w:sz w:val="36"/>
      <w:szCs w:val="22"/>
    </w:rPr>
  </w:style>
  <w:style w:type="paragraph" w:customStyle="1" w:styleId="BulletedList1">
    <w:name w:val="Bulleted List 1"/>
    <w:qFormat/>
    <w:rsid w:val="00184852"/>
    <w:pPr>
      <w:spacing w:before="120"/>
      <w:ind w:left="432" w:hanging="360"/>
    </w:pPr>
    <w:rPr>
      <w:rFonts w:ascii="Calibri" w:hAnsi="Calibri"/>
      <w:sz w:val="22"/>
      <w:szCs w:val="24"/>
    </w:rPr>
  </w:style>
  <w:style w:type="paragraph" w:customStyle="1" w:styleId="Heading1-TealTS">
    <w:name w:val="Heading_1-Teal TS"/>
    <w:basedOn w:val="Normal"/>
    <w:next w:val="BodyText"/>
    <w:qFormat/>
    <w:rsid w:val="00184852"/>
    <w:pPr>
      <w:keepNext/>
      <w:spacing w:before="480" w:after="120"/>
    </w:pPr>
    <w:rPr>
      <w:rFonts w:ascii="Arial" w:hAnsi="Arial" w:cs="Tahoma"/>
      <w:b/>
      <w:bCs/>
      <w:color w:val="009999"/>
      <w:kern w:val="32"/>
      <w:szCs w:val="22"/>
    </w:rPr>
  </w:style>
  <w:style w:type="paragraph" w:customStyle="1" w:styleId="formtext">
    <w:name w:val="form text"/>
    <w:basedOn w:val="Normal"/>
    <w:rsid w:val="000A2CC5"/>
    <w:pPr>
      <w:spacing w:before="60"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A2CC5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691EC6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1EC6"/>
    <w:rPr>
      <w:rFonts w:ascii="Consolas" w:eastAsiaTheme="minorHAnsi" w:hAnsi="Consolas" w:cs="Consolas"/>
      <w:sz w:val="21"/>
      <w:szCs w:val="21"/>
    </w:rPr>
  </w:style>
  <w:style w:type="character" w:styleId="FollowedHyperlink">
    <w:name w:val="FollowedHyperlink"/>
    <w:basedOn w:val="DefaultParagraphFont"/>
    <w:rsid w:val="003005BA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B373F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373FC"/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A8746F"/>
    <w:pPr>
      <w:shd w:val="clear" w:color="auto" w:fill="FFFFFF"/>
    </w:pPr>
    <w:rPr>
      <w:rFonts w:ascii="Arial" w:hAnsi="Arial" w:cs="Arial"/>
      <w:color w:val="222222"/>
      <w:sz w:val="18"/>
      <w:szCs w:val="18"/>
    </w:rPr>
  </w:style>
  <w:style w:type="character" w:styleId="UnresolvedMention">
    <w:name w:val="Unresolved Mention"/>
    <w:basedOn w:val="DefaultParagraphFont"/>
    <w:rsid w:val="00B92DB2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2631A9"/>
  </w:style>
  <w:style w:type="character" w:styleId="HTMLCode">
    <w:name w:val="HTML Code"/>
    <w:basedOn w:val="DefaultParagraphFont"/>
    <w:uiPriority w:val="99"/>
    <w:semiHidden/>
    <w:unhideWhenUsed/>
    <w:rsid w:val="00870E8E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41678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1678E"/>
  </w:style>
  <w:style w:type="character" w:customStyle="1" w:styleId="eop">
    <w:name w:val="eop"/>
    <w:basedOn w:val="DefaultParagraphFont"/>
    <w:rsid w:val="0041678E"/>
  </w:style>
  <w:style w:type="character" w:styleId="Strong">
    <w:name w:val="Strong"/>
    <w:basedOn w:val="DefaultParagraphFont"/>
    <w:uiPriority w:val="22"/>
    <w:qFormat/>
    <w:rsid w:val="003D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2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55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0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9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6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8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7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0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641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8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46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48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24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09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115">
              <w:marLeft w:val="0"/>
              <w:marRight w:val="0"/>
              <w:marTop w:val="0"/>
              <w:marBottom w:val="0"/>
              <w:divBdr>
                <w:top w:val="single" w:sz="6" w:space="8" w:color="C0C0C0"/>
                <w:left w:val="single" w:sz="6" w:space="8" w:color="C0C0C0"/>
                <w:bottom w:val="single" w:sz="6" w:space="8" w:color="C0C0C0"/>
                <w:right w:val="single" w:sz="6" w:space="8" w:color="C0C0C0"/>
              </w:divBdr>
            </w:div>
          </w:divsChild>
        </w:div>
      </w:divsChild>
    </w:div>
    <w:div w:id="1223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9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7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9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1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5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fecycle.vmware.com/" TargetMode="External"/><Relationship Id="rId18" Type="http://schemas.openxmlformats.org/officeDocument/2006/relationships/hyperlink" Target="http://kb.vmware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vmware.com/support/file-sr/escal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b.vmware.com/s/article/83223" TargetMode="External"/><Relationship Id="rId17" Type="http://schemas.openxmlformats.org/officeDocument/2006/relationships/hyperlink" Target="mailto:dpritchard@vmware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guisande@vmware.com" TargetMode="External"/><Relationship Id="rId20" Type="http://schemas.openxmlformats.org/officeDocument/2006/relationships/hyperlink" Target="https://www.vmware.com/support/contacts/us_suppo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ogs.vmware.com/vsphere/2021/03/announcing-limited-extension-of-vmware-vsphere-6-5-general-support-period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amyt@vmware.com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vmware.com/support/contacts/file-sr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paugh@vmware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uisande/Library/Group%20Containers/UBF8T346G9.Office/User%20Content.localized/Templates.localized/UC-Berkeley-Meeting-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BB377A65AAB468B019323FC3F4141" ma:contentTypeVersion="13" ma:contentTypeDescription="Create a new document." ma:contentTypeScope="" ma:versionID="967c0b7893102e6db1ac9a838f7d0289">
  <xsd:schema xmlns:xsd="http://www.w3.org/2001/XMLSchema" xmlns:xs="http://www.w3.org/2001/XMLSchema" xmlns:p="http://schemas.microsoft.com/office/2006/metadata/properties" xmlns:ns2="bf408e14-c7d3-446d-b65e-7cacd0d0b280" xmlns:ns3="ae641628-1f41-43a5-8eef-46dcbeb8513f" targetNamespace="http://schemas.microsoft.com/office/2006/metadata/properties" ma:root="true" ma:fieldsID="df9ce6709327ef518b230cb8c26c6306" ns2:_="" ns3:_="">
    <xsd:import namespace="bf408e14-c7d3-446d-b65e-7cacd0d0b280"/>
    <xsd:import namespace="ae641628-1f41-43a5-8eef-46dcbeb851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08e14-c7d3-446d-b65e-7cacd0d0b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41628-1f41-43a5-8eef-46dcbeb8513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B0818-163D-45E8-B940-D347176A7C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70C7E-C38C-4DBB-8124-C42DD0D27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08e14-c7d3-446d-b65e-7cacd0d0b280"/>
    <ds:schemaRef ds:uri="ae641628-1f41-43a5-8eef-46dcbeb85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48E4EB-2229-7544-8AF7-FB099B5147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B4959D-C436-4E93-9306-A3563A83C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UC-Berkeley-Meeting-Agenda.dotx</Template>
  <TotalTime>0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4000</CharactersWithSpaces>
  <SharedDoc>false</SharedDoc>
  <HyperlinkBase/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_Toc380575604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_Toc380575603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_Toc380575602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Guisande</cp:lastModifiedBy>
  <cp:revision>1</cp:revision>
  <cp:lastPrinted>2017-05-17T23:23:00Z</cp:lastPrinted>
  <dcterms:created xsi:type="dcterms:W3CDTF">2022-04-16T22:35:00Z</dcterms:created>
  <dcterms:modified xsi:type="dcterms:W3CDTF">2022-04-16T22:35:00Z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836500383</vt:i4>
  </property>
  <property fmtid="{D5CDD505-2E9C-101B-9397-08002B2CF9AE}" pid="3" name="ContentTypeId">
    <vt:lpwstr>0x0101006DFBB377A65AAB468B019323FC3F4141</vt:lpwstr>
  </property>
  <property fmtid="{D5CDD505-2E9C-101B-9397-08002B2CF9AE}" pid="4" name="Order">
    <vt:i4>100</vt:i4>
  </property>
</Properties>
</file>