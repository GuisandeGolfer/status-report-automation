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60C77" w14:textId="77777777" w:rsidR="00A96494" w:rsidRDefault="00A96494">
      <w:pPr>
        <w:rPr>
          <w:rFonts w:asciiTheme="minorHAnsi" w:hAnsiTheme="minorHAnsi" w:cstheme="minorHAnsi"/>
          <w:b/>
          <w:color w:val="4F81BD" w:themeColor="accent1"/>
          <w:sz w:val="22"/>
          <w:szCs w:val="22"/>
        </w:rPr>
      </w:pPr>
      <w:r w:rsidRPr="008D1133">
        <w:rPr>
          <w:rFonts w:asciiTheme="minorHAnsi" w:hAnsiTheme="minorHAnsi" w:cstheme="minorHAnsi"/>
          <w:b/>
          <w:color w:val="4F81BD" w:themeColor="accent1"/>
          <w:sz w:val="22"/>
          <w:szCs w:val="22"/>
        </w:rPr>
        <w:t>Meeting Information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1823"/>
        <w:gridCol w:w="1260"/>
        <w:gridCol w:w="990"/>
        <w:gridCol w:w="932"/>
        <w:gridCol w:w="3388"/>
      </w:tblGrid>
      <w:tr w:rsidR="00A96494" w14:paraId="78CF9A31" w14:textId="77777777" w:rsidTr="00D81780">
        <w:trPr>
          <w:trHeight w:val="323"/>
        </w:trPr>
        <w:tc>
          <w:tcPr>
            <w:tcW w:w="967" w:type="dxa"/>
            <w:vAlign w:val="center"/>
          </w:tcPr>
          <w:p w14:paraId="2DF9193B" w14:textId="77777777" w:rsidR="00A96494" w:rsidRPr="00A96494" w:rsidRDefault="00A96494" w:rsidP="00A055E8">
            <w:pPr>
              <w:rPr>
                <w:rFonts w:ascii="Calibri" w:hAnsi="Calibri" w:cs="Arial"/>
                <w:b/>
                <w:color w:val="595959" w:themeColor="text1" w:themeTint="A6"/>
                <w:sz w:val="20"/>
                <w:szCs w:val="18"/>
              </w:rPr>
            </w:pPr>
            <w:r w:rsidRPr="00A96494">
              <w:rPr>
                <w:rFonts w:ascii="Calibri" w:hAnsi="Calibri" w:cs="Arial"/>
                <w:b/>
                <w:color w:val="595959" w:themeColor="text1" w:themeTint="A6"/>
                <w:sz w:val="20"/>
                <w:szCs w:val="18"/>
              </w:rPr>
              <w:t>Date</w:t>
            </w:r>
          </w:p>
        </w:tc>
        <w:tc>
          <w:tcPr>
            <w:tcW w:w="1823" w:type="dxa"/>
            <w:vAlign w:val="center"/>
          </w:tcPr>
          <w:p w14:paraId="4849CAC5" w14:textId="77777777" w:rsidR="00A96494" w:rsidRPr="00A96494" w:rsidRDefault="00A3417D" w:rsidP="00A055E8">
            <w:pPr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ascii="Calibri" w:hAnsi="Calibri" w:cs="Arial"/>
                <w:sz w:val="20"/>
                <w:szCs w:val="18"/>
              </w:rPr>
              <w:t>March</w:t>
            </w:r>
            <w:r w:rsidR="00D023C7">
              <w:rPr>
                <w:rFonts w:ascii="Calibri" w:hAnsi="Calibri" w:cs="Arial"/>
                <w:sz w:val="20"/>
                <w:szCs w:val="18"/>
              </w:rPr>
              <w:t xml:space="preserve"> </w:t>
            </w:r>
            <w:r>
              <w:rPr>
                <w:rFonts w:ascii="Calibri" w:hAnsi="Calibri" w:cs="Arial"/>
                <w:sz w:val="20"/>
                <w:szCs w:val="18"/>
              </w:rPr>
              <w:t>9</w:t>
            </w:r>
            <w:r w:rsidR="00470FE3">
              <w:rPr>
                <w:rFonts w:ascii="Calibri" w:hAnsi="Calibri" w:cs="Arial"/>
                <w:sz w:val="20"/>
                <w:szCs w:val="18"/>
              </w:rPr>
              <w:t>, 202</w:t>
            </w:r>
            <w:r w:rsidR="00D023C7">
              <w:rPr>
                <w:rFonts w:ascii="Calibri" w:hAnsi="Calibri" w:cs="Arial"/>
                <w:sz w:val="20"/>
                <w:szCs w:val="18"/>
              </w:rPr>
              <w:t>2</w:t>
            </w:r>
          </w:p>
        </w:tc>
        <w:tc>
          <w:tcPr>
            <w:tcW w:w="1260" w:type="dxa"/>
            <w:vAlign w:val="center"/>
          </w:tcPr>
          <w:p w14:paraId="51F4B557" w14:textId="77777777" w:rsidR="00A96494" w:rsidRPr="00A96494" w:rsidRDefault="00A96494" w:rsidP="00A055E8">
            <w:pPr>
              <w:rPr>
                <w:rFonts w:ascii="Calibri" w:hAnsi="Calibri" w:cs="Arial"/>
                <w:b/>
                <w:color w:val="595959" w:themeColor="text1" w:themeTint="A6"/>
                <w:sz w:val="20"/>
                <w:szCs w:val="18"/>
              </w:rPr>
            </w:pPr>
            <w:r w:rsidRPr="00A96494">
              <w:rPr>
                <w:rFonts w:ascii="Calibri" w:hAnsi="Calibri" w:cs="Arial"/>
                <w:b/>
                <w:color w:val="595959" w:themeColor="text1" w:themeTint="A6"/>
                <w:sz w:val="20"/>
                <w:szCs w:val="18"/>
              </w:rPr>
              <w:t>Called by</w:t>
            </w:r>
          </w:p>
        </w:tc>
        <w:tc>
          <w:tcPr>
            <w:tcW w:w="990" w:type="dxa"/>
            <w:vAlign w:val="center"/>
          </w:tcPr>
          <w:p w14:paraId="33DDB947" w14:textId="77777777" w:rsidR="00A96494" w:rsidRPr="00A96494" w:rsidRDefault="00A3417D" w:rsidP="00A055E8">
            <w:pPr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ascii="Calibri" w:hAnsi="Calibri" w:cs="Arial"/>
                <w:sz w:val="20"/>
                <w:szCs w:val="18"/>
              </w:rPr>
              <w:t>Diego Guisande</w:t>
            </w:r>
          </w:p>
        </w:tc>
        <w:tc>
          <w:tcPr>
            <w:tcW w:w="932" w:type="dxa"/>
            <w:vAlign w:val="center"/>
          </w:tcPr>
          <w:p w14:paraId="5C199722" w14:textId="77777777" w:rsidR="00A96494" w:rsidRPr="00A96494" w:rsidRDefault="00A96494" w:rsidP="00A055E8">
            <w:pPr>
              <w:rPr>
                <w:rFonts w:ascii="Calibri" w:hAnsi="Calibri" w:cs="Arial"/>
                <w:b/>
                <w:color w:val="595959" w:themeColor="text1" w:themeTint="A6"/>
                <w:sz w:val="20"/>
                <w:szCs w:val="18"/>
              </w:rPr>
            </w:pPr>
            <w:r w:rsidRPr="00A96494">
              <w:rPr>
                <w:rFonts w:ascii="Calibri" w:hAnsi="Calibri" w:cs="Arial"/>
                <w:b/>
                <w:color w:val="595959" w:themeColor="text1" w:themeTint="A6"/>
                <w:sz w:val="20"/>
                <w:szCs w:val="18"/>
              </w:rPr>
              <w:t>Location</w:t>
            </w:r>
          </w:p>
        </w:tc>
        <w:tc>
          <w:tcPr>
            <w:tcW w:w="3388" w:type="dxa"/>
            <w:vAlign w:val="center"/>
          </w:tcPr>
          <w:p w14:paraId="5CC7D1FC" w14:textId="77777777" w:rsidR="00A96494" w:rsidRPr="00FF686F" w:rsidRDefault="00FF686F" w:rsidP="00167505">
            <w:pPr>
              <w:rPr>
                <w:rFonts w:ascii="Calibri" w:hAnsi="Calibri" w:cs="Arial"/>
                <w:sz w:val="20"/>
                <w:szCs w:val="18"/>
              </w:rPr>
            </w:pPr>
            <w:r w:rsidRPr="00FF686F">
              <w:rPr>
                <w:rFonts w:ascii="Calibri" w:hAnsi="Calibri" w:cs="Arial"/>
                <w:sz w:val="20"/>
                <w:szCs w:val="18"/>
              </w:rPr>
              <w:t xml:space="preserve">674 West Field Road, </w:t>
            </w:r>
            <w:r>
              <w:rPr>
                <w:rFonts w:ascii="Calibri" w:hAnsi="Calibri" w:cs="Arial"/>
                <w:sz w:val="20"/>
                <w:szCs w:val="18"/>
              </w:rPr>
              <w:t>SF</w:t>
            </w:r>
            <w:r w:rsidRPr="00FF686F">
              <w:rPr>
                <w:rFonts w:ascii="Calibri" w:hAnsi="Calibri" w:cs="Arial"/>
                <w:sz w:val="20"/>
                <w:szCs w:val="18"/>
              </w:rPr>
              <w:t xml:space="preserve"> CA 94128</w:t>
            </w:r>
          </w:p>
        </w:tc>
      </w:tr>
      <w:tr w:rsidR="00A96494" w14:paraId="01829DF4" w14:textId="77777777" w:rsidTr="00D81780">
        <w:trPr>
          <w:trHeight w:val="288"/>
        </w:trPr>
        <w:tc>
          <w:tcPr>
            <w:tcW w:w="967" w:type="dxa"/>
            <w:vAlign w:val="center"/>
          </w:tcPr>
          <w:p w14:paraId="4F5B4E59" w14:textId="77777777" w:rsidR="00A96494" w:rsidRPr="00A96494" w:rsidRDefault="00A96494" w:rsidP="00A055E8">
            <w:pPr>
              <w:rPr>
                <w:rFonts w:ascii="Calibri" w:hAnsi="Calibri" w:cs="Arial"/>
                <w:b/>
                <w:color w:val="595959" w:themeColor="text1" w:themeTint="A6"/>
                <w:sz w:val="20"/>
                <w:szCs w:val="18"/>
              </w:rPr>
            </w:pPr>
            <w:r w:rsidRPr="00A96494">
              <w:rPr>
                <w:rFonts w:ascii="Calibri" w:hAnsi="Calibri" w:cs="Arial"/>
                <w:b/>
                <w:color w:val="595959" w:themeColor="text1" w:themeTint="A6"/>
                <w:sz w:val="20"/>
                <w:szCs w:val="18"/>
              </w:rPr>
              <w:t>Time</w:t>
            </w:r>
          </w:p>
        </w:tc>
        <w:tc>
          <w:tcPr>
            <w:tcW w:w="1823" w:type="dxa"/>
            <w:vAlign w:val="center"/>
          </w:tcPr>
          <w:p w14:paraId="7CD9929B" w14:textId="77777777" w:rsidR="00A96494" w:rsidRPr="00A96494" w:rsidRDefault="00457E8A" w:rsidP="00A055E8">
            <w:pPr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ascii="Calibri" w:hAnsi="Calibri" w:cs="Arial"/>
                <w:sz w:val="20"/>
                <w:szCs w:val="18"/>
              </w:rPr>
              <w:t>1</w:t>
            </w:r>
            <w:r w:rsidR="00A3417D">
              <w:rPr>
                <w:rFonts w:ascii="Calibri" w:hAnsi="Calibri" w:cs="Arial"/>
                <w:sz w:val="20"/>
                <w:szCs w:val="18"/>
              </w:rPr>
              <w:t>1</w:t>
            </w:r>
            <w:r w:rsidR="00583879">
              <w:rPr>
                <w:rFonts w:ascii="Calibri" w:hAnsi="Calibri" w:cs="Arial"/>
                <w:sz w:val="20"/>
                <w:szCs w:val="18"/>
              </w:rPr>
              <w:t>:00</w:t>
            </w:r>
            <w:r w:rsidR="00167505">
              <w:rPr>
                <w:rFonts w:ascii="Calibri" w:hAnsi="Calibri" w:cs="Arial"/>
                <w:sz w:val="20"/>
                <w:szCs w:val="18"/>
              </w:rPr>
              <w:t xml:space="preserve"> </w:t>
            </w:r>
            <w:r>
              <w:rPr>
                <w:rFonts w:ascii="Calibri" w:hAnsi="Calibri" w:cs="Arial"/>
                <w:sz w:val="20"/>
                <w:szCs w:val="18"/>
              </w:rPr>
              <w:t>A</w:t>
            </w:r>
            <w:r w:rsidR="00D81780">
              <w:rPr>
                <w:rFonts w:ascii="Calibri" w:hAnsi="Calibri" w:cs="Arial"/>
                <w:sz w:val="20"/>
                <w:szCs w:val="18"/>
              </w:rPr>
              <w:t>M</w:t>
            </w:r>
            <w:r w:rsidR="00167505">
              <w:rPr>
                <w:rFonts w:ascii="Calibri" w:hAnsi="Calibri" w:cs="Arial"/>
                <w:sz w:val="20"/>
                <w:szCs w:val="18"/>
              </w:rPr>
              <w:t xml:space="preserve"> PST</w:t>
            </w:r>
          </w:p>
        </w:tc>
        <w:tc>
          <w:tcPr>
            <w:tcW w:w="1260" w:type="dxa"/>
            <w:vAlign w:val="center"/>
          </w:tcPr>
          <w:p w14:paraId="41DA4230" w14:textId="77777777" w:rsidR="00A96494" w:rsidRPr="00A96494" w:rsidRDefault="00A96494" w:rsidP="00A055E8">
            <w:pPr>
              <w:rPr>
                <w:rFonts w:ascii="Calibri" w:hAnsi="Calibri" w:cs="Arial"/>
                <w:b/>
                <w:color w:val="595959" w:themeColor="text1" w:themeTint="A6"/>
                <w:sz w:val="20"/>
                <w:szCs w:val="18"/>
              </w:rPr>
            </w:pPr>
            <w:r w:rsidRPr="00A96494">
              <w:rPr>
                <w:rFonts w:ascii="Calibri" w:hAnsi="Calibri" w:cs="Arial"/>
                <w:b/>
                <w:color w:val="595959" w:themeColor="text1" w:themeTint="A6"/>
                <w:sz w:val="20"/>
                <w:szCs w:val="18"/>
              </w:rPr>
              <w:t>Facilitator</w:t>
            </w:r>
          </w:p>
        </w:tc>
        <w:tc>
          <w:tcPr>
            <w:tcW w:w="990" w:type="dxa"/>
            <w:vAlign w:val="center"/>
          </w:tcPr>
          <w:p w14:paraId="6D2A0B45" w14:textId="77777777" w:rsidR="00A96494" w:rsidRPr="00A96494" w:rsidRDefault="00A3417D" w:rsidP="00A055E8">
            <w:pPr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ascii="Calibri" w:hAnsi="Calibri" w:cs="Arial"/>
                <w:sz w:val="20"/>
                <w:szCs w:val="18"/>
              </w:rPr>
              <w:t>Diego Guisande</w:t>
            </w:r>
          </w:p>
        </w:tc>
        <w:tc>
          <w:tcPr>
            <w:tcW w:w="932" w:type="dxa"/>
            <w:vAlign w:val="center"/>
          </w:tcPr>
          <w:p w14:paraId="00FF3C1F" w14:textId="77777777" w:rsidR="00A96494" w:rsidRPr="00A96494" w:rsidRDefault="00A96494" w:rsidP="00A055E8">
            <w:pPr>
              <w:rPr>
                <w:rFonts w:ascii="Calibri" w:hAnsi="Calibri" w:cs="Arial"/>
                <w:b/>
                <w:color w:val="595959" w:themeColor="text1" w:themeTint="A6"/>
                <w:sz w:val="20"/>
                <w:szCs w:val="18"/>
              </w:rPr>
            </w:pPr>
            <w:r w:rsidRPr="00A96494">
              <w:rPr>
                <w:rFonts w:ascii="Calibri" w:hAnsi="Calibri" w:cs="Arial"/>
                <w:b/>
                <w:color w:val="595959" w:themeColor="text1" w:themeTint="A6"/>
                <w:sz w:val="20"/>
                <w:szCs w:val="18"/>
              </w:rPr>
              <w:t>Call Number</w:t>
            </w:r>
          </w:p>
        </w:tc>
        <w:tc>
          <w:tcPr>
            <w:tcW w:w="3388" w:type="dxa"/>
            <w:vAlign w:val="center"/>
          </w:tcPr>
          <w:p w14:paraId="5AB23406" w14:textId="77777777" w:rsidR="00A96494" w:rsidRPr="00A96494" w:rsidRDefault="00A3417D" w:rsidP="00A055E8">
            <w:pPr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ascii="Calibri" w:hAnsi="Calibri" w:cs="Arial"/>
                <w:sz w:val="20"/>
                <w:szCs w:val="18"/>
              </w:rPr>
              <w:t>?</w:t>
            </w:r>
          </w:p>
        </w:tc>
      </w:tr>
      <w:tr w:rsidR="00A96494" w14:paraId="19CAA5C4" w14:textId="77777777" w:rsidTr="00D81780">
        <w:trPr>
          <w:trHeight w:val="288"/>
        </w:trPr>
        <w:tc>
          <w:tcPr>
            <w:tcW w:w="967" w:type="dxa"/>
            <w:vAlign w:val="center"/>
          </w:tcPr>
          <w:p w14:paraId="0AF25B6E" w14:textId="77777777" w:rsidR="00A96494" w:rsidRPr="00A96494" w:rsidRDefault="00A96494" w:rsidP="00A055E8">
            <w:pPr>
              <w:rPr>
                <w:rFonts w:ascii="Calibri" w:hAnsi="Calibri" w:cs="Arial"/>
                <w:b/>
                <w:color w:val="595959" w:themeColor="text1" w:themeTint="A6"/>
                <w:sz w:val="20"/>
                <w:szCs w:val="18"/>
              </w:rPr>
            </w:pPr>
            <w:r w:rsidRPr="00A96494">
              <w:rPr>
                <w:rFonts w:ascii="Calibri" w:hAnsi="Calibri" w:cs="Arial"/>
                <w:b/>
                <w:color w:val="595959" w:themeColor="text1" w:themeTint="A6"/>
                <w:sz w:val="20"/>
                <w:szCs w:val="18"/>
              </w:rPr>
              <w:t>Duration</w:t>
            </w:r>
          </w:p>
        </w:tc>
        <w:tc>
          <w:tcPr>
            <w:tcW w:w="1823" w:type="dxa"/>
            <w:vAlign w:val="center"/>
          </w:tcPr>
          <w:p w14:paraId="0EAA50E0" w14:textId="77777777" w:rsidR="00A96494" w:rsidRPr="00A96494" w:rsidRDefault="00A3417D" w:rsidP="00A055E8">
            <w:pPr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ascii="Calibri" w:hAnsi="Calibri" w:cs="Arial"/>
                <w:sz w:val="20"/>
                <w:szCs w:val="18"/>
              </w:rPr>
              <w:t>25</w:t>
            </w:r>
            <w:r w:rsidR="00167505">
              <w:rPr>
                <w:rFonts w:ascii="Calibri" w:hAnsi="Calibri" w:cs="Arial"/>
                <w:sz w:val="20"/>
                <w:szCs w:val="18"/>
              </w:rPr>
              <w:t xml:space="preserve"> </w:t>
            </w:r>
            <w:r>
              <w:rPr>
                <w:rFonts w:ascii="Calibri" w:hAnsi="Calibri" w:cs="Arial"/>
                <w:sz w:val="20"/>
                <w:szCs w:val="18"/>
              </w:rPr>
              <w:t>minutes</w:t>
            </w:r>
          </w:p>
        </w:tc>
        <w:tc>
          <w:tcPr>
            <w:tcW w:w="1260" w:type="dxa"/>
            <w:vAlign w:val="center"/>
          </w:tcPr>
          <w:p w14:paraId="36ED4C0C" w14:textId="77777777" w:rsidR="00A96494" w:rsidRPr="00A96494" w:rsidRDefault="00A96494" w:rsidP="00A055E8">
            <w:pPr>
              <w:rPr>
                <w:rFonts w:ascii="Calibri" w:hAnsi="Calibri" w:cs="Arial"/>
                <w:b/>
                <w:color w:val="595959" w:themeColor="text1" w:themeTint="A6"/>
                <w:sz w:val="20"/>
                <w:szCs w:val="18"/>
              </w:rPr>
            </w:pPr>
            <w:r w:rsidRPr="00A96494">
              <w:rPr>
                <w:rFonts w:ascii="Calibri" w:hAnsi="Calibri" w:cs="Arial"/>
                <w:b/>
                <w:color w:val="595959" w:themeColor="text1" w:themeTint="A6"/>
                <w:sz w:val="20"/>
                <w:szCs w:val="18"/>
              </w:rPr>
              <w:t>Coordinator</w:t>
            </w:r>
          </w:p>
        </w:tc>
        <w:tc>
          <w:tcPr>
            <w:tcW w:w="990" w:type="dxa"/>
            <w:vAlign w:val="center"/>
          </w:tcPr>
          <w:p w14:paraId="488B4010" w14:textId="77777777" w:rsidR="00A96494" w:rsidRPr="00A96494" w:rsidRDefault="00A3417D" w:rsidP="00A055E8">
            <w:pPr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ascii="Calibri" w:hAnsi="Calibri" w:cs="Arial"/>
                <w:sz w:val="20"/>
                <w:szCs w:val="18"/>
              </w:rPr>
              <w:t>Diego Guisande</w:t>
            </w:r>
          </w:p>
        </w:tc>
        <w:tc>
          <w:tcPr>
            <w:tcW w:w="932" w:type="dxa"/>
            <w:vAlign w:val="center"/>
          </w:tcPr>
          <w:p w14:paraId="212583ED" w14:textId="77777777" w:rsidR="00A96494" w:rsidRPr="00A96494" w:rsidRDefault="00A96494" w:rsidP="00A055E8">
            <w:pPr>
              <w:rPr>
                <w:rFonts w:ascii="Calibri" w:hAnsi="Calibri" w:cs="Arial"/>
                <w:b/>
                <w:color w:val="595959" w:themeColor="text1" w:themeTint="A6"/>
                <w:sz w:val="20"/>
                <w:szCs w:val="18"/>
              </w:rPr>
            </w:pPr>
            <w:r w:rsidRPr="00A96494">
              <w:rPr>
                <w:rFonts w:ascii="Calibri" w:hAnsi="Calibri" w:cs="Arial"/>
                <w:b/>
                <w:color w:val="595959" w:themeColor="text1" w:themeTint="A6"/>
                <w:sz w:val="20"/>
                <w:szCs w:val="18"/>
              </w:rPr>
              <w:t xml:space="preserve">Type </w:t>
            </w:r>
          </w:p>
        </w:tc>
        <w:tc>
          <w:tcPr>
            <w:tcW w:w="3388" w:type="dxa"/>
            <w:vAlign w:val="center"/>
          </w:tcPr>
          <w:p w14:paraId="3742D3F8" w14:textId="77777777" w:rsidR="00A96494" w:rsidRPr="00A96494" w:rsidRDefault="00167505" w:rsidP="00A055E8">
            <w:pPr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ascii="Calibri" w:hAnsi="Calibri" w:cs="Arial"/>
                <w:sz w:val="20"/>
                <w:szCs w:val="18"/>
              </w:rPr>
              <w:t>Weekly Status Meeting</w:t>
            </w:r>
          </w:p>
        </w:tc>
      </w:tr>
    </w:tbl>
    <w:p w14:paraId="0E460D6C" w14:textId="77777777" w:rsidR="00A96494" w:rsidRDefault="00A96494"/>
    <w:p w14:paraId="307DAB12" w14:textId="77777777" w:rsidR="00A96494" w:rsidRDefault="00A96494">
      <w:pPr>
        <w:rPr>
          <w:rFonts w:asciiTheme="minorHAnsi" w:hAnsiTheme="minorHAnsi" w:cstheme="minorHAnsi"/>
          <w:b/>
          <w:color w:val="4F81BD" w:themeColor="accent1"/>
          <w:sz w:val="22"/>
          <w:szCs w:val="22"/>
        </w:rPr>
      </w:pPr>
      <w:r w:rsidRPr="008D1133">
        <w:rPr>
          <w:rFonts w:asciiTheme="minorHAnsi" w:hAnsiTheme="minorHAnsi" w:cstheme="minorHAnsi"/>
          <w:b/>
          <w:color w:val="4F81BD" w:themeColor="accent1"/>
          <w:sz w:val="22"/>
          <w:szCs w:val="22"/>
        </w:rPr>
        <w:t>Invitees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01"/>
        <w:gridCol w:w="1880"/>
        <w:gridCol w:w="1879"/>
        <w:gridCol w:w="1859"/>
        <w:gridCol w:w="1841"/>
      </w:tblGrid>
      <w:tr w:rsidR="000F5E93" w14:paraId="73C6FCC1" w14:textId="77777777" w:rsidTr="004944A2">
        <w:trPr>
          <w:trHeight w:val="288"/>
        </w:trPr>
        <w:tc>
          <w:tcPr>
            <w:tcW w:w="2014" w:type="dxa"/>
            <w:vAlign w:val="center"/>
          </w:tcPr>
          <w:p w14:paraId="6018AC47" w14:textId="77777777" w:rsidR="000F5E93" w:rsidRPr="00A96494" w:rsidRDefault="00016EF1" w:rsidP="004944A2">
            <w:pPr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1467854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3C5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0F5E93" w:rsidRPr="00A96494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167505">
              <w:rPr>
                <w:rFonts w:asciiTheme="minorHAnsi" w:hAnsiTheme="minorHAnsi" w:cs="Arial"/>
                <w:sz w:val="20"/>
                <w:szCs w:val="20"/>
              </w:rPr>
              <w:t>Dai Pritchard</w:t>
            </w:r>
          </w:p>
        </w:tc>
        <w:tc>
          <w:tcPr>
            <w:tcW w:w="2014" w:type="dxa"/>
            <w:vAlign w:val="center"/>
          </w:tcPr>
          <w:p w14:paraId="2D95F85C" w14:textId="77777777" w:rsidR="000F5E93" w:rsidRPr="00A96494" w:rsidRDefault="00016EF1" w:rsidP="004944A2">
            <w:pPr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764304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1125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0F5E93" w:rsidRPr="00A96494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A3417D">
              <w:rPr>
                <w:rFonts w:asciiTheme="minorHAnsi" w:hAnsiTheme="minorHAnsi" w:cs="Arial"/>
                <w:sz w:val="20"/>
                <w:szCs w:val="20"/>
              </w:rPr>
              <w:t>Robert Amos</w:t>
            </w:r>
          </w:p>
        </w:tc>
        <w:tc>
          <w:tcPr>
            <w:tcW w:w="2014" w:type="dxa"/>
            <w:vAlign w:val="center"/>
          </w:tcPr>
          <w:p w14:paraId="6D65AFB8" w14:textId="77777777" w:rsidR="000F5E93" w:rsidRPr="00A96494" w:rsidRDefault="00016EF1" w:rsidP="004944A2">
            <w:pPr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1135452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E9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0F5E93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A3417D">
              <w:rPr>
                <w:rFonts w:asciiTheme="minorHAnsi" w:hAnsiTheme="minorHAnsi" w:cs="Arial"/>
                <w:sz w:val="20"/>
                <w:szCs w:val="20"/>
              </w:rPr>
              <w:t>Sarah Turner</w:t>
            </w:r>
          </w:p>
        </w:tc>
        <w:tc>
          <w:tcPr>
            <w:tcW w:w="2014" w:type="dxa"/>
            <w:vAlign w:val="center"/>
          </w:tcPr>
          <w:p w14:paraId="71131EED" w14:textId="77777777" w:rsidR="000F5E93" w:rsidRPr="00A96494" w:rsidRDefault="00016EF1" w:rsidP="004944A2">
            <w:pPr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1287311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1125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0F5E93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A3417D">
              <w:rPr>
                <w:rFonts w:asciiTheme="minorHAnsi" w:hAnsiTheme="minorHAnsi" w:cs="Arial"/>
                <w:sz w:val="20"/>
                <w:szCs w:val="20"/>
              </w:rPr>
              <w:t>Amy Tam</w:t>
            </w:r>
          </w:p>
        </w:tc>
        <w:tc>
          <w:tcPr>
            <w:tcW w:w="2014" w:type="dxa"/>
            <w:vAlign w:val="center"/>
          </w:tcPr>
          <w:p w14:paraId="05965852" w14:textId="77777777" w:rsidR="000F5E93" w:rsidRPr="00A96494" w:rsidRDefault="00016EF1" w:rsidP="004944A2">
            <w:pPr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1314457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3C5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0F5E93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</w:tc>
      </w:tr>
      <w:tr w:rsidR="000F5E93" w14:paraId="5F38FA11" w14:textId="77777777" w:rsidTr="004944A2">
        <w:trPr>
          <w:trHeight w:val="288"/>
        </w:trPr>
        <w:tc>
          <w:tcPr>
            <w:tcW w:w="2014" w:type="dxa"/>
            <w:vAlign w:val="center"/>
          </w:tcPr>
          <w:p w14:paraId="33DB7672" w14:textId="77777777" w:rsidR="000F5E93" w:rsidRPr="00A96494" w:rsidRDefault="00016EF1" w:rsidP="004944A2">
            <w:pPr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122620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1125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0F5E93" w:rsidRPr="00A96494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</w:tc>
        <w:tc>
          <w:tcPr>
            <w:tcW w:w="2014" w:type="dxa"/>
            <w:vAlign w:val="center"/>
          </w:tcPr>
          <w:p w14:paraId="055BB07C" w14:textId="77777777" w:rsidR="000F5E93" w:rsidRPr="00A96494" w:rsidRDefault="00016EF1" w:rsidP="004944A2">
            <w:pPr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120429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1125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0F5E93" w:rsidRPr="00A96494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</w:tc>
        <w:tc>
          <w:tcPr>
            <w:tcW w:w="2014" w:type="dxa"/>
            <w:vAlign w:val="center"/>
          </w:tcPr>
          <w:p w14:paraId="298E39F3" w14:textId="77777777" w:rsidR="000F5E93" w:rsidRPr="00A96494" w:rsidRDefault="00016EF1" w:rsidP="004944A2">
            <w:pPr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1454063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E9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0F5E93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</w:tc>
        <w:tc>
          <w:tcPr>
            <w:tcW w:w="2014" w:type="dxa"/>
            <w:vAlign w:val="center"/>
          </w:tcPr>
          <w:p w14:paraId="5051DBE5" w14:textId="77777777" w:rsidR="000F5E93" w:rsidRPr="00A96494" w:rsidRDefault="00016EF1" w:rsidP="004944A2">
            <w:pPr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508910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E9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0F5E93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</w:tc>
        <w:tc>
          <w:tcPr>
            <w:tcW w:w="2014" w:type="dxa"/>
            <w:vAlign w:val="center"/>
          </w:tcPr>
          <w:p w14:paraId="6F6DB801" w14:textId="77777777" w:rsidR="000F5E93" w:rsidRPr="00A96494" w:rsidRDefault="00016EF1" w:rsidP="004944A2">
            <w:pPr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1021597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5E93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0F5E93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</w:tc>
      </w:tr>
      <w:tr w:rsidR="00E30A00" w14:paraId="0417EE20" w14:textId="77777777" w:rsidTr="004944A2">
        <w:trPr>
          <w:trHeight w:val="288"/>
        </w:trPr>
        <w:tc>
          <w:tcPr>
            <w:tcW w:w="2014" w:type="dxa"/>
            <w:vAlign w:val="center"/>
          </w:tcPr>
          <w:p w14:paraId="27DE5A2F" w14:textId="77777777" w:rsidR="00E30A00" w:rsidRPr="00A96494" w:rsidRDefault="00016EF1" w:rsidP="004944A2">
            <w:pPr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1330047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0A0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E30A00" w:rsidRPr="00A96494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</w:tc>
        <w:tc>
          <w:tcPr>
            <w:tcW w:w="2014" w:type="dxa"/>
            <w:vAlign w:val="center"/>
          </w:tcPr>
          <w:p w14:paraId="18368828" w14:textId="77777777" w:rsidR="00E30A00" w:rsidRPr="00A96494" w:rsidRDefault="00016EF1" w:rsidP="004944A2">
            <w:pPr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1487164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708A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E30A00" w:rsidRPr="00A96494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</w:tc>
        <w:tc>
          <w:tcPr>
            <w:tcW w:w="2014" w:type="dxa"/>
            <w:vAlign w:val="center"/>
          </w:tcPr>
          <w:p w14:paraId="7F121A27" w14:textId="77777777" w:rsidR="00E30A00" w:rsidRPr="00A96494" w:rsidRDefault="00016EF1" w:rsidP="004944A2">
            <w:pPr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1675601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1CAC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E30A00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</w:tc>
        <w:tc>
          <w:tcPr>
            <w:tcW w:w="2014" w:type="dxa"/>
            <w:vAlign w:val="center"/>
          </w:tcPr>
          <w:p w14:paraId="74825023" w14:textId="77777777" w:rsidR="00E30A00" w:rsidRPr="00A96494" w:rsidRDefault="00016EF1" w:rsidP="004944A2">
            <w:pPr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-11700220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0A0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E30A00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</w:tc>
        <w:tc>
          <w:tcPr>
            <w:tcW w:w="2014" w:type="dxa"/>
            <w:vAlign w:val="center"/>
          </w:tcPr>
          <w:p w14:paraId="4649463A" w14:textId="77777777" w:rsidR="00E30A00" w:rsidRPr="00A96494" w:rsidRDefault="00016EF1" w:rsidP="004944A2">
            <w:pPr>
              <w:rPr>
                <w:rFonts w:asciiTheme="minorHAnsi" w:hAnsiTheme="minorHAnsi" w:cs="Arial"/>
                <w:sz w:val="20"/>
                <w:szCs w:val="20"/>
              </w:rPr>
            </w:pPr>
            <w:sdt>
              <w:sdtPr>
                <w:rPr>
                  <w:rFonts w:asciiTheme="minorHAnsi" w:hAnsiTheme="minorHAnsi" w:cs="Arial"/>
                  <w:sz w:val="20"/>
                  <w:szCs w:val="20"/>
                </w:rPr>
                <w:id w:val="280385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708A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E30A00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</w:tc>
      </w:tr>
    </w:tbl>
    <w:p w14:paraId="2516E6F1" w14:textId="77777777" w:rsidR="00A96494" w:rsidRDefault="00A96494"/>
    <w:p w14:paraId="7AA6708E" w14:textId="77777777" w:rsidR="005B2DCC" w:rsidRPr="001C393D" w:rsidRDefault="005B2DCC" w:rsidP="005B2DCC">
      <w:pPr>
        <w:pStyle w:val="formtext"/>
        <w:rPr>
          <w:rFonts w:asciiTheme="minorHAnsi" w:hAnsiTheme="minorHAnsi" w:cstheme="minorHAnsi"/>
          <w:b/>
          <w:color w:val="4F81BD" w:themeColor="accent1"/>
          <w:sz w:val="22"/>
          <w:szCs w:val="22"/>
        </w:rPr>
      </w:pPr>
      <w:r>
        <w:rPr>
          <w:rFonts w:asciiTheme="minorHAnsi" w:hAnsiTheme="minorHAnsi" w:cstheme="minorHAnsi"/>
          <w:b/>
          <w:color w:val="4F81BD" w:themeColor="accent1"/>
          <w:sz w:val="22"/>
          <w:szCs w:val="22"/>
        </w:rPr>
        <w:t>Agenda</w:t>
      </w:r>
    </w:p>
    <w:p w14:paraId="5E3902F3" w14:textId="77777777" w:rsidR="00D023C7" w:rsidRDefault="00D023C7" w:rsidP="000102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TAM Kickoff</w:t>
      </w:r>
      <w:r w:rsidR="00A3417D">
        <w:rPr>
          <w:sz w:val="24"/>
          <w:szCs w:val="24"/>
        </w:rPr>
        <w:t xml:space="preserve"> Re-cap</w:t>
      </w:r>
    </w:p>
    <w:p w14:paraId="4C331EC9" w14:textId="77777777" w:rsidR="00D023C7" w:rsidRDefault="00A3417D" w:rsidP="000102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Skyline Intro + Setup</w:t>
      </w:r>
    </w:p>
    <w:p w14:paraId="6030DE2F" w14:textId="77777777" w:rsidR="00D023C7" w:rsidRPr="00D023C7" w:rsidRDefault="00D023C7" w:rsidP="00D023C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71359">
        <w:rPr>
          <w:sz w:val="24"/>
          <w:szCs w:val="24"/>
        </w:rPr>
        <w:t>Support Review | Product Updates &amp; Releases</w:t>
      </w:r>
    </w:p>
    <w:p w14:paraId="4DC890C2" w14:textId="77777777" w:rsidR="005B2DCC" w:rsidRDefault="005B2DCC" w:rsidP="000102B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71359">
        <w:rPr>
          <w:sz w:val="24"/>
          <w:szCs w:val="24"/>
        </w:rPr>
        <w:t>Open Discussion</w:t>
      </w:r>
      <w:r w:rsidR="00B36335">
        <w:rPr>
          <w:sz w:val="24"/>
          <w:szCs w:val="24"/>
        </w:rPr>
        <w:t xml:space="preserve"> – </w:t>
      </w:r>
      <w:r w:rsidR="00FA29DD">
        <w:rPr>
          <w:sz w:val="24"/>
          <w:szCs w:val="24"/>
        </w:rPr>
        <w:t xml:space="preserve"> </w:t>
      </w:r>
      <w:r w:rsidR="00A3417D">
        <w:rPr>
          <w:sz w:val="24"/>
          <w:szCs w:val="24"/>
        </w:rPr>
        <w:t>Projects</w:t>
      </w:r>
    </w:p>
    <w:p w14:paraId="22663A98" w14:textId="77777777" w:rsidR="005B2DCC" w:rsidRDefault="005B2DCC" w:rsidP="005B2DCC">
      <w:pPr>
        <w:rPr>
          <w:rFonts w:asciiTheme="minorHAnsi" w:hAnsiTheme="minorHAnsi" w:cstheme="minorHAnsi"/>
          <w:b/>
          <w:color w:val="4F81BD" w:themeColor="accent1"/>
        </w:rPr>
      </w:pPr>
    </w:p>
    <w:p w14:paraId="46E2A412" w14:textId="77777777" w:rsidR="005B2DCC" w:rsidRPr="001C393D" w:rsidRDefault="005B2DCC" w:rsidP="005B2DCC">
      <w:pPr>
        <w:rPr>
          <w:rFonts w:asciiTheme="minorHAnsi" w:hAnsiTheme="minorHAnsi" w:cstheme="minorHAnsi"/>
          <w:b/>
          <w:color w:val="4F81BD" w:themeColor="accent1"/>
        </w:rPr>
      </w:pPr>
      <w:r>
        <w:rPr>
          <w:rFonts w:asciiTheme="minorHAnsi" w:hAnsiTheme="minorHAnsi" w:cstheme="minorHAnsi"/>
          <w:b/>
          <w:color w:val="4F81BD" w:themeColor="accent1"/>
        </w:rPr>
        <w:t>G</w:t>
      </w:r>
      <w:r w:rsidRPr="001C393D">
        <w:rPr>
          <w:rFonts w:asciiTheme="minorHAnsi" w:hAnsiTheme="minorHAnsi" w:cstheme="minorHAnsi"/>
          <w:b/>
          <w:color w:val="4F81BD" w:themeColor="accent1"/>
        </w:rPr>
        <w:t>oals/Projects/Deadlines</w:t>
      </w:r>
      <w:r>
        <w:rPr>
          <w:rFonts w:asciiTheme="minorHAnsi" w:hAnsiTheme="minorHAnsi" w:cstheme="minorHAnsi"/>
          <w:b/>
          <w:color w:val="4F81BD" w:themeColor="accent1"/>
        </w:rPr>
        <w:t xml:space="preserve"> – </w:t>
      </w:r>
      <w:r w:rsidR="00E91125">
        <w:rPr>
          <w:rFonts w:asciiTheme="minorHAnsi" w:hAnsiTheme="minorHAnsi" w:cstheme="minorHAnsi"/>
          <w:b/>
          <w:color w:val="4F81BD" w:themeColor="accent1"/>
          <w:sz w:val="18"/>
          <w:szCs w:val="18"/>
        </w:rPr>
        <w:t>Updated</w:t>
      </w:r>
      <w:r w:rsidR="009175D9">
        <w:rPr>
          <w:rFonts w:asciiTheme="minorHAnsi" w:hAnsiTheme="minorHAnsi" w:cstheme="minorHAnsi"/>
          <w:b/>
          <w:color w:val="4F81BD" w:themeColor="accent1"/>
          <w:sz w:val="18"/>
          <w:szCs w:val="18"/>
        </w:rPr>
        <w:t xml:space="preserve"> </w:t>
      </w:r>
      <w:r w:rsidR="00B20080">
        <w:rPr>
          <w:rFonts w:asciiTheme="minorHAnsi" w:hAnsiTheme="minorHAnsi" w:cstheme="minorHAnsi"/>
          <w:b/>
          <w:color w:val="4F81BD" w:themeColor="accent1"/>
          <w:sz w:val="18"/>
          <w:szCs w:val="18"/>
        </w:rPr>
        <w:t>1</w:t>
      </w:r>
      <w:r w:rsidR="00E91125">
        <w:rPr>
          <w:rFonts w:asciiTheme="minorHAnsi" w:hAnsiTheme="minorHAnsi" w:cstheme="minorHAnsi"/>
          <w:b/>
          <w:color w:val="4F81BD" w:themeColor="accent1"/>
          <w:sz w:val="18"/>
          <w:szCs w:val="18"/>
        </w:rPr>
        <w:t>/</w:t>
      </w:r>
      <w:r w:rsidR="00D023C7">
        <w:rPr>
          <w:rFonts w:asciiTheme="minorHAnsi" w:hAnsiTheme="minorHAnsi" w:cstheme="minorHAnsi"/>
          <w:b/>
          <w:color w:val="4F81BD" w:themeColor="accent1"/>
          <w:sz w:val="18"/>
          <w:szCs w:val="18"/>
        </w:rPr>
        <w:t>27</w:t>
      </w:r>
      <w:r>
        <w:rPr>
          <w:rFonts w:asciiTheme="minorHAnsi" w:hAnsiTheme="minorHAnsi" w:cstheme="minorHAnsi"/>
          <w:b/>
          <w:color w:val="4F81BD" w:themeColor="accent1"/>
          <w:sz w:val="18"/>
          <w:szCs w:val="18"/>
        </w:rPr>
        <w:t>/20</w:t>
      </w:r>
      <w:r w:rsidR="00470FE3">
        <w:rPr>
          <w:rFonts w:asciiTheme="minorHAnsi" w:hAnsiTheme="minorHAnsi" w:cstheme="minorHAnsi"/>
          <w:b/>
          <w:color w:val="4F81BD" w:themeColor="accent1"/>
          <w:sz w:val="18"/>
          <w:szCs w:val="18"/>
        </w:rPr>
        <w:t>2</w:t>
      </w:r>
      <w:r w:rsidR="00D023C7">
        <w:rPr>
          <w:rFonts w:asciiTheme="minorHAnsi" w:hAnsiTheme="minorHAnsi" w:cstheme="minorHAnsi"/>
          <w:b/>
          <w:color w:val="4F81BD" w:themeColor="accent1"/>
          <w:sz w:val="18"/>
          <w:szCs w:val="18"/>
        </w:rPr>
        <w:t>2</w:t>
      </w:r>
    </w:p>
    <w:tbl>
      <w:tblPr>
        <w:tblStyle w:val="GridTable4-Accent1"/>
        <w:tblW w:w="10018" w:type="dxa"/>
        <w:tblLayout w:type="fixed"/>
        <w:tblLook w:val="04A0" w:firstRow="1" w:lastRow="0" w:firstColumn="1" w:lastColumn="0" w:noHBand="0" w:noVBand="1"/>
      </w:tblPr>
      <w:tblGrid>
        <w:gridCol w:w="838"/>
        <w:gridCol w:w="2160"/>
        <w:gridCol w:w="1350"/>
        <w:gridCol w:w="1677"/>
        <w:gridCol w:w="2283"/>
        <w:gridCol w:w="1710"/>
      </w:tblGrid>
      <w:tr w:rsidR="005B2DCC" w:rsidRPr="001C393D" w14:paraId="70AC3D62" w14:textId="77777777" w:rsidTr="002F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vAlign w:val="center"/>
          </w:tcPr>
          <w:p w14:paraId="7FBD31FC" w14:textId="77777777" w:rsidR="005B2DCC" w:rsidRPr="001C393D" w:rsidRDefault="005B2DCC" w:rsidP="004944A2">
            <w:pPr>
              <w:pStyle w:val="NoSpacing"/>
              <w:rPr>
                <w:b w:val="0"/>
                <w:sz w:val="18"/>
                <w:szCs w:val="18"/>
              </w:rPr>
            </w:pPr>
            <w:r w:rsidRPr="001C393D">
              <w:rPr>
                <w:b w:val="0"/>
                <w:sz w:val="18"/>
                <w:szCs w:val="18"/>
              </w:rPr>
              <w:t>Priority</w:t>
            </w:r>
          </w:p>
        </w:tc>
        <w:tc>
          <w:tcPr>
            <w:tcW w:w="2160" w:type="dxa"/>
            <w:vAlign w:val="center"/>
          </w:tcPr>
          <w:p w14:paraId="18337C85" w14:textId="77777777" w:rsidR="005B2DCC" w:rsidRPr="001C393D" w:rsidRDefault="005B2DCC" w:rsidP="004944A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1C393D">
              <w:rPr>
                <w:b w:val="0"/>
                <w:sz w:val="18"/>
                <w:szCs w:val="18"/>
              </w:rPr>
              <w:t>Project/Workstream</w:t>
            </w:r>
          </w:p>
        </w:tc>
        <w:tc>
          <w:tcPr>
            <w:tcW w:w="1350" w:type="dxa"/>
            <w:vAlign w:val="center"/>
          </w:tcPr>
          <w:p w14:paraId="0A3CCA6B" w14:textId="77777777" w:rsidR="005B2DCC" w:rsidRPr="001C393D" w:rsidRDefault="005B2DCC" w:rsidP="004944A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1C393D">
              <w:rPr>
                <w:b w:val="0"/>
                <w:sz w:val="18"/>
                <w:szCs w:val="18"/>
              </w:rPr>
              <w:t>Owner</w:t>
            </w:r>
          </w:p>
        </w:tc>
        <w:tc>
          <w:tcPr>
            <w:tcW w:w="1677" w:type="dxa"/>
            <w:vAlign w:val="center"/>
          </w:tcPr>
          <w:p w14:paraId="592E2504" w14:textId="77777777" w:rsidR="005B2DCC" w:rsidRPr="001C393D" w:rsidRDefault="005B2DCC" w:rsidP="004944A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1C393D">
              <w:rPr>
                <w:b w:val="0"/>
                <w:sz w:val="18"/>
                <w:szCs w:val="18"/>
              </w:rPr>
              <w:t>Target Date</w:t>
            </w:r>
          </w:p>
        </w:tc>
        <w:tc>
          <w:tcPr>
            <w:tcW w:w="2283" w:type="dxa"/>
            <w:vAlign w:val="center"/>
          </w:tcPr>
          <w:p w14:paraId="5A4EE27E" w14:textId="77777777" w:rsidR="005B2DCC" w:rsidRPr="001C393D" w:rsidRDefault="005B2DCC" w:rsidP="004944A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1C393D">
              <w:rPr>
                <w:b w:val="0"/>
                <w:sz w:val="18"/>
                <w:szCs w:val="18"/>
              </w:rPr>
              <w:t>Current Status</w:t>
            </w:r>
          </w:p>
        </w:tc>
        <w:tc>
          <w:tcPr>
            <w:tcW w:w="1710" w:type="dxa"/>
            <w:vAlign w:val="center"/>
          </w:tcPr>
          <w:p w14:paraId="1F53E606" w14:textId="77777777" w:rsidR="005B2DCC" w:rsidRPr="001C393D" w:rsidRDefault="005B2DCC" w:rsidP="004944A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  <w:r w:rsidRPr="001C393D">
              <w:rPr>
                <w:b w:val="0"/>
                <w:sz w:val="18"/>
                <w:szCs w:val="18"/>
              </w:rPr>
              <w:t>Risks</w:t>
            </w:r>
            <w:r>
              <w:rPr>
                <w:b w:val="0"/>
                <w:sz w:val="18"/>
                <w:szCs w:val="18"/>
              </w:rPr>
              <w:t>/Constraints</w:t>
            </w:r>
          </w:p>
        </w:tc>
      </w:tr>
      <w:tr w:rsidR="000F5E93" w:rsidRPr="001C393D" w14:paraId="7C0E29E2" w14:textId="77777777" w:rsidTr="002F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1ABBC434" w14:textId="77777777" w:rsidR="000F5E93" w:rsidRDefault="000F5E93" w:rsidP="004944A2">
            <w:pPr>
              <w:pStyle w:val="NoSpacing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High</w:t>
            </w:r>
          </w:p>
        </w:tc>
        <w:tc>
          <w:tcPr>
            <w:tcW w:w="2160" w:type="dxa"/>
          </w:tcPr>
          <w:p w14:paraId="3062AC13" w14:textId="77777777" w:rsidR="000F5E93" w:rsidRDefault="000F5E93" w:rsidP="004944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54701CAF" w14:textId="77777777" w:rsidR="000F5E93" w:rsidRDefault="000F5E93" w:rsidP="004944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7" w:type="dxa"/>
          </w:tcPr>
          <w:p w14:paraId="6C093FDC" w14:textId="77777777" w:rsidR="000F5E93" w:rsidRDefault="000F5E93" w:rsidP="004944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83" w:type="dxa"/>
          </w:tcPr>
          <w:p w14:paraId="39E3D668" w14:textId="77777777" w:rsidR="000F5E93" w:rsidRDefault="000F5E93" w:rsidP="004944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74A51471" w14:textId="77777777" w:rsidR="000F5E93" w:rsidRDefault="000F5E93" w:rsidP="004944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B2DCC" w:rsidRPr="001C393D" w14:paraId="0A53C492" w14:textId="77777777" w:rsidTr="002F152E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4669C69A" w14:textId="77777777" w:rsidR="005B2DCC" w:rsidRDefault="00A3417D" w:rsidP="004944A2">
            <w:pPr>
              <w:pStyle w:val="NoSpacing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Med</w:t>
            </w:r>
          </w:p>
        </w:tc>
        <w:tc>
          <w:tcPr>
            <w:tcW w:w="2160" w:type="dxa"/>
          </w:tcPr>
          <w:p w14:paraId="62F4D364" w14:textId="77777777" w:rsidR="005B2DCC" w:rsidRDefault="005B2DCC" w:rsidP="004944A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655E8E2D" w14:textId="77777777" w:rsidR="005B2DCC" w:rsidRDefault="005B2DCC" w:rsidP="004944A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7" w:type="dxa"/>
          </w:tcPr>
          <w:p w14:paraId="77812EEF" w14:textId="77777777" w:rsidR="005B2DCC" w:rsidRDefault="005B2DCC" w:rsidP="004944A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83" w:type="dxa"/>
          </w:tcPr>
          <w:p w14:paraId="31F277D1" w14:textId="77777777" w:rsidR="005B2DCC" w:rsidRDefault="005B2DCC" w:rsidP="004944A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3DEB6378" w14:textId="77777777" w:rsidR="005B2DCC" w:rsidRDefault="005B2DCC" w:rsidP="004944A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B7C85" w:rsidRPr="001C393D" w14:paraId="43F84696" w14:textId="77777777" w:rsidTr="002F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</w:tcPr>
          <w:p w14:paraId="4AA8BD93" w14:textId="77777777" w:rsidR="009B7C85" w:rsidRDefault="00A3417D" w:rsidP="004944A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2160" w:type="dxa"/>
          </w:tcPr>
          <w:p w14:paraId="467D9482" w14:textId="77777777" w:rsidR="009B7C85" w:rsidRDefault="009B7C85" w:rsidP="004944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14:paraId="5AB70C7A" w14:textId="77777777" w:rsidR="009B7C85" w:rsidRDefault="009B7C85" w:rsidP="004944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77" w:type="dxa"/>
          </w:tcPr>
          <w:p w14:paraId="3B668893" w14:textId="77777777" w:rsidR="009B7C85" w:rsidRDefault="009B7C85" w:rsidP="004944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83" w:type="dxa"/>
          </w:tcPr>
          <w:p w14:paraId="67924A97" w14:textId="77777777" w:rsidR="009B7C85" w:rsidRDefault="009B7C85" w:rsidP="004944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14:paraId="72445EDD" w14:textId="77777777" w:rsidR="009B7C85" w:rsidRDefault="009B7C85" w:rsidP="004944A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6B8BD8A" w14:textId="77777777" w:rsidR="005B2DCC" w:rsidRPr="00234D53" w:rsidRDefault="005B2DCC" w:rsidP="005B2DCC">
      <w:pPr>
        <w:pStyle w:val="NoSpacing"/>
      </w:pPr>
    </w:p>
    <w:p w14:paraId="184C10D5" w14:textId="77777777" w:rsidR="00895CD3" w:rsidRPr="004C4290" w:rsidRDefault="005B2DCC" w:rsidP="004C4290">
      <w:pPr>
        <w:rPr>
          <w:rFonts w:asciiTheme="minorHAnsi" w:hAnsiTheme="minorHAnsi" w:cstheme="minorHAnsi"/>
          <w:b/>
          <w:color w:val="4F81BD" w:themeColor="accent1"/>
        </w:rPr>
      </w:pPr>
      <w:r>
        <w:rPr>
          <w:rFonts w:asciiTheme="minorHAnsi" w:hAnsiTheme="minorHAnsi" w:cstheme="minorHAnsi"/>
          <w:b/>
          <w:color w:val="4F81BD" w:themeColor="accent1"/>
        </w:rPr>
        <w:t>Summary</w:t>
      </w:r>
    </w:p>
    <w:p w14:paraId="392E699C" w14:textId="77777777" w:rsidR="00AF5F23" w:rsidRDefault="00AF5F23" w:rsidP="00AF5F23">
      <w:pPr>
        <w:pStyle w:val="ListParagraph"/>
        <w:numPr>
          <w:ilvl w:val="1"/>
          <w:numId w:val="9"/>
        </w:numPr>
        <w:ind w:left="1080"/>
        <w:rPr>
          <w:rFonts w:asciiTheme="minorHAnsi" w:hAnsiTheme="minorHAnsi"/>
          <w:b/>
          <w:sz w:val="24"/>
          <w:szCs w:val="24"/>
        </w:rPr>
      </w:pPr>
      <w:r w:rsidRPr="00A71359">
        <w:rPr>
          <w:rFonts w:asciiTheme="minorHAnsi" w:hAnsiTheme="minorHAnsi"/>
          <w:b/>
          <w:sz w:val="24"/>
          <w:szCs w:val="24"/>
        </w:rPr>
        <w:t>Support Cases:</w:t>
      </w:r>
      <w:r>
        <w:rPr>
          <w:rFonts w:asciiTheme="minorHAnsi" w:hAnsiTheme="minorHAnsi"/>
          <w:b/>
          <w:sz w:val="24"/>
          <w:szCs w:val="24"/>
        </w:rPr>
        <w:t xml:space="preserve"> </w:t>
      </w:r>
    </w:p>
    <w:p w14:paraId="44966249" w14:textId="77777777" w:rsidR="00D023C7" w:rsidRPr="00C8669A" w:rsidRDefault="00C8669A" w:rsidP="00B14B74">
      <w:pPr>
        <w:pStyle w:val="ListParagraph"/>
        <w:numPr>
          <w:ilvl w:val="2"/>
          <w:numId w:val="9"/>
        </w:numPr>
        <w:ind w:left="1800"/>
        <w:rPr>
          <w:rFonts w:asciiTheme="minorHAnsi" w:hAnsiTheme="minorHAnsi"/>
          <w:b/>
        </w:rPr>
      </w:pPr>
      <w:r w:rsidRPr="00C8669A">
        <w:rPr>
          <w:rFonts w:asciiTheme="minorHAnsi" w:hAnsiTheme="minorHAnsi"/>
          <w:bCs/>
        </w:rPr>
        <w:t>1</w:t>
      </w:r>
    </w:p>
    <w:p w14:paraId="5845517A" w14:textId="77777777" w:rsidR="00C8669A" w:rsidRPr="00C8669A" w:rsidRDefault="00C8669A" w:rsidP="00B14B74">
      <w:pPr>
        <w:pStyle w:val="ListParagraph"/>
        <w:numPr>
          <w:ilvl w:val="2"/>
          <w:numId w:val="9"/>
        </w:numPr>
        <w:ind w:left="1800"/>
        <w:rPr>
          <w:rFonts w:asciiTheme="minorHAnsi" w:hAnsiTheme="minorHAnsi"/>
          <w:b/>
        </w:rPr>
      </w:pPr>
      <w:r>
        <w:rPr>
          <w:rFonts w:asciiTheme="minorHAnsi" w:hAnsiTheme="minorHAnsi"/>
          <w:bCs/>
        </w:rPr>
        <w:t>2</w:t>
      </w:r>
    </w:p>
    <w:p w14:paraId="76538FAE" w14:textId="77777777" w:rsidR="00C8669A" w:rsidRPr="00C8669A" w:rsidRDefault="00C8669A" w:rsidP="00B14B74">
      <w:pPr>
        <w:pStyle w:val="ListParagraph"/>
        <w:numPr>
          <w:ilvl w:val="2"/>
          <w:numId w:val="9"/>
        </w:numPr>
        <w:ind w:left="1800"/>
        <w:rPr>
          <w:rFonts w:asciiTheme="minorHAnsi" w:hAnsiTheme="minorHAnsi"/>
          <w:b/>
        </w:rPr>
      </w:pPr>
      <w:r>
        <w:rPr>
          <w:rFonts w:asciiTheme="minorHAnsi" w:hAnsiTheme="minorHAnsi"/>
          <w:bCs/>
        </w:rPr>
        <w:t>3</w:t>
      </w:r>
    </w:p>
    <w:p w14:paraId="7EBC08A8" w14:textId="77777777" w:rsidR="002E5C46" w:rsidRDefault="002E5C46" w:rsidP="00C8669A">
      <w:pPr>
        <w:pStyle w:val="ListParagraph"/>
        <w:ind w:left="1080"/>
        <w:rPr>
          <w:rFonts w:asciiTheme="minorHAnsi" w:hAnsiTheme="minorHAnsi"/>
          <w:b/>
          <w:sz w:val="24"/>
          <w:szCs w:val="24"/>
        </w:rPr>
      </w:pPr>
      <w:r w:rsidRPr="00A71359">
        <w:rPr>
          <w:rFonts w:asciiTheme="minorHAnsi" w:hAnsiTheme="minorHAnsi"/>
          <w:b/>
          <w:sz w:val="24"/>
          <w:szCs w:val="24"/>
        </w:rPr>
        <w:t>Product Releases</w:t>
      </w:r>
      <w:r>
        <w:rPr>
          <w:rFonts w:asciiTheme="minorHAnsi" w:hAnsiTheme="minorHAnsi"/>
          <w:b/>
          <w:sz w:val="24"/>
          <w:szCs w:val="24"/>
        </w:rPr>
        <w:t>/Announcements</w:t>
      </w:r>
      <w:r w:rsidRPr="00A71359">
        <w:rPr>
          <w:rFonts w:asciiTheme="minorHAnsi" w:hAnsiTheme="minorHAnsi"/>
          <w:b/>
          <w:sz w:val="24"/>
          <w:szCs w:val="24"/>
        </w:rPr>
        <w:t>:</w:t>
      </w:r>
      <w:r>
        <w:rPr>
          <w:rFonts w:asciiTheme="minorHAnsi" w:hAnsiTheme="minorHAnsi"/>
          <w:b/>
          <w:sz w:val="24"/>
          <w:szCs w:val="24"/>
        </w:rPr>
        <w:t xml:space="preserve"> </w:t>
      </w:r>
    </w:p>
    <w:p w14:paraId="0EA51E61" w14:textId="77777777" w:rsidR="00D023C7" w:rsidRPr="00C8669A" w:rsidRDefault="00AA4EEC" w:rsidP="00C8669A">
      <w:pPr>
        <w:pStyle w:val="ListParagraph"/>
        <w:numPr>
          <w:ilvl w:val="2"/>
          <w:numId w:val="9"/>
        </w:num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ESXi </w:t>
      </w:r>
      <w:r w:rsidR="00C8669A">
        <w:rPr>
          <w:rFonts w:asciiTheme="minorHAnsi" w:hAnsiTheme="minorHAnsi"/>
          <w:bCs/>
        </w:rPr>
        <w:t>X.Y.Z</w:t>
      </w:r>
    </w:p>
    <w:p w14:paraId="6F8B20C3" w14:textId="77777777" w:rsidR="00D023C7" w:rsidRDefault="00C8669A" w:rsidP="00D023C7">
      <w:pPr>
        <w:pStyle w:val="ListParagraph"/>
        <w:numPr>
          <w:ilvl w:val="2"/>
          <w:numId w:val="9"/>
        </w:num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vSphere</w:t>
      </w:r>
    </w:p>
    <w:p w14:paraId="4774DB84" w14:textId="77777777" w:rsidR="00D023C7" w:rsidRDefault="00C8669A" w:rsidP="00D023C7">
      <w:pPr>
        <w:pStyle w:val="ListParagraph"/>
        <w:numPr>
          <w:ilvl w:val="2"/>
          <w:numId w:val="9"/>
        </w:num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Product - vRA</w:t>
      </w:r>
    </w:p>
    <w:p w14:paraId="69162866" w14:textId="77777777" w:rsidR="00A81EF4" w:rsidRPr="00A81EF4" w:rsidRDefault="00A81EF4" w:rsidP="00A81EF4">
      <w:pPr>
        <w:pStyle w:val="ListParagraph"/>
        <w:rPr>
          <w:rFonts w:asciiTheme="minorHAnsi" w:hAnsiTheme="minorHAnsi"/>
          <w:b/>
          <w:sz w:val="24"/>
          <w:szCs w:val="24"/>
        </w:rPr>
      </w:pPr>
    </w:p>
    <w:p w14:paraId="1218BBE8" w14:textId="77777777" w:rsidR="002E5C46" w:rsidRPr="00C51E76" w:rsidRDefault="002E5C46" w:rsidP="002E5C46">
      <w:pPr>
        <w:pStyle w:val="ListParagraph"/>
        <w:numPr>
          <w:ilvl w:val="0"/>
          <w:numId w:val="9"/>
        </w:numPr>
        <w:rPr>
          <w:rFonts w:asciiTheme="minorHAnsi" w:hAnsiTheme="minorHAnsi"/>
          <w:b/>
          <w:sz w:val="24"/>
          <w:szCs w:val="24"/>
        </w:rPr>
      </w:pPr>
      <w:r w:rsidRPr="00105FAC">
        <w:rPr>
          <w:rFonts w:asciiTheme="minorHAnsi" w:hAnsiTheme="minorHAnsi"/>
          <w:b/>
        </w:rPr>
        <w:t>Upcoming Events</w:t>
      </w:r>
      <w:r>
        <w:rPr>
          <w:rFonts w:asciiTheme="minorHAnsi" w:hAnsiTheme="minorHAnsi"/>
          <w:b/>
        </w:rPr>
        <w:t xml:space="preserve"> | Items of Interest</w:t>
      </w:r>
    </w:p>
    <w:tbl>
      <w:tblPr>
        <w:tblW w:w="5000" w:type="pct"/>
        <w:tblInd w:w="12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C715E3" w:rsidRPr="00FF7C96" w14:paraId="03A8B0DC" w14:textId="77777777" w:rsidTr="0069336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ED6781" w14:textId="77777777" w:rsidR="00C715E3" w:rsidRPr="00FF7C96" w:rsidRDefault="00C715E3" w:rsidP="00517D2F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 w:line="240" w:lineRule="atLeas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FF7C96">
              <w:rPr>
                <w:rFonts w:asciiTheme="minorHAnsi" w:eastAsiaTheme="minorHAnsi" w:hAnsiTheme="minorHAnsi"/>
                <w:b/>
                <w:szCs w:val="24"/>
              </w:rPr>
              <w:t>VMware vSphere 6.5. Support Extension</w:t>
            </w:r>
          </w:p>
        </w:tc>
      </w:tr>
    </w:tbl>
    <w:p w14:paraId="79959819" w14:textId="77777777" w:rsidR="00C715E3" w:rsidRPr="00FF7C96" w:rsidRDefault="00C715E3" w:rsidP="00C715E3">
      <w:pPr>
        <w:ind w:left="1290"/>
        <w:textAlignment w:val="top"/>
        <w:rPr>
          <w:rFonts w:asciiTheme="minorHAnsi" w:hAnsiTheme="minorHAnsi" w:cstheme="minorHAnsi"/>
          <w:vanish/>
          <w:color w:val="000000" w:themeColor="text1"/>
          <w:sz w:val="20"/>
          <w:szCs w:val="20"/>
        </w:rPr>
      </w:pPr>
    </w:p>
    <w:tbl>
      <w:tblPr>
        <w:tblW w:w="5000" w:type="pct"/>
        <w:tblInd w:w="12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C715E3" w:rsidRPr="00FF7C96" w14:paraId="3B05AAEC" w14:textId="77777777" w:rsidTr="0069336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F8EF6A" w14:textId="77777777" w:rsidR="00C715E3" w:rsidRPr="00FF7C96" w:rsidRDefault="00C715E3" w:rsidP="00693365">
            <w:pPr>
              <w:pStyle w:val="NormalWeb"/>
              <w:spacing w:before="0" w:beforeAutospacing="0" w:after="0" w:afterAutospacing="0" w:line="240" w:lineRule="atLeas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FF7C9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Customers are now able to avail of full support for all versions of the vSphere 6.5 release until</w:t>
            </w:r>
            <w:r w:rsidRPr="00FF7C96"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 </w:t>
            </w:r>
            <w:r w:rsidRPr="00FF7C96">
              <w:rPr>
                <w:rStyle w:val="Strong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October 15, 2022</w:t>
            </w:r>
            <w:r w:rsidRPr="00FF7C9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 The original end of support date was November 15 2021. There is no change to the end of technical guidance date, which remains at November 15, 2023.</w:t>
            </w:r>
          </w:p>
        </w:tc>
      </w:tr>
    </w:tbl>
    <w:p w14:paraId="637AEB7C" w14:textId="77777777" w:rsidR="00C715E3" w:rsidRPr="00FF7C96" w:rsidRDefault="00C715E3" w:rsidP="00C715E3">
      <w:pPr>
        <w:ind w:left="1290"/>
        <w:textAlignment w:val="top"/>
        <w:rPr>
          <w:rFonts w:asciiTheme="minorHAnsi" w:hAnsiTheme="minorHAnsi" w:cstheme="minorHAnsi"/>
          <w:vanish/>
          <w:color w:val="000000" w:themeColor="text1"/>
          <w:sz w:val="20"/>
          <w:szCs w:val="20"/>
        </w:rPr>
      </w:pPr>
    </w:p>
    <w:tbl>
      <w:tblPr>
        <w:tblW w:w="5000" w:type="pct"/>
        <w:tblInd w:w="12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C715E3" w:rsidRPr="00FF7C96" w14:paraId="539B44D9" w14:textId="77777777" w:rsidTr="0069336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A8E662" w14:textId="77777777" w:rsidR="00C715E3" w:rsidRPr="00FF7C96" w:rsidRDefault="00C715E3" w:rsidP="00693365">
            <w:pPr>
              <w:pStyle w:val="NormalWeb"/>
              <w:spacing w:before="0" w:beforeAutospacing="0" w:after="0" w:afterAutospacing="0" w:line="240" w:lineRule="atLeas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FF7C9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Full details can be found on the VMware vSphere Blog titled, "</w:t>
            </w:r>
            <w:hyperlink r:id="rId11" w:tgtFrame="_blank" w:history="1">
              <w:r w:rsidRPr="00FF7C96">
                <w:rPr>
                  <w:rStyle w:val="Hyperlink"/>
                  <w:rFonts w:asciiTheme="minorHAnsi" w:hAnsiTheme="minorHAnsi" w:cstheme="minorHAnsi"/>
                  <w:color w:val="000000" w:themeColor="text1"/>
                  <w:sz w:val="20"/>
                  <w:szCs w:val="20"/>
                </w:rPr>
                <w:t>Announcing Limited Extension of VMware vSphere 6.5 General Support Period</w:t>
              </w:r>
            </w:hyperlink>
            <w:r w:rsidRPr="00FF7C9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." Please refer to</w:t>
            </w:r>
            <w:r w:rsidRPr="00FF7C96"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 </w:t>
            </w:r>
            <w:hyperlink r:id="rId12" w:tgtFrame="_blank" w:history="1">
              <w:r w:rsidRPr="00FF7C96">
                <w:rPr>
                  <w:rStyle w:val="Hyperlink"/>
                  <w:rFonts w:asciiTheme="minorHAnsi" w:hAnsiTheme="minorHAnsi" w:cstheme="minorHAnsi"/>
                  <w:color w:val="000000" w:themeColor="text1"/>
                  <w:sz w:val="20"/>
                  <w:szCs w:val="20"/>
                </w:rPr>
                <w:t>VMware KB 83223</w:t>
              </w:r>
            </w:hyperlink>
            <w:r w:rsidRPr="00FF7C96"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 </w:t>
            </w:r>
            <w:r w:rsidRPr="00FF7C9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and the</w:t>
            </w:r>
            <w:r w:rsidRPr="00FF7C96"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 </w:t>
            </w:r>
            <w:hyperlink r:id="rId13" w:tgtFrame="_blank" w:history="1">
              <w:r w:rsidRPr="00FF7C96">
                <w:rPr>
                  <w:rStyle w:val="Hyperlink"/>
                  <w:rFonts w:asciiTheme="minorHAnsi" w:hAnsiTheme="minorHAnsi" w:cstheme="minorHAnsi"/>
                  <w:color w:val="000000" w:themeColor="text1"/>
                  <w:sz w:val="20"/>
                  <w:szCs w:val="20"/>
                </w:rPr>
                <w:t>VMware Product Lifecycle Matrix</w:t>
              </w:r>
            </w:hyperlink>
            <w:r w:rsidRPr="00FF7C96">
              <w:rPr>
                <w:rStyle w:val="apple-converted-space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 </w:t>
            </w:r>
            <w:r w:rsidRPr="00FF7C9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for further information.</w:t>
            </w:r>
          </w:p>
        </w:tc>
      </w:tr>
    </w:tbl>
    <w:p w14:paraId="06AD0D6E" w14:textId="77777777" w:rsidR="003B3BC9" w:rsidRDefault="003B3BC9" w:rsidP="003B3BC9">
      <w:pPr>
        <w:rPr>
          <w:rFonts w:asciiTheme="minorHAnsi" w:hAnsiTheme="minorHAnsi"/>
          <w:b/>
        </w:rPr>
      </w:pPr>
    </w:p>
    <w:p w14:paraId="37E8EB36" w14:textId="77777777" w:rsidR="0099555F" w:rsidRPr="00BD143A" w:rsidRDefault="003B3BC9" w:rsidP="0099555F">
      <w:pPr>
        <w:rPr>
          <w:rFonts w:asciiTheme="minorHAnsi" w:hAnsiTheme="minorHAnsi"/>
          <w:b/>
        </w:rPr>
      </w:pPr>
      <w:r w:rsidRPr="005F7F29">
        <w:rPr>
          <w:rFonts w:asciiTheme="minorHAnsi" w:hAnsiTheme="minorHAnsi"/>
          <w:b/>
        </w:rPr>
        <w:t xml:space="preserve">Upcoming Events | Items of Interest </w:t>
      </w:r>
    </w:p>
    <w:p w14:paraId="7D943D92" w14:textId="77777777" w:rsidR="00C8669A" w:rsidRPr="00C8669A" w:rsidRDefault="003B3BC9" w:rsidP="00C8669A">
      <w:pPr>
        <w:pStyle w:val="ListParagraph"/>
        <w:numPr>
          <w:ilvl w:val="0"/>
          <w:numId w:val="24"/>
        </w:numPr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Fonts w:asciiTheme="minorHAnsi" w:eastAsia="Calibri" w:hAnsiTheme="minorHAnsi" w:cstheme="minorHAnsi"/>
          <w:b/>
          <w:bCs/>
          <w:color w:val="000000" w:themeColor="text1"/>
          <w:sz w:val="20"/>
          <w:szCs w:val="20"/>
        </w:rPr>
        <w:t xml:space="preserve">VMware </w:t>
      </w:r>
    </w:p>
    <w:p w14:paraId="3B0B0AC4" w14:textId="77777777" w:rsidR="00C8669A" w:rsidRPr="00C8669A" w:rsidRDefault="00C8669A" w:rsidP="00C8669A">
      <w:pPr>
        <w:pStyle w:val="ListParagraph"/>
        <w:numPr>
          <w:ilvl w:val="0"/>
          <w:numId w:val="24"/>
        </w:numPr>
        <w:rPr>
          <w:rFonts w:ascii="Segoe UI" w:hAnsi="Segoe UI" w:cs="Segoe UI"/>
          <w:b/>
          <w:bCs/>
          <w:color w:val="000000"/>
          <w:sz w:val="18"/>
          <w:szCs w:val="18"/>
        </w:rPr>
      </w:pPr>
    </w:p>
    <w:p w14:paraId="31A8DD71" w14:textId="77777777" w:rsidR="00C8669A" w:rsidRDefault="00C8669A" w:rsidP="00C8669A">
      <w:pPr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36440288" w14:textId="77777777" w:rsidR="00C8669A" w:rsidRDefault="00C8669A" w:rsidP="00C8669A">
      <w:pPr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</w:pPr>
    </w:p>
    <w:p w14:paraId="6A21E402" w14:textId="77777777" w:rsidR="0041678E" w:rsidRPr="00C8669A" w:rsidRDefault="0041678E" w:rsidP="00C8669A">
      <w:pPr>
        <w:rPr>
          <w:rFonts w:ascii="Segoe UI" w:hAnsi="Segoe UI" w:cs="Segoe UI"/>
          <w:b/>
          <w:bCs/>
          <w:color w:val="000000"/>
          <w:sz w:val="18"/>
          <w:szCs w:val="18"/>
        </w:rPr>
      </w:pPr>
      <w:r w:rsidRPr="00C8669A">
        <w:rPr>
          <w:rStyle w:val="normaltextrun"/>
          <w:rFonts w:ascii="Arial" w:hAnsi="Arial" w:cs="Arial"/>
          <w:b/>
          <w:bCs/>
          <w:color w:val="000000"/>
          <w:sz w:val="36"/>
          <w:szCs w:val="36"/>
        </w:rPr>
        <w:t>Your VMware Reference Card</w:t>
      </w:r>
      <w:r w:rsidRPr="00C8669A">
        <w:rPr>
          <w:rStyle w:val="eop"/>
          <w:rFonts w:eastAsia="Calibri" w:cs="Arial"/>
          <w:b/>
          <w:bCs/>
          <w:color w:val="000000"/>
          <w:szCs w:val="36"/>
        </w:rPr>
        <w:t> </w:t>
      </w:r>
    </w:p>
    <w:p w14:paraId="3135214E" w14:textId="77777777" w:rsidR="0041678E" w:rsidRDefault="0041678E" w:rsidP="004167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6"/>
          <w:szCs w:val="26"/>
        </w:rPr>
        <w:t>Account Team</w:t>
      </w:r>
      <w:r>
        <w:rPr>
          <w:rStyle w:val="eop"/>
          <w:rFonts w:eastAsia="Calibri" w:cs="Arial"/>
          <w:b/>
          <w:bCs/>
          <w:color w:val="000000"/>
          <w:sz w:val="26"/>
          <w:szCs w:val="26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7"/>
        <w:gridCol w:w="1858"/>
        <w:gridCol w:w="3279"/>
      </w:tblGrid>
      <w:tr w:rsidR="0041678E" w14:paraId="32D827D9" w14:textId="77777777" w:rsidTr="004944A2">
        <w:tc>
          <w:tcPr>
            <w:tcW w:w="42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bottom"/>
            <w:hideMark/>
          </w:tcPr>
          <w:p w14:paraId="5E4B7B7C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b/>
                <w:bCs/>
                <w:caps/>
                <w:color w:val="000000"/>
              </w:rPr>
            </w:pPr>
            <w:r>
              <w:rPr>
                <w:rStyle w:val="normaltextrun"/>
                <w:rFonts w:ascii="Arial" w:hAnsi="Arial" w:cs="Arial"/>
                <w:b/>
                <w:bCs/>
                <w:caps/>
                <w:color w:val="000000"/>
                <w:sz w:val="16"/>
                <w:szCs w:val="16"/>
              </w:rPr>
              <w:t>QUESTION/OPPORTUNITY/CHALLENGE</w:t>
            </w:r>
            <w:r>
              <w:rPr>
                <w:rStyle w:val="eop"/>
                <w:rFonts w:eastAsia="Calibri" w:cs="Arial"/>
                <w:b/>
                <w:bCs/>
                <w:cap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single" w:sz="6" w:space="0" w:color="D9D9D9"/>
              <w:left w:val="outset" w:sz="6" w:space="0" w:color="auto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bottom"/>
            <w:hideMark/>
          </w:tcPr>
          <w:p w14:paraId="10CD2F33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b/>
                <w:bCs/>
                <w:caps/>
                <w:color w:val="000000"/>
              </w:rPr>
            </w:pPr>
            <w:r>
              <w:rPr>
                <w:rStyle w:val="normaltextrun"/>
                <w:rFonts w:ascii="Arial" w:hAnsi="Arial" w:cs="Arial"/>
                <w:b/>
                <w:bCs/>
                <w:caps/>
                <w:color w:val="000000"/>
                <w:sz w:val="16"/>
                <w:szCs w:val="16"/>
              </w:rPr>
              <w:t>GO-TO RESOURCE</w:t>
            </w:r>
            <w:r>
              <w:rPr>
                <w:rStyle w:val="eop"/>
                <w:rFonts w:eastAsia="Calibri" w:cs="Arial"/>
                <w:b/>
                <w:bCs/>
                <w:cap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30" w:type="dxa"/>
            <w:tcBorders>
              <w:top w:val="single" w:sz="6" w:space="0" w:color="D9D9D9"/>
              <w:left w:val="outset" w:sz="6" w:space="0" w:color="auto"/>
              <w:bottom w:val="single" w:sz="6" w:space="0" w:color="D9D9D9"/>
              <w:right w:val="single" w:sz="6" w:space="0" w:color="D9D9D9"/>
            </w:tcBorders>
            <w:shd w:val="clear" w:color="auto" w:fill="auto"/>
            <w:vAlign w:val="bottom"/>
            <w:hideMark/>
          </w:tcPr>
          <w:p w14:paraId="2A986144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b/>
                <w:bCs/>
                <w:caps/>
                <w:color w:val="000000"/>
              </w:rPr>
            </w:pPr>
            <w:r>
              <w:rPr>
                <w:rStyle w:val="normaltextrun"/>
                <w:rFonts w:ascii="Arial" w:hAnsi="Arial" w:cs="Arial"/>
                <w:b/>
                <w:bCs/>
                <w:caps/>
                <w:color w:val="000000"/>
                <w:sz w:val="16"/>
                <w:szCs w:val="16"/>
              </w:rPr>
              <w:t>CONTACT</w:t>
            </w:r>
            <w:r>
              <w:rPr>
                <w:rStyle w:val="eop"/>
                <w:rFonts w:eastAsia="Calibri" w:cs="Arial"/>
                <w:b/>
                <w:bCs/>
                <w:caps/>
                <w:color w:val="000000"/>
                <w:sz w:val="16"/>
                <w:szCs w:val="16"/>
              </w:rPr>
              <w:t> </w:t>
            </w:r>
          </w:p>
        </w:tc>
      </w:tr>
      <w:tr w:rsidR="0041678E" w14:paraId="5D8FFE64" w14:textId="77777777" w:rsidTr="004944A2">
        <w:tc>
          <w:tcPr>
            <w:tcW w:w="4245" w:type="dxa"/>
            <w:tcBorders>
              <w:top w:val="outset" w:sz="6" w:space="0" w:color="auto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297D87E0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Purchasing/Sales Questions 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  <w:p w14:paraId="4FD26042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Licensing Questions 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  <w:p w14:paraId="54C3B38B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Renewal Questions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72CBC717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Account Executive 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  <w:p w14:paraId="0EA1B744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6D00738F" w14:textId="77777777" w:rsidR="00A3417D" w:rsidRDefault="00A3417D" w:rsidP="00C340C0">
            <w:pPr>
              <w:pStyle w:val="paragraph"/>
              <w:spacing w:before="0" w:beforeAutospacing="0" w:after="0"/>
              <w:textAlignment w:val="baseline"/>
              <w:rPr>
                <w:rStyle w:val="normaltextrun"/>
                <w:rFonts w:ascii="Arial" w:hAnsi="Arial" w:cs="Arial"/>
                <w:sz w:val="16"/>
                <w:szCs w:val="16"/>
              </w:rPr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Randy Paugh</w:t>
            </w:r>
          </w:p>
          <w:p w14:paraId="455E1635" w14:textId="77777777" w:rsidR="00C340C0" w:rsidRPr="00782FB9" w:rsidRDefault="00016EF1" w:rsidP="00C340C0">
            <w:pPr>
              <w:pStyle w:val="paragraph"/>
              <w:spacing w:before="0" w:beforeAutospacing="0" w:after="0"/>
              <w:textAlignment w:val="baseline"/>
              <w:rPr>
                <w:rStyle w:val="normaltextrun"/>
                <w:rFonts w:ascii="Arial" w:hAnsi="Arial" w:cs="Arial"/>
                <w:sz w:val="16"/>
                <w:szCs w:val="16"/>
              </w:rPr>
            </w:pPr>
            <w:hyperlink r:id="rId14" w:history="1">
              <w:r w:rsidR="00A3417D" w:rsidRPr="00A3417D">
                <w:rPr>
                  <w:rStyle w:val="Hyperlink"/>
                  <w:rFonts w:ascii="Arial" w:hAnsi="Arial" w:cs="Arial"/>
                  <w:sz w:val="16"/>
                  <w:szCs w:val="16"/>
                </w:rPr>
                <w:t>rpaugh</w:t>
              </w:r>
              <w:r w:rsidR="00C340C0" w:rsidRPr="00A3417D">
                <w:rPr>
                  <w:rStyle w:val="Hyperlink"/>
                  <w:rFonts w:ascii="Arial" w:hAnsi="Arial" w:cs="Arial"/>
                  <w:sz w:val="16"/>
                  <w:szCs w:val="16"/>
                </w:rPr>
                <w:t>@vmware.com</w:t>
              </w:r>
            </w:hyperlink>
          </w:p>
          <w:p w14:paraId="4586C067" w14:textId="77777777" w:rsidR="0041678E" w:rsidRPr="004367EB" w:rsidRDefault="00381D37" w:rsidP="004944A2">
            <w:pPr>
              <w:pStyle w:val="paragraph"/>
              <w:spacing w:before="0" w:beforeAutospacing="0" w:after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>
              <w:rPr>
                <w:rStyle w:val="normaltextrun"/>
                <w:sz w:val="16"/>
                <w:szCs w:val="16"/>
              </w:rPr>
              <w:t>65</w:t>
            </w:r>
            <w:r w:rsidRPr="00381D37">
              <w:rPr>
                <w:rStyle w:val="normaltextrun"/>
                <w:sz w:val="16"/>
                <w:szCs w:val="16"/>
              </w:rPr>
              <w:t>0-427-5695</w:t>
            </w:r>
          </w:p>
        </w:tc>
      </w:tr>
      <w:tr w:rsidR="0041678E" w14:paraId="1CC938F8" w14:textId="77777777" w:rsidTr="004944A2">
        <w:tc>
          <w:tcPr>
            <w:tcW w:w="4245" w:type="dxa"/>
            <w:tcBorders>
              <w:top w:val="outset" w:sz="6" w:space="0" w:color="auto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781F2D66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Pre-Sales Technical Questions 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  <w:p w14:paraId="5F1D918C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Proof of Concepts/Demos 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  <w:p w14:paraId="0C658C7E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Product Roadmap Presentations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2ECB6F14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Systems Engineer 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  <w:p w14:paraId="4D7119AC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06F2B94C" w14:textId="77777777" w:rsidR="0041678E" w:rsidRDefault="00381D37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Amy Tam</w:t>
            </w:r>
          </w:p>
          <w:p w14:paraId="28BB5BF9" w14:textId="77777777" w:rsidR="0041678E" w:rsidRDefault="00016EF1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hyperlink r:id="rId15" w:history="1">
              <w:r w:rsidR="00381D37" w:rsidRPr="00381D37">
                <w:rPr>
                  <w:rStyle w:val="Hyperlink"/>
                  <w:rFonts w:ascii="Arial" w:hAnsi="Arial" w:cs="Arial"/>
                  <w:sz w:val="16"/>
                  <w:szCs w:val="16"/>
                </w:rPr>
                <w:t>amyt</w:t>
              </w:r>
              <w:r w:rsidR="0041678E" w:rsidRPr="00381D37">
                <w:rPr>
                  <w:rStyle w:val="Hyperlink"/>
                  <w:rFonts w:ascii="Arial" w:hAnsi="Arial" w:cs="Arial"/>
                  <w:sz w:val="16"/>
                  <w:szCs w:val="16"/>
                </w:rPr>
                <w:t>@vmware.com</w:t>
              </w:r>
            </w:hyperlink>
          </w:p>
          <w:p w14:paraId="36C41E3F" w14:textId="77777777" w:rsidR="0041678E" w:rsidRPr="004367EB" w:rsidRDefault="0041678E" w:rsidP="004944A2">
            <w:pPr>
              <w:pStyle w:val="paragraph"/>
              <w:spacing w:before="0" w:beforeAutospacing="0" w:after="0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r w:rsidRPr="004367EB">
              <w:rPr>
                <w:rStyle w:val="normaltextrun"/>
                <w:rFonts w:ascii="Arial" w:hAnsi="Arial" w:cs="Arial"/>
                <w:sz w:val="16"/>
                <w:szCs w:val="16"/>
              </w:rPr>
              <w:t>510-828-1244</w:t>
            </w:r>
          </w:p>
        </w:tc>
      </w:tr>
      <w:tr w:rsidR="0041678E" w14:paraId="70978B81" w14:textId="77777777" w:rsidTr="004944A2">
        <w:tc>
          <w:tcPr>
            <w:tcW w:w="4245" w:type="dxa"/>
            <w:tcBorders>
              <w:top w:val="outset" w:sz="6" w:space="0" w:color="auto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6E9B5304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Best Practices 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  <w:p w14:paraId="57CCA0E2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Virtualization Strategy Questions &amp; Project Guidance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  <w:p w14:paraId="6044F59C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Feature Enhancements</w:t>
            </w:r>
          </w:p>
          <w:p w14:paraId="508F5702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Architecture Questions 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  <w:p w14:paraId="2609D2CD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Product Updates &amp; Product Roadmap Presentations 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  <w:p w14:paraId="61E8CB9A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Product Release Notification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  <w:p w14:paraId="3AD7B793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Assistance with Beta Testing Requests 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  <w:p w14:paraId="00AA5A13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Coordinate Sessions with Product Management or other VMware Teams 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224E2BF3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Technical Account Manager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2BF8C0BA" w14:textId="77777777" w:rsidR="0041678E" w:rsidRDefault="00A3417D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Diego Guisande</w:t>
            </w:r>
          </w:p>
          <w:p w14:paraId="01066E70" w14:textId="77777777" w:rsidR="0041678E" w:rsidRDefault="00016EF1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hyperlink r:id="rId16" w:history="1">
              <w:r w:rsidR="00A3417D" w:rsidRPr="00A3417D">
                <w:rPr>
                  <w:rStyle w:val="Hyperlink"/>
                  <w:rFonts w:ascii="Arial" w:hAnsi="Arial" w:cs="Arial"/>
                  <w:sz w:val="16"/>
                  <w:szCs w:val="16"/>
                </w:rPr>
                <w:t>dguisande</w:t>
              </w:r>
              <w:r w:rsidR="0041678E" w:rsidRPr="00A3417D">
                <w:rPr>
                  <w:rStyle w:val="Hyperlink"/>
                  <w:rFonts w:ascii="Arial" w:hAnsi="Arial" w:cs="Arial"/>
                  <w:sz w:val="16"/>
                  <w:szCs w:val="16"/>
                </w:rPr>
                <w:t>@vmware.com</w:t>
              </w:r>
            </w:hyperlink>
          </w:p>
          <w:p w14:paraId="6EC765C3" w14:textId="77777777" w:rsidR="0041678E" w:rsidRPr="004367EB" w:rsidRDefault="00A3417D" w:rsidP="004944A2">
            <w:pPr>
              <w:pStyle w:val="paragraph"/>
              <w:spacing w:before="0" w:beforeAutospacing="0" w:after="0"/>
              <w:textAlignment w:val="baseline"/>
              <w:rPr>
                <w:rStyle w:val="normaltextrun"/>
                <w:rFonts w:ascii="Arial" w:hAnsi="Arial" w:cs="Arial"/>
                <w:sz w:val="16"/>
                <w:szCs w:val="16"/>
              </w:rPr>
            </w:pP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510</w:t>
            </w:r>
            <w:r w:rsidR="0041678E" w:rsidRPr="004367EB">
              <w:rPr>
                <w:rStyle w:val="normaltextrun"/>
                <w:rFonts w:ascii="Arial" w:hAnsi="Arial" w:cs="Arial"/>
                <w:sz w:val="16"/>
                <w:szCs w:val="16"/>
              </w:rPr>
              <w:t>-</w:t>
            </w: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648</w:t>
            </w:r>
            <w:r w:rsidR="0041678E" w:rsidRPr="004367EB">
              <w:rPr>
                <w:rStyle w:val="normaltextrun"/>
                <w:rFonts w:ascii="Arial" w:hAnsi="Arial" w:cs="Arial"/>
                <w:sz w:val="16"/>
                <w:szCs w:val="16"/>
              </w:rPr>
              <w:t>-</w:t>
            </w:r>
            <w:r>
              <w:rPr>
                <w:rStyle w:val="normaltextrun"/>
                <w:rFonts w:ascii="Arial" w:hAnsi="Arial" w:cs="Arial"/>
                <w:sz w:val="16"/>
                <w:szCs w:val="16"/>
              </w:rPr>
              <w:t>7352</w:t>
            </w:r>
            <w:r w:rsidR="0041678E" w:rsidRPr="004367EB">
              <w:rPr>
                <w:rStyle w:val="normaltextrun"/>
                <w:rFonts w:ascii="Arial" w:hAnsi="Arial"/>
              </w:rPr>
              <w:t> </w:t>
            </w:r>
          </w:p>
          <w:p w14:paraId="7297CC55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Dai Pritchard, Practice Manager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  <w:p w14:paraId="4486C872" w14:textId="77777777" w:rsidR="0041678E" w:rsidRDefault="00016EF1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hyperlink r:id="rId17" w:history="1">
              <w:r w:rsidR="00A3417D" w:rsidRPr="00074E11">
                <w:rPr>
                  <w:rStyle w:val="Hyperlink"/>
                  <w:rFonts w:ascii="Arial" w:hAnsi="Arial" w:cs="Arial"/>
                  <w:sz w:val="16"/>
                  <w:szCs w:val="16"/>
                </w:rPr>
                <w:t>dpritchard@vmware.com</w:t>
              </w:r>
            </w:hyperlink>
            <w:r w:rsidR="0041678E"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  <w:p w14:paraId="01C4A917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415.599.5287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</w:tc>
      </w:tr>
    </w:tbl>
    <w:p w14:paraId="00CFBDE5" w14:textId="77777777" w:rsidR="0041678E" w:rsidRDefault="0041678E" w:rsidP="004167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6"/>
          <w:szCs w:val="26"/>
        </w:rPr>
        <w:t>Support</w:t>
      </w:r>
      <w:r>
        <w:rPr>
          <w:rStyle w:val="eop"/>
          <w:rFonts w:eastAsia="Calibri" w:cs="Arial"/>
          <w:b/>
          <w:bCs/>
          <w:color w:val="000000"/>
          <w:sz w:val="26"/>
          <w:szCs w:val="26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2035"/>
        <w:gridCol w:w="2296"/>
        <w:gridCol w:w="2328"/>
      </w:tblGrid>
      <w:tr w:rsidR="0041678E" w14:paraId="3C20F3D0" w14:textId="77777777" w:rsidTr="004944A2">
        <w:tc>
          <w:tcPr>
            <w:tcW w:w="4770" w:type="dxa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3CB49F22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b/>
                <w:bCs/>
                <w:caps/>
                <w:color w:val="000000"/>
              </w:rPr>
            </w:pPr>
            <w:r>
              <w:rPr>
                <w:rStyle w:val="normaltextrun"/>
                <w:rFonts w:ascii="Arial" w:hAnsi="Arial" w:cs="Arial"/>
                <w:b/>
                <w:bCs/>
                <w:caps/>
                <w:color w:val="000000"/>
                <w:sz w:val="16"/>
                <w:szCs w:val="16"/>
              </w:rPr>
              <w:t>ACCOUNT DETAILS</w:t>
            </w:r>
            <w:r>
              <w:rPr>
                <w:rStyle w:val="eop"/>
                <w:rFonts w:eastAsia="Calibri" w:cs="Arial"/>
                <w:b/>
                <w:bCs/>
                <w:caps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80" w:type="dxa"/>
            <w:gridSpan w:val="2"/>
            <w:tcBorders>
              <w:top w:val="single" w:sz="6" w:space="0" w:color="D9D9D9"/>
              <w:left w:val="outset" w:sz="6" w:space="0" w:color="auto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7849A3E1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b/>
                <w:bCs/>
                <w:caps/>
                <w:color w:val="000000"/>
              </w:rPr>
            </w:pPr>
            <w:r>
              <w:rPr>
                <w:rStyle w:val="normaltextrun"/>
                <w:rFonts w:ascii="Arial" w:hAnsi="Arial" w:cs="Arial"/>
                <w:b/>
                <w:bCs/>
                <w:caps/>
                <w:color w:val="000000"/>
                <w:sz w:val="16"/>
                <w:szCs w:val="16"/>
              </w:rPr>
              <w:t>INITIAL RESPONSE TIME EXPECTATIONS</w:t>
            </w:r>
            <w:r>
              <w:rPr>
                <w:rStyle w:val="eop"/>
                <w:rFonts w:eastAsia="Calibri" w:cs="Arial"/>
                <w:b/>
                <w:bCs/>
                <w:caps/>
                <w:color w:val="000000"/>
                <w:sz w:val="16"/>
                <w:szCs w:val="16"/>
              </w:rPr>
              <w:t> </w:t>
            </w:r>
          </w:p>
        </w:tc>
      </w:tr>
      <w:tr w:rsidR="0041678E" w14:paraId="3217230A" w14:textId="77777777" w:rsidTr="004944A2">
        <w:tc>
          <w:tcPr>
            <w:tcW w:w="2715" w:type="dxa"/>
            <w:tcBorders>
              <w:top w:val="outset" w:sz="6" w:space="0" w:color="auto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57363CD1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EA #/Contract #: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56C7F7FD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50818B7C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SEV1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14D10770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30 minutes, 24/7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</w:tc>
      </w:tr>
      <w:tr w:rsidR="0041678E" w14:paraId="6315A828" w14:textId="77777777" w:rsidTr="004944A2">
        <w:tc>
          <w:tcPr>
            <w:tcW w:w="2715" w:type="dxa"/>
            <w:tcBorders>
              <w:top w:val="outset" w:sz="6" w:space="0" w:color="auto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3CA7F7D2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Entitlement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12DB0E2E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Production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78BBBAD9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SEV2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54FC0341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4 business hours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</w:tc>
      </w:tr>
      <w:tr w:rsidR="0041678E" w14:paraId="49D5B241" w14:textId="77777777" w:rsidTr="004944A2">
        <w:tc>
          <w:tcPr>
            <w:tcW w:w="2715" w:type="dxa"/>
            <w:tcBorders>
              <w:top w:val="outset" w:sz="6" w:space="0" w:color="auto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50E0F4AD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Root Cause Analysis Included: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61176B22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No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5A75F2D5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SEV3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79F1BC67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8 business hours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</w:tc>
      </w:tr>
      <w:tr w:rsidR="0041678E" w14:paraId="46686EA3" w14:textId="77777777" w:rsidTr="004944A2">
        <w:tc>
          <w:tcPr>
            <w:tcW w:w="2715" w:type="dxa"/>
            <w:tcBorders>
              <w:top w:val="outset" w:sz="6" w:space="0" w:color="auto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262444C0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586E4B1F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1A44C825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SEV4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55" w:type="dxa"/>
            <w:tcBorders>
              <w:top w:val="outset" w:sz="6" w:space="0" w:color="auto"/>
              <w:left w:val="outset" w:sz="6" w:space="0" w:color="auto"/>
              <w:bottom w:val="single" w:sz="6" w:space="0" w:color="D9D9D9"/>
              <w:right w:val="single" w:sz="6" w:space="0" w:color="D9D9D9"/>
            </w:tcBorders>
            <w:shd w:val="clear" w:color="auto" w:fill="auto"/>
            <w:hideMark/>
          </w:tcPr>
          <w:p w14:paraId="5BBEEBC9" w14:textId="77777777" w:rsidR="0041678E" w:rsidRDefault="0041678E" w:rsidP="004944A2">
            <w:pPr>
              <w:pStyle w:val="paragraph"/>
              <w:spacing w:before="0" w:beforeAutospacing="0" w:after="0"/>
              <w:textAlignment w:val="baseline"/>
              <w:rPr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16"/>
                <w:szCs w:val="16"/>
              </w:rPr>
              <w:t>12 business hours</w:t>
            </w:r>
            <w:r>
              <w:rPr>
                <w:rStyle w:val="eop"/>
                <w:rFonts w:eastAsia="Calibri" w:cs="Arial"/>
                <w:color w:val="000000"/>
                <w:sz w:val="16"/>
                <w:szCs w:val="16"/>
              </w:rPr>
              <w:t> </w:t>
            </w:r>
          </w:p>
        </w:tc>
      </w:tr>
    </w:tbl>
    <w:p w14:paraId="2F693D48" w14:textId="77777777" w:rsidR="0041678E" w:rsidRDefault="0041678E" w:rsidP="004167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i/>
          <w:iCs/>
          <w:color w:val="000000"/>
          <w:sz w:val="22"/>
          <w:szCs w:val="22"/>
        </w:rPr>
        <w:t>Support Avenues</w:t>
      </w:r>
      <w:r>
        <w:rPr>
          <w:rStyle w:val="eop"/>
          <w:rFonts w:eastAsia="Calibri" w:cs="Arial"/>
          <w:b/>
          <w:bCs/>
          <w:i/>
          <w:iCs/>
          <w:color w:val="000000"/>
          <w:sz w:val="22"/>
          <w:szCs w:val="22"/>
        </w:rPr>
        <w:t> </w:t>
      </w:r>
    </w:p>
    <w:p w14:paraId="7360B35E" w14:textId="77777777" w:rsidR="0041678E" w:rsidRDefault="0041678E" w:rsidP="000102BA">
      <w:pPr>
        <w:pStyle w:val="paragraph"/>
        <w:numPr>
          <w:ilvl w:val="0"/>
          <w:numId w:val="10"/>
        </w:numPr>
        <w:spacing w:before="0" w:beforeAutospacing="0" w:after="0" w:afterAutospacing="0"/>
        <w:ind w:left="540" w:firstLine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18"/>
          <w:szCs w:val="18"/>
        </w:rPr>
        <w:t>Knowledge Base:  </w:t>
      </w:r>
      <w:hyperlink r:id="rId18" w:tgtFrame="_blank" w:history="1">
        <w:r>
          <w:rPr>
            <w:rStyle w:val="normaltextrun"/>
            <w:rFonts w:ascii="Arial" w:hAnsi="Arial" w:cs="Arial"/>
            <w:color w:val="0094D2"/>
            <w:sz w:val="18"/>
            <w:szCs w:val="18"/>
          </w:rPr>
          <w:t>http://kb.vmware.com</w:t>
        </w:r>
      </w:hyperlink>
      <w:r>
        <w:rPr>
          <w:rStyle w:val="eop"/>
          <w:rFonts w:eastAsia="Calibri" w:cs="Arial"/>
          <w:color w:val="000000"/>
          <w:sz w:val="18"/>
          <w:szCs w:val="18"/>
        </w:rPr>
        <w:t> </w:t>
      </w:r>
    </w:p>
    <w:p w14:paraId="5FCE1089" w14:textId="77777777" w:rsidR="0041678E" w:rsidRDefault="0041678E" w:rsidP="000102BA">
      <w:pPr>
        <w:pStyle w:val="paragraph"/>
        <w:numPr>
          <w:ilvl w:val="0"/>
          <w:numId w:val="10"/>
        </w:numPr>
        <w:spacing w:before="0" w:beforeAutospacing="0" w:after="0" w:afterAutospacing="0"/>
        <w:ind w:left="540" w:firstLine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18"/>
          <w:szCs w:val="18"/>
        </w:rPr>
        <w:t>Open an SR Online:  </w:t>
      </w:r>
      <w:hyperlink r:id="rId19" w:tgtFrame="_blank" w:history="1">
        <w:r>
          <w:rPr>
            <w:rStyle w:val="normaltextrun"/>
            <w:rFonts w:ascii="Arial" w:hAnsi="Arial" w:cs="Arial"/>
            <w:color w:val="0094D2"/>
            <w:sz w:val="18"/>
            <w:szCs w:val="18"/>
          </w:rPr>
          <w:t>www.vmware.com/support/contacts/file-sr.html</w:t>
        </w:r>
      </w:hyperlink>
      <w:r>
        <w:rPr>
          <w:rStyle w:val="eop"/>
          <w:rFonts w:eastAsia="Calibri" w:cs="Arial"/>
          <w:color w:val="000000"/>
          <w:sz w:val="18"/>
          <w:szCs w:val="18"/>
        </w:rPr>
        <w:t> </w:t>
      </w:r>
    </w:p>
    <w:p w14:paraId="7F5D4D7A" w14:textId="77777777" w:rsidR="0041678E" w:rsidRDefault="0041678E" w:rsidP="000102BA">
      <w:pPr>
        <w:pStyle w:val="paragraph"/>
        <w:numPr>
          <w:ilvl w:val="0"/>
          <w:numId w:val="10"/>
        </w:numPr>
        <w:spacing w:before="0" w:beforeAutospacing="0" w:after="0" w:afterAutospacing="0"/>
        <w:ind w:left="540" w:firstLine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18"/>
          <w:szCs w:val="18"/>
        </w:rPr>
        <w:t>Open an SR via phone</w:t>
      </w:r>
      <w:r>
        <w:rPr>
          <w:rStyle w:val="eop"/>
          <w:rFonts w:eastAsia="Calibri" w:cs="Arial"/>
          <w:color w:val="000000"/>
          <w:sz w:val="18"/>
          <w:szCs w:val="18"/>
        </w:rPr>
        <w:t> </w:t>
      </w:r>
    </w:p>
    <w:p w14:paraId="39724F3C" w14:textId="77777777" w:rsidR="0041678E" w:rsidRDefault="0041678E" w:rsidP="000102BA">
      <w:pPr>
        <w:pStyle w:val="paragraph"/>
        <w:numPr>
          <w:ilvl w:val="0"/>
          <w:numId w:val="11"/>
        </w:numPr>
        <w:spacing w:before="0" w:beforeAutospacing="0" w:after="0" w:afterAutospacing="0"/>
        <w:ind w:left="1620" w:firstLine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18"/>
          <w:szCs w:val="18"/>
        </w:rPr>
        <w:t>US:  877-4VMWare (877-486-9273)</w:t>
      </w:r>
      <w:r>
        <w:rPr>
          <w:rStyle w:val="eop"/>
          <w:rFonts w:eastAsia="Calibri" w:cs="Arial"/>
          <w:color w:val="000000"/>
          <w:sz w:val="18"/>
          <w:szCs w:val="18"/>
        </w:rPr>
        <w:t> </w:t>
      </w:r>
    </w:p>
    <w:p w14:paraId="71568BD5" w14:textId="77777777" w:rsidR="0041678E" w:rsidRDefault="00016EF1" w:rsidP="000102BA">
      <w:pPr>
        <w:pStyle w:val="paragraph"/>
        <w:numPr>
          <w:ilvl w:val="0"/>
          <w:numId w:val="11"/>
        </w:numPr>
        <w:spacing w:before="0" w:beforeAutospacing="0" w:after="0" w:afterAutospacing="0"/>
        <w:ind w:left="1620" w:firstLine="0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20" w:tgtFrame="_blank" w:history="1">
        <w:r w:rsidR="0041678E">
          <w:rPr>
            <w:rStyle w:val="normaltextrun"/>
            <w:rFonts w:ascii="Arial" w:hAnsi="Arial" w:cs="Arial"/>
            <w:color w:val="0094D2"/>
            <w:sz w:val="18"/>
            <w:szCs w:val="18"/>
          </w:rPr>
          <w:t>International</w:t>
        </w:r>
      </w:hyperlink>
      <w:r w:rsidR="0041678E">
        <w:rPr>
          <w:rStyle w:val="eop"/>
          <w:rFonts w:eastAsia="Calibri" w:cs="Arial"/>
          <w:color w:val="000000"/>
          <w:sz w:val="18"/>
          <w:szCs w:val="18"/>
        </w:rPr>
        <w:t> </w:t>
      </w:r>
    </w:p>
    <w:p w14:paraId="203F5ED2" w14:textId="77777777" w:rsidR="0041678E" w:rsidRDefault="0041678E" w:rsidP="004167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i/>
          <w:iCs/>
          <w:color w:val="000000"/>
          <w:sz w:val="22"/>
          <w:szCs w:val="22"/>
        </w:rPr>
        <w:t>Escalation Avenues</w:t>
      </w:r>
      <w:r>
        <w:rPr>
          <w:rStyle w:val="eop"/>
          <w:rFonts w:eastAsia="Calibri" w:cs="Arial"/>
          <w:b/>
          <w:bCs/>
          <w:i/>
          <w:iCs/>
          <w:color w:val="000000"/>
          <w:sz w:val="22"/>
          <w:szCs w:val="22"/>
        </w:rPr>
        <w:t> </w:t>
      </w:r>
    </w:p>
    <w:p w14:paraId="3A255C41" w14:textId="77777777" w:rsidR="0041678E" w:rsidRDefault="00016EF1" w:rsidP="0041678E">
      <w:pPr>
        <w:pStyle w:val="paragraph"/>
        <w:spacing w:before="0" w:beforeAutospacing="0" w:after="0" w:afterAutospacing="0"/>
        <w:ind w:left="210" w:hanging="210"/>
        <w:textAlignment w:val="baseline"/>
        <w:rPr>
          <w:rFonts w:ascii="Segoe UI" w:hAnsi="Segoe UI" w:cs="Segoe UI"/>
          <w:color w:val="000000"/>
          <w:sz w:val="18"/>
          <w:szCs w:val="18"/>
        </w:rPr>
      </w:pPr>
      <w:hyperlink r:id="rId21" w:tgtFrame="_blank" w:history="1">
        <w:r w:rsidR="0041678E">
          <w:rPr>
            <w:rStyle w:val="normaltextrun"/>
            <w:rFonts w:ascii="Arial" w:hAnsi="Arial" w:cs="Arial"/>
            <w:color w:val="0094D2"/>
            <w:sz w:val="18"/>
            <w:szCs w:val="18"/>
          </w:rPr>
          <w:t>www.vmware.com/support/file-sr/escalation</w:t>
        </w:r>
      </w:hyperlink>
      <w:r w:rsidR="0041678E">
        <w:rPr>
          <w:rStyle w:val="eop"/>
          <w:rFonts w:eastAsia="Calibri" w:cs="Arial"/>
          <w:color w:val="000000"/>
          <w:sz w:val="18"/>
          <w:szCs w:val="18"/>
        </w:rPr>
        <w:t> </w:t>
      </w:r>
    </w:p>
    <w:p w14:paraId="46510BC5" w14:textId="77777777" w:rsidR="0041678E" w:rsidRDefault="0041678E" w:rsidP="000102BA">
      <w:pPr>
        <w:pStyle w:val="paragraph"/>
        <w:numPr>
          <w:ilvl w:val="0"/>
          <w:numId w:val="12"/>
        </w:numPr>
        <w:spacing w:before="0" w:beforeAutospacing="0" w:after="0" w:afterAutospacing="0"/>
        <w:ind w:left="540" w:firstLine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18"/>
          <w:szCs w:val="18"/>
        </w:rPr>
        <w:lastRenderedPageBreak/>
        <w:t>You can escalate a support request at any time either by speaking directly with the technician assigned or by requesting to speak with a Duty Manager/Regional Escalation Manager.</w:t>
      </w:r>
      <w:r>
        <w:rPr>
          <w:rStyle w:val="eop"/>
          <w:rFonts w:eastAsia="Calibri" w:cs="Arial"/>
          <w:color w:val="000000"/>
          <w:sz w:val="18"/>
          <w:szCs w:val="18"/>
        </w:rPr>
        <w:t> </w:t>
      </w:r>
    </w:p>
    <w:p w14:paraId="2E3D5C75" w14:textId="77777777" w:rsidR="0041678E" w:rsidRDefault="0041678E" w:rsidP="000102BA">
      <w:pPr>
        <w:pStyle w:val="paragraph"/>
        <w:numPr>
          <w:ilvl w:val="0"/>
          <w:numId w:val="12"/>
        </w:numPr>
        <w:spacing w:before="0" w:beforeAutospacing="0" w:after="0" w:afterAutospacing="0"/>
        <w:ind w:left="540" w:firstLine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18"/>
          <w:szCs w:val="18"/>
        </w:rPr>
        <w:t>We recommend that you contact VMware Support by telephone for escalations. This will ensure that your request is directed to the appropriate resources as soon as possible to achieve a successful resolution.</w:t>
      </w:r>
      <w:r>
        <w:rPr>
          <w:rStyle w:val="eop"/>
          <w:rFonts w:eastAsia="Calibri" w:cs="Arial"/>
          <w:color w:val="000000"/>
          <w:sz w:val="18"/>
          <w:szCs w:val="18"/>
        </w:rPr>
        <w:t> </w:t>
      </w:r>
    </w:p>
    <w:p w14:paraId="0310D0D2" w14:textId="77777777" w:rsidR="00004A0D" w:rsidRDefault="0041678E" w:rsidP="00DD0D09">
      <w:pPr>
        <w:rPr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18"/>
          <w:szCs w:val="18"/>
        </w:rPr>
        <w:t>The severity level of a support request can be increased without an escalation if the business impact of a support request has changed or was not correctly recorded initially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Andrew Fitzgerald</w:t>
            </w:r>
          </w:p>
        </w:tc>
        <w:tc>
          <w:tcPr>
            <w:tcW w:type="dxa" w:w="4680"/>
          </w:tcPr>
          <w:p>
            <w:r>
              <w:t>Andrew Fitzgerald</w:t>
            </w:r>
          </w:p>
        </w:tc>
      </w:tr>
      <w:tr>
        <w:tc>
          <w:tcPr>
            <w:tcW w:type="dxa" w:w="4680"/>
          </w:tcPr>
          <w:p>
            <w:r>
              <w:t>Andrew Fitzgerald</w:t>
            </w:r>
          </w:p>
        </w:tc>
        <w:tc>
          <w:tcPr>
            <w:tcW w:type="dxa" w:w="4680"/>
          </w:tcPr>
          <w:p>
            <w:r>
              <w:t>Andrew Fitzgerald</w:t>
            </w:r>
          </w:p>
        </w:tc>
      </w:tr>
    </w:tbl>
    <w:sectPr w:rsidR="00004A0D" w:rsidSect="00332B74">
      <w:headerReference w:type="default" r:id="rId22"/>
      <w:footerReference w:type="default" r:id="rId23"/>
      <w:type w:val="continuous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F9F66" w14:textId="77777777" w:rsidR="00016EF1" w:rsidRDefault="00016EF1">
      <w:r>
        <w:separator/>
      </w:r>
    </w:p>
    <w:p w14:paraId="3B42CC6B" w14:textId="77777777" w:rsidR="00016EF1" w:rsidRDefault="00016EF1"/>
  </w:endnote>
  <w:endnote w:type="continuationSeparator" w:id="0">
    <w:p w14:paraId="4A6B7BD9" w14:textId="77777777" w:rsidR="00016EF1" w:rsidRDefault="00016EF1">
      <w:r>
        <w:continuationSeparator/>
      </w:r>
    </w:p>
    <w:p w14:paraId="187B1C23" w14:textId="77777777" w:rsidR="00016EF1" w:rsidRDefault="00016E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A391A" w14:textId="5E63B3EB" w:rsidR="00077462" w:rsidRPr="00FE1740" w:rsidRDefault="00077462" w:rsidP="00282E87">
    <w:pPr>
      <w:jc w:val="center"/>
      <w:rPr>
        <w:rFonts w:asciiTheme="minorHAnsi" w:hAnsiTheme="minorHAnsi"/>
        <w:sz w:val="20"/>
        <w:szCs w:val="20"/>
      </w:rPr>
    </w:pPr>
    <w:r w:rsidRPr="00FE1740">
      <w:rPr>
        <w:rFonts w:asciiTheme="minorHAnsi" w:hAnsiTheme="minorHAnsi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20F0849" wp14:editId="35BDAD1D">
              <wp:simplePos x="0" y="0"/>
              <wp:positionH relativeFrom="column">
                <wp:posOffset>9525</wp:posOffset>
              </wp:positionH>
              <wp:positionV relativeFrom="paragraph">
                <wp:posOffset>-57785</wp:posOffset>
              </wp:positionV>
              <wp:extent cx="6362700" cy="0"/>
              <wp:effectExtent l="22225" t="31115" r="41275" b="3238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6270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B09F77" id="Line 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-4.55pt" to="501.75pt,-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" strokecolor="#4f81bd [3204]" strokeweight="1.75pt"/>
          </w:pict>
        </mc:Fallback>
      </mc:AlternateContent>
    </w:r>
    <w:r w:rsidRPr="00FE1740">
      <w:rPr>
        <w:rFonts w:asciiTheme="minorHAnsi" w:hAnsiTheme="minorHAnsi"/>
        <w:sz w:val="20"/>
        <w:szCs w:val="20"/>
      </w:rPr>
      <w:t xml:space="preserve">VMware Professional Services   </w:t>
    </w:r>
    <w:r w:rsidRPr="00FE1740">
      <w:rPr>
        <w:rFonts w:asciiTheme="minorHAnsi" w:hAnsiTheme="minorHAnsi"/>
        <w:sz w:val="20"/>
        <w:szCs w:val="20"/>
      </w:rPr>
      <w:tab/>
    </w:r>
    <w:r w:rsidRPr="00FE1740">
      <w:rPr>
        <w:rFonts w:asciiTheme="minorHAnsi" w:hAnsiTheme="minorHAnsi"/>
        <w:sz w:val="20"/>
        <w:szCs w:val="20"/>
      </w:rPr>
      <w:tab/>
    </w:r>
    <w:r w:rsidRPr="00FE1740">
      <w:rPr>
        <w:rFonts w:asciiTheme="minorHAnsi" w:hAnsiTheme="minorHAnsi"/>
        <w:sz w:val="20"/>
        <w:szCs w:val="20"/>
      </w:rPr>
      <w:tab/>
      <w:t xml:space="preserve">Page </w:t>
    </w:r>
    <w:r w:rsidRPr="00FE1740">
      <w:rPr>
        <w:rFonts w:asciiTheme="minorHAnsi" w:hAnsiTheme="minorHAnsi"/>
        <w:sz w:val="20"/>
        <w:szCs w:val="20"/>
      </w:rPr>
      <w:fldChar w:fldCharType="begin"/>
    </w:r>
    <w:r w:rsidRPr="00FE1740">
      <w:rPr>
        <w:rFonts w:asciiTheme="minorHAnsi" w:hAnsiTheme="minorHAnsi"/>
        <w:sz w:val="20"/>
        <w:szCs w:val="20"/>
      </w:rPr>
      <w:instrText xml:space="preserve"> PAGE </w:instrText>
    </w:r>
    <w:r w:rsidRPr="00FE1740">
      <w:rPr>
        <w:rFonts w:asciiTheme="minorHAnsi" w:hAnsiTheme="minorHAnsi"/>
        <w:sz w:val="20"/>
        <w:szCs w:val="20"/>
      </w:rPr>
      <w:fldChar w:fldCharType="separate"/>
    </w:r>
    <w:r>
      <w:rPr>
        <w:rFonts w:asciiTheme="minorHAnsi" w:hAnsiTheme="minorHAnsi"/>
        <w:noProof/>
        <w:sz w:val="20"/>
        <w:szCs w:val="20"/>
      </w:rPr>
      <w:t>1</w:t>
    </w:r>
    <w:r w:rsidRPr="00FE1740">
      <w:rPr>
        <w:rFonts w:asciiTheme="minorHAnsi" w:hAnsiTheme="minorHAnsi"/>
        <w:noProof/>
        <w:sz w:val="20"/>
        <w:szCs w:val="20"/>
      </w:rPr>
      <w:fldChar w:fldCharType="end"/>
    </w:r>
    <w:r w:rsidRPr="00FE1740">
      <w:rPr>
        <w:rFonts w:asciiTheme="minorHAnsi" w:hAnsiTheme="minorHAnsi"/>
        <w:sz w:val="20"/>
        <w:szCs w:val="20"/>
      </w:rPr>
      <w:t xml:space="preserve"> of </w:t>
    </w:r>
    <w:r w:rsidRPr="00FE1740">
      <w:rPr>
        <w:rFonts w:asciiTheme="minorHAnsi" w:hAnsiTheme="minorHAnsi"/>
        <w:sz w:val="20"/>
        <w:szCs w:val="20"/>
      </w:rPr>
      <w:fldChar w:fldCharType="begin"/>
    </w:r>
    <w:r w:rsidRPr="00FE1740">
      <w:rPr>
        <w:rFonts w:asciiTheme="minorHAnsi" w:hAnsiTheme="minorHAnsi"/>
        <w:sz w:val="20"/>
        <w:szCs w:val="20"/>
      </w:rPr>
      <w:instrText>=</w:instrText>
    </w:r>
    <w:r w:rsidRPr="00FE1740">
      <w:rPr>
        <w:rFonts w:asciiTheme="minorHAnsi" w:hAnsiTheme="minorHAnsi"/>
        <w:sz w:val="20"/>
        <w:szCs w:val="20"/>
      </w:rPr>
      <w:fldChar w:fldCharType="begin"/>
    </w:r>
    <w:r w:rsidRPr="00FE1740">
      <w:rPr>
        <w:rFonts w:asciiTheme="minorHAnsi" w:hAnsiTheme="minorHAnsi"/>
        <w:sz w:val="20"/>
        <w:szCs w:val="20"/>
      </w:rPr>
      <w:instrText xml:space="preserve"> NUMPAGES</w:instrText>
    </w:r>
    <w:r w:rsidRPr="00FE1740">
      <w:rPr>
        <w:rFonts w:asciiTheme="minorHAnsi" w:hAnsiTheme="minorHAnsi"/>
        <w:sz w:val="20"/>
        <w:szCs w:val="20"/>
      </w:rPr>
      <w:fldChar w:fldCharType="separate"/>
    </w:r>
    <w:r w:rsidR="00840016">
      <w:rPr>
        <w:rFonts w:asciiTheme="minorHAnsi" w:hAnsiTheme="minorHAnsi"/>
        <w:noProof/>
        <w:sz w:val="20"/>
        <w:szCs w:val="20"/>
      </w:rPr>
      <w:instrText>3</w:instrText>
    </w:r>
    <w:r w:rsidRPr="00FE1740">
      <w:rPr>
        <w:rFonts w:asciiTheme="minorHAnsi" w:hAnsiTheme="minorHAnsi"/>
        <w:noProof/>
        <w:sz w:val="20"/>
        <w:szCs w:val="20"/>
      </w:rPr>
      <w:fldChar w:fldCharType="end"/>
    </w:r>
    <w:r w:rsidRPr="00FE1740">
      <w:rPr>
        <w:rFonts w:asciiTheme="minorHAnsi" w:hAnsiTheme="minorHAnsi"/>
        <w:sz w:val="20"/>
        <w:szCs w:val="20"/>
      </w:rPr>
      <w:fldChar w:fldCharType="separate"/>
    </w:r>
    <w:r w:rsidR="00840016">
      <w:rPr>
        <w:rFonts w:asciiTheme="minorHAnsi" w:hAnsiTheme="minorHAnsi"/>
        <w:noProof/>
        <w:sz w:val="20"/>
        <w:szCs w:val="20"/>
      </w:rPr>
      <w:t>3</w:t>
    </w:r>
    <w:r w:rsidRPr="00FE1740">
      <w:rPr>
        <w:rFonts w:asciiTheme="minorHAnsi" w:hAnsiTheme="minorHAnsi"/>
        <w:sz w:val="20"/>
        <w:szCs w:val="20"/>
      </w:rPr>
      <w:fldChar w:fldCharType="end"/>
    </w:r>
    <w:r w:rsidRPr="00FE1740">
      <w:rPr>
        <w:rFonts w:asciiTheme="minorHAnsi" w:hAnsiTheme="minorHAnsi"/>
        <w:sz w:val="20"/>
        <w:szCs w:val="20"/>
      </w:rPr>
      <w:tab/>
    </w:r>
    <w:r w:rsidRPr="00FE1740">
      <w:rPr>
        <w:rFonts w:asciiTheme="minorHAnsi" w:hAnsiTheme="minorHAnsi"/>
        <w:sz w:val="20"/>
        <w:szCs w:val="20"/>
      </w:rPr>
      <w:tab/>
    </w:r>
    <w:r w:rsidRPr="00FE1740">
      <w:rPr>
        <w:rFonts w:asciiTheme="minorHAnsi" w:hAnsiTheme="minorHAnsi"/>
        <w:sz w:val="20"/>
        <w:szCs w:val="20"/>
      </w:rPr>
      <w:tab/>
      <w:t xml:space="preserve">            Revised: </w:t>
    </w:r>
    <w:r w:rsidRPr="00FE1740">
      <w:rPr>
        <w:rFonts w:asciiTheme="minorHAnsi" w:hAnsiTheme="minorHAnsi"/>
        <w:sz w:val="20"/>
        <w:szCs w:val="20"/>
      </w:rPr>
      <w:fldChar w:fldCharType="begin"/>
    </w:r>
    <w:r w:rsidRPr="00FE1740">
      <w:rPr>
        <w:rFonts w:asciiTheme="minorHAnsi" w:hAnsiTheme="minorHAnsi"/>
        <w:sz w:val="20"/>
        <w:szCs w:val="20"/>
      </w:rPr>
      <w:instrText xml:space="preserve"> DATE \@ "M/d/yy" </w:instrText>
    </w:r>
    <w:r w:rsidRPr="00FE1740">
      <w:rPr>
        <w:rFonts w:asciiTheme="minorHAnsi" w:hAnsiTheme="minorHAnsi"/>
        <w:sz w:val="20"/>
        <w:szCs w:val="20"/>
      </w:rPr>
      <w:fldChar w:fldCharType="separate"/>
    </w:r>
    <w:r w:rsidR="00840016">
      <w:rPr>
        <w:rFonts w:asciiTheme="minorHAnsi" w:hAnsiTheme="minorHAnsi"/>
        <w:noProof/>
        <w:sz w:val="20"/>
        <w:szCs w:val="20"/>
      </w:rPr>
      <w:t>4/16/22</w:t>
    </w:r>
    <w:r w:rsidRPr="00FE1740">
      <w:rPr>
        <w:rFonts w:asciiTheme="minorHAnsi" w:hAnsiTheme="minorHAns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DB735" w14:textId="77777777" w:rsidR="00016EF1" w:rsidRDefault="00016EF1">
      <w:r>
        <w:separator/>
      </w:r>
    </w:p>
    <w:p w14:paraId="70BA6DA7" w14:textId="77777777" w:rsidR="00016EF1" w:rsidRDefault="00016EF1"/>
  </w:footnote>
  <w:footnote w:type="continuationSeparator" w:id="0">
    <w:p w14:paraId="12FA93F0" w14:textId="77777777" w:rsidR="00016EF1" w:rsidRDefault="00016EF1">
      <w:r>
        <w:continuationSeparator/>
      </w:r>
    </w:p>
    <w:p w14:paraId="320A0EE4" w14:textId="77777777" w:rsidR="00016EF1" w:rsidRDefault="00016E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0EBB1" w14:textId="77777777" w:rsidR="00077462" w:rsidRPr="00852235" w:rsidRDefault="00077462" w:rsidP="0088685D">
    <w:pPr>
      <w:pStyle w:val="HeaderRightLg"/>
      <w:tabs>
        <w:tab w:val="left" w:pos="1540"/>
        <w:tab w:val="right" w:pos="10080"/>
      </w:tabs>
      <w:jc w:val="left"/>
      <w:rPr>
        <w:sz w:val="40"/>
      </w:rPr>
    </w:pPr>
    <w:r w:rsidRPr="00B94EBD">
      <w:rPr>
        <w:b w:val="0"/>
        <w:sz w:val="40"/>
        <w:szCs w:val="18"/>
      </w:rPr>
      <w:drawing>
        <wp:inline distT="0" distB="0" distL="0" distR="0" wp14:anchorId="69F23A72" wp14:editId="0CB90C7F">
          <wp:extent cx="1724025" cy="409575"/>
          <wp:effectExtent l="0" t="0" r="3175" b="0"/>
          <wp:docPr id="5" name="Picture 1" descr="tamlogonew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tamlogonew.bmp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24025" cy="409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 w:val="0"/>
        <w:sz w:val="40"/>
        <w:szCs w:val="18"/>
      </w:rPr>
      <w:tab/>
    </w:r>
    <w:r w:rsidR="00C8669A">
      <w:rPr>
        <w:b w:val="0"/>
        <w:sz w:val="40"/>
        <w:szCs w:val="18"/>
      </w:rPr>
      <w:t>UC-Berkeley</w:t>
    </w:r>
    <w:r>
      <w:rPr>
        <w:b w:val="0"/>
        <w:sz w:val="40"/>
        <w:szCs w:val="18"/>
      </w:rPr>
      <w:t xml:space="preserve"> TAM Meeting</w:t>
    </w:r>
  </w:p>
  <w:p w14:paraId="650EECFE" w14:textId="77777777" w:rsidR="00077462" w:rsidRDefault="00077462" w:rsidP="00DC2A56">
    <w:pPr>
      <w:pStyle w:val="Header2RightLg"/>
    </w:pPr>
    <w:r>
      <w:rPr>
        <w:sz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22118E3" wp14:editId="3AC49182">
              <wp:simplePos x="0" y="0"/>
              <wp:positionH relativeFrom="column">
                <wp:posOffset>9525</wp:posOffset>
              </wp:positionH>
              <wp:positionV relativeFrom="paragraph">
                <wp:posOffset>264160</wp:posOffset>
              </wp:positionV>
              <wp:extent cx="6391275" cy="0"/>
              <wp:effectExtent l="22225" t="22860" r="38100" b="4064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9127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296CAF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0.8pt" to="7in,2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" strokecolor="#4f81bd [3204]" strokeweight="1.75pt"/>
          </w:pict>
        </mc:Fallback>
      </mc:AlternateContent>
    </w:r>
    <w:r>
      <w:tab/>
      <w:t>Agenda/Minutes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7D06E15E"/>
    <w:lvl w:ilvl="0">
      <w:start w:val="1"/>
      <w:numFmt w:val="decimal"/>
      <w:pStyle w:val="ListNumber2"/>
      <w:lvlText w:val="%1"/>
      <w:lvlJc w:val="left"/>
      <w:pPr>
        <w:ind w:left="1080" w:hanging="360"/>
      </w:pPr>
      <w:rPr>
        <w:rFonts w:hint="default"/>
      </w:rPr>
    </w:lvl>
  </w:abstractNum>
  <w:abstractNum w:abstractNumId="1" w15:restartNumberingAfterBreak="0">
    <w:nsid w:val="FFFFFF82"/>
    <w:multiLevelType w:val="singleLevel"/>
    <w:tmpl w:val="246CCE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F898A14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A0351F6"/>
    <w:multiLevelType w:val="hybridMultilevel"/>
    <w:tmpl w:val="3A3C94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F014AD3"/>
    <w:multiLevelType w:val="hybridMultilevel"/>
    <w:tmpl w:val="105281A0"/>
    <w:lvl w:ilvl="0" w:tplc="63D6638A">
      <w:start w:val="1"/>
      <w:numFmt w:val="bullet"/>
      <w:pStyle w:val="ListBullet1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B506D5"/>
    <w:multiLevelType w:val="multilevel"/>
    <w:tmpl w:val="6E2E3A08"/>
    <w:lvl w:ilvl="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F74E8"/>
    <w:multiLevelType w:val="multilevel"/>
    <w:tmpl w:val="91C0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0452FA"/>
    <w:multiLevelType w:val="multilevel"/>
    <w:tmpl w:val="6E2E3A08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754063"/>
    <w:multiLevelType w:val="multilevel"/>
    <w:tmpl w:val="A4B6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AD32D1"/>
    <w:multiLevelType w:val="multilevel"/>
    <w:tmpl w:val="614C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2468D8"/>
    <w:multiLevelType w:val="hybridMultilevel"/>
    <w:tmpl w:val="D3CCDEF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A984855"/>
    <w:multiLevelType w:val="hybridMultilevel"/>
    <w:tmpl w:val="DF0A4630"/>
    <w:lvl w:ilvl="0" w:tplc="6C3A728C">
      <w:start w:val="1"/>
      <w:numFmt w:val="decimal"/>
      <w:pStyle w:val="ListNumber1"/>
      <w:lvlText w:val="%1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3C780911"/>
    <w:multiLevelType w:val="hybridMultilevel"/>
    <w:tmpl w:val="80A479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A6E21"/>
    <w:multiLevelType w:val="hybridMultilevel"/>
    <w:tmpl w:val="EE863A6A"/>
    <w:lvl w:ilvl="0" w:tplc="4A04F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006CC6"/>
    <w:multiLevelType w:val="multilevel"/>
    <w:tmpl w:val="6E2E3A08"/>
    <w:lvl w:ilvl="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C55676"/>
    <w:multiLevelType w:val="multilevel"/>
    <w:tmpl w:val="88C0D3AE"/>
    <w:lvl w:ilvl="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EE2A06"/>
    <w:multiLevelType w:val="hybridMultilevel"/>
    <w:tmpl w:val="CF82322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74C3C62"/>
    <w:multiLevelType w:val="hybridMultilevel"/>
    <w:tmpl w:val="64BAA2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989376C"/>
    <w:multiLevelType w:val="multilevel"/>
    <w:tmpl w:val="F57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FB6D63"/>
    <w:multiLevelType w:val="hybridMultilevel"/>
    <w:tmpl w:val="6AB63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1B2C56"/>
    <w:multiLevelType w:val="multilevel"/>
    <w:tmpl w:val="4290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920905"/>
    <w:multiLevelType w:val="hybridMultilevel"/>
    <w:tmpl w:val="98BE1A86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761FB"/>
    <w:multiLevelType w:val="multilevel"/>
    <w:tmpl w:val="6FC0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437315"/>
    <w:multiLevelType w:val="hybridMultilevel"/>
    <w:tmpl w:val="55425FB6"/>
    <w:lvl w:ilvl="0" w:tplc="B582F2C2">
      <w:start w:val="1"/>
      <w:numFmt w:val="lowerLetter"/>
      <w:pStyle w:val="ListLetter1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450AF1"/>
    <w:multiLevelType w:val="multilevel"/>
    <w:tmpl w:val="FB28E3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71C56011"/>
    <w:multiLevelType w:val="multilevel"/>
    <w:tmpl w:val="4EEC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65B4D4C"/>
    <w:multiLevelType w:val="hybridMultilevel"/>
    <w:tmpl w:val="CFA21C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973199"/>
    <w:multiLevelType w:val="hybridMultilevel"/>
    <w:tmpl w:val="EB34AA6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8" w15:restartNumberingAfterBreak="0">
    <w:nsid w:val="78744D4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336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6086183">
    <w:abstractNumId w:val="2"/>
  </w:num>
  <w:num w:numId="2" w16cid:durableId="1325664761">
    <w:abstractNumId w:val="1"/>
  </w:num>
  <w:num w:numId="3" w16cid:durableId="2056854188">
    <w:abstractNumId w:val="0"/>
  </w:num>
  <w:num w:numId="4" w16cid:durableId="73865199">
    <w:abstractNumId w:val="28"/>
  </w:num>
  <w:num w:numId="5" w16cid:durableId="1286039925">
    <w:abstractNumId w:val="4"/>
  </w:num>
  <w:num w:numId="6" w16cid:durableId="1479804621">
    <w:abstractNumId w:val="23"/>
  </w:num>
  <w:num w:numId="7" w16cid:durableId="1490248601">
    <w:abstractNumId w:val="11"/>
  </w:num>
  <w:num w:numId="8" w16cid:durableId="1729496992">
    <w:abstractNumId w:val="13"/>
  </w:num>
  <w:num w:numId="9" w16cid:durableId="263655504">
    <w:abstractNumId w:val="12"/>
  </w:num>
  <w:num w:numId="10" w16cid:durableId="2101413506">
    <w:abstractNumId w:val="9"/>
  </w:num>
  <w:num w:numId="11" w16cid:durableId="1081099622">
    <w:abstractNumId w:val="24"/>
  </w:num>
  <w:num w:numId="12" w16cid:durableId="1163472547">
    <w:abstractNumId w:val="25"/>
  </w:num>
  <w:num w:numId="13" w16cid:durableId="1416247449">
    <w:abstractNumId w:val="21"/>
  </w:num>
  <w:num w:numId="14" w16cid:durableId="376394129">
    <w:abstractNumId w:val="5"/>
  </w:num>
  <w:num w:numId="15" w16cid:durableId="1180193408">
    <w:abstractNumId w:val="14"/>
  </w:num>
  <w:num w:numId="16" w16cid:durableId="1093822780">
    <w:abstractNumId w:val="15"/>
  </w:num>
  <w:num w:numId="17" w16cid:durableId="1296444637">
    <w:abstractNumId w:val="10"/>
  </w:num>
  <w:num w:numId="18" w16cid:durableId="868026185">
    <w:abstractNumId w:val="7"/>
  </w:num>
  <w:num w:numId="19" w16cid:durableId="1785273228">
    <w:abstractNumId w:val="16"/>
  </w:num>
  <w:num w:numId="20" w16cid:durableId="1150365440">
    <w:abstractNumId w:val="19"/>
  </w:num>
  <w:num w:numId="21" w16cid:durableId="687876558">
    <w:abstractNumId w:val="8"/>
  </w:num>
  <w:num w:numId="22" w16cid:durableId="1413116778">
    <w:abstractNumId w:val="3"/>
  </w:num>
  <w:num w:numId="23" w16cid:durableId="986474280">
    <w:abstractNumId w:val="22"/>
  </w:num>
  <w:num w:numId="24" w16cid:durableId="23604837">
    <w:abstractNumId w:val="26"/>
  </w:num>
  <w:num w:numId="25" w16cid:durableId="1877355214">
    <w:abstractNumId w:val="17"/>
  </w:num>
  <w:num w:numId="26" w16cid:durableId="2075471176">
    <w:abstractNumId w:val="18"/>
  </w:num>
  <w:num w:numId="27" w16cid:durableId="1071779852">
    <w:abstractNumId w:val="6"/>
  </w:num>
  <w:num w:numId="28" w16cid:durableId="119417705">
    <w:abstractNumId w:val="27"/>
  </w:num>
  <w:num w:numId="29" w16cid:durableId="590624343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187"/>
  <w:displayHorizontalDrawingGridEvery w:val="2"/>
  <w:doNotShadeFormData/>
  <w:characterSpacingControl w:val="doNotCompress"/>
  <w:hdrShapeDefaults>
    <o:shapedefaults v:ext="edit" spidmax="2050" fillcolor="white" strokecolor="red">
      <v:fill color="white" opacity="0"/>
      <v:stroke color="red" weight="1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016"/>
    <w:rsid w:val="00000068"/>
    <w:rsid w:val="000006FF"/>
    <w:rsid w:val="00000743"/>
    <w:rsid w:val="00000799"/>
    <w:rsid w:val="000008B3"/>
    <w:rsid w:val="000009C9"/>
    <w:rsid w:val="00000B1B"/>
    <w:rsid w:val="00000D92"/>
    <w:rsid w:val="00000E08"/>
    <w:rsid w:val="00000FD7"/>
    <w:rsid w:val="000016AD"/>
    <w:rsid w:val="00001B1B"/>
    <w:rsid w:val="00001DA2"/>
    <w:rsid w:val="00002159"/>
    <w:rsid w:val="000021F4"/>
    <w:rsid w:val="00002291"/>
    <w:rsid w:val="000022FD"/>
    <w:rsid w:val="00002B16"/>
    <w:rsid w:val="00002E96"/>
    <w:rsid w:val="00002ECD"/>
    <w:rsid w:val="000035C6"/>
    <w:rsid w:val="000036C1"/>
    <w:rsid w:val="000036CA"/>
    <w:rsid w:val="00003738"/>
    <w:rsid w:val="000038CF"/>
    <w:rsid w:val="00004683"/>
    <w:rsid w:val="00004A0D"/>
    <w:rsid w:val="00004AD5"/>
    <w:rsid w:val="0000544E"/>
    <w:rsid w:val="00005597"/>
    <w:rsid w:val="00005A97"/>
    <w:rsid w:val="00005DC8"/>
    <w:rsid w:val="00006228"/>
    <w:rsid w:val="0000646D"/>
    <w:rsid w:val="00006B97"/>
    <w:rsid w:val="00006BB6"/>
    <w:rsid w:val="00007026"/>
    <w:rsid w:val="000071B1"/>
    <w:rsid w:val="000073E4"/>
    <w:rsid w:val="0000751B"/>
    <w:rsid w:val="00007552"/>
    <w:rsid w:val="000076EE"/>
    <w:rsid w:val="000077BA"/>
    <w:rsid w:val="00007CA1"/>
    <w:rsid w:val="00007DAB"/>
    <w:rsid w:val="00007E9C"/>
    <w:rsid w:val="000100DF"/>
    <w:rsid w:val="000102BA"/>
    <w:rsid w:val="0001079C"/>
    <w:rsid w:val="00010864"/>
    <w:rsid w:val="00010881"/>
    <w:rsid w:val="00010ACD"/>
    <w:rsid w:val="00010C0D"/>
    <w:rsid w:val="0001107B"/>
    <w:rsid w:val="0001142B"/>
    <w:rsid w:val="0001149F"/>
    <w:rsid w:val="0001194C"/>
    <w:rsid w:val="00011F4A"/>
    <w:rsid w:val="000121CB"/>
    <w:rsid w:val="00012364"/>
    <w:rsid w:val="0001248E"/>
    <w:rsid w:val="000126D5"/>
    <w:rsid w:val="00012F81"/>
    <w:rsid w:val="00013290"/>
    <w:rsid w:val="0001382D"/>
    <w:rsid w:val="0001382E"/>
    <w:rsid w:val="000138A9"/>
    <w:rsid w:val="000139C4"/>
    <w:rsid w:val="00014004"/>
    <w:rsid w:val="000141EE"/>
    <w:rsid w:val="000144F4"/>
    <w:rsid w:val="000145C9"/>
    <w:rsid w:val="00014805"/>
    <w:rsid w:val="00015013"/>
    <w:rsid w:val="0001522C"/>
    <w:rsid w:val="0001532C"/>
    <w:rsid w:val="00015362"/>
    <w:rsid w:val="000155AC"/>
    <w:rsid w:val="0001567A"/>
    <w:rsid w:val="000158CF"/>
    <w:rsid w:val="00015901"/>
    <w:rsid w:val="00015AA1"/>
    <w:rsid w:val="0001631B"/>
    <w:rsid w:val="000167DD"/>
    <w:rsid w:val="00016979"/>
    <w:rsid w:val="00016BDA"/>
    <w:rsid w:val="00016C43"/>
    <w:rsid w:val="00016EF1"/>
    <w:rsid w:val="00016FB1"/>
    <w:rsid w:val="00017054"/>
    <w:rsid w:val="0001753E"/>
    <w:rsid w:val="00020060"/>
    <w:rsid w:val="00020214"/>
    <w:rsid w:val="000202F8"/>
    <w:rsid w:val="0002036E"/>
    <w:rsid w:val="00020388"/>
    <w:rsid w:val="0002038F"/>
    <w:rsid w:val="00020C5A"/>
    <w:rsid w:val="00020E31"/>
    <w:rsid w:val="00020F66"/>
    <w:rsid w:val="0002128E"/>
    <w:rsid w:val="00021431"/>
    <w:rsid w:val="00021432"/>
    <w:rsid w:val="000215F4"/>
    <w:rsid w:val="000217BD"/>
    <w:rsid w:val="0002182C"/>
    <w:rsid w:val="000218C1"/>
    <w:rsid w:val="000218E9"/>
    <w:rsid w:val="00021944"/>
    <w:rsid w:val="00021C3E"/>
    <w:rsid w:val="00021DF8"/>
    <w:rsid w:val="000220A0"/>
    <w:rsid w:val="000220E4"/>
    <w:rsid w:val="00022292"/>
    <w:rsid w:val="0002250F"/>
    <w:rsid w:val="000225F2"/>
    <w:rsid w:val="0002295F"/>
    <w:rsid w:val="00022FC3"/>
    <w:rsid w:val="00022FFF"/>
    <w:rsid w:val="000238EB"/>
    <w:rsid w:val="00023A84"/>
    <w:rsid w:val="00023BEC"/>
    <w:rsid w:val="00024207"/>
    <w:rsid w:val="0002452F"/>
    <w:rsid w:val="000247B1"/>
    <w:rsid w:val="00024C8D"/>
    <w:rsid w:val="00024DD8"/>
    <w:rsid w:val="00024F8D"/>
    <w:rsid w:val="00025069"/>
    <w:rsid w:val="0002514D"/>
    <w:rsid w:val="0002548C"/>
    <w:rsid w:val="00025A13"/>
    <w:rsid w:val="00025BC7"/>
    <w:rsid w:val="00025F1B"/>
    <w:rsid w:val="00025F95"/>
    <w:rsid w:val="0002630C"/>
    <w:rsid w:val="00026310"/>
    <w:rsid w:val="000266E2"/>
    <w:rsid w:val="000268AC"/>
    <w:rsid w:val="00026C2E"/>
    <w:rsid w:val="00026D20"/>
    <w:rsid w:val="00026D28"/>
    <w:rsid w:val="00026EA6"/>
    <w:rsid w:val="00027147"/>
    <w:rsid w:val="00027167"/>
    <w:rsid w:val="0002765B"/>
    <w:rsid w:val="00027AF4"/>
    <w:rsid w:val="00027D1B"/>
    <w:rsid w:val="00027F49"/>
    <w:rsid w:val="00027F96"/>
    <w:rsid w:val="0003001A"/>
    <w:rsid w:val="00030278"/>
    <w:rsid w:val="00030497"/>
    <w:rsid w:val="00030F59"/>
    <w:rsid w:val="00031160"/>
    <w:rsid w:val="00031AC0"/>
    <w:rsid w:val="00031C21"/>
    <w:rsid w:val="00031CD6"/>
    <w:rsid w:val="00031D03"/>
    <w:rsid w:val="00031EA8"/>
    <w:rsid w:val="000321A5"/>
    <w:rsid w:val="0003227A"/>
    <w:rsid w:val="00032639"/>
    <w:rsid w:val="000327BA"/>
    <w:rsid w:val="00032DEA"/>
    <w:rsid w:val="000330D6"/>
    <w:rsid w:val="000332E6"/>
    <w:rsid w:val="00033521"/>
    <w:rsid w:val="000336EC"/>
    <w:rsid w:val="00034176"/>
    <w:rsid w:val="00034615"/>
    <w:rsid w:val="00034A01"/>
    <w:rsid w:val="000351A1"/>
    <w:rsid w:val="00035361"/>
    <w:rsid w:val="0003543B"/>
    <w:rsid w:val="0003557D"/>
    <w:rsid w:val="00035977"/>
    <w:rsid w:val="00035E06"/>
    <w:rsid w:val="00035FFA"/>
    <w:rsid w:val="00036586"/>
    <w:rsid w:val="000367B1"/>
    <w:rsid w:val="00036E45"/>
    <w:rsid w:val="000377F5"/>
    <w:rsid w:val="00037A1F"/>
    <w:rsid w:val="000400C4"/>
    <w:rsid w:val="000401E5"/>
    <w:rsid w:val="0004029A"/>
    <w:rsid w:val="0004072F"/>
    <w:rsid w:val="00040B68"/>
    <w:rsid w:val="00040EE5"/>
    <w:rsid w:val="00040FB5"/>
    <w:rsid w:val="00040FD2"/>
    <w:rsid w:val="0004112F"/>
    <w:rsid w:val="0004140E"/>
    <w:rsid w:val="00041538"/>
    <w:rsid w:val="000417A2"/>
    <w:rsid w:val="00041AB0"/>
    <w:rsid w:val="000424B5"/>
    <w:rsid w:val="00042501"/>
    <w:rsid w:val="0004274C"/>
    <w:rsid w:val="0004281F"/>
    <w:rsid w:val="00042AF0"/>
    <w:rsid w:val="00042BED"/>
    <w:rsid w:val="000433FE"/>
    <w:rsid w:val="00043613"/>
    <w:rsid w:val="000438FC"/>
    <w:rsid w:val="00043B37"/>
    <w:rsid w:val="00043C72"/>
    <w:rsid w:val="00043F23"/>
    <w:rsid w:val="00044007"/>
    <w:rsid w:val="00044600"/>
    <w:rsid w:val="0004480F"/>
    <w:rsid w:val="00044B87"/>
    <w:rsid w:val="000450CA"/>
    <w:rsid w:val="0004553C"/>
    <w:rsid w:val="00045857"/>
    <w:rsid w:val="00045D03"/>
    <w:rsid w:val="00045FA3"/>
    <w:rsid w:val="000464A6"/>
    <w:rsid w:val="00046B32"/>
    <w:rsid w:val="00046B3B"/>
    <w:rsid w:val="00046B54"/>
    <w:rsid w:val="00046BA0"/>
    <w:rsid w:val="00047BA1"/>
    <w:rsid w:val="00047D20"/>
    <w:rsid w:val="00047E36"/>
    <w:rsid w:val="00047F90"/>
    <w:rsid w:val="00050AB5"/>
    <w:rsid w:val="00050B6C"/>
    <w:rsid w:val="000516C5"/>
    <w:rsid w:val="000517D7"/>
    <w:rsid w:val="000518CC"/>
    <w:rsid w:val="00051D5A"/>
    <w:rsid w:val="00051E7A"/>
    <w:rsid w:val="00051F8F"/>
    <w:rsid w:val="00052205"/>
    <w:rsid w:val="0005231D"/>
    <w:rsid w:val="0005241C"/>
    <w:rsid w:val="000524FF"/>
    <w:rsid w:val="00052666"/>
    <w:rsid w:val="000526F3"/>
    <w:rsid w:val="000529D8"/>
    <w:rsid w:val="000529DA"/>
    <w:rsid w:val="00052E1D"/>
    <w:rsid w:val="000530E1"/>
    <w:rsid w:val="00053272"/>
    <w:rsid w:val="000532F2"/>
    <w:rsid w:val="0005350E"/>
    <w:rsid w:val="00053BC7"/>
    <w:rsid w:val="00053CC7"/>
    <w:rsid w:val="00053FFF"/>
    <w:rsid w:val="0005424D"/>
    <w:rsid w:val="000542A6"/>
    <w:rsid w:val="0005444B"/>
    <w:rsid w:val="00054662"/>
    <w:rsid w:val="000546E0"/>
    <w:rsid w:val="00054A4D"/>
    <w:rsid w:val="00054C5F"/>
    <w:rsid w:val="00054EDF"/>
    <w:rsid w:val="00054FA3"/>
    <w:rsid w:val="00055058"/>
    <w:rsid w:val="000550FC"/>
    <w:rsid w:val="000554DD"/>
    <w:rsid w:val="000557B0"/>
    <w:rsid w:val="00055863"/>
    <w:rsid w:val="000567DB"/>
    <w:rsid w:val="00056C5C"/>
    <w:rsid w:val="00056EB8"/>
    <w:rsid w:val="00057222"/>
    <w:rsid w:val="000576D1"/>
    <w:rsid w:val="0005792D"/>
    <w:rsid w:val="0005796B"/>
    <w:rsid w:val="00057AE6"/>
    <w:rsid w:val="00057CB9"/>
    <w:rsid w:val="00057DEC"/>
    <w:rsid w:val="00057EE2"/>
    <w:rsid w:val="00060149"/>
    <w:rsid w:val="000603F2"/>
    <w:rsid w:val="00060F63"/>
    <w:rsid w:val="0006113E"/>
    <w:rsid w:val="000611DF"/>
    <w:rsid w:val="00061429"/>
    <w:rsid w:val="000614CC"/>
    <w:rsid w:val="00061797"/>
    <w:rsid w:val="00061D95"/>
    <w:rsid w:val="00061E44"/>
    <w:rsid w:val="00061EE3"/>
    <w:rsid w:val="00062339"/>
    <w:rsid w:val="00062756"/>
    <w:rsid w:val="000628DE"/>
    <w:rsid w:val="00062BAD"/>
    <w:rsid w:val="00062FA2"/>
    <w:rsid w:val="000638E6"/>
    <w:rsid w:val="00063BD4"/>
    <w:rsid w:val="00064213"/>
    <w:rsid w:val="0006467B"/>
    <w:rsid w:val="00064B38"/>
    <w:rsid w:val="00065474"/>
    <w:rsid w:val="000656B4"/>
    <w:rsid w:val="000657BA"/>
    <w:rsid w:val="00065834"/>
    <w:rsid w:val="00065A96"/>
    <w:rsid w:val="00065D4B"/>
    <w:rsid w:val="00065E34"/>
    <w:rsid w:val="00066141"/>
    <w:rsid w:val="000663A8"/>
    <w:rsid w:val="000664EB"/>
    <w:rsid w:val="0006671D"/>
    <w:rsid w:val="000671FB"/>
    <w:rsid w:val="00067226"/>
    <w:rsid w:val="00067899"/>
    <w:rsid w:val="00067961"/>
    <w:rsid w:val="00067B0A"/>
    <w:rsid w:val="00067B4F"/>
    <w:rsid w:val="00067FB6"/>
    <w:rsid w:val="0007008D"/>
    <w:rsid w:val="00070112"/>
    <w:rsid w:val="0007044D"/>
    <w:rsid w:val="00070981"/>
    <w:rsid w:val="00070B5E"/>
    <w:rsid w:val="0007100F"/>
    <w:rsid w:val="00071531"/>
    <w:rsid w:val="0007188A"/>
    <w:rsid w:val="0007190B"/>
    <w:rsid w:val="000723D6"/>
    <w:rsid w:val="0007252D"/>
    <w:rsid w:val="000725BE"/>
    <w:rsid w:val="00072877"/>
    <w:rsid w:val="00072AC0"/>
    <w:rsid w:val="00072C99"/>
    <w:rsid w:val="00072CA2"/>
    <w:rsid w:val="00072E6A"/>
    <w:rsid w:val="00072E6D"/>
    <w:rsid w:val="00073057"/>
    <w:rsid w:val="0007309B"/>
    <w:rsid w:val="00073341"/>
    <w:rsid w:val="00073555"/>
    <w:rsid w:val="00073794"/>
    <w:rsid w:val="00073F64"/>
    <w:rsid w:val="00073F88"/>
    <w:rsid w:val="000742A3"/>
    <w:rsid w:val="00074805"/>
    <w:rsid w:val="00074927"/>
    <w:rsid w:val="00074C89"/>
    <w:rsid w:val="00075658"/>
    <w:rsid w:val="0007581D"/>
    <w:rsid w:val="00075928"/>
    <w:rsid w:val="0007595C"/>
    <w:rsid w:val="00075EEF"/>
    <w:rsid w:val="00075F77"/>
    <w:rsid w:val="000761C0"/>
    <w:rsid w:val="000765A7"/>
    <w:rsid w:val="000766C8"/>
    <w:rsid w:val="0007676D"/>
    <w:rsid w:val="000768E8"/>
    <w:rsid w:val="0007691A"/>
    <w:rsid w:val="00076C6F"/>
    <w:rsid w:val="00076F24"/>
    <w:rsid w:val="00076F28"/>
    <w:rsid w:val="0007718B"/>
    <w:rsid w:val="00077462"/>
    <w:rsid w:val="000775AF"/>
    <w:rsid w:val="00077953"/>
    <w:rsid w:val="000779D9"/>
    <w:rsid w:val="00077A89"/>
    <w:rsid w:val="00077D01"/>
    <w:rsid w:val="00077E61"/>
    <w:rsid w:val="00077FAD"/>
    <w:rsid w:val="0008043F"/>
    <w:rsid w:val="00080E63"/>
    <w:rsid w:val="00080EC0"/>
    <w:rsid w:val="0008129C"/>
    <w:rsid w:val="000813CF"/>
    <w:rsid w:val="0008149E"/>
    <w:rsid w:val="000817AA"/>
    <w:rsid w:val="00081FED"/>
    <w:rsid w:val="00082102"/>
    <w:rsid w:val="00082227"/>
    <w:rsid w:val="00082655"/>
    <w:rsid w:val="000827FC"/>
    <w:rsid w:val="000828FF"/>
    <w:rsid w:val="00082CB2"/>
    <w:rsid w:val="00083AE2"/>
    <w:rsid w:val="00083CD1"/>
    <w:rsid w:val="000840CB"/>
    <w:rsid w:val="000841C7"/>
    <w:rsid w:val="00084228"/>
    <w:rsid w:val="0008455A"/>
    <w:rsid w:val="0008483B"/>
    <w:rsid w:val="00084D86"/>
    <w:rsid w:val="00084DA4"/>
    <w:rsid w:val="00084E9B"/>
    <w:rsid w:val="000851D5"/>
    <w:rsid w:val="00085471"/>
    <w:rsid w:val="00085541"/>
    <w:rsid w:val="00085967"/>
    <w:rsid w:val="000859F6"/>
    <w:rsid w:val="00085AFF"/>
    <w:rsid w:val="00085B77"/>
    <w:rsid w:val="00085EDD"/>
    <w:rsid w:val="00085F85"/>
    <w:rsid w:val="000862CB"/>
    <w:rsid w:val="000862D6"/>
    <w:rsid w:val="0008648E"/>
    <w:rsid w:val="000867C3"/>
    <w:rsid w:val="0008687C"/>
    <w:rsid w:val="00086FE3"/>
    <w:rsid w:val="00087C86"/>
    <w:rsid w:val="00087D38"/>
    <w:rsid w:val="00087E49"/>
    <w:rsid w:val="00087ED1"/>
    <w:rsid w:val="00090049"/>
    <w:rsid w:val="0009019D"/>
    <w:rsid w:val="000906E1"/>
    <w:rsid w:val="00090A49"/>
    <w:rsid w:val="0009100E"/>
    <w:rsid w:val="00091116"/>
    <w:rsid w:val="000911F0"/>
    <w:rsid w:val="000919A7"/>
    <w:rsid w:val="00091D05"/>
    <w:rsid w:val="00091D12"/>
    <w:rsid w:val="00091ED1"/>
    <w:rsid w:val="00092064"/>
    <w:rsid w:val="00092205"/>
    <w:rsid w:val="000926DB"/>
    <w:rsid w:val="00092738"/>
    <w:rsid w:val="000928A9"/>
    <w:rsid w:val="000928F5"/>
    <w:rsid w:val="00092970"/>
    <w:rsid w:val="00092FEF"/>
    <w:rsid w:val="00093036"/>
    <w:rsid w:val="0009307E"/>
    <w:rsid w:val="0009388E"/>
    <w:rsid w:val="00093991"/>
    <w:rsid w:val="00094130"/>
    <w:rsid w:val="0009427D"/>
    <w:rsid w:val="000943ED"/>
    <w:rsid w:val="000947E0"/>
    <w:rsid w:val="00094860"/>
    <w:rsid w:val="00094A57"/>
    <w:rsid w:val="00094A6A"/>
    <w:rsid w:val="00094CF1"/>
    <w:rsid w:val="00094FF1"/>
    <w:rsid w:val="000956DE"/>
    <w:rsid w:val="00095D56"/>
    <w:rsid w:val="00095E22"/>
    <w:rsid w:val="00095FEC"/>
    <w:rsid w:val="000960BD"/>
    <w:rsid w:val="0009641A"/>
    <w:rsid w:val="00096801"/>
    <w:rsid w:val="00096B38"/>
    <w:rsid w:val="00096BC2"/>
    <w:rsid w:val="00096BCB"/>
    <w:rsid w:val="00096CB5"/>
    <w:rsid w:val="00097195"/>
    <w:rsid w:val="0009768C"/>
    <w:rsid w:val="00097960"/>
    <w:rsid w:val="00097C0F"/>
    <w:rsid w:val="00097F47"/>
    <w:rsid w:val="000A088F"/>
    <w:rsid w:val="000A0D5A"/>
    <w:rsid w:val="000A102F"/>
    <w:rsid w:val="000A109F"/>
    <w:rsid w:val="000A1163"/>
    <w:rsid w:val="000A135B"/>
    <w:rsid w:val="000A1851"/>
    <w:rsid w:val="000A1A1C"/>
    <w:rsid w:val="000A1FF6"/>
    <w:rsid w:val="000A236A"/>
    <w:rsid w:val="000A2471"/>
    <w:rsid w:val="000A24F3"/>
    <w:rsid w:val="000A25CE"/>
    <w:rsid w:val="000A2673"/>
    <w:rsid w:val="000A26AA"/>
    <w:rsid w:val="000A29BE"/>
    <w:rsid w:val="000A29EA"/>
    <w:rsid w:val="000A2CC5"/>
    <w:rsid w:val="000A2D31"/>
    <w:rsid w:val="000A2D95"/>
    <w:rsid w:val="000A3128"/>
    <w:rsid w:val="000A3362"/>
    <w:rsid w:val="000A34F0"/>
    <w:rsid w:val="000A3A2C"/>
    <w:rsid w:val="000A3B80"/>
    <w:rsid w:val="000A3B90"/>
    <w:rsid w:val="000A3CC9"/>
    <w:rsid w:val="000A40DA"/>
    <w:rsid w:val="000A4149"/>
    <w:rsid w:val="000A4340"/>
    <w:rsid w:val="000A4350"/>
    <w:rsid w:val="000A4431"/>
    <w:rsid w:val="000A446B"/>
    <w:rsid w:val="000A45CC"/>
    <w:rsid w:val="000A46A8"/>
    <w:rsid w:val="000A473A"/>
    <w:rsid w:val="000A478E"/>
    <w:rsid w:val="000A4A85"/>
    <w:rsid w:val="000A4D6C"/>
    <w:rsid w:val="000A4D8A"/>
    <w:rsid w:val="000A4E40"/>
    <w:rsid w:val="000A4FDF"/>
    <w:rsid w:val="000A57C9"/>
    <w:rsid w:val="000A5F93"/>
    <w:rsid w:val="000A6192"/>
    <w:rsid w:val="000A6391"/>
    <w:rsid w:val="000A63AD"/>
    <w:rsid w:val="000A6B10"/>
    <w:rsid w:val="000A6B15"/>
    <w:rsid w:val="000A6C16"/>
    <w:rsid w:val="000A6C42"/>
    <w:rsid w:val="000A6F84"/>
    <w:rsid w:val="000A6FA1"/>
    <w:rsid w:val="000A7EF7"/>
    <w:rsid w:val="000B01E8"/>
    <w:rsid w:val="000B02B4"/>
    <w:rsid w:val="000B03D1"/>
    <w:rsid w:val="000B08B3"/>
    <w:rsid w:val="000B0A6F"/>
    <w:rsid w:val="000B0B34"/>
    <w:rsid w:val="000B0B5D"/>
    <w:rsid w:val="000B0D09"/>
    <w:rsid w:val="000B0D57"/>
    <w:rsid w:val="000B1039"/>
    <w:rsid w:val="000B10A4"/>
    <w:rsid w:val="000B11D0"/>
    <w:rsid w:val="000B180A"/>
    <w:rsid w:val="000B1838"/>
    <w:rsid w:val="000B1D3C"/>
    <w:rsid w:val="000B2201"/>
    <w:rsid w:val="000B25B1"/>
    <w:rsid w:val="000B27F5"/>
    <w:rsid w:val="000B2BD1"/>
    <w:rsid w:val="000B33D8"/>
    <w:rsid w:val="000B3632"/>
    <w:rsid w:val="000B36D4"/>
    <w:rsid w:val="000B37EE"/>
    <w:rsid w:val="000B3863"/>
    <w:rsid w:val="000B3C3F"/>
    <w:rsid w:val="000B3C88"/>
    <w:rsid w:val="000B3F6D"/>
    <w:rsid w:val="000B40D5"/>
    <w:rsid w:val="000B41AA"/>
    <w:rsid w:val="000B42AC"/>
    <w:rsid w:val="000B4544"/>
    <w:rsid w:val="000B4E39"/>
    <w:rsid w:val="000B5335"/>
    <w:rsid w:val="000B534E"/>
    <w:rsid w:val="000B5927"/>
    <w:rsid w:val="000B6626"/>
    <w:rsid w:val="000B67B0"/>
    <w:rsid w:val="000B6A4B"/>
    <w:rsid w:val="000B6A6D"/>
    <w:rsid w:val="000B6B89"/>
    <w:rsid w:val="000B6CAE"/>
    <w:rsid w:val="000B6F4A"/>
    <w:rsid w:val="000B6F5E"/>
    <w:rsid w:val="000B70CD"/>
    <w:rsid w:val="000B715D"/>
    <w:rsid w:val="000B71C3"/>
    <w:rsid w:val="000B7374"/>
    <w:rsid w:val="000B7740"/>
    <w:rsid w:val="000B7872"/>
    <w:rsid w:val="000B7A1E"/>
    <w:rsid w:val="000B7D13"/>
    <w:rsid w:val="000C0FA6"/>
    <w:rsid w:val="000C1024"/>
    <w:rsid w:val="000C14E7"/>
    <w:rsid w:val="000C1875"/>
    <w:rsid w:val="000C19A0"/>
    <w:rsid w:val="000C1AE8"/>
    <w:rsid w:val="000C1E9B"/>
    <w:rsid w:val="000C2699"/>
    <w:rsid w:val="000C26F9"/>
    <w:rsid w:val="000C29A9"/>
    <w:rsid w:val="000C2A94"/>
    <w:rsid w:val="000C2EED"/>
    <w:rsid w:val="000C2FBA"/>
    <w:rsid w:val="000C33B8"/>
    <w:rsid w:val="000C3BD6"/>
    <w:rsid w:val="000C3D69"/>
    <w:rsid w:val="000C3F53"/>
    <w:rsid w:val="000C481E"/>
    <w:rsid w:val="000C485E"/>
    <w:rsid w:val="000C4E83"/>
    <w:rsid w:val="000C4F42"/>
    <w:rsid w:val="000C4F88"/>
    <w:rsid w:val="000C4FC1"/>
    <w:rsid w:val="000C5008"/>
    <w:rsid w:val="000C5038"/>
    <w:rsid w:val="000C5199"/>
    <w:rsid w:val="000C5570"/>
    <w:rsid w:val="000C5719"/>
    <w:rsid w:val="000C5EC1"/>
    <w:rsid w:val="000C5FE3"/>
    <w:rsid w:val="000C605F"/>
    <w:rsid w:val="000C6378"/>
    <w:rsid w:val="000C637C"/>
    <w:rsid w:val="000C680F"/>
    <w:rsid w:val="000C6B30"/>
    <w:rsid w:val="000C6E89"/>
    <w:rsid w:val="000C6EAA"/>
    <w:rsid w:val="000C7540"/>
    <w:rsid w:val="000C75E8"/>
    <w:rsid w:val="000C78E2"/>
    <w:rsid w:val="000C7AE1"/>
    <w:rsid w:val="000C7C5E"/>
    <w:rsid w:val="000D02DB"/>
    <w:rsid w:val="000D0540"/>
    <w:rsid w:val="000D065E"/>
    <w:rsid w:val="000D06F8"/>
    <w:rsid w:val="000D0868"/>
    <w:rsid w:val="000D092B"/>
    <w:rsid w:val="000D0CD5"/>
    <w:rsid w:val="000D0CEA"/>
    <w:rsid w:val="000D0F52"/>
    <w:rsid w:val="000D13A7"/>
    <w:rsid w:val="000D1419"/>
    <w:rsid w:val="000D14F2"/>
    <w:rsid w:val="000D1850"/>
    <w:rsid w:val="000D1B1E"/>
    <w:rsid w:val="000D1CE6"/>
    <w:rsid w:val="000D2190"/>
    <w:rsid w:val="000D21E7"/>
    <w:rsid w:val="000D23FB"/>
    <w:rsid w:val="000D26A1"/>
    <w:rsid w:val="000D2962"/>
    <w:rsid w:val="000D2E1C"/>
    <w:rsid w:val="000D3129"/>
    <w:rsid w:val="000D31B0"/>
    <w:rsid w:val="000D3996"/>
    <w:rsid w:val="000D3E8E"/>
    <w:rsid w:val="000D40E8"/>
    <w:rsid w:val="000D4661"/>
    <w:rsid w:val="000D49F2"/>
    <w:rsid w:val="000D4C50"/>
    <w:rsid w:val="000D4D42"/>
    <w:rsid w:val="000D4E13"/>
    <w:rsid w:val="000D5272"/>
    <w:rsid w:val="000D52DB"/>
    <w:rsid w:val="000D5443"/>
    <w:rsid w:val="000D554F"/>
    <w:rsid w:val="000D55C1"/>
    <w:rsid w:val="000D563A"/>
    <w:rsid w:val="000D5666"/>
    <w:rsid w:val="000D5721"/>
    <w:rsid w:val="000D61A1"/>
    <w:rsid w:val="000D6813"/>
    <w:rsid w:val="000D6F22"/>
    <w:rsid w:val="000D71A1"/>
    <w:rsid w:val="000D7BD4"/>
    <w:rsid w:val="000D7D28"/>
    <w:rsid w:val="000D7FC8"/>
    <w:rsid w:val="000E0309"/>
    <w:rsid w:val="000E0B52"/>
    <w:rsid w:val="000E0C84"/>
    <w:rsid w:val="000E1339"/>
    <w:rsid w:val="000E2208"/>
    <w:rsid w:val="000E24C3"/>
    <w:rsid w:val="000E2852"/>
    <w:rsid w:val="000E2C59"/>
    <w:rsid w:val="000E2D0F"/>
    <w:rsid w:val="000E2D38"/>
    <w:rsid w:val="000E2D93"/>
    <w:rsid w:val="000E301B"/>
    <w:rsid w:val="000E3341"/>
    <w:rsid w:val="000E3420"/>
    <w:rsid w:val="000E35FE"/>
    <w:rsid w:val="000E3753"/>
    <w:rsid w:val="000E3926"/>
    <w:rsid w:val="000E3DD4"/>
    <w:rsid w:val="000E40D7"/>
    <w:rsid w:val="000E4420"/>
    <w:rsid w:val="000E49F7"/>
    <w:rsid w:val="000E4B55"/>
    <w:rsid w:val="000E4CE8"/>
    <w:rsid w:val="000E5955"/>
    <w:rsid w:val="000E59BF"/>
    <w:rsid w:val="000E5A6E"/>
    <w:rsid w:val="000E5AAF"/>
    <w:rsid w:val="000E5B70"/>
    <w:rsid w:val="000E67E2"/>
    <w:rsid w:val="000E688F"/>
    <w:rsid w:val="000E69A4"/>
    <w:rsid w:val="000E6B25"/>
    <w:rsid w:val="000E70EF"/>
    <w:rsid w:val="000E738A"/>
    <w:rsid w:val="000E77B3"/>
    <w:rsid w:val="000E7AE9"/>
    <w:rsid w:val="000E7C21"/>
    <w:rsid w:val="000E7CD6"/>
    <w:rsid w:val="000E7FB4"/>
    <w:rsid w:val="000F0C4C"/>
    <w:rsid w:val="000F0C75"/>
    <w:rsid w:val="000F1074"/>
    <w:rsid w:val="000F13EE"/>
    <w:rsid w:val="000F1E72"/>
    <w:rsid w:val="000F1F7D"/>
    <w:rsid w:val="000F225B"/>
    <w:rsid w:val="000F231D"/>
    <w:rsid w:val="000F242C"/>
    <w:rsid w:val="000F2538"/>
    <w:rsid w:val="000F2592"/>
    <w:rsid w:val="000F2606"/>
    <w:rsid w:val="000F36D4"/>
    <w:rsid w:val="000F3F3A"/>
    <w:rsid w:val="000F3FD1"/>
    <w:rsid w:val="000F410D"/>
    <w:rsid w:val="000F412D"/>
    <w:rsid w:val="000F4195"/>
    <w:rsid w:val="000F43A5"/>
    <w:rsid w:val="000F481B"/>
    <w:rsid w:val="000F4D2C"/>
    <w:rsid w:val="000F596F"/>
    <w:rsid w:val="000F5E93"/>
    <w:rsid w:val="000F6070"/>
    <w:rsid w:val="000F63FD"/>
    <w:rsid w:val="000F6A3E"/>
    <w:rsid w:val="000F6B52"/>
    <w:rsid w:val="000F745D"/>
    <w:rsid w:val="000F7586"/>
    <w:rsid w:val="000F788E"/>
    <w:rsid w:val="000F7B53"/>
    <w:rsid w:val="000F7E1A"/>
    <w:rsid w:val="0010030D"/>
    <w:rsid w:val="00100513"/>
    <w:rsid w:val="00100A46"/>
    <w:rsid w:val="00100B93"/>
    <w:rsid w:val="00100CAD"/>
    <w:rsid w:val="00101196"/>
    <w:rsid w:val="0010180C"/>
    <w:rsid w:val="00101E61"/>
    <w:rsid w:val="00102264"/>
    <w:rsid w:val="001023F9"/>
    <w:rsid w:val="0010259C"/>
    <w:rsid w:val="00102666"/>
    <w:rsid w:val="001027F2"/>
    <w:rsid w:val="00102E0F"/>
    <w:rsid w:val="00102FD7"/>
    <w:rsid w:val="001039C9"/>
    <w:rsid w:val="00103A7A"/>
    <w:rsid w:val="001044B6"/>
    <w:rsid w:val="00104576"/>
    <w:rsid w:val="00104FCE"/>
    <w:rsid w:val="00104FDD"/>
    <w:rsid w:val="001057E0"/>
    <w:rsid w:val="00105844"/>
    <w:rsid w:val="00105923"/>
    <w:rsid w:val="00105C80"/>
    <w:rsid w:val="001060C2"/>
    <w:rsid w:val="001063FD"/>
    <w:rsid w:val="001067F9"/>
    <w:rsid w:val="00106BC8"/>
    <w:rsid w:val="00106DB3"/>
    <w:rsid w:val="00106FC9"/>
    <w:rsid w:val="001071C5"/>
    <w:rsid w:val="00107281"/>
    <w:rsid w:val="001077F7"/>
    <w:rsid w:val="00107890"/>
    <w:rsid w:val="00107916"/>
    <w:rsid w:val="00110480"/>
    <w:rsid w:val="0011050E"/>
    <w:rsid w:val="0011090B"/>
    <w:rsid w:val="00110A82"/>
    <w:rsid w:val="00110CED"/>
    <w:rsid w:val="00110F71"/>
    <w:rsid w:val="0011131F"/>
    <w:rsid w:val="00111360"/>
    <w:rsid w:val="001114F4"/>
    <w:rsid w:val="00111523"/>
    <w:rsid w:val="0011189F"/>
    <w:rsid w:val="00111951"/>
    <w:rsid w:val="00111968"/>
    <w:rsid w:val="00111A2C"/>
    <w:rsid w:val="00111DC8"/>
    <w:rsid w:val="00111E6E"/>
    <w:rsid w:val="00111F39"/>
    <w:rsid w:val="00111F59"/>
    <w:rsid w:val="00112126"/>
    <w:rsid w:val="001121A1"/>
    <w:rsid w:val="00112579"/>
    <w:rsid w:val="001125E8"/>
    <w:rsid w:val="001126D0"/>
    <w:rsid w:val="00112706"/>
    <w:rsid w:val="00112780"/>
    <w:rsid w:val="00112AFA"/>
    <w:rsid w:val="00112CC8"/>
    <w:rsid w:val="00112E61"/>
    <w:rsid w:val="00113388"/>
    <w:rsid w:val="0011367A"/>
    <w:rsid w:val="00113815"/>
    <w:rsid w:val="00113A7C"/>
    <w:rsid w:val="00113B9C"/>
    <w:rsid w:val="00113F19"/>
    <w:rsid w:val="00114256"/>
    <w:rsid w:val="00114932"/>
    <w:rsid w:val="00114CC2"/>
    <w:rsid w:val="0011579B"/>
    <w:rsid w:val="00115940"/>
    <w:rsid w:val="001159EA"/>
    <w:rsid w:val="00116280"/>
    <w:rsid w:val="00116407"/>
    <w:rsid w:val="00116528"/>
    <w:rsid w:val="001169CF"/>
    <w:rsid w:val="00116B2D"/>
    <w:rsid w:val="00117048"/>
    <w:rsid w:val="001170B0"/>
    <w:rsid w:val="001173B1"/>
    <w:rsid w:val="001175A6"/>
    <w:rsid w:val="00117A18"/>
    <w:rsid w:val="00117A9C"/>
    <w:rsid w:val="00117EE1"/>
    <w:rsid w:val="00117FB4"/>
    <w:rsid w:val="001206A3"/>
    <w:rsid w:val="001208CC"/>
    <w:rsid w:val="0012095A"/>
    <w:rsid w:val="001209DA"/>
    <w:rsid w:val="00120C88"/>
    <w:rsid w:val="00120C9E"/>
    <w:rsid w:val="00120F4C"/>
    <w:rsid w:val="00121039"/>
    <w:rsid w:val="00121244"/>
    <w:rsid w:val="001212A6"/>
    <w:rsid w:val="00121489"/>
    <w:rsid w:val="001214A5"/>
    <w:rsid w:val="001215E2"/>
    <w:rsid w:val="00121686"/>
    <w:rsid w:val="00121BA6"/>
    <w:rsid w:val="00121C49"/>
    <w:rsid w:val="00121C9C"/>
    <w:rsid w:val="00121DE7"/>
    <w:rsid w:val="00121E46"/>
    <w:rsid w:val="00122372"/>
    <w:rsid w:val="00122610"/>
    <w:rsid w:val="001228C9"/>
    <w:rsid w:val="00122935"/>
    <w:rsid w:val="00122A7C"/>
    <w:rsid w:val="00122BF4"/>
    <w:rsid w:val="00122E4C"/>
    <w:rsid w:val="00122E5C"/>
    <w:rsid w:val="00122F80"/>
    <w:rsid w:val="00122F86"/>
    <w:rsid w:val="0012303F"/>
    <w:rsid w:val="0012387D"/>
    <w:rsid w:val="00123953"/>
    <w:rsid w:val="001239ED"/>
    <w:rsid w:val="00123C54"/>
    <w:rsid w:val="0012406A"/>
    <w:rsid w:val="00124388"/>
    <w:rsid w:val="001243F0"/>
    <w:rsid w:val="00124482"/>
    <w:rsid w:val="001244AC"/>
    <w:rsid w:val="00124960"/>
    <w:rsid w:val="001249DF"/>
    <w:rsid w:val="00124AAC"/>
    <w:rsid w:val="00125015"/>
    <w:rsid w:val="00125CB0"/>
    <w:rsid w:val="00125DF9"/>
    <w:rsid w:val="00126155"/>
    <w:rsid w:val="00126587"/>
    <w:rsid w:val="00126739"/>
    <w:rsid w:val="00126ADB"/>
    <w:rsid w:val="00126B2E"/>
    <w:rsid w:val="00126C07"/>
    <w:rsid w:val="00127448"/>
    <w:rsid w:val="001276E2"/>
    <w:rsid w:val="00127A4D"/>
    <w:rsid w:val="00127BCD"/>
    <w:rsid w:val="00127E10"/>
    <w:rsid w:val="00127EE4"/>
    <w:rsid w:val="00130137"/>
    <w:rsid w:val="00130335"/>
    <w:rsid w:val="00130769"/>
    <w:rsid w:val="001309A4"/>
    <w:rsid w:val="00130ABA"/>
    <w:rsid w:val="00130C8D"/>
    <w:rsid w:val="00131013"/>
    <w:rsid w:val="0013124B"/>
    <w:rsid w:val="0013126B"/>
    <w:rsid w:val="00131589"/>
    <w:rsid w:val="001317AF"/>
    <w:rsid w:val="001318F3"/>
    <w:rsid w:val="00131AC7"/>
    <w:rsid w:val="00131BAA"/>
    <w:rsid w:val="00131C6C"/>
    <w:rsid w:val="00131DDE"/>
    <w:rsid w:val="00131F4A"/>
    <w:rsid w:val="001321F8"/>
    <w:rsid w:val="00132322"/>
    <w:rsid w:val="00132491"/>
    <w:rsid w:val="00132CC3"/>
    <w:rsid w:val="00132D0A"/>
    <w:rsid w:val="00133333"/>
    <w:rsid w:val="00133503"/>
    <w:rsid w:val="0013350E"/>
    <w:rsid w:val="00133959"/>
    <w:rsid w:val="00133A61"/>
    <w:rsid w:val="00133CD5"/>
    <w:rsid w:val="00133D8C"/>
    <w:rsid w:val="00134017"/>
    <w:rsid w:val="001347CD"/>
    <w:rsid w:val="00134F4E"/>
    <w:rsid w:val="0013522E"/>
    <w:rsid w:val="00135393"/>
    <w:rsid w:val="001356C6"/>
    <w:rsid w:val="0013582A"/>
    <w:rsid w:val="00135C7B"/>
    <w:rsid w:val="00135FFA"/>
    <w:rsid w:val="001365BC"/>
    <w:rsid w:val="00136BF8"/>
    <w:rsid w:val="00136CBE"/>
    <w:rsid w:val="0013715C"/>
    <w:rsid w:val="00137596"/>
    <w:rsid w:val="001375A4"/>
    <w:rsid w:val="0013769A"/>
    <w:rsid w:val="00137B7F"/>
    <w:rsid w:val="00137D10"/>
    <w:rsid w:val="00137DF0"/>
    <w:rsid w:val="00140140"/>
    <w:rsid w:val="001403B6"/>
    <w:rsid w:val="0014071C"/>
    <w:rsid w:val="00140987"/>
    <w:rsid w:val="00140CD6"/>
    <w:rsid w:val="00140FF1"/>
    <w:rsid w:val="0014132E"/>
    <w:rsid w:val="001414E8"/>
    <w:rsid w:val="0014169B"/>
    <w:rsid w:val="0014250F"/>
    <w:rsid w:val="001425C8"/>
    <w:rsid w:val="0014267F"/>
    <w:rsid w:val="00142A46"/>
    <w:rsid w:val="0014358F"/>
    <w:rsid w:val="0014431C"/>
    <w:rsid w:val="001447E3"/>
    <w:rsid w:val="001448ED"/>
    <w:rsid w:val="001449C3"/>
    <w:rsid w:val="00144A3F"/>
    <w:rsid w:val="00144B3F"/>
    <w:rsid w:val="00144D55"/>
    <w:rsid w:val="00145455"/>
    <w:rsid w:val="00145CB3"/>
    <w:rsid w:val="00145D46"/>
    <w:rsid w:val="00145EFC"/>
    <w:rsid w:val="001460B2"/>
    <w:rsid w:val="0014614A"/>
    <w:rsid w:val="00146194"/>
    <w:rsid w:val="00146380"/>
    <w:rsid w:val="001463C1"/>
    <w:rsid w:val="001466B0"/>
    <w:rsid w:val="001467C2"/>
    <w:rsid w:val="00147753"/>
    <w:rsid w:val="00147856"/>
    <w:rsid w:val="00147C42"/>
    <w:rsid w:val="00147CE6"/>
    <w:rsid w:val="00147CF5"/>
    <w:rsid w:val="001510E5"/>
    <w:rsid w:val="0015125B"/>
    <w:rsid w:val="00151843"/>
    <w:rsid w:val="00151955"/>
    <w:rsid w:val="001519F3"/>
    <w:rsid w:val="00151C0B"/>
    <w:rsid w:val="00151DB1"/>
    <w:rsid w:val="00151E18"/>
    <w:rsid w:val="0015209E"/>
    <w:rsid w:val="001521C3"/>
    <w:rsid w:val="00152367"/>
    <w:rsid w:val="001528A1"/>
    <w:rsid w:val="00152A6B"/>
    <w:rsid w:val="00152BA1"/>
    <w:rsid w:val="00152D03"/>
    <w:rsid w:val="001530B0"/>
    <w:rsid w:val="0015321D"/>
    <w:rsid w:val="001534F6"/>
    <w:rsid w:val="0015367B"/>
    <w:rsid w:val="00153781"/>
    <w:rsid w:val="001539C6"/>
    <w:rsid w:val="00153C67"/>
    <w:rsid w:val="00153CF2"/>
    <w:rsid w:val="00153F6F"/>
    <w:rsid w:val="00153FFD"/>
    <w:rsid w:val="00154223"/>
    <w:rsid w:val="001547B1"/>
    <w:rsid w:val="0015480F"/>
    <w:rsid w:val="00154E89"/>
    <w:rsid w:val="00155373"/>
    <w:rsid w:val="001555D4"/>
    <w:rsid w:val="00155A46"/>
    <w:rsid w:val="00155DDB"/>
    <w:rsid w:val="00156700"/>
    <w:rsid w:val="00156EA9"/>
    <w:rsid w:val="00157019"/>
    <w:rsid w:val="00157251"/>
    <w:rsid w:val="00157538"/>
    <w:rsid w:val="0015798E"/>
    <w:rsid w:val="00157CE3"/>
    <w:rsid w:val="00157D4C"/>
    <w:rsid w:val="00157DAE"/>
    <w:rsid w:val="00157FD0"/>
    <w:rsid w:val="001601F3"/>
    <w:rsid w:val="0016040B"/>
    <w:rsid w:val="00160452"/>
    <w:rsid w:val="00160546"/>
    <w:rsid w:val="00160741"/>
    <w:rsid w:val="00160768"/>
    <w:rsid w:val="001607C7"/>
    <w:rsid w:val="001608A2"/>
    <w:rsid w:val="00160A3B"/>
    <w:rsid w:val="00160BDD"/>
    <w:rsid w:val="00160D82"/>
    <w:rsid w:val="00160F4D"/>
    <w:rsid w:val="001610A2"/>
    <w:rsid w:val="00161169"/>
    <w:rsid w:val="00161382"/>
    <w:rsid w:val="001613C5"/>
    <w:rsid w:val="00161880"/>
    <w:rsid w:val="00161974"/>
    <w:rsid w:val="00161BD7"/>
    <w:rsid w:val="00161BD9"/>
    <w:rsid w:val="00161C5D"/>
    <w:rsid w:val="0016201D"/>
    <w:rsid w:val="00162053"/>
    <w:rsid w:val="00163093"/>
    <w:rsid w:val="001635AF"/>
    <w:rsid w:val="001635F3"/>
    <w:rsid w:val="00163694"/>
    <w:rsid w:val="00163DE8"/>
    <w:rsid w:val="00163F68"/>
    <w:rsid w:val="001640B6"/>
    <w:rsid w:val="00164F18"/>
    <w:rsid w:val="001655C9"/>
    <w:rsid w:val="001659B7"/>
    <w:rsid w:val="00165AFC"/>
    <w:rsid w:val="0016666B"/>
    <w:rsid w:val="00166E3E"/>
    <w:rsid w:val="00166E9C"/>
    <w:rsid w:val="00166EF0"/>
    <w:rsid w:val="001673F0"/>
    <w:rsid w:val="00167505"/>
    <w:rsid w:val="00167A24"/>
    <w:rsid w:val="00167C20"/>
    <w:rsid w:val="00167C47"/>
    <w:rsid w:val="00167FBC"/>
    <w:rsid w:val="00170668"/>
    <w:rsid w:val="001708F0"/>
    <w:rsid w:val="00170A7C"/>
    <w:rsid w:val="00171130"/>
    <w:rsid w:val="00171505"/>
    <w:rsid w:val="00171980"/>
    <w:rsid w:val="00171AED"/>
    <w:rsid w:val="00172031"/>
    <w:rsid w:val="00172248"/>
    <w:rsid w:val="00172408"/>
    <w:rsid w:val="00172741"/>
    <w:rsid w:val="001729BF"/>
    <w:rsid w:val="001729DE"/>
    <w:rsid w:val="00172BDB"/>
    <w:rsid w:val="00172D93"/>
    <w:rsid w:val="0017313A"/>
    <w:rsid w:val="001735C9"/>
    <w:rsid w:val="00173726"/>
    <w:rsid w:val="00173AF1"/>
    <w:rsid w:val="00174005"/>
    <w:rsid w:val="00174231"/>
    <w:rsid w:val="0017436A"/>
    <w:rsid w:val="0017439E"/>
    <w:rsid w:val="00174663"/>
    <w:rsid w:val="0017487F"/>
    <w:rsid w:val="00174907"/>
    <w:rsid w:val="00174983"/>
    <w:rsid w:val="001749D2"/>
    <w:rsid w:val="00174D95"/>
    <w:rsid w:val="00174FB8"/>
    <w:rsid w:val="00175D5B"/>
    <w:rsid w:val="00175D76"/>
    <w:rsid w:val="00175E0A"/>
    <w:rsid w:val="00176066"/>
    <w:rsid w:val="00176245"/>
    <w:rsid w:val="001763FE"/>
    <w:rsid w:val="001764F8"/>
    <w:rsid w:val="001765B8"/>
    <w:rsid w:val="00176612"/>
    <w:rsid w:val="00176A3F"/>
    <w:rsid w:val="00176ACA"/>
    <w:rsid w:val="00176BD3"/>
    <w:rsid w:val="00176BF2"/>
    <w:rsid w:val="00176DBB"/>
    <w:rsid w:val="00176DED"/>
    <w:rsid w:val="00176ED5"/>
    <w:rsid w:val="00176F59"/>
    <w:rsid w:val="00176F6E"/>
    <w:rsid w:val="00176FBD"/>
    <w:rsid w:val="0017719C"/>
    <w:rsid w:val="001775DA"/>
    <w:rsid w:val="001777D8"/>
    <w:rsid w:val="0017790F"/>
    <w:rsid w:val="00177B04"/>
    <w:rsid w:val="00177FDC"/>
    <w:rsid w:val="00177FEB"/>
    <w:rsid w:val="0018031B"/>
    <w:rsid w:val="001803BB"/>
    <w:rsid w:val="001807CD"/>
    <w:rsid w:val="00180C41"/>
    <w:rsid w:val="00180C69"/>
    <w:rsid w:val="00180E6A"/>
    <w:rsid w:val="0018103B"/>
    <w:rsid w:val="0018161D"/>
    <w:rsid w:val="00181C09"/>
    <w:rsid w:val="00181E98"/>
    <w:rsid w:val="00181F7A"/>
    <w:rsid w:val="001820BC"/>
    <w:rsid w:val="001823AB"/>
    <w:rsid w:val="00182DBB"/>
    <w:rsid w:val="00183427"/>
    <w:rsid w:val="00183592"/>
    <w:rsid w:val="0018363E"/>
    <w:rsid w:val="00183AD2"/>
    <w:rsid w:val="00183F5E"/>
    <w:rsid w:val="00184012"/>
    <w:rsid w:val="0018474D"/>
    <w:rsid w:val="001847B6"/>
    <w:rsid w:val="00184852"/>
    <w:rsid w:val="001849A9"/>
    <w:rsid w:val="0018511F"/>
    <w:rsid w:val="00185210"/>
    <w:rsid w:val="00185275"/>
    <w:rsid w:val="001853D1"/>
    <w:rsid w:val="001855A0"/>
    <w:rsid w:val="00185611"/>
    <w:rsid w:val="00185697"/>
    <w:rsid w:val="00185CA3"/>
    <w:rsid w:val="00186329"/>
    <w:rsid w:val="00186663"/>
    <w:rsid w:val="001868B7"/>
    <w:rsid w:val="00186A89"/>
    <w:rsid w:val="00186B1A"/>
    <w:rsid w:val="00186B9C"/>
    <w:rsid w:val="001870C8"/>
    <w:rsid w:val="001872CD"/>
    <w:rsid w:val="001874AB"/>
    <w:rsid w:val="0018780B"/>
    <w:rsid w:val="00187F03"/>
    <w:rsid w:val="001902AD"/>
    <w:rsid w:val="00190504"/>
    <w:rsid w:val="00190AE7"/>
    <w:rsid w:val="00190C52"/>
    <w:rsid w:val="00190C9B"/>
    <w:rsid w:val="00191546"/>
    <w:rsid w:val="001917A2"/>
    <w:rsid w:val="0019188A"/>
    <w:rsid w:val="0019199A"/>
    <w:rsid w:val="00191B11"/>
    <w:rsid w:val="00191C88"/>
    <w:rsid w:val="00191E20"/>
    <w:rsid w:val="00191E90"/>
    <w:rsid w:val="00191EF9"/>
    <w:rsid w:val="001928FA"/>
    <w:rsid w:val="001929F0"/>
    <w:rsid w:val="00193106"/>
    <w:rsid w:val="00193617"/>
    <w:rsid w:val="00193B0C"/>
    <w:rsid w:val="00193BB1"/>
    <w:rsid w:val="00193D39"/>
    <w:rsid w:val="00193E97"/>
    <w:rsid w:val="0019447A"/>
    <w:rsid w:val="001944D6"/>
    <w:rsid w:val="00194602"/>
    <w:rsid w:val="00194752"/>
    <w:rsid w:val="00194A22"/>
    <w:rsid w:val="00194E96"/>
    <w:rsid w:val="00194F07"/>
    <w:rsid w:val="00195787"/>
    <w:rsid w:val="001957BB"/>
    <w:rsid w:val="00195869"/>
    <w:rsid w:val="00195B37"/>
    <w:rsid w:val="00196221"/>
    <w:rsid w:val="0019624A"/>
    <w:rsid w:val="001965C1"/>
    <w:rsid w:val="0019680F"/>
    <w:rsid w:val="00196A48"/>
    <w:rsid w:val="00196A96"/>
    <w:rsid w:val="00196C23"/>
    <w:rsid w:val="00196F09"/>
    <w:rsid w:val="00197198"/>
    <w:rsid w:val="0019786B"/>
    <w:rsid w:val="0019791E"/>
    <w:rsid w:val="00197A47"/>
    <w:rsid w:val="00197ACC"/>
    <w:rsid w:val="001A024B"/>
    <w:rsid w:val="001A02B4"/>
    <w:rsid w:val="001A08A3"/>
    <w:rsid w:val="001A0A13"/>
    <w:rsid w:val="001A0DE6"/>
    <w:rsid w:val="001A0F69"/>
    <w:rsid w:val="001A14CE"/>
    <w:rsid w:val="001A1CA4"/>
    <w:rsid w:val="001A226E"/>
    <w:rsid w:val="001A22AA"/>
    <w:rsid w:val="001A2980"/>
    <w:rsid w:val="001A2B37"/>
    <w:rsid w:val="001A2E21"/>
    <w:rsid w:val="001A2FB1"/>
    <w:rsid w:val="001A3151"/>
    <w:rsid w:val="001A3403"/>
    <w:rsid w:val="001A348A"/>
    <w:rsid w:val="001A39E8"/>
    <w:rsid w:val="001A3ABF"/>
    <w:rsid w:val="001A3C72"/>
    <w:rsid w:val="001A3C7B"/>
    <w:rsid w:val="001A3F43"/>
    <w:rsid w:val="001A43E9"/>
    <w:rsid w:val="001A4728"/>
    <w:rsid w:val="001A49F7"/>
    <w:rsid w:val="001A5077"/>
    <w:rsid w:val="001A51A2"/>
    <w:rsid w:val="001A55F3"/>
    <w:rsid w:val="001A5832"/>
    <w:rsid w:val="001A5BE0"/>
    <w:rsid w:val="001A5C75"/>
    <w:rsid w:val="001A5FC2"/>
    <w:rsid w:val="001A61B0"/>
    <w:rsid w:val="001A6689"/>
    <w:rsid w:val="001A6BCC"/>
    <w:rsid w:val="001A6BFC"/>
    <w:rsid w:val="001A6DAF"/>
    <w:rsid w:val="001A6EA3"/>
    <w:rsid w:val="001A6F36"/>
    <w:rsid w:val="001A7059"/>
    <w:rsid w:val="001A71FB"/>
    <w:rsid w:val="001A72FB"/>
    <w:rsid w:val="001A735A"/>
    <w:rsid w:val="001A758C"/>
    <w:rsid w:val="001A763A"/>
    <w:rsid w:val="001A779A"/>
    <w:rsid w:val="001A7971"/>
    <w:rsid w:val="001A7A10"/>
    <w:rsid w:val="001B0679"/>
    <w:rsid w:val="001B0BB1"/>
    <w:rsid w:val="001B0EA5"/>
    <w:rsid w:val="001B0F15"/>
    <w:rsid w:val="001B12AF"/>
    <w:rsid w:val="001B1AB0"/>
    <w:rsid w:val="001B204E"/>
    <w:rsid w:val="001B23BB"/>
    <w:rsid w:val="001B2611"/>
    <w:rsid w:val="001B2A44"/>
    <w:rsid w:val="001B2BAB"/>
    <w:rsid w:val="001B2F96"/>
    <w:rsid w:val="001B2FFA"/>
    <w:rsid w:val="001B3080"/>
    <w:rsid w:val="001B309E"/>
    <w:rsid w:val="001B311D"/>
    <w:rsid w:val="001B317B"/>
    <w:rsid w:val="001B3246"/>
    <w:rsid w:val="001B32D8"/>
    <w:rsid w:val="001B34EE"/>
    <w:rsid w:val="001B374C"/>
    <w:rsid w:val="001B3C45"/>
    <w:rsid w:val="001B3CFC"/>
    <w:rsid w:val="001B3D7F"/>
    <w:rsid w:val="001B3DD3"/>
    <w:rsid w:val="001B411C"/>
    <w:rsid w:val="001B45D7"/>
    <w:rsid w:val="001B473D"/>
    <w:rsid w:val="001B4743"/>
    <w:rsid w:val="001B4ABE"/>
    <w:rsid w:val="001B4DA3"/>
    <w:rsid w:val="001B4E23"/>
    <w:rsid w:val="001B5136"/>
    <w:rsid w:val="001B542F"/>
    <w:rsid w:val="001B587A"/>
    <w:rsid w:val="001B59A2"/>
    <w:rsid w:val="001B59CB"/>
    <w:rsid w:val="001B5ED5"/>
    <w:rsid w:val="001B604A"/>
    <w:rsid w:val="001B6192"/>
    <w:rsid w:val="001B6779"/>
    <w:rsid w:val="001B6B04"/>
    <w:rsid w:val="001B7168"/>
    <w:rsid w:val="001B716C"/>
    <w:rsid w:val="001B71CD"/>
    <w:rsid w:val="001B724E"/>
    <w:rsid w:val="001B7503"/>
    <w:rsid w:val="001B782A"/>
    <w:rsid w:val="001B78AA"/>
    <w:rsid w:val="001B7958"/>
    <w:rsid w:val="001B7994"/>
    <w:rsid w:val="001B7A12"/>
    <w:rsid w:val="001B7A13"/>
    <w:rsid w:val="001B7CD3"/>
    <w:rsid w:val="001B7F0A"/>
    <w:rsid w:val="001C02E3"/>
    <w:rsid w:val="001C0340"/>
    <w:rsid w:val="001C060C"/>
    <w:rsid w:val="001C067B"/>
    <w:rsid w:val="001C0766"/>
    <w:rsid w:val="001C0D8A"/>
    <w:rsid w:val="001C0FB3"/>
    <w:rsid w:val="001C12B5"/>
    <w:rsid w:val="001C1302"/>
    <w:rsid w:val="001C143E"/>
    <w:rsid w:val="001C1AED"/>
    <w:rsid w:val="001C1CD2"/>
    <w:rsid w:val="001C1F9F"/>
    <w:rsid w:val="001C1FC9"/>
    <w:rsid w:val="001C2008"/>
    <w:rsid w:val="001C23EB"/>
    <w:rsid w:val="001C2504"/>
    <w:rsid w:val="001C252D"/>
    <w:rsid w:val="001C25ED"/>
    <w:rsid w:val="001C2A78"/>
    <w:rsid w:val="001C2BC0"/>
    <w:rsid w:val="001C2F63"/>
    <w:rsid w:val="001C302B"/>
    <w:rsid w:val="001C3129"/>
    <w:rsid w:val="001C3184"/>
    <w:rsid w:val="001C346A"/>
    <w:rsid w:val="001C3669"/>
    <w:rsid w:val="001C3DF3"/>
    <w:rsid w:val="001C4732"/>
    <w:rsid w:val="001C4A29"/>
    <w:rsid w:val="001C5A8B"/>
    <w:rsid w:val="001C5CC5"/>
    <w:rsid w:val="001C6100"/>
    <w:rsid w:val="001C6790"/>
    <w:rsid w:val="001C67A2"/>
    <w:rsid w:val="001C6FE8"/>
    <w:rsid w:val="001C71E9"/>
    <w:rsid w:val="001C72F7"/>
    <w:rsid w:val="001C7839"/>
    <w:rsid w:val="001C7DA2"/>
    <w:rsid w:val="001C7FF8"/>
    <w:rsid w:val="001D0282"/>
    <w:rsid w:val="001D038A"/>
    <w:rsid w:val="001D0A25"/>
    <w:rsid w:val="001D0B0D"/>
    <w:rsid w:val="001D104A"/>
    <w:rsid w:val="001D126D"/>
    <w:rsid w:val="001D1439"/>
    <w:rsid w:val="001D16F8"/>
    <w:rsid w:val="001D1A83"/>
    <w:rsid w:val="001D1CC8"/>
    <w:rsid w:val="001D1D9D"/>
    <w:rsid w:val="001D20F4"/>
    <w:rsid w:val="001D25E9"/>
    <w:rsid w:val="001D27F3"/>
    <w:rsid w:val="001D2A60"/>
    <w:rsid w:val="001D2AE8"/>
    <w:rsid w:val="001D2E07"/>
    <w:rsid w:val="001D304C"/>
    <w:rsid w:val="001D330D"/>
    <w:rsid w:val="001D335B"/>
    <w:rsid w:val="001D347B"/>
    <w:rsid w:val="001D34AF"/>
    <w:rsid w:val="001D39E1"/>
    <w:rsid w:val="001D3AB4"/>
    <w:rsid w:val="001D3DFE"/>
    <w:rsid w:val="001D42FB"/>
    <w:rsid w:val="001D4701"/>
    <w:rsid w:val="001D4CC9"/>
    <w:rsid w:val="001D4D4A"/>
    <w:rsid w:val="001D535A"/>
    <w:rsid w:val="001D53D9"/>
    <w:rsid w:val="001D56DD"/>
    <w:rsid w:val="001D5D06"/>
    <w:rsid w:val="001D60D4"/>
    <w:rsid w:val="001D6476"/>
    <w:rsid w:val="001D6547"/>
    <w:rsid w:val="001D6ADF"/>
    <w:rsid w:val="001D6C3F"/>
    <w:rsid w:val="001D6D7A"/>
    <w:rsid w:val="001D70EA"/>
    <w:rsid w:val="001D74ED"/>
    <w:rsid w:val="001D7565"/>
    <w:rsid w:val="001D7779"/>
    <w:rsid w:val="001D7B6C"/>
    <w:rsid w:val="001E053D"/>
    <w:rsid w:val="001E058F"/>
    <w:rsid w:val="001E05EB"/>
    <w:rsid w:val="001E08C4"/>
    <w:rsid w:val="001E0C8B"/>
    <w:rsid w:val="001E0EF4"/>
    <w:rsid w:val="001E1364"/>
    <w:rsid w:val="001E1427"/>
    <w:rsid w:val="001E1462"/>
    <w:rsid w:val="001E1B31"/>
    <w:rsid w:val="001E25C9"/>
    <w:rsid w:val="001E26FA"/>
    <w:rsid w:val="001E28E1"/>
    <w:rsid w:val="001E3793"/>
    <w:rsid w:val="001E3AB6"/>
    <w:rsid w:val="001E3AD2"/>
    <w:rsid w:val="001E4518"/>
    <w:rsid w:val="001E497F"/>
    <w:rsid w:val="001E49C9"/>
    <w:rsid w:val="001E4A82"/>
    <w:rsid w:val="001E51B2"/>
    <w:rsid w:val="001E54C8"/>
    <w:rsid w:val="001E584A"/>
    <w:rsid w:val="001E5E75"/>
    <w:rsid w:val="001E5EAF"/>
    <w:rsid w:val="001E61EA"/>
    <w:rsid w:val="001E6329"/>
    <w:rsid w:val="001E63B9"/>
    <w:rsid w:val="001E6C5E"/>
    <w:rsid w:val="001E72CF"/>
    <w:rsid w:val="001E72FB"/>
    <w:rsid w:val="001E7439"/>
    <w:rsid w:val="001E74D0"/>
    <w:rsid w:val="001E75AC"/>
    <w:rsid w:val="001E7D0D"/>
    <w:rsid w:val="001E7EF9"/>
    <w:rsid w:val="001E7F6F"/>
    <w:rsid w:val="001F0022"/>
    <w:rsid w:val="001F0327"/>
    <w:rsid w:val="001F0500"/>
    <w:rsid w:val="001F054F"/>
    <w:rsid w:val="001F0832"/>
    <w:rsid w:val="001F0CE8"/>
    <w:rsid w:val="001F0FC1"/>
    <w:rsid w:val="001F0FF6"/>
    <w:rsid w:val="001F1742"/>
    <w:rsid w:val="001F1756"/>
    <w:rsid w:val="001F17A7"/>
    <w:rsid w:val="001F1C54"/>
    <w:rsid w:val="001F2A94"/>
    <w:rsid w:val="001F2BFC"/>
    <w:rsid w:val="001F2E32"/>
    <w:rsid w:val="001F33E8"/>
    <w:rsid w:val="001F3465"/>
    <w:rsid w:val="001F367B"/>
    <w:rsid w:val="001F3ACB"/>
    <w:rsid w:val="001F3B43"/>
    <w:rsid w:val="001F3E31"/>
    <w:rsid w:val="001F40AB"/>
    <w:rsid w:val="001F4156"/>
    <w:rsid w:val="001F4237"/>
    <w:rsid w:val="001F430E"/>
    <w:rsid w:val="001F4586"/>
    <w:rsid w:val="001F4669"/>
    <w:rsid w:val="001F48C6"/>
    <w:rsid w:val="001F4AEA"/>
    <w:rsid w:val="001F4BF2"/>
    <w:rsid w:val="001F4CCB"/>
    <w:rsid w:val="001F51C8"/>
    <w:rsid w:val="001F522A"/>
    <w:rsid w:val="001F549F"/>
    <w:rsid w:val="001F5A0B"/>
    <w:rsid w:val="001F5BBD"/>
    <w:rsid w:val="001F631F"/>
    <w:rsid w:val="001F6CBB"/>
    <w:rsid w:val="001F7030"/>
    <w:rsid w:val="001F720F"/>
    <w:rsid w:val="001F7607"/>
    <w:rsid w:val="001F7C08"/>
    <w:rsid w:val="001F7C40"/>
    <w:rsid w:val="001F7E87"/>
    <w:rsid w:val="002003D0"/>
    <w:rsid w:val="00200998"/>
    <w:rsid w:val="00200C48"/>
    <w:rsid w:val="00201C74"/>
    <w:rsid w:val="00201F6B"/>
    <w:rsid w:val="0020238D"/>
    <w:rsid w:val="002023E4"/>
    <w:rsid w:val="00202568"/>
    <w:rsid w:val="002026D7"/>
    <w:rsid w:val="00202704"/>
    <w:rsid w:val="00202F1A"/>
    <w:rsid w:val="00202F45"/>
    <w:rsid w:val="00202FEC"/>
    <w:rsid w:val="00203A4E"/>
    <w:rsid w:val="00203BAE"/>
    <w:rsid w:val="002043B3"/>
    <w:rsid w:val="00204616"/>
    <w:rsid w:val="00204747"/>
    <w:rsid w:val="00204B5A"/>
    <w:rsid w:val="00204C86"/>
    <w:rsid w:val="00204EEA"/>
    <w:rsid w:val="00205219"/>
    <w:rsid w:val="00205292"/>
    <w:rsid w:val="00205629"/>
    <w:rsid w:val="00205679"/>
    <w:rsid w:val="0020599F"/>
    <w:rsid w:val="00205E82"/>
    <w:rsid w:val="00205E85"/>
    <w:rsid w:val="00205F17"/>
    <w:rsid w:val="00205F3A"/>
    <w:rsid w:val="00206276"/>
    <w:rsid w:val="00206410"/>
    <w:rsid w:val="002064DD"/>
    <w:rsid w:val="0020674B"/>
    <w:rsid w:val="00206A60"/>
    <w:rsid w:val="00206ACC"/>
    <w:rsid w:val="00206B78"/>
    <w:rsid w:val="00206CB7"/>
    <w:rsid w:val="002073B2"/>
    <w:rsid w:val="00207C74"/>
    <w:rsid w:val="00207E80"/>
    <w:rsid w:val="00207F8B"/>
    <w:rsid w:val="002100E8"/>
    <w:rsid w:val="002102AB"/>
    <w:rsid w:val="002106CC"/>
    <w:rsid w:val="00210C2B"/>
    <w:rsid w:val="00210D59"/>
    <w:rsid w:val="00210DD5"/>
    <w:rsid w:val="00210EE7"/>
    <w:rsid w:val="00210F21"/>
    <w:rsid w:val="002119CE"/>
    <w:rsid w:val="00211B00"/>
    <w:rsid w:val="00211B1D"/>
    <w:rsid w:val="00212134"/>
    <w:rsid w:val="00212644"/>
    <w:rsid w:val="0021269F"/>
    <w:rsid w:val="002127B5"/>
    <w:rsid w:val="00212802"/>
    <w:rsid w:val="00212D1E"/>
    <w:rsid w:val="00212DE4"/>
    <w:rsid w:val="00212FB8"/>
    <w:rsid w:val="002131B4"/>
    <w:rsid w:val="00213254"/>
    <w:rsid w:val="00213731"/>
    <w:rsid w:val="00213938"/>
    <w:rsid w:val="00213C50"/>
    <w:rsid w:val="00213D05"/>
    <w:rsid w:val="00214121"/>
    <w:rsid w:val="002142C3"/>
    <w:rsid w:val="00214367"/>
    <w:rsid w:val="002144EB"/>
    <w:rsid w:val="00214568"/>
    <w:rsid w:val="00214706"/>
    <w:rsid w:val="00214A04"/>
    <w:rsid w:val="00214C12"/>
    <w:rsid w:val="00215269"/>
    <w:rsid w:val="00215270"/>
    <w:rsid w:val="0021555C"/>
    <w:rsid w:val="00216191"/>
    <w:rsid w:val="00216222"/>
    <w:rsid w:val="00216224"/>
    <w:rsid w:val="002167DF"/>
    <w:rsid w:val="002168BA"/>
    <w:rsid w:val="00216B5F"/>
    <w:rsid w:val="00216C35"/>
    <w:rsid w:val="0021729A"/>
    <w:rsid w:val="00217367"/>
    <w:rsid w:val="0021782C"/>
    <w:rsid w:val="00217A2A"/>
    <w:rsid w:val="00217ACC"/>
    <w:rsid w:val="0022027A"/>
    <w:rsid w:val="0022029D"/>
    <w:rsid w:val="0022044A"/>
    <w:rsid w:val="002204AF"/>
    <w:rsid w:val="00220842"/>
    <w:rsid w:val="00220C8A"/>
    <w:rsid w:val="00221113"/>
    <w:rsid w:val="002218AA"/>
    <w:rsid w:val="0022218A"/>
    <w:rsid w:val="00223AF2"/>
    <w:rsid w:val="00223B29"/>
    <w:rsid w:val="00224260"/>
    <w:rsid w:val="00224541"/>
    <w:rsid w:val="002246ED"/>
    <w:rsid w:val="002248DA"/>
    <w:rsid w:val="00224A0F"/>
    <w:rsid w:val="00225014"/>
    <w:rsid w:val="0022516D"/>
    <w:rsid w:val="0022518B"/>
    <w:rsid w:val="002251FF"/>
    <w:rsid w:val="00225A83"/>
    <w:rsid w:val="00225C6D"/>
    <w:rsid w:val="00225D72"/>
    <w:rsid w:val="00225EA3"/>
    <w:rsid w:val="00226613"/>
    <w:rsid w:val="00226E64"/>
    <w:rsid w:val="00226ED3"/>
    <w:rsid w:val="002272FE"/>
    <w:rsid w:val="002273B8"/>
    <w:rsid w:val="0022772D"/>
    <w:rsid w:val="002277D9"/>
    <w:rsid w:val="00227A75"/>
    <w:rsid w:val="00227F6C"/>
    <w:rsid w:val="0023030A"/>
    <w:rsid w:val="00230414"/>
    <w:rsid w:val="00230D89"/>
    <w:rsid w:val="00230FC0"/>
    <w:rsid w:val="0023104E"/>
    <w:rsid w:val="0023105B"/>
    <w:rsid w:val="00231125"/>
    <w:rsid w:val="00231220"/>
    <w:rsid w:val="002324AE"/>
    <w:rsid w:val="0023259B"/>
    <w:rsid w:val="0023287A"/>
    <w:rsid w:val="00232902"/>
    <w:rsid w:val="00232C7B"/>
    <w:rsid w:val="002333F2"/>
    <w:rsid w:val="002339E2"/>
    <w:rsid w:val="00233ACB"/>
    <w:rsid w:val="00233D3B"/>
    <w:rsid w:val="00233D3D"/>
    <w:rsid w:val="00234487"/>
    <w:rsid w:val="0023451C"/>
    <w:rsid w:val="0023462A"/>
    <w:rsid w:val="0023467B"/>
    <w:rsid w:val="00234938"/>
    <w:rsid w:val="00234D49"/>
    <w:rsid w:val="00234D53"/>
    <w:rsid w:val="00235412"/>
    <w:rsid w:val="00235417"/>
    <w:rsid w:val="0023541F"/>
    <w:rsid w:val="002354C7"/>
    <w:rsid w:val="002357C0"/>
    <w:rsid w:val="00235868"/>
    <w:rsid w:val="00235948"/>
    <w:rsid w:val="00235B73"/>
    <w:rsid w:val="00235C66"/>
    <w:rsid w:val="00235E5A"/>
    <w:rsid w:val="002363BE"/>
    <w:rsid w:val="002363D0"/>
    <w:rsid w:val="00236A12"/>
    <w:rsid w:val="00236ED8"/>
    <w:rsid w:val="00237502"/>
    <w:rsid w:val="002375DD"/>
    <w:rsid w:val="00237CF5"/>
    <w:rsid w:val="00237DFF"/>
    <w:rsid w:val="00237F0F"/>
    <w:rsid w:val="00240062"/>
    <w:rsid w:val="002401EC"/>
    <w:rsid w:val="0024025F"/>
    <w:rsid w:val="00240557"/>
    <w:rsid w:val="002405CD"/>
    <w:rsid w:val="002407A7"/>
    <w:rsid w:val="00240F8D"/>
    <w:rsid w:val="00241363"/>
    <w:rsid w:val="0024140F"/>
    <w:rsid w:val="00241525"/>
    <w:rsid w:val="002416B9"/>
    <w:rsid w:val="002418A3"/>
    <w:rsid w:val="00241C77"/>
    <w:rsid w:val="00241CB7"/>
    <w:rsid w:val="0024266D"/>
    <w:rsid w:val="00242781"/>
    <w:rsid w:val="002429A4"/>
    <w:rsid w:val="00242A99"/>
    <w:rsid w:val="00242CE1"/>
    <w:rsid w:val="00242F85"/>
    <w:rsid w:val="0024301B"/>
    <w:rsid w:val="0024321E"/>
    <w:rsid w:val="002432AC"/>
    <w:rsid w:val="00243323"/>
    <w:rsid w:val="002435FE"/>
    <w:rsid w:val="00243816"/>
    <w:rsid w:val="00243B7B"/>
    <w:rsid w:val="00243D60"/>
    <w:rsid w:val="00243E6E"/>
    <w:rsid w:val="002441D3"/>
    <w:rsid w:val="002441E6"/>
    <w:rsid w:val="002446E6"/>
    <w:rsid w:val="00244B92"/>
    <w:rsid w:val="00245192"/>
    <w:rsid w:val="00245528"/>
    <w:rsid w:val="00245BBB"/>
    <w:rsid w:val="00246207"/>
    <w:rsid w:val="00246D33"/>
    <w:rsid w:val="00246E90"/>
    <w:rsid w:val="00246F83"/>
    <w:rsid w:val="0024781F"/>
    <w:rsid w:val="00247A4D"/>
    <w:rsid w:val="00247D55"/>
    <w:rsid w:val="00247D8E"/>
    <w:rsid w:val="00250152"/>
    <w:rsid w:val="0025039F"/>
    <w:rsid w:val="002504D5"/>
    <w:rsid w:val="002508CF"/>
    <w:rsid w:val="002508FF"/>
    <w:rsid w:val="00250980"/>
    <w:rsid w:val="00250AAE"/>
    <w:rsid w:val="00250B0F"/>
    <w:rsid w:val="00250F1A"/>
    <w:rsid w:val="00250F9E"/>
    <w:rsid w:val="00250FB2"/>
    <w:rsid w:val="002515FF"/>
    <w:rsid w:val="0025171F"/>
    <w:rsid w:val="002518B4"/>
    <w:rsid w:val="00251B30"/>
    <w:rsid w:val="00251C67"/>
    <w:rsid w:val="00251DDD"/>
    <w:rsid w:val="00251E54"/>
    <w:rsid w:val="0025224C"/>
    <w:rsid w:val="00252738"/>
    <w:rsid w:val="002527E1"/>
    <w:rsid w:val="00252A21"/>
    <w:rsid w:val="00252B0C"/>
    <w:rsid w:val="0025305C"/>
    <w:rsid w:val="002534A0"/>
    <w:rsid w:val="002535CD"/>
    <w:rsid w:val="00253A91"/>
    <w:rsid w:val="00253DF3"/>
    <w:rsid w:val="00254009"/>
    <w:rsid w:val="002540D6"/>
    <w:rsid w:val="00254195"/>
    <w:rsid w:val="002541FA"/>
    <w:rsid w:val="00254294"/>
    <w:rsid w:val="002547E9"/>
    <w:rsid w:val="00254BE1"/>
    <w:rsid w:val="00254C22"/>
    <w:rsid w:val="00254FE6"/>
    <w:rsid w:val="00255439"/>
    <w:rsid w:val="002555EE"/>
    <w:rsid w:val="002559BB"/>
    <w:rsid w:val="00255AD8"/>
    <w:rsid w:val="00255B18"/>
    <w:rsid w:val="00255F57"/>
    <w:rsid w:val="00255F9E"/>
    <w:rsid w:val="00256691"/>
    <w:rsid w:val="00256D89"/>
    <w:rsid w:val="002571D6"/>
    <w:rsid w:val="002572B6"/>
    <w:rsid w:val="00257351"/>
    <w:rsid w:val="002573A7"/>
    <w:rsid w:val="00257576"/>
    <w:rsid w:val="002576CB"/>
    <w:rsid w:val="00257C19"/>
    <w:rsid w:val="00257DAF"/>
    <w:rsid w:val="00257ED9"/>
    <w:rsid w:val="002602E2"/>
    <w:rsid w:val="00260305"/>
    <w:rsid w:val="002603FF"/>
    <w:rsid w:val="002607C4"/>
    <w:rsid w:val="00260B0F"/>
    <w:rsid w:val="00260D74"/>
    <w:rsid w:val="00260E9E"/>
    <w:rsid w:val="00261160"/>
    <w:rsid w:val="00261393"/>
    <w:rsid w:val="0026165F"/>
    <w:rsid w:val="002616B3"/>
    <w:rsid w:val="00261E41"/>
    <w:rsid w:val="002623FB"/>
    <w:rsid w:val="00262876"/>
    <w:rsid w:val="00262A06"/>
    <w:rsid w:val="00262E63"/>
    <w:rsid w:val="00263140"/>
    <w:rsid w:val="002631A9"/>
    <w:rsid w:val="00263554"/>
    <w:rsid w:val="00263572"/>
    <w:rsid w:val="00264368"/>
    <w:rsid w:val="00264E3E"/>
    <w:rsid w:val="00264EE7"/>
    <w:rsid w:val="00264EF6"/>
    <w:rsid w:val="00265272"/>
    <w:rsid w:val="0026557E"/>
    <w:rsid w:val="00265994"/>
    <w:rsid w:val="00265AC1"/>
    <w:rsid w:val="00265BBB"/>
    <w:rsid w:val="00265EC0"/>
    <w:rsid w:val="00266376"/>
    <w:rsid w:val="002665FF"/>
    <w:rsid w:val="00266714"/>
    <w:rsid w:val="00266732"/>
    <w:rsid w:val="00266E19"/>
    <w:rsid w:val="002670CF"/>
    <w:rsid w:val="002677BD"/>
    <w:rsid w:val="00267EB6"/>
    <w:rsid w:val="00267EB9"/>
    <w:rsid w:val="00267F50"/>
    <w:rsid w:val="00267F73"/>
    <w:rsid w:val="002701D7"/>
    <w:rsid w:val="0027070B"/>
    <w:rsid w:val="002708ED"/>
    <w:rsid w:val="00270A11"/>
    <w:rsid w:val="00270A1B"/>
    <w:rsid w:val="0027113E"/>
    <w:rsid w:val="00271215"/>
    <w:rsid w:val="002714C8"/>
    <w:rsid w:val="002719A9"/>
    <w:rsid w:val="00271BD2"/>
    <w:rsid w:val="00271E1D"/>
    <w:rsid w:val="00272093"/>
    <w:rsid w:val="00272101"/>
    <w:rsid w:val="002721D9"/>
    <w:rsid w:val="0027245A"/>
    <w:rsid w:val="00272794"/>
    <w:rsid w:val="0027290B"/>
    <w:rsid w:val="002731E3"/>
    <w:rsid w:val="00273256"/>
    <w:rsid w:val="002732E3"/>
    <w:rsid w:val="00273C37"/>
    <w:rsid w:val="00273D09"/>
    <w:rsid w:val="002746AC"/>
    <w:rsid w:val="00274903"/>
    <w:rsid w:val="00274E42"/>
    <w:rsid w:val="00274F3A"/>
    <w:rsid w:val="00275011"/>
    <w:rsid w:val="002753FF"/>
    <w:rsid w:val="0027541C"/>
    <w:rsid w:val="0027591E"/>
    <w:rsid w:val="00276172"/>
    <w:rsid w:val="00276604"/>
    <w:rsid w:val="002768C7"/>
    <w:rsid w:val="00276A0C"/>
    <w:rsid w:val="00276A38"/>
    <w:rsid w:val="00277020"/>
    <w:rsid w:val="002770F4"/>
    <w:rsid w:val="00277167"/>
    <w:rsid w:val="002772CA"/>
    <w:rsid w:val="002776F4"/>
    <w:rsid w:val="00277719"/>
    <w:rsid w:val="00277929"/>
    <w:rsid w:val="00280013"/>
    <w:rsid w:val="002801C4"/>
    <w:rsid w:val="0028020C"/>
    <w:rsid w:val="00280243"/>
    <w:rsid w:val="00280342"/>
    <w:rsid w:val="002805C0"/>
    <w:rsid w:val="002806A6"/>
    <w:rsid w:val="00280938"/>
    <w:rsid w:val="00280A26"/>
    <w:rsid w:val="00280FA7"/>
    <w:rsid w:val="002810A1"/>
    <w:rsid w:val="00281266"/>
    <w:rsid w:val="002813D7"/>
    <w:rsid w:val="0028152C"/>
    <w:rsid w:val="00281E04"/>
    <w:rsid w:val="00282096"/>
    <w:rsid w:val="002827F8"/>
    <w:rsid w:val="002828DA"/>
    <w:rsid w:val="0028294F"/>
    <w:rsid w:val="00282B6A"/>
    <w:rsid w:val="00282D0C"/>
    <w:rsid w:val="00282E87"/>
    <w:rsid w:val="00283AE5"/>
    <w:rsid w:val="00283F41"/>
    <w:rsid w:val="00284193"/>
    <w:rsid w:val="0028432F"/>
    <w:rsid w:val="00284431"/>
    <w:rsid w:val="0028468D"/>
    <w:rsid w:val="00284A2C"/>
    <w:rsid w:val="00284D17"/>
    <w:rsid w:val="00285914"/>
    <w:rsid w:val="00285AF8"/>
    <w:rsid w:val="00285CC0"/>
    <w:rsid w:val="00285E98"/>
    <w:rsid w:val="00286264"/>
    <w:rsid w:val="002862B8"/>
    <w:rsid w:val="0028630E"/>
    <w:rsid w:val="00286465"/>
    <w:rsid w:val="00286DEC"/>
    <w:rsid w:val="002878D3"/>
    <w:rsid w:val="00287AD8"/>
    <w:rsid w:val="00287BA0"/>
    <w:rsid w:val="00287BA7"/>
    <w:rsid w:val="00287D2D"/>
    <w:rsid w:val="00287EA3"/>
    <w:rsid w:val="00290320"/>
    <w:rsid w:val="00290442"/>
    <w:rsid w:val="00290567"/>
    <w:rsid w:val="0029067D"/>
    <w:rsid w:val="00290B1E"/>
    <w:rsid w:val="00290D44"/>
    <w:rsid w:val="00290E45"/>
    <w:rsid w:val="00290F04"/>
    <w:rsid w:val="0029131E"/>
    <w:rsid w:val="00291482"/>
    <w:rsid w:val="002919F3"/>
    <w:rsid w:val="00291C35"/>
    <w:rsid w:val="00291C64"/>
    <w:rsid w:val="00292268"/>
    <w:rsid w:val="00292422"/>
    <w:rsid w:val="00292C19"/>
    <w:rsid w:val="00292EA7"/>
    <w:rsid w:val="0029332C"/>
    <w:rsid w:val="002935B5"/>
    <w:rsid w:val="00293709"/>
    <w:rsid w:val="0029378E"/>
    <w:rsid w:val="0029385D"/>
    <w:rsid w:val="00293873"/>
    <w:rsid w:val="00293A54"/>
    <w:rsid w:val="00293CD1"/>
    <w:rsid w:val="00293D43"/>
    <w:rsid w:val="00293D57"/>
    <w:rsid w:val="00293EDA"/>
    <w:rsid w:val="00294263"/>
    <w:rsid w:val="00294637"/>
    <w:rsid w:val="00294B0A"/>
    <w:rsid w:val="00294B53"/>
    <w:rsid w:val="00294D5A"/>
    <w:rsid w:val="00294F6D"/>
    <w:rsid w:val="002950FC"/>
    <w:rsid w:val="00295402"/>
    <w:rsid w:val="0029571C"/>
    <w:rsid w:val="00295C1F"/>
    <w:rsid w:val="002961DD"/>
    <w:rsid w:val="0029628B"/>
    <w:rsid w:val="00296574"/>
    <w:rsid w:val="002969F1"/>
    <w:rsid w:val="00296B52"/>
    <w:rsid w:val="00296C95"/>
    <w:rsid w:val="00296FE7"/>
    <w:rsid w:val="002973DF"/>
    <w:rsid w:val="00297873"/>
    <w:rsid w:val="00297AA3"/>
    <w:rsid w:val="00297FBE"/>
    <w:rsid w:val="002A049A"/>
    <w:rsid w:val="002A061E"/>
    <w:rsid w:val="002A08CA"/>
    <w:rsid w:val="002A0E5B"/>
    <w:rsid w:val="002A0EFF"/>
    <w:rsid w:val="002A13F2"/>
    <w:rsid w:val="002A14B9"/>
    <w:rsid w:val="002A17F5"/>
    <w:rsid w:val="002A1A13"/>
    <w:rsid w:val="002A1A1F"/>
    <w:rsid w:val="002A1B88"/>
    <w:rsid w:val="002A1B8A"/>
    <w:rsid w:val="002A211E"/>
    <w:rsid w:val="002A24FB"/>
    <w:rsid w:val="002A2733"/>
    <w:rsid w:val="002A2B21"/>
    <w:rsid w:val="002A2FF0"/>
    <w:rsid w:val="002A304C"/>
    <w:rsid w:val="002A349B"/>
    <w:rsid w:val="002A37A3"/>
    <w:rsid w:val="002A3819"/>
    <w:rsid w:val="002A38C3"/>
    <w:rsid w:val="002A3B92"/>
    <w:rsid w:val="002A3BC1"/>
    <w:rsid w:val="002A3F7A"/>
    <w:rsid w:val="002A4041"/>
    <w:rsid w:val="002A40E5"/>
    <w:rsid w:val="002A4184"/>
    <w:rsid w:val="002A435A"/>
    <w:rsid w:val="002A4A50"/>
    <w:rsid w:val="002A4B80"/>
    <w:rsid w:val="002A4DE0"/>
    <w:rsid w:val="002A51C7"/>
    <w:rsid w:val="002A5343"/>
    <w:rsid w:val="002A544E"/>
    <w:rsid w:val="002A5AEC"/>
    <w:rsid w:val="002A63E9"/>
    <w:rsid w:val="002A6435"/>
    <w:rsid w:val="002A66CE"/>
    <w:rsid w:val="002A682D"/>
    <w:rsid w:val="002A6BF9"/>
    <w:rsid w:val="002A6E71"/>
    <w:rsid w:val="002A70C3"/>
    <w:rsid w:val="002A768D"/>
    <w:rsid w:val="002A7865"/>
    <w:rsid w:val="002A7866"/>
    <w:rsid w:val="002A7BBF"/>
    <w:rsid w:val="002A7F89"/>
    <w:rsid w:val="002B003E"/>
    <w:rsid w:val="002B0572"/>
    <w:rsid w:val="002B0B3C"/>
    <w:rsid w:val="002B0D44"/>
    <w:rsid w:val="002B120A"/>
    <w:rsid w:val="002B127F"/>
    <w:rsid w:val="002B1342"/>
    <w:rsid w:val="002B1C12"/>
    <w:rsid w:val="002B2430"/>
    <w:rsid w:val="002B27DF"/>
    <w:rsid w:val="002B27EE"/>
    <w:rsid w:val="002B2862"/>
    <w:rsid w:val="002B2901"/>
    <w:rsid w:val="002B2B17"/>
    <w:rsid w:val="002B2C34"/>
    <w:rsid w:val="002B2D65"/>
    <w:rsid w:val="002B2FC7"/>
    <w:rsid w:val="002B3286"/>
    <w:rsid w:val="002B33A7"/>
    <w:rsid w:val="002B3635"/>
    <w:rsid w:val="002B382B"/>
    <w:rsid w:val="002B38B5"/>
    <w:rsid w:val="002B3AAC"/>
    <w:rsid w:val="002B3B60"/>
    <w:rsid w:val="002B4195"/>
    <w:rsid w:val="002B41DF"/>
    <w:rsid w:val="002B422D"/>
    <w:rsid w:val="002B44B8"/>
    <w:rsid w:val="002B47DF"/>
    <w:rsid w:val="002B4DA4"/>
    <w:rsid w:val="002B4F4A"/>
    <w:rsid w:val="002B51DE"/>
    <w:rsid w:val="002B5871"/>
    <w:rsid w:val="002B58ED"/>
    <w:rsid w:val="002B5BB9"/>
    <w:rsid w:val="002B5C04"/>
    <w:rsid w:val="002B5E69"/>
    <w:rsid w:val="002B617A"/>
    <w:rsid w:val="002B6412"/>
    <w:rsid w:val="002B66E7"/>
    <w:rsid w:val="002B67DF"/>
    <w:rsid w:val="002B68C6"/>
    <w:rsid w:val="002B68FA"/>
    <w:rsid w:val="002B6A56"/>
    <w:rsid w:val="002B6B0F"/>
    <w:rsid w:val="002B6F78"/>
    <w:rsid w:val="002B710C"/>
    <w:rsid w:val="002B7161"/>
    <w:rsid w:val="002B71AA"/>
    <w:rsid w:val="002B72C7"/>
    <w:rsid w:val="002B7587"/>
    <w:rsid w:val="002B76BE"/>
    <w:rsid w:val="002B7970"/>
    <w:rsid w:val="002C00A9"/>
    <w:rsid w:val="002C03EB"/>
    <w:rsid w:val="002C07B6"/>
    <w:rsid w:val="002C07C8"/>
    <w:rsid w:val="002C08DF"/>
    <w:rsid w:val="002C0FD9"/>
    <w:rsid w:val="002C2422"/>
    <w:rsid w:val="002C2597"/>
    <w:rsid w:val="002C2785"/>
    <w:rsid w:val="002C2937"/>
    <w:rsid w:val="002C2D3C"/>
    <w:rsid w:val="002C3064"/>
    <w:rsid w:val="002C30B6"/>
    <w:rsid w:val="002C34A9"/>
    <w:rsid w:val="002C3710"/>
    <w:rsid w:val="002C3CA7"/>
    <w:rsid w:val="002C3CAC"/>
    <w:rsid w:val="002C3D20"/>
    <w:rsid w:val="002C4179"/>
    <w:rsid w:val="002C496F"/>
    <w:rsid w:val="002C4B5F"/>
    <w:rsid w:val="002C4C77"/>
    <w:rsid w:val="002C51C3"/>
    <w:rsid w:val="002C5519"/>
    <w:rsid w:val="002C5E71"/>
    <w:rsid w:val="002C6ABD"/>
    <w:rsid w:val="002C6CAA"/>
    <w:rsid w:val="002C6F23"/>
    <w:rsid w:val="002C711F"/>
    <w:rsid w:val="002C7170"/>
    <w:rsid w:val="002C794E"/>
    <w:rsid w:val="002C7EB2"/>
    <w:rsid w:val="002D0085"/>
    <w:rsid w:val="002D026C"/>
    <w:rsid w:val="002D0C5D"/>
    <w:rsid w:val="002D0D25"/>
    <w:rsid w:val="002D0D3A"/>
    <w:rsid w:val="002D0F23"/>
    <w:rsid w:val="002D127F"/>
    <w:rsid w:val="002D15C7"/>
    <w:rsid w:val="002D1740"/>
    <w:rsid w:val="002D18C6"/>
    <w:rsid w:val="002D1CFC"/>
    <w:rsid w:val="002D1D59"/>
    <w:rsid w:val="002D1E9B"/>
    <w:rsid w:val="002D20B2"/>
    <w:rsid w:val="002D21FC"/>
    <w:rsid w:val="002D2549"/>
    <w:rsid w:val="002D293C"/>
    <w:rsid w:val="002D2A7C"/>
    <w:rsid w:val="002D2B69"/>
    <w:rsid w:val="002D348D"/>
    <w:rsid w:val="002D35B4"/>
    <w:rsid w:val="002D361B"/>
    <w:rsid w:val="002D3E9F"/>
    <w:rsid w:val="002D43FE"/>
    <w:rsid w:val="002D4742"/>
    <w:rsid w:val="002D492B"/>
    <w:rsid w:val="002D49AF"/>
    <w:rsid w:val="002D49B5"/>
    <w:rsid w:val="002D532C"/>
    <w:rsid w:val="002D542E"/>
    <w:rsid w:val="002D55A7"/>
    <w:rsid w:val="002D5A14"/>
    <w:rsid w:val="002D5A35"/>
    <w:rsid w:val="002D5C61"/>
    <w:rsid w:val="002D5C9A"/>
    <w:rsid w:val="002D63CD"/>
    <w:rsid w:val="002D65B3"/>
    <w:rsid w:val="002D664F"/>
    <w:rsid w:val="002D678B"/>
    <w:rsid w:val="002D690B"/>
    <w:rsid w:val="002D6B26"/>
    <w:rsid w:val="002D6F03"/>
    <w:rsid w:val="002D6FDA"/>
    <w:rsid w:val="002E01C6"/>
    <w:rsid w:val="002E037A"/>
    <w:rsid w:val="002E0561"/>
    <w:rsid w:val="002E0635"/>
    <w:rsid w:val="002E09A5"/>
    <w:rsid w:val="002E0B5E"/>
    <w:rsid w:val="002E0DE5"/>
    <w:rsid w:val="002E0EB9"/>
    <w:rsid w:val="002E1071"/>
    <w:rsid w:val="002E1241"/>
    <w:rsid w:val="002E1908"/>
    <w:rsid w:val="002E1B88"/>
    <w:rsid w:val="002E1B97"/>
    <w:rsid w:val="002E24F6"/>
    <w:rsid w:val="002E251D"/>
    <w:rsid w:val="002E27F2"/>
    <w:rsid w:val="002E2B0D"/>
    <w:rsid w:val="002E2D4E"/>
    <w:rsid w:val="002E2EA2"/>
    <w:rsid w:val="002E38AC"/>
    <w:rsid w:val="002E38BB"/>
    <w:rsid w:val="002E39E0"/>
    <w:rsid w:val="002E39FB"/>
    <w:rsid w:val="002E3AAC"/>
    <w:rsid w:val="002E416E"/>
    <w:rsid w:val="002E419A"/>
    <w:rsid w:val="002E4545"/>
    <w:rsid w:val="002E4BA5"/>
    <w:rsid w:val="002E5027"/>
    <w:rsid w:val="002E512B"/>
    <w:rsid w:val="002E51A3"/>
    <w:rsid w:val="002E5368"/>
    <w:rsid w:val="002E5428"/>
    <w:rsid w:val="002E55B9"/>
    <w:rsid w:val="002E55DE"/>
    <w:rsid w:val="002E5B24"/>
    <w:rsid w:val="002E5C46"/>
    <w:rsid w:val="002E5C56"/>
    <w:rsid w:val="002E5E1A"/>
    <w:rsid w:val="002E6EB2"/>
    <w:rsid w:val="002E7044"/>
    <w:rsid w:val="002E7130"/>
    <w:rsid w:val="002E72B1"/>
    <w:rsid w:val="002E7301"/>
    <w:rsid w:val="002E777D"/>
    <w:rsid w:val="002E7D04"/>
    <w:rsid w:val="002E7FCE"/>
    <w:rsid w:val="002F0566"/>
    <w:rsid w:val="002F089A"/>
    <w:rsid w:val="002F0F7B"/>
    <w:rsid w:val="002F1376"/>
    <w:rsid w:val="002F152E"/>
    <w:rsid w:val="002F1760"/>
    <w:rsid w:val="002F1774"/>
    <w:rsid w:val="002F1880"/>
    <w:rsid w:val="002F1904"/>
    <w:rsid w:val="002F1ACC"/>
    <w:rsid w:val="002F1D13"/>
    <w:rsid w:val="002F2803"/>
    <w:rsid w:val="002F2A7C"/>
    <w:rsid w:val="002F2B2D"/>
    <w:rsid w:val="002F2CCB"/>
    <w:rsid w:val="002F2D8C"/>
    <w:rsid w:val="002F3178"/>
    <w:rsid w:val="002F317D"/>
    <w:rsid w:val="002F3442"/>
    <w:rsid w:val="002F3611"/>
    <w:rsid w:val="002F3838"/>
    <w:rsid w:val="002F38BA"/>
    <w:rsid w:val="002F3A26"/>
    <w:rsid w:val="002F3E20"/>
    <w:rsid w:val="002F417D"/>
    <w:rsid w:val="002F41DD"/>
    <w:rsid w:val="002F4540"/>
    <w:rsid w:val="002F4544"/>
    <w:rsid w:val="002F46B2"/>
    <w:rsid w:val="002F4A77"/>
    <w:rsid w:val="002F4D4B"/>
    <w:rsid w:val="002F4F5C"/>
    <w:rsid w:val="002F5AA5"/>
    <w:rsid w:val="002F5B99"/>
    <w:rsid w:val="002F5C52"/>
    <w:rsid w:val="002F5ECC"/>
    <w:rsid w:val="002F5F01"/>
    <w:rsid w:val="002F5F4C"/>
    <w:rsid w:val="002F5FA8"/>
    <w:rsid w:val="002F6479"/>
    <w:rsid w:val="002F6AB1"/>
    <w:rsid w:val="002F6FE4"/>
    <w:rsid w:val="002F796C"/>
    <w:rsid w:val="002F7BAF"/>
    <w:rsid w:val="002F7DFC"/>
    <w:rsid w:val="002F7E0B"/>
    <w:rsid w:val="002F7E88"/>
    <w:rsid w:val="00300132"/>
    <w:rsid w:val="003001E8"/>
    <w:rsid w:val="003005BA"/>
    <w:rsid w:val="0030089C"/>
    <w:rsid w:val="003008CF"/>
    <w:rsid w:val="00300B4C"/>
    <w:rsid w:val="00300BAA"/>
    <w:rsid w:val="003010AA"/>
    <w:rsid w:val="00301694"/>
    <w:rsid w:val="00301CD8"/>
    <w:rsid w:val="00301FAF"/>
    <w:rsid w:val="003023F8"/>
    <w:rsid w:val="00302463"/>
    <w:rsid w:val="0030260D"/>
    <w:rsid w:val="00302667"/>
    <w:rsid w:val="00303069"/>
    <w:rsid w:val="00303731"/>
    <w:rsid w:val="00303814"/>
    <w:rsid w:val="00303AB7"/>
    <w:rsid w:val="00303ACB"/>
    <w:rsid w:val="00303B2A"/>
    <w:rsid w:val="00303CE4"/>
    <w:rsid w:val="00304027"/>
    <w:rsid w:val="003040A1"/>
    <w:rsid w:val="003042D8"/>
    <w:rsid w:val="003043DF"/>
    <w:rsid w:val="0030488D"/>
    <w:rsid w:val="003049F3"/>
    <w:rsid w:val="003050CD"/>
    <w:rsid w:val="0030529C"/>
    <w:rsid w:val="00305800"/>
    <w:rsid w:val="00305872"/>
    <w:rsid w:val="00305A0A"/>
    <w:rsid w:val="00305AB8"/>
    <w:rsid w:val="00305B73"/>
    <w:rsid w:val="00305CDB"/>
    <w:rsid w:val="00305EF7"/>
    <w:rsid w:val="00306220"/>
    <w:rsid w:val="00306560"/>
    <w:rsid w:val="00306805"/>
    <w:rsid w:val="00306963"/>
    <w:rsid w:val="00306E29"/>
    <w:rsid w:val="00306F7D"/>
    <w:rsid w:val="0030714F"/>
    <w:rsid w:val="00307225"/>
    <w:rsid w:val="003073C7"/>
    <w:rsid w:val="00307401"/>
    <w:rsid w:val="00307508"/>
    <w:rsid w:val="00307588"/>
    <w:rsid w:val="00307928"/>
    <w:rsid w:val="00307ACC"/>
    <w:rsid w:val="00307B30"/>
    <w:rsid w:val="00307B34"/>
    <w:rsid w:val="00307F56"/>
    <w:rsid w:val="00310218"/>
    <w:rsid w:val="003108B2"/>
    <w:rsid w:val="003109A6"/>
    <w:rsid w:val="00310C4F"/>
    <w:rsid w:val="00310DCD"/>
    <w:rsid w:val="0031112F"/>
    <w:rsid w:val="00311181"/>
    <w:rsid w:val="00311266"/>
    <w:rsid w:val="0031148B"/>
    <w:rsid w:val="00311613"/>
    <w:rsid w:val="003118DF"/>
    <w:rsid w:val="003118E4"/>
    <w:rsid w:val="00311BC0"/>
    <w:rsid w:val="003126B8"/>
    <w:rsid w:val="00312927"/>
    <w:rsid w:val="00312C21"/>
    <w:rsid w:val="00312F60"/>
    <w:rsid w:val="00313221"/>
    <w:rsid w:val="003132CA"/>
    <w:rsid w:val="00313B57"/>
    <w:rsid w:val="00313F80"/>
    <w:rsid w:val="003141A0"/>
    <w:rsid w:val="003141F8"/>
    <w:rsid w:val="00314834"/>
    <w:rsid w:val="00314847"/>
    <w:rsid w:val="003148CD"/>
    <w:rsid w:val="00315099"/>
    <w:rsid w:val="003150CA"/>
    <w:rsid w:val="0031537F"/>
    <w:rsid w:val="00315A56"/>
    <w:rsid w:val="00316173"/>
    <w:rsid w:val="00316728"/>
    <w:rsid w:val="0031686A"/>
    <w:rsid w:val="003169DA"/>
    <w:rsid w:val="00316F48"/>
    <w:rsid w:val="003171AF"/>
    <w:rsid w:val="00317443"/>
    <w:rsid w:val="003174F6"/>
    <w:rsid w:val="00317556"/>
    <w:rsid w:val="0031799A"/>
    <w:rsid w:val="003179E7"/>
    <w:rsid w:val="00317A8B"/>
    <w:rsid w:val="00317B43"/>
    <w:rsid w:val="00317F06"/>
    <w:rsid w:val="003201C3"/>
    <w:rsid w:val="00320530"/>
    <w:rsid w:val="00320754"/>
    <w:rsid w:val="00320B77"/>
    <w:rsid w:val="003210D9"/>
    <w:rsid w:val="003218EE"/>
    <w:rsid w:val="00321B3C"/>
    <w:rsid w:val="00321C12"/>
    <w:rsid w:val="00321C31"/>
    <w:rsid w:val="00322262"/>
    <w:rsid w:val="003222B6"/>
    <w:rsid w:val="003228C1"/>
    <w:rsid w:val="00322BE0"/>
    <w:rsid w:val="00322FA9"/>
    <w:rsid w:val="00323434"/>
    <w:rsid w:val="003234CD"/>
    <w:rsid w:val="00323C6E"/>
    <w:rsid w:val="00323E3A"/>
    <w:rsid w:val="003243C3"/>
    <w:rsid w:val="003247DA"/>
    <w:rsid w:val="00324E7E"/>
    <w:rsid w:val="003251C8"/>
    <w:rsid w:val="0032560D"/>
    <w:rsid w:val="00325B17"/>
    <w:rsid w:val="00325B72"/>
    <w:rsid w:val="003262C7"/>
    <w:rsid w:val="003266DE"/>
    <w:rsid w:val="00326846"/>
    <w:rsid w:val="00326A27"/>
    <w:rsid w:val="003274FF"/>
    <w:rsid w:val="003276CD"/>
    <w:rsid w:val="00327D80"/>
    <w:rsid w:val="00327DC8"/>
    <w:rsid w:val="00327DCB"/>
    <w:rsid w:val="00327F9C"/>
    <w:rsid w:val="00330A6E"/>
    <w:rsid w:val="00330C95"/>
    <w:rsid w:val="00331519"/>
    <w:rsid w:val="00331FA4"/>
    <w:rsid w:val="00332243"/>
    <w:rsid w:val="00332263"/>
    <w:rsid w:val="00332B74"/>
    <w:rsid w:val="00332DA2"/>
    <w:rsid w:val="00332DFB"/>
    <w:rsid w:val="00332EC7"/>
    <w:rsid w:val="003330D1"/>
    <w:rsid w:val="00333230"/>
    <w:rsid w:val="00333312"/>
    <w:rsid w:val="00333821"/>
    <w:rsid w:val="003338A0"/>
    <w:rsid w:val="00333C1B"/>
    <w:rsid w:val="0033451B"/>
    <w:rsid w:val="00334639"/>
    <w:rsid w:val="00334F2A"/>
    <w:rsid w:val="003350A0"/>
    <w:rsid w:val="003356EF"/>
    <w:rsid w:val="003357DE"/>
    <w:rsid w:val="00335809"/>
    <w:rsid w:val="00335991"/>
    <w:rsid w:val="003361B2"/>
    <w:rsid w:val="003362F7"/>
    <w:rsid w:val="0033659E"/>
    <w:rsid w:val="00336B66"/>
    <w:rsid w:val="00336F4A"/>
    <w:rsid w:val="00337665"/>
    <w:rsid w:val="003377EB"/>
    <w:rsid w:val="003403E0"/>
    <w:rsid w:val="00340657"/>
    <w:rsid w:val="0034077B"/>
    <w:rsid w:val="00340867"/>
    <w:rsid w:val="0034086F"/>
    <w:rsid w:val="00340876"/>
    <w:rsid w:val="00340887"/>
    <w:rsid w:val="00340FAC"/>
    <w:rsid w:val="00340FB8"/>
    <w:rsid w:val="0034117B"/>
    <w:rsid w:val="0034119B"/>
    <w:rsid w:val="003414F0"/>
    <w:rsid w:val="003419CC"/>
    <w:rsid w:val="00341D5A"/>
    <w:rsid w:val="00341E47"/>
    <w:rsid w:val="0034266E"/>
    <w:rsid w:val="003432AD"/>
    <w:rsid w:val="003432E3"/>
    <w:rsid w:val="003438DC"/>
    <w:rsid w:val="00343D18"/>
    <w:rsid w:val="00343D65"/>
    <w:rsid w:val="00343DA6"/>
    <w:rsid w:val="003443BC"/>
    <w:rsid w:val="003445BF"/>
    <w:rsid w:val="003449D2"/>
    <w:rsid w:val="00344C83"/>
    <w:rsid w:val="00344D4F"/>
    <w:rsid w:val="00344DC1"/>
    <w:rsid w:val="00344FAB"/>
    <w:rsid w:val="003454D0"/>
    <w:rsid w:val="003455A5"/>
    <w:rsid w:val="00345765"/>
    <w:rsid w:val="00345829"/>
    <w:rsid w:val="00345833"/>
    <w:rsid w:val="00345AE0"/>
    <w:rsid w:val="00345BF1"/>
    <w:rsid w:val="00345C09"/>
    <w:rsid w:val="00345F9C"/>
    <w:rsid w:val="00345FB2"/>
    <w:rsid w:val="00346013"/>
    <w:rsid w:val="00346710"/>
    <w:rsid w:val="00346C73"/>
    <w:rsid w:val="00346D31"/>
    <w:rsid w:val="00346EEA"/>
    <w:rsid w:val="00346F73"/>
    <w:rsid w:val="00346FBC"/>
    <w:rsid w:val="003471F0"/>
    <w:rsid w:val="0034721A"/>
    <w:rsid w:val="0034740B"/>
    <w:rsid w:val="00347C54"/>
    <w:rsid w:val="00347C58"/>
    <w:rsid w:val="003500E7"/>
    <w:rsid w:val="003503C4"/>
    <w:rsid w:val="00350A54"/>
    <w:rsid w:val="00350A9C"/>
    <w:rsid w:val="00350B46"/>
    <w:rsid w:val="00350DC4"/>
    <w:rsid w:val="003512C0"/>
    <w:rsid w:val="00351EC6"/>
    <w:rsid w:val="003520C3"/>
    <w:rsid w:val="00352847"/>
    <w:rsid w:val="00352A67"/>
    <w:rsid w:val="00352B8D"/>
    <w:rsid w:val="00352BA7"/>
    <w:rsid w:val="00352D2B"/>
    <w:rsid w:val="003531E8"/>
    <w:rsid w:val="003535F7"/>
    <w:rsid w:val="00353607"/>
    <w:rsid w:val="003536EC"/>
    <w:rsid w:val="00353760"/>
    <w:rsid w:val="00353EC3"/>
    <w:rsid w:val="0035458C"/>
    <w:rsid w:val="003548E2"/>
    <w:rsid w:val="00354DED"/>
    <w:rsid w:val="00354E6E"/>
    <w:rsid w:val="00355CA3"/>
    <w:rsid w:val="003563DF"/>
    <w:rsid w:val="003564EA"/>
    <w:rsid w:val="00356864"/>
    <w:rsid w:val="003568B3"/>
    <w:rsid w:val="00356AC5"/>
    <w:rsid w:val="00356E80"/>
    <w:rsid w:val="003573CF"/>
    <w:rsid w:val="003574BA"/>
    <w:rsid w:val="003575D2"/>
    <w:rsid w:val="00357801"/>
    <w:rsid w:val="00357D62"/>
    <w:rsid w:val="00357F36"/>
    <w:rsid w:val="00357F88"/>
    <w:rsid w:val="003602C2"/>
    <w:rsid w:val="0036061E"/>
    <w:rsid w:val="00360871"/>
    <w:rsid w:val="00360AD3"/>
    <w:rsid w:val="00361A39"/>
    <w:rsid w:val="00361BFB"/>
    <w:rsid w:val="00361DDE"/>
    <w:rsid w:val="00361F86"/>
    <w:rsid w:val="0036200B"/>
    <w:rsid w:val="00362346"/>
    <w:rsid w:val="003628DE"/>
    <w:rsid w:val="00362B07"/>
    <w:rsid w:val="003630A9"/>
    <w:rsid w:val="00363A62"/>
    <w:rsid w:val="0036417C"/>
    <w:rsid w:val="00364351"/>
    <w:rsid w:val="00364902"/>
    <w:rsid w:val="00364BEA"/>
    <w:rsid w:val="0036529A"/>
    <w:rsid w:val="003652CC"/>
    <w:rsid w:val="003654CE"/>
    <w:rsid w:val="00365F43"/>
    <w:rsid w:val="00366085"/>
    <w:rsid w:val="003664D2"/>
    <w:rsid w:val="00366538"/>
    <w:rsid w:val="00366CD8"/>
    <w:rsid w:val="00366DB3"/>
    <w:rsid w:val="00366EBA"/>
    <w:rsid w:val="003678F0"/>
    <w:rsid w:val="00367CE4"/>
    <w:rsid w:val="00367E17"/>
    <w:rsid w:val="00367E63"/>
    <w:rsid w:val="003703BB"/>
    <w:rsid w:val="0037055F"/>
    <w:rsid w:val="00370877"/>
    <w:rsid w:val="00370906"/>
    <w:rsid w:val="003719DE"/>
    <w:rsid w:val="00371D68"/>
    <w:rsid w:val="00371D78"/>
    <w:rsid w:val="00371FB0"/>
    <w:rsid w:val="003726D5"/>
    <w:rsid w:val="00372722"/>
    <w:rsid w:val="00372C65"/>
    <w:rsid w:val="00373280"/>
    <w:rsid w:val="00373319"/>
    <w:rsid w:val="0037353C"/>
    <w:rsid w:val="00373744"/>
    <w:rsid w:val="00373779"/>
    <w:rsid w:val="00373A98"/>
    <w:rsid w:val="00373B93"/>
    <w:rsid w:val="00373C63"/>
    <w:rsid w:val="00373C91"/>
    <w:rsid w:val="00373D19"/>
    <w:rsid w:val="00373D40"/>
    <w:rsid w:val="003742B1"/>
    <w:rsid w:val="0037433E"/>
    <w:rsid w:val="003749B1"/>
    <w:rsid w:val="00374D22"/>
    <w:rsid w:val="003753CB"/>
    <w:rsid w:val="003756D1"/>
    <w:rsid w:val="0037594E"/>
    <w:rsid w:val="0037599E"/>
    <w:rsid w:val="00375A4F"/>
    <w:rsid w:val="00376587"/>
    <w:rsid w:val="003767FF"/>
    <w:rsid w:val="00376972"/>
    <w:rsid w:val="00376AAE"/>
    <w:rsid w:val="00376B3E"/>
    <w:rsid w:val="00376BDA"/>
    <w:rsid w:val="00376D35"/>
    <w:rsid w:val="00376D60"/>
    <w:rsid w:val="00377231"/>
    <w:rsid w:val="003774A1"/>
    <w:rsid w:val="00377A36"/>
    <w:rsid w:val="00377A95"/>
    <w:rsid w:val="00377DD9"/>
    <w:rsid w:val="00377EF6"/>
    <w:rsid w:val="00377F21"/>
    <w:rsid w:val="0038039F"/>
    <w:rsid w:val="00380984"/>
    <w:rsid w:val="003810F1"/>
    <w:rsid w:val="003812DF"/>
    <w:rsid w:val="00381582"/>
    <w:rsid w:val="003817FF"/>
    <w:rsid w:val="003819D0"/>
    <w:rsid w:val="00381C1D"/>
    <w:rsid w:val="00381CD0"/>
    <w:rsid w:val="00381D37"/>
    <w:rsid w:val="003823F6"/>
    <w:rsid w:val="003824F0"/>
    <w:rsid w:val="0038258C"/>
    <w:rsid w:val="0038284E"/>
    <w:rsid w:val="0038289B"/>
    <w:rsid w:val="00382CF2"/>
    <w:rsid w:val="003835BD"/>
    <w:rsid w:val="003835DC"/>
    <w:rsid w:val="003836FA"/>
    <w:rsid w:val="003839A3"/>
    <w:rsid w:val="00383CE5"/>
    <w:rsid w:val="00383CF8"/>
    <w:rsid w:val="00383FDF"/>
    <w:rsid w:val="00384053"/>
    <w:rsid w:val="0038431C"/>
    <w:rsid w:val="00384436"/>
    <w:rsid w:val="00384495"/>
    <w:rsid w:val="00384553"/>
    <w:rsid w:val="003848DE"/>
    <w:rsid w:val="00384A01"/>
    <w:rsid w:val="00384CD3"/>
    <w:rsid w:val="00384DE4"/>
    <w:rsid w:val="00385107"/>
    <w:rsid w:val="003853E8"/>
    <w:rsid w:val="003859E4"/>
    <w:rsid w:val="00385AD9"/>
    <w:rsid w:val="00385B05"/>
    <w:rsid w:val="00385D4B"/>
    <w:rsid w:val="00385FD4"/>
    <w:rsid w:val="00386017"/>
    <w:rsid w:val="003861E9"/>
    <w:rsid w:val="0038658C"/>
    <w:rsid w:val="00386702"/>
    <w:rsid w:val="00386781"/>
    <w:rsid w:val="00386D57"/>
    <w:rsid w:val="00387042"/>
    <w:rsid w:val="003873FF"/>
    <w:rsid w:val="00387542"/>
    <w:rsid w:val="00387679"/>
    <w:rsid w:val="0038777F"/>
    <w:rsid w:val="00387831"/>
    <w:rsid w:val="00387A68"/>
    <w:rsid w:val="003900E5"/>
    <w:rsid w:val="0039037D"/>
    <w:rsid w:val="00390659"/>
    <w:rsid w:val="00390892"/>
    <w:rsid w:val="0039094D"/>
    <w:rsid w:val="00390B21"/>
    <w:rsid w:val="0039118C"/>
    <w:rsid w:val="003914F2"/>
    <w:rsid w:val="00391658"/>
    <w:rsid w:val="003916F7"/>
    <w:rsid w:val="00391E1C"/>
    <w:rsid w:val="00391FFA"/>
    <w:rsid w:val="00392355"/>
    <w:rsid w:val="00392526"/>
    <w:rsid w:val="00392677"/>
    <w:rsid w:val="003928EB"/>
    <w:rsid w:val="00392B2D"/>
    <w:rsid w:val="0039345A"/>
    <w:rsid w:val="00393802"/>
    <w:rsid w:val="00393864"/>
    <w:rsid w:val="00393969"/>
    <w:rsid w:val="00393BE1"/>
    <w:rsid w:val="00393DF9"/>
    <w:rsid w:val="00393F47"/>
    <w:rsid w:val="0039418E"/>
    <w:rsid w:val="0039484D"/>
    <w:rsid w:val="0039489E"/>
    <w:rsid w:val="00394A8C"/>
    <w:rsid w:val="00394B8F"/>
    <w:rsid w:val="00394DDD"/>
    <w:rsid w:val="00394E6F"/>
    <w:rsid w:val="0039530A"/>
    <w:rsid w:val="003953F8"/>
    <w:rsid w:val="0039564F"/>
    <w:rsid w:val="00395B4A"/>
    <w:rsid w:val="00395DA8"/>
    <w:rsid w:val="0039602F"/>
    <w:rsid w:val="003962F3"/>
    <w:rsid w:val="00396838"/>
    <w:rsid w:val="003968D8"/>
    <w:rsid w:val="00396B9B"/>
    <w:rsid w:val="00397103"/>
    <w:rsid w:val="003971D3"/>
    <w:rsid w:val="0039720B"/>
    <w:rsid w:val="00397646"/>
    <w:rsid w:val="00397823"/>
    <w:rsid w:val="00397940"/>
    <w:rsid w:val="00397AE9"/>
    <w:rsid w:val="00397BA2"/>
    <w:rsid w:val="00397DD2"/>
    <w:rsid w:val="00397EBF"/>
    <w:rsid w:val="003A0769"/>
    <w:rsid w:val="003A0EE1"/>
    <w:rsid w:val="003A1543"/>
    <w:rsid w:val="003A1557"/>
    <w:rsid w:val="003A176A"/>
    <w:rsid w:val="003A1BCE"/>
    <w:rsid w:val="003A1D9A"/>
    <w:rsid w:val="003A1E6B"/>
    <w:rsid w:val="003A208E"/>
    <w:rsid w:val="003A21E5"/>
    <w:rsid w:val="003A29DF"/>
    <w:rsid w:val="003A2D34"/>
    <w:rsid w:val="003A2EC9"/>
    <w:rsid w:val="003A331F"/>
    <w:rsid w:val="003A38A2"/>
    <w:rsid w:val="003A3C18"/>
    <w:rsid w:val="003A3EE7"/>
    <w:rsid w:val="003A4125"/>
    <w:rsid w:val="003A41AA"/>
    <w:rsid w:val="003A4237"/>
    <w:rsid w:val="003A46FF"/>
    <w:rsid w:val="003A4802"/>
    <w:rsid w:val="003A4FFA"/>
    <w:rsid w:val="003A518F"/>
    <w:rsid w:val="003A58F5"/>
    <w:rsid w:val="003A5A6A"/>
    <w:rsid w:val="003A61FF"/>
    <w:rsid w:val="003A68EA"/>
    <w:rsid w:val="003A6ACE"/>
    <w:rsid w:val="003A6D6C"/>
    <w:rsid w:val="003A6E5D"/>
    <w:rsid w:val="003A6FEA"/>
    <w:rsid w:val="003A7665"/>
    <w:rsid w:val="003A7779"/>
    <w:rsid w:val="003A79AC"/>
    <w:rsid w:val="003A79D9"/>
    <w:rsid w:val="003A7A60"/>
    <w:rsid w:val="003B0097"/>
    <w:rsid w:val="003B017C"/>
    <w:rsid w:val="003B0208"/>
    <w:rsid w:val="003B025E"/>
    <w:rsid w:val="003B0295"/>
    <w:rsid w:val="003B0A66"/>
    <w:rsid w:val="003B0DEF"/>
    <w:rsid w:val="003B110F"/>
    <w:rsid w:val="003B113D"/>
    <w:rsid w:val="003B12AE"/>
    <w:rsid w:val="003B157C"/>
    <w:rsid w:val="003B1669"/>
    <w:rsid w:val="003B16BF"/>
    <w:rsid w:val="003B1814"/>
    <w:rsid w:val="003B1AE9"/>
    <w:rsid w:val="003B1BB5"/>
    <w:rsid w:val="003B217F"/>
    <w:rsid w:val="003B24E5"/>
    <w:rsid w:val="003B285A"/>
    <w:rsid w:val="003B28F3"/>
    <w:rsid w:val="003B2AEB"/>
    <w:rsid w:val="003B2B4D"/>
    <w:rsid w:val="003B2BE3"/>
    <w:rsid w:val="003B2C88"/>
    <w:rsid w:val="003B2F42"/>
    <w:rsid w:val="003B34B4"/>
    <w:rsid w:val="003B35A5"/>
    <w:rsid w:val="003B38D7"/>
    <w:rsid w:val="003B3AFF"/>
    <w:rsid w:val="003B3BC9"/>
    <w:rsid w:val="003B40D1"/>
    <w:rsid w:val="003B497B"/>
    <w:rsid w:val="003B50E1"/>
    <w:rsid w:val="003B5166"/>
    <w:rsid w:val="003B51C2"/>
    <w:rsid w:val="003B54EF"/>
    <w:rsid w:val="003B5605"/>
    <w:rsid w:val="003B621C"/>
    <w:rsid w:val="003B6683"/>
    <w:rsid w:val="003B6D3D"/>
    <w:rsid w:val="003B721B"/>
    <w:rsid w:val="003B7345"/>
    <w:rsid w:val="003B7C51"/>
    <w:rsid w:val="003B7D87"/>
    <w:rsid w:val="003B7DF0"/>
    <w:rsid w:val="003B7F47"/>
    <w:rsid w:val="003C04D6"/>
    <w:rsid w:val="003C04EB"/>
    <w:rsid w:val="003C0E1A"/>
    <w:rsid w:val="003C10FF"/>
    <w:rsid w:val="003C1163"/>
    <w:rsid w:val="003C1475"/>
    <w:rsid w:val="003C177F"/>
    <w:rsid w:val="003C1B8B"/>
    <w:rsid w:val="003C1DA8"/>
    <w:rsid w:val="003C1E56"/>
    <w:rsid w:val="003C21B2"/>
    <w:rsid w:val="003C21FE"/>
    <w:rsid w:val="003C22B8"/>
    <w:rsid w:val="003C232B"/>
    <w:rsid w:val="003C2400"/>
    <w:rsid w:val="003C2448"/>
    <w:rsid w:val="003C251F"/>
    <w:rsid w:val="003C2C5E"/>
    <w:rsid w:val="003C2F6D"/>
    <w:rsid w:val="003C312E"/>
    <w:rsid w:val="003C328C"/>
    <w:rsid w:val="003C32A5"/>
    <w:rsid w:val="003C3307"/>
    <w:rsid w:val="003C3593"/>
    <w:rsid w:val="003C36AA"/>
    <w:rsid w:val="003C3773"/>
    <w:rsid w:val="003C4489"/>
    <w:rsid w:val="003C45E2"/>
    <w:rsid w:val="003C47B9"/>
    <w:rsid w:val="003C556F"/>
    <w:rsid w:val="003C57E2"/>
    <w:rsid w:val="003C5BC7"/>
    <w:rsid w:val="003C5C53"/>
    <w:rsid w:val="003C5C61"/>
    <w:rsid w:val="003C5DBD"/>
    <w:rsid w:val="003C6054"/>
    <w:rsid w:val="003C632F"/>
    <w:rsid w:val="003C635A"/>
    <w:rsid w:val="003C6419"/>
    <w:rsid w:val="003C659C"/>
    <w:rsid w:val="003C6989"/>
    <w:rsid w:val="003C6A28"/>
    <w:rsid w:val="003C6C02"/>
    <w:rsid w:val="003C725C"/>
    <w:rsid w:val="003C7269"/>
    <w:rsid w:val="003C72BD"/>
    <w:rsid w:val="003C736A"/>
    <w:rsid w:val="003C738E"/>
    <w:rsid w:val="003C747D"/>
    <w:rsid w:val="003C77B9"/>
    <w:rsid w:val="003C79A1"/>
    <w:rsid w:val="003C7B38"/>
    <w:rsid w:val="003C7FC4"/>
    <w:rsid w:val="003D0342"/>
    <w:rsid w:val="003D065A"/>
    <w:rsid w:val="003D07B0"/>
    <w:rsid w:val="003D07E9"/>
    <w:rsid w:val="003D0862"/>
    <w:rsid w:val="003D0D66"/>
    <w:rsid w:val="003D0DEC"/>
    <w:rsid w:val="003D0F79"/>
    <w:rsid w:val="003D0FFA"/>
    <w:rsid w:val="003D10D8"/>
    <w:rsid w:val="003D134F"/>
    <w:rsid w:val="003D150E"/>
    <w:rsid w:val="003D18D1"/>
    <w:rsid w:val="003D199F"/>
    <w:rsid w:val="003D1F3B"/>
    <w:rsid w:val="003D2338"/>
    <w:rsid w:val="003D257A"/>
    <w:rsid w:val="003D268D"/>
    <w:rsid w:val="003D2829"/>
    <w:rsid w:val="003D28E6"/>
    <w:rsid w:val="003D2B62"/>
    <w:rsid w:val="003D2D19"/>
    <w:rsid w:val="003D2DFE"/>
    <w:rsid w:val="003D2F1A"/>
    <w:rsid w:val="003D30C6"/>
    <w:rsid w:val="003D3110"/>
    <w:rsid w:val="003D3599"/>
    <w:rsid w:val="003D4568"/>
    <w:rsid w:val="003D4E2F"/>
    <w:rsid w:val="003D5063"/>
    <w:rsid w:val="003D5423"/>
    <w:rsid w:val="003D5476"/>
    <w:rsid w:val="003D5B18"/>
    <w:rsid w:val="003D5C72"/>
    <w:rsid w:val="003D5FC7"/>
    <w:rsid w:val="003D623E"/>
    <w:rsid w:val="003D6AAB"/>
    <w:rsid w:val="003D6D62"/>
    <w:rsid w:val="003D6E1A"/>
    <w:rsid w:val="003D7180"/>
    <w:rsid w:val="003D7536"/>
    <w:rsid w:val="003D7594"/>
    <w:rsid w:val="003D7705"/>
    <w:rsid w:val="003D7888"/>
    <w:rsid w:val="003D7FE6"/>
    <w:rsid w:val="003E05A2"/>
    <w:rsid w:val="003E08F9"/>
    <w:rsid w:val="003E0C42"/>
    <w:rsid w:val="003E0D00"/>
    <w:rsid w:val="003E17D4"/>
    <w:rsid w:val="003E1C4E"/>
    <w:rsid w:val="003E2060"/>
    <w:rsid w:val="003E245E"/>
    <w:rsid w:val="003E29A0"/>
    <w:rsid w:val="003E2CA4"/>
    <w:rsid w:val="003E331E"/>
    <w:rsid w:val="003E34C7"/>
    <w:rsid w:val="003E3726"/>
    <w:rsid w:val="003E3740"/>
    <w:rsid w:val="003E39E0"/>
    <w:rsid w:val="003E3A0F"/>
    <w:rsid w:val="003E3E42"/>
    <w:rsid w:val="003E3FEF"/>
    <w:rsid w:val="003E404B"/>
    <w:rsid w:val="003E40BE"/>
    <w:rsid w:val="003E4296"/>
    <w:rsid w:val="003E4891"/>
    <w:rsid w:val="003E5121"/>
    <w:rsid w:val="003E520B"/>
    <w:rsid w:val="003E52E6"/>
    <w:rsid w:val="003E5603"/>
    <w:rsid w:val="003E5AF4"/>
    <w:rsid w:val="003E6255"/>
    <w:rsid w:val="003E67F8"/>
    <w:rsid w:val="003E6837"/>
    <w:rsid w:val="003E6B1E"/>
    <w:rsid w:val="003E6BAD"/>
    <w:rsid w:val="003E743C"/>
    <w:rsid w:val="003E760A"/>
    <w:rsid w:val="003E77D0"/>
    <w:rsid w:val="003E78DF"/>
    <w:rsid w:val="003E7B10"/>
    <w:rsid w:val="003E7E87"/>
    <w:rsid w:val="003F0076"/>
    <w:rsid w:val="003F0181"/>
    <w:rsid w:val="003F021C"/>
    <w:rsid w:val="003F0247"/>
    <w:rsid w:val="003F06F4"/>
    <w:rsid w:val="003F08CC"/>
    <w:rsid w:val="003F0A8B"/>
    <w:rsid w:val="003F0D19"/>
    <w:rsid w:val="003F12AA"/>
    <w:rsid w:val="003F1303"/>
    <w:rsid w:val="003F17CD"/>
    <w:rsid w:val="003F1885"/>
    <w:rsid w:val="003F194F"/>
    <w:rsid w:val="003F1C67"/>
    <w:rsid w:val="003F1C7C"/>
    <w:rsid w:val="003F219B"/>
    <w:rsid w:val="003F2507"/>
    <w:rsid w:val="003F273B"/>
    <w:rsid w:val="003F27EA"/>
    <w:rsid w:val="003F2803"/>
    <w:rsid w:val="003F2847"/>
    <w:rsid w:val="003F2AAA"/>
    <w:rsid w:val="003F2C56"/>
    <w:rsid w:val="003F2CE3"/>
    <w:rsid w:val="003F2DC4"/>
    <w:rsid w:val="003F3092"/>
    <w:rsid w:val="003F30CB"/>
    <w:rsid w:val="003F30F4"/>
    <w:rsid w:val="003F3224"/>
    <w:rsid w:val="003F341D"/>
    <w:rsid w:val="003F39FF"/>
    <w:rsid w:val="003F3B0C"/>
    <w:rsid w:val="003F3F12"/>
    <w:rsid w:val="003F434D"/>
    <w:rsid w:val="003F4532"/>
    <w:rsid w:val="003F4683"/>
    <w:rsid w:val="003F4792"/>
    <w:rsid w:val="003F47B5"/>
    <w:rsid w:val="003F482A"/>
    <w:rsid w:val="003F5126"/>
    <w:rsid w:val="003F55AA"/>
    <w:rsid w:val="003F5948"/>
    <w:rsid w:val="003F59C0"/>
    <w:rsid w:val="003F603B"/>
    <w:rsid w:val="003F65D8"/>
    <w:rsid w:val="003F68DE"/>
    <w:rsid w:val="003F6C40"/>
    <w:rsid w:val="003F6CB3"/>
    <w:rsid w:val="003F70DD"/>
    <w:rsid w:val="0040052F"/>
    <w:rsid w:val="00401095"/>
    <w:rsid w:val="004011A4"/>
    <w:rsid w:val="004011DB"/>
    <w:rsid w:val="00401614"/>
    <w:rsid w:val="0040169E"/>
    <w:rsid w:val="00401A32"/>
    <w:rsid w:val="00401DA1"/>
    <w:rsid w:val="00401DA9"/>
    <w:rsid w:val="00401F5F"/>
    <w:rsid w:val="00401FF5"/>
    <w:rsid w:val="004024C9"/>
    <w:rsid w:val="004025A4"/>
    <w:rsid w:val="00402A2F"/>
    <w:rsid w:val="00402AA1"/>
    <w:rsid w:val="00402AED"/>
    <w:rsid w:val="00402BC6"/>
    <w:rsid w:val="00402EEA"/>
    <w:rsid w:val="004034F0"/>
    <w:rsid w:val="00403680"/>
    <w:rsid w:val="004036D7"/>
    <w:rsid w:val="00403843"/>
    <w:rsid w:val="00403884"/>
    <w:rsid w:val="00403C7A"/>
    <w:rsid w:val="00403DBB"/>
    <w:rsid w:val="00403FEC"/>
    <w:rsid w:val="0040434B"/>
    <w:rsid w:val="00404509"/>
    <w:rsid w:val="0040450F"/>
    <w:rsid w:val="00404656"/>
    <w:rsid w:val="004046AF"/>
    <w:rsid w:val="00404AC9"/>
    <w:rsid w:val="00404AEA"/>
    <w:rsid w:val="00404CA8"/>
    <w:rsid w:val="00404D1A"/>
    <w:rsid w:val="0040534C"/>
    <w:rsid w:val="00405442"/>
    <w:rsid w:val="004054BE"/>
    <w:rsid w:val="00405F3D"/>
    <w:rsid w:val="004063FC"/>
    <w:rsid w:val="004067E4"/>
    <w:rsid w:val="004067FC"/>
    <w:rsid w:val="00406892"/>
    <w:rsid w:val="004068E7"/>
    <w:rsid w:val="00406A9E"/>
    <w:rsid w:val="00406E74"/>
    <w:rsid w:val="00407065"/>
    <w:rsid w:val="0040714E"/>
    <w:rsid w:val="004071E5"/>
    <w:rsid w:val="00407238"/>
    <w:rsid w:val="00407538"/>
    <w:rsid w:val="00407667"/>
    <w:rsid w:val="00407B11"/>
    <w:rsid w:val="00407BF8"/>
    <w:rsid w:val="00407DD7"/>
    <w:rsid w:val="0041015F"/>
    <w:rsid w:val="00411437"/>
    <w:rsid w:val="00411509"/>
    <w:rsid w:val="0041195E"/>
    <w:rsid w:val="00411DAE"/>
    <w:rsid w:val="00411E50"/>
    <w:rsid w:val="004120B3"/>
    <w:rsid w:val="00412123"/>
    <w:rsid w:val="0041219C"/>
    <w:rsid w:val="004121AF"/>
    <w:rsid w:val="00412607"/>
    <w:rsid w:val="00412933"/>
    <w:rsid w:val="00412956"/>
    <w:rsid w:val="004130AA"/>
    <w:rsid w:val="0041312F"/>
    <w:rsid w:val="004131C4"/>
    <w:rsid w:val="004132CB"/>
    <w:rsid w:val="004138AF"/>
    <w:rsid w:val="004138DD"/>
    <w:rsid w:val="00413AB3"/>
    <w:rsid w:val="00413DB0"/>
    <w:rsid w:val="00413EB6"/>
    <w:rsid w:val="00414324"/>
    <w:rsid w:val="00414A4B"/>
    <w:rsid w:val="00414B0B"/>
    <w:rsid w:val="004152CF"/>
    <w:rsid w:val="0041534F"/>
    <w:rsid w:val="00415C38"/>
    <w:rsid w:val="00416030"/>
    <w:rsid w:val="0041626C"/>
    <w:rsid w:val="00416323"/>
    <w:rsid w:val="00416379"/>
    <w:rsid w:val="00416402"/>
    <w:rsid w:val="0041658A"/>
    <w:rsid w:val="00416771"/>
    <w:rsid w:val="0041678E"/>
    <w:rsid w:val="00416887"/>
    <w:rsid w:val="00416CBA"/>
    <w:rsid w:val="00416D45"/>
    <w:rsid w:val="00416D4E"/>
    <w:rsid w:val="00417479"/>
    <w:rsid w:val="00417543"/>
    <w:rsid w:val="0042007B"/>
    <w:rsid w:val="00420153"/>
    <w:rsid w:val="00420310"/>
    <w:rsid w:val="00420563"/>
    <w:rsid w:val="0042080B"/>
    <w:rsid w:val="00420C3D"/>
    <w:rsid w:val="00421009"/>
    <w:rsid w:val="004211D7"/>
    <w:rsid w:val="004213AB"/>
    <w:rsid w:val="004219D9"/>
    <w:rsid w:val="00421DD7"/>
    <w:rsid w:val="00421E2C"/>
    <w:rsid w:val="004226F9"/>
    <w:rsid w:val="00422754"/>
    <w:rsid w:val="00422A0F"/>
    <w:rsid w:val="00422BA5"/>
    <w:rsid w:val="00422DBC"/>
    <w:rsid w:val="00422FB4"/>
    <w:rsid w:val="0042320F"/>
    <w:rsid w:val="0042323F"/>
    <w:rsid w:val="0042338D"/>
    <w:rsid w:val="00423DB9"/>
    <w:rsid w:val="00424938"/>
    <w:rsid w:val="00424F36"/>
    <w:rsid w:val="00425271"/>
    <w:rsid w:val="00425633"/>
    <w:rsid w:val="00425CB9"/>
    <w:rsid w:val="00425EAD"/>
    <w:rsid w:val="004260A4"/>
    <w:rsid w:val="00426689"/>
    <w:rsid w:val="0042668D"/>
    <w:rsid w:val="004266A4"/>
    <w:rsid w:val="004267CA"/>
    <w:rsid w:val="004267FA"/>
    <w:rsid w:val="00426863"/>
    <w:rsid w:val="004268CF"/>
    <w:rsid w:val="0042692C"/>
    <w:rsid w:val="00426D6E"/>
    <w:rsid w:val="00426DCA"/>
    <w:rsid w:val="00426EA3"/>
    <w:rsid w:val="00426F49"/>
    <w:rsid w:val="0042709E"/>
    <w:rsid w:val="00427305"/>
    <w:rsid w:val="0042739D"/>
    <w:rsid w:val="004274B6"/>
    <w:rsid w:val="0042797F"/>
    <w:rsid w:val="00427E9C"/>
    <w:rsid w:val="00430087"/>
    <w:rsid w:val="00430269"/>
    <w:rsid w:val="00430608"/>
    <w:rsid w:val="004308D6"/>
    <w:rsid w:val="00430EC0"/>
    <w:rsid w:val="0043145F"/>
    <w:rsid w:val="00431640"/>
    <w:rsid w:val="0043291B"/>
    <w:rsid w:val="00432C3D"/>
    <w:rsid w:val="00432D3A"/>
    <w:rsid w:val="00432E7D"/>
    <w:rsid w:val="0043307A"/>
    <w:rsid w:val="00433363"/>
    <w:rsid w:val="0043384C"/>
    <w:rsid w:val="0043395A"/>
    <w:rsid w:val="00433C8E"/>
    <w:rsid w:val="00433F80"/>
    <w:rsid w:val="0043405A"/>
    <w:rsid w:val="004344CB"/>
    <w:rsid w:val="004346BA"/>
    <w:rsid w:val="0043497C"/>
    <w:rsid w:val="00434A26"/>
    <w:rsid w:val="00434A34"/>
    <w:rsid w:val="00434AF8"/>
    <w:rsid w:val="00434E35"/>
    <w:rsid w:val="004354C9"/>
    <w:rsid w:val="0043584B"/>
    <w:rsid w:val="00435CD9"/>
    <w:rsid w:val="00435E4F"/>
    <w:rsid w:val="00436141"/>
    <w:rsid w:val="00436588"/>
    <w:rsid w:val="00436788"/>
    <w:rsid w:val="004367E5"/>
    <w:rsid w:val="00436BD0"/>
    <w:rsid w:val="00436D09"/>
    <w:rsid w:val="00436F85"/>
    <w:rsid w:val="00437132"/>
    <w:rsid w:val="0043726C"/>
    <w:rsid w:val="004376BC"/>
    <w:rsid w:val="00437B0D"/>
    <w:rsid w:val="00437B8D"/>
    <w:rsid w:val="00437E10"/>
    <w:rsid w:val="0044021E"/>
    <w:rsid w:val="00440494"/>
    <w:rsid w:val="0044051D"/>
    <w:rsid w:val="004405E4"/>
    <w:rsid w:val="004407A1"/>
    <w:rsid w:val="00440A00"/>
    <w:rsid w:val="00440ABF"/>
    <w:rsid w:val="00440D2A"/>
    <w:rsid w:val="004415F0"/>
    <w:rsid w:val="004417A5"/>
    <w:rsid w:val="00441ACB"/>
    <w:rsid w:val="00441AF6"/>
    <w:rsid w:val="00441C36"/>
    <w:rsid w:val="00441C99"/>
    <w:rsid w:val="00441DA5"/>
    <w:rsid w:val="00441F7C"/>
    <w:rsid w:val="00441FDC"/>
    <w:rsid w:val="004421B3"/>
    <w:rsid w:val="004421E0"/>
    <w:rsid w:val="0044236B"/>
    <w:rsid w:val="00442719"/>
    <w:rsid w:val="00442998"/>
    <w:rsid w:val="00442A30"/>
    <w:rsid w:val="00442ACA"/>
    <w:rsid w:val="004432C8"/>
    <w:rsid w:val="004433F1"/>
    <w:rsid w:val="004434C3"/>
    <w:rsid w:val="00443555"/>
    <w:rsid w:val="0044399C"/>
    <w:rsid w:val="004439D5"/>
    <w:rsid w:val="00443A56"/>
    <w:rsid w:val="00443AFA"/>
    <w:rsid w:val="004448CA"/>
    <w:rsid w:val="004449E5"/>
    <w:rsid w:val="00444A87"/>
    <w:rsid w:val="00444B3C"/>
    <w:rsid w:val="00444FF9"/>
    <w:rsid w:val="0044513D"/>
    <w:rsid w:val="00445377"/>
    <w:rsid w:val="0044566A"/>
    <w:rsid w:val="00445EEE"/>
    <w:rsid w:val="00446369"/>
    <w:rsid w:val="0044653E"/>
    <w:rsid w:val="004468C4"/>
    <w:rsid w:val="0044723B"/>
    <w:rsid w:val="00447D5D"/>
    <w:rsid w:val="00447ECA"/>
    <w:rsid w:val="00450177"/>
    <w:rsid w:val="004501BA"/>
    <w:rsid w:val="004503D9"/>
    <w:rsid w:val="00450438"/>
    <w:rsid w:val="00450668"/>
    <w:rsid w:val="00450778"/>
    <w:rsid w:val="00450C72"/>
    <w:rsid w:val="00451022"/>
    <w:rsid w:val="0045105D"/>
    <w:rsid w:val="00451609"/>
    <w:rsid w:val="004516BF"/>
    <w:rsid w:val="00451857"/>
    <w:rsid w:val="004518EB"/>
    <w:rsid w:val="00451BD6"/>
    <w:rsid w:val="00451C69"/>
    <w:rsid w:val="0045226A"/>
    <w:rsid w:val="004522E1"/>
    <w:rsid w:val="004524E7"/>
    <w:rsid w:val="00452641"/>
    <w:rsid w:val="004526F9"/>
    <w:rsid w:val="004527CD"/>
    <w:rsid w:val="004529FF"/>
    <w:rsid w:val="00452C7A"/>
    <w:rsid w:val="00452F67"/>
    <w:rsid w:val="00452F76"/>
    <w:rsid w:val="0045344D"/>
    <w:rsid w:val="00453761"/>
    <w:rsid w:val="00453786"/>
    <w:rsid w:val="00453796"/>
    <w:rsid w:val="00453898"/>
    <w:rsid w:val="00453BE0"/>
    <w:rsid w:val="00453FD6"/>
    <w:rsid w:val="00453FF2"/>
    <w:rsid w:val="004543FF"/>
    <w:rsid w:val="0045462F"/>
    <w:rsid w:val="00454689"/>
    <w:rsid w:val="0045479C"/>
    <w:rsid w:val="00454D1E"/>
    <w:rsid w:val="004552E1"/>
    <w:rsid w:val="004552FD"/>
    <w:rsid w:val="00455556"/>
    <w:rsid w:val="00455711"/>
    <w:rsid w:val="00455A2F"/>
    <w:rsid w:val="00455AB0"/>
    <w:rsid w:val="00455B03"/>
    <w:rsid w:val="00455B40"/>
    <w:rsid w:val="004560B1"/>
    <w:rsid w:val="00456144"/>
    <w:rsid w:val="004567D4"/>
    <w:rsid w:val="004568F4"/>
    <w:rsid w:val="00456B49"/>
    <w:rsid w:val="00456CE0"/>
    <w:rsid w:val="00456E82"/>
    <w:rsid w:val="0045757A"/>
    <w:rsid w:val="00457924"/>
    <w:rsid w:val="00457A07"/>
    <w:rsid w:val="00457C7A"/>
    <w:rsid w:val="00457E8A"/>
    <w:rsid w:val="00457FB3"/>
    <w:rsid w:val="00460284"/>
    <w:rsid w:val="00460665"/>
    <w:rsid w:val="00460772"/>
    <w:rsid w:val="00460844"/>
    <w:rsid w:val="0046089A"/>
    <w:rsid w:val="004610BF"/>
    <w:rsid w:val="00461126"/>
    <w:rsid w:val="004612C8"/>
    <w:rsid w:val="004612F0"/>
    <w:rsid w:val="004613C0"/>
    <w:rsid w:val="0046143B"/>
    <w:rsid w:val="004617C5"/>
    <w:rsid w:val="00461C93"/>
    <w:rsid w:val="00461E54"/>
    <w:rsid w:val="00462207"/>
    <w:rsid w:val="0046250A"/>
    <w:rsid w:val="0046256F"/>
    <w:rsid w:val="004626AD"/>
    <w:rsid w:val="00462AD1"/>
    <w:rsid w:val="00462B3B"/>
    <w:rsid w:val="00462D22"/>
    <w:rsid w:val="00462F11"/>
    <w:rsid w:val="00463139"/>
    <w:rsid w:val="004631A4"/>
    <w:rsid w:val="00463653"/>
    <w:rsid w:val="0046391B"/>
    <w:rsid w:val="00463B56"/>
    <w:rsid w:val="00463DE1"/>
    <w:rsid w:val="0046405C"/>
    <w:rsid w:val="004640AC"/>
    <w:rsid w:val="0046419C"/>
    <w:rsid w:val="004643DD"/>
    <w:rsid w:val="0046479D"/>
    <w:rsid w:val="004647DB"/>
    <w:rsid w:val="00464C36"/>
    <w:rsid w:val="00464D70"/>
    <w:rsid w:val="00465779"/>
    <w:rsid w:val="00465815"/>
    <w:rsid w:val="00465A7C"/>
    <w:rsid w:val="00465BDE"/>
    <w:rsid w:val="00465F18"/>
    <w:rsid w:val="00466053"/>
    <w:rsid w:val="004668EF"/>
    <w:rsid w:val="00466957"/>
    <w:rsid w:val="00466B64"/>
    <w:rsid w:val="00466C0A"/>
    <w:rsid w:val="00466D4D"/>
    <w:rsid w:val="00466EE8"/>
    <w:rsid w:val="00466FAC"/>
    <w:rsid w:val="004672BC"/>
    <w:rsid w:val="00467525"/>
    <w:rsid w:val="00467687"/>
    <w:rsid w:val="0046787E"/>
    <w:rsid w:val="00467943"/>
    <w:rsid w:val="00467B81"/>
    <w:rsid w:val="00467D9C"/>
    <w:rsid w:val="00470236"/>
    <w:rsid w:val="004702F1"/>
    <w:rsid w:val="00470C6C"/>
    <w:rsid w:val="00470CE0"/>
    <w:rsid w:val="00470FE3"/>
    <w:rsid w:val="00471100"/>
    <w:rsid w:val="00471163"/>
    <w:rsid w:val="00471239"/>
    <w:rsid w:val="0047125E"/>
    <w:rsid w:val="00471367"/>
    <w:rsid w:val="004717AE"/>
    <w:rsid w:val="0047197C"/>
    <w:rsid w:val="00471E10"/>
    <w:rsid w:val="00472022"/>
    <w:rsid w:val="004722E0"/>
    <w:rsid w:val="00472534"/>
    <w:rsid w:val="0047266B"/>
    <w:rsid w:val="00472D40"/>
    <w:rsid w:val="00472E06"/>
    <w:rsid w:val="00472E52"/>
    <w:rsid w:val="00472E60"/>
    <w:rsid w:val="00473287"/>
    <w:rsid w:val="00473310"/>
    <w:rsid w:val="004734D6"/>
    <w:rsid w:val="004736FD"/>
    <w:rsid w:val="0047378B"/>
    <w:rsid w:val="00473C35"/>
    <w:rsid w:val="00473E13"/>
    <w:rsid w:val="004743D3"/>
    <w:rsid w:val="004746CF"/>
    <w:rsid w:val="00474DF0"/>
    <w:rsid w:val="00474E90"/>
    <w:rsid w:val="0047523B"/>
    <w:rsid w:val="0047523D"/>
    <w:rsid w:val="004752B1"/>
    <w:rsid w:val="00475325"/>
    <w:rsid w:val="00475407"/>
    <w:rsid w:val="00475802"/>
    <w:rsid w:val="00475A33"/>
    <w:rsid w:val="0047631C"/>
    <w:rsid w:val="00476370"/>
    <w:rsid w:val="00476579"/>
    <w:rsid w:val="00476A1F"/>
    <w:rsid w:val="00476C7D"/>
    <w:rsid w:val="00476CA2"/>
    <w:rsid w:val="004776BD"/>
    <w:rsid w:val="0048015A"/>
    <w:rsid w:val="004802BE"/>
    <w:rsid w:val="00480599"/>
    <w:rsid w:val="00480F0A"/>
    <w:rsid w:val="00480F4F"/>
    <w:rsid w:val="00481032"/>
    <w:rsid w:val="004816E6"/>
    <w:rsid w:val="004819FC"/>
    <w:rsid w:val="00481BA6"/>
    <w:rsid w:val="00481D4D"/>
    <w:rsid w:val="0048240F"/>
    <w:rsid w:val="004826D7"/>
    <w:rsid w:val="0048295C"/>
    <w:rsid w:val="004831FD"/>
    <w:rsid w:val="004832FB"/>
    <w:rsid w:val="004836C8"/>
    <w:rsid w:val="004836FA"/>
    <w:rsid w:val="00483BEE"/>
    <w:rsid w:val="00483D88"/>
    <w:rsid w:val="004840DE"/>
    <w:rsid w:val="00484405"/>
    <w:rsid w:val="00484447"/>
    <w:rsid w:val="004846B7"/>
    <w:rsid w:val="004846CD"/>
    <w:rsid w:val="00484BDF"/>
    <w:rsid w:val="00484F5C"/>
    <w:rsid w:val="004850AB"/>
    <w:rsid w:val="0048516F"/>
    <w:rsid w:val="00485210"/>
    <w:rsid w:val="00485250"/>
    <w:rsid w:val="004857A8"/>
    <w:rsid w:val="004857B7"/>
    <w:rsid w:val="00485943"/>
    <w:rsid w:val="00485D24"/>
    <w:rsid w:val="00486178"/>
    <w:rsid w:val="004862A5"/>
    <w:rsid w:val="004866AE"/>
    <w:rsid w:val="0048683A"/>
    <w:rsid w:val="004869A5"/>
    <w:rsid w:val="004869BB"/>
    <w:rsid w:val="00486AA5"/>
    <w:rsid w:val="00486AFE"/>
    <w:rsid w:val="00486BFC"/>
    <w:rsid w:val="00486C0B"/>
    <w:rsid w:val="00486CA6"/>
    <w:rsid w:val="00486DE5"/>
    <w:rsid w:val="0048701C"/>
    <w:rsid w:val="004871F6"/>
    <w:rsid w:val="0048761C"/>
    <w:rsid w:val="004877A9"/>
    <w:rsid w:val="00487828"/>
    <w:rsid w:val="004904FE"/>
    <w:rsid w:val="00490EDE"/>
    <w:rsid w:val="00490F60"/>
    <w:rsid w:val="00490FB1"/>
    <w:rsid w:val="00491BEF"/>
    <w:rsid w:val="0049230E"/>
    <w:rsid w:val="004924AF"/>
    <w:rsid w:val="004924B1"/>
    <w:rsid w:val="00492508"/>
    <w:rsid w:val="00492941"/>
    <w:rsid w:val="00492945"/>
    <w:rsid w:val="00492E72"/>
    <w:rsid w:val="00492FDF"/>
    <w:rsid w:val="00493160"/>
    <w:rsid w:val="00493370"/>
    <w:rsid w:val="004933E6"/>
    <w:rsid w:val="00493870"/>
    <w:rsid w:val="00493BB9"/>
    <w:rsid w:val="00493DD6"/>
    <w:rsid w:val="004944A2"/>
    <w:rsid w:val="004947D1"/>
    <w:rsid w:val="004949BE"/>
    <w:rsid w:val="00494A2D"/>
    <w:rsid w:val="00495115"/>
    <w:rsid w:val="004952E4"/>
    <w:rsid w:val="00495355"/>
    <w:rsid w:val="00495550"/>
    <w:rsid w:val="00495D3B"/>
    <w:rsid w:val="00495DCC"/>
    <w:rsid w:val="00495FA5"/>
    <w:rsid w:val="0049613E"/>
    <w:rsid w:val="0049623F"/>
    <w:rsid w:val="0049639A"/>
    <w:rsid w:val="004964A2"/>
    <w:rsid w:val="004968B8"/>
    <w:rsid w:val="00496ADD"/>
    <w:rsid w:val="00496C62"/>
    <w:rsid w:val="004970CD"/>
    <w:rsid w:val="0049756E"/>
    <w:rsid w:val="00497C2D"/>
    <w:rsid w:val="00497EB9"/>
    <w:rsid w:val="004A00CE"/>
    <w:rsid w:val="004A0186"/>
    <w:rsid w:val="004A01D7"/>
    <w:rsid w:val="004A0559"/>
    <w:rsid w:val="004A0921"/>
    <w:rsid w:val="004A0BB5"/>
    <w:rsid w:val="004A0D07"/>
    <w:rsid w:val="004A1196"/>
    <w:rsid w:val="004A1545"/>
    <w:rsid w:val="004A189C"/>
    <w:rsid w:val="004A1F53"/>
    <w:rsid w:val="004A1FC8"/>
    <w:rsid w:val="004A246D"/>
    <w:rsid w:val="004A2E1E"/>
    <w:rsid w:val="004A2F8C"/>
    <w:rsid w:val="004A32DE"/>
    <w:rsid w:val="004A36F5"/>
    <w:rsid w:val="004A3E54"/>
    <w:rsid w:val="004A3FE1"/>
    <w:rsid w:val="004A43AD"/>
    <w:rsid w:val="004A4634"/>
    <w:rsid w:val="004A4AAB"/>
    <w:rsid w:val="004A4F8B"/>
    <w:rsid w:val="004A5295"/>
    <w:rsid w:val="004A5507"/>
    <w:rsid w:val="004A55B0"/>
    <w:rsid w:val="004A5B55"/>
    <w:rsid w:val="004A5D5D"/>
    <w:rsid w:val="004A5EE6"/>
    <w:rsid w:val="004A5F30"/>
    <w:rsid w:val="004A60CB"/>
    <w:rsid w:val="004A6386"/>
    <w:rsid w:val="004A674A"/>
    <w:rsid w:val="004A678C"/>
    <w:rsid w:val="004A6CC8"/>
    <w:rsid w:val="004A78E8"/>
    <w:rsid w:val="004A7B6B"/>
    <w:rsid w:val="004B02A6"/>
    <w:rsid w:val="004B02E7"/>
    <w:rsid w:val="004B0975"/>
    <w:rsid w:val="004B0986"/>
    <w:rsid w:val="004B0B59"/>
    <w:rsid w:val="004B0D8F"/>
    <w:rsid w:val="004B12F0"/>
    <w:rsid w:val="004B137D"/>
    <w:rsid w:val="004B13AF"/>
    <w:rsid w:val="004B1582"/>
    <w:rsid w:val="004B1583"/>
    <w:rsid w:val="004B23CC"/>
    <w:rsid w:val="004B27D6"/>
    <w:rsid w:val="004B2983"/>
    <w:rsid w:val="004B2C3F"/>
    <w:rsid w:val="004B2C78"/>
    <w:rsid w:val="004B2EF2"/>
    <w:rsid w:val="004B30FE"/>
    <w:rsid w:val="004B422D"/>
    <w:rsid w:val="004B4B22"/>
    <w:rsid w:val="004B4C7E"/>
    <w:rsid w:val="004B4D5E"/>
    <w:rsid w:val="004B4DC5"/>
    <w:rsid w:val="004B4E96"/>
    <w:rsid w:val="004B522E"/>
    <w:rsid w:val="004B5A1B"/>
    <w:rsid w:val="004B636B"/>
    <w:rsid w:val="004B65A4"/>
    <w:rsid w:val="004B692F"/>
    <w:rsid w:val="004B6BCC"/>
    <w:rsid w:val="004B6BF4"/>
    <w:rsid w:val="004B6D67"/>
    <w:rsid w:val="004B6E71"/>
    <w:rsid w:val="004B6FB8"/>
    <w:rsid w:val="004B6FD9"/>
    <w:rsid w:val="004B7041"/>
    <w:rsid w:val="004B7689"/>
    <w:rsid w:val="004B7872"/>
    <w:rsid w:val="004B7AA9"/>
    <w:rsid w:val="004B7DBC"/>
    <w:rsid w:val="004B7E51"/>
    <w:rsid w:val="004B7EE6"/>
    <w:rsid w:val="004C0442"/>
    <w:rsid w:val="004C044D"/>
    <w:rsid w:val="004C06D0"/>
    <w:rsid w:val="004C0938"/>
    <w:rsid w:val="004C0946"/>
    <w:rsid w:val="004C0ADD"/>
    <w:rsid w:val="004C0DC8"/>
    <w:rsid w:val="004C0E21"/>
    <w:rsid w:val="004C0F0E"/>
    <w:rsid w:val="004C1039"/>
    <w:rsid w:val="004C127E"/>
    <w:rsid w:val="004C16B3"/>
    <w:rsid w:val="004C1711"/>
    <w:rsid w:val="004C27D0"/>
    <w:rsid w:val="004C2852"/>
    <w:rsid w:val="004C2B7C"/>
    <w:rsid w:val="004C2B84"/>
    <w:rsid w:val="004C2FDD"/>
    <w:rsid w:val="004C3148"/>
    <w:rsid w:val="004C330E"/>
    <w:rsid w:val="004C3A54"/>
    <w:rsid w:val="004C3B1C"/>
    <w:rsid w:val="004C3D3F"/>
    <w:rsid w:val="004C4277"/>
    <w:rsid w:val="004C4290"/>
    <w:rsid w:val="004C46FC"/>
    <w:rsid w:val="004C499C"/>
    <w:rsid w:val="004C49E4"/>
    <w:rsid w:val="004C4C4B"/>
    <w:rsid w:val="004C4DEA"/>
    <w:rsid w:val="004C4ED2"/>
    <w:rsid w:val="004C54B0"/>
    <w:rsid w:val="004C58B9"/>
    <w:rsid w:val="004C5AD3"/>
    <w:rsid w:val="004C5BD2"/>
    <w:rsid w:val="004C61C5"/>
    <w:rsid w:val="004C61F7"/>
    <w:rsid w:val="004C63A7"/>
    <w:rsid w:val="004C660E"/>
    <w:rsid w:val="004C6644"/>
    <w:rsid w:val="004C680B"/>
    <w:rsid w:val="004C6EC7"/>
    <w:rsid w:val="004C74C7"/>
    <w:rsid w:val="004C77AB"/>
    <w:rsid w:val="004C7877"/>
    <w:rsid w:val="004C7A33"/>
    <w:rsid w:val="004C7C35"/>
    <w:rsid w:val="004C7C43"/>
    <w:rsid w:val="004D00FC"/>
    <w:rsid w:val="004D0193"/>
    <w:rsid w:val="004D0258"/>
    <w:rsid w:val="004D055E"/>
    <w:rsid w:val="004D0687"/>
    <w:rsid w:val="004D0F07"/>
    <w:rsid w:val="004D109F"/>
    <w:rsid w:val="004D1311"/>
    <w:rsid w:val="004D15A2"/>
    <w:rsid w:val="004D1AA1"/>
    <w:rsid w:val="004D1AF9"/>
    <w:rsid w:val="004D1B3C"/>
    <w:rsid w:val="004D26AD"/>
    <w:rsid w:val="004D2863"/>
    <w:rsid w:val="004D28AA"/>
    <w:rsid w:val="004D2CB3"/>
    <w:rsid w:val="004D2DCD"/>
    <w:rsid w:val="004D2F66"/>
    <w:rsid w:val="004D3178"/>
    <w:rsid w:val="004D31A7"/>
    <w:rsid w:val="004D321C"/>
    <w:rsid w:val="004D3601"/>
    <w:rsid w:val="004D368E"/>
    <w:rsid w:val="004D3A26"/>
    <w:rsid w:val="004D3B41"/>
    <w:rsid w:val="004D3E9C"/>
    <w:rsid w:val="004D3EFC"/>
    <w:rsid w:val="004D3F50"/>
    <w:rsid w:val="004D3F92"/>
    <w:rsid w:val="004D4013"/>
    <w:rsid w:val="004D432B"/>
    <w:rsid w:val="004D4420"/>
    <w:rsid w:val="004D4861"/>
    <w:rsid w:val="004D4922"/>
    <w:rsid w:val="004D4ABB"/>
    <w:rsid w:val="004D4F05"/>
    <w:rsid w:val="004D5064"/>
    <w:rsid w:val="004D5185"/>
    <w:rsid w:val="004D53EB"/>
    <w:rsid w:val="004D5632"/>
    <w:rsid w:val="004D5838"/>
    <w:rsid w:val="004D5B48"/>
    <w:rsid w:val="004D5CD6"/>
    <w:rsid w:val="004D5D2E"/>
    <w:rsid w:val="004D5D8C"/>
    <w:rsid w:val="004D5FAA"/>
    <w:rsid w:val="004D5FAE"/>
    <w:rsid w:val="004D6053"/>
    <w:rsid w:val="004D652D"/>
    <w:rsid w:val="004D6E36"/>
    <w:rsid w:val="004D711D"/>
    <w:rsid w:val="004D72C9"/>
    <w:rsid w:val="004D7E65"/>
    <w:rsid w:val="004E007C"/>
    <w:rsid w:val="004E1233"/>
    <w:rsid w:val="004E1847"/>
    <w:rsid w:val="004E19A5"/>
    <w:rsid w:val="004E1C5E"/>
    <w:rsid w:val="004E202E"/>
    <w:rsid w:val="004E2855"/>
    <w:rsid w:val="004E2A70"/>
    <w:rsid w:val="004E2D43"/>
    <w:rsid w:val="004E2D8C"/>
    <w:rsid w:val="004E310C"/>
    <w:rsid w:val="004E3137"/>
    <w:rsid w:val="004E3165"/>
    <w:rsid w:val="004E33E0"/>
    <w:rsid w:val="004E378F"/>
    <w:rsid w:val="004E3F17"/>
    <w:rsid w:val="004E44DC"/>
    <w:rsid w:val="004E4AC6"/>
    <w:rsid w:val="004E4FD6"/>
    <w:rsid w:val="004E5C0B"/>
    <w:rsid w:val="004E691B"/>
    <w:rsid w:val="004E6C5B"/>
    <w:rsid w:val="004E6D26"/>
    <w:rsid w:val="004E6E4E"/>
    <w:rsid w:val="004E71D2"/>
    <w:rsid w:val="004E71EA"/>
    <w:rsid w:val="004E740C"/>
    <w:rsid w:val="004E76C2"/>
    <w:rsid w:val="004E78E2"/>
    <w:rsid w:val="004E7B88"/>
    <w:rsid w:val="004E7CED"/>
    <w:rsid w:val="004E7D5F"/>
    <w:rsid w:val="004F0364"/>
    <w:rsid w:val="004F0478"/>
    <w:rsid w:val="004F0525"/>
    <w:rsid w:val="004F056C"/>
    <w:rsid w:val="004F0EEA"/>
    <w:rsid w:val="004F10D2"/>
    <w:rsid w:val="004F165B"/>
    <w:rsid w:val="004F1684"/>
    <w:rsid w:val="004F1A4A"/>
    <w:rsid w:val="004F1E56"/>
    <w:rsid w:val="004F1F75"/>
    <w:rsid w:val="004F210C"/>
    <w:rsid w:val="004F22AE"/>
    <w:rsid w:val="004F24AD"/>
    <w:rsid w:val="004F24B7"/>
    <w:rsid w:val="004F2A4E"/>
    <w:rsid w:val="004F2B89"/>
    <w:rsid w:val="004F2F6D"/>
    <w:rsid w:val="004F34BC"/>
    <w:rsid w:val="004F3A81"/>
    <w:rsid w:val="004F3AB3"/>
    <w:rsid w:val="004F3B96"/>
    <w:rsid w:val="004F3E6F"/>
    <w:rsid w:val="004F409C"/>
    <w:rsid w:val="004F4146"/>
    <w:rsid w:val="004F41C0"/>
    <w:rsid w:val="004F4247"/>
    <w:rsid w:val="004F4390"/>
    <w:rsid w:val="004F4894"/>
    <w:rsid w:val="004F4E03"/>
    <w:rsid w:val="004F4E4C"/>
    <w:rsid w:val="004F4EAF"/>
    <w:rsid w:val="004F4EF9"/>
    <w:rsid w:val="004F5117"/>
    <w:rsid w:val="004F5227"/>
    <w:rsid w:val="004F53C7"/>
    <w:rsid w:val="004F5578"/>
    <w:rsid w:val="004F56AA"/>
    <w:rsid w:val="004F59AF"/>
    <w:rsid w:val="004F5C6C"/>
    <w:rsid w:val="004F6A90"/>
    <w:rsid w:val="004F6EF2"/>
    <w:rsid w:val="004F6F44"/>
    <w:rsid w:val="004F773B"/>
    <w:rsid w:val="004F7C3C"/>
    <w:rsid w:val="004F7EA5"/>
    <w:rsid w:val="004F7F3C"/>
    <w:rsid w:val="00500124"/>
    <w:rsid w:val="005002E6"/>
    <w:rsid w:val="00500C2B"/>
    <w:rsid w:val="00500CD0"/>
    <w:rsid w:val="00501353"/>
    <w:rsid w:val="005017FF"/>
    <w:rsid w:val="00501D65"/>
    <w:rsid w:val="00502055"/>
    <w:rsid w:val="0050242C"/>
    <w:rsid w:val="00502627"/>
    <w:rsid w:val="005027CF"/>
    <w:rsid w:val="00502D1A"/>
    <w:rsid w:val="005035C5"/>
    <w:rsid w:val="0050362B"/>
    <w:rsid w:val="00503F0A"/>
    <w:rsid w:val="00504062"/>
    <w:rsid w:val="005040AD"/>
    <w:rsid w:val="00504260"/>
    <w:rsid w:val="005044BA"/>
    <w:rsid w:val="00504C92"/>
    <w:rsid w:val="00504D91"/>
    <w:rsid w:val="005051BB"/>
    <w:rsid w:val="0050535C"/>
    <w:rsid w:val="0050571B"/>
    <w:rsid w:val="0050580C"/>
    <w:rsid w:val="00505C9A"/>
    <w:rsid w:val="00506007"/>
    <w:rsid w:val="005062DA"/>
    <w:rsid w:val="0050640D"/>
    <w:rsid w:val="005065CB"/>
    <w:rsid w:val="00506730"/>
    <w:rsid w:val="00506867"/>
    <w:rsid w:val="00507272"/>
    <w:rsid w:val="005072B8"/>
    <w:rsid w:val="00507CEC"/>
    <w:rsid w:val="00507EC3"/>
    <w:rsid w:val="005105D5"/>
    <w:rsid w:val="005107C4"/>
    <w:rsid w:val="005108C3"/>
    <w:rsid w:val="00510A4E"/>
    <w:rsid w:val="00510D67"/>
    <w:rsid w:val="00510E15"/>
    <w:rsid w:val="00511542"/>
    <w:rsid w:val="005115ED"/>
    <w:rsid w:val="00511A0E"/>
    <w:rsid w:val="00511A6C"/>
    <w:rsid w:val="0051226D"/>
    <w:rsid w:val="00512487"/>
    <w:rsid w:val="00513678"/>
    <w:rsid w:val="00513851"/>
    <w:rsid w:val="00513E4E"/>
    <w:rsid w:val="0051405A"/>
    <w:rsid w:val="00514838"/>
    <w:rsid w:val="005149E4"/>
    <w:rsid w:val="0051540B"/>
    <w:rsid w:val="005156FA"/>
    <w:rsid w:val="0051584A"/>
    <w:rsid w:val="005158E3"/>
    <w:rsid w:val="00515B4F"/>
    <w:rsid w:val="00515EA6"/>
    <w:rsid w:val="005170B0"/>
    <w:rsid w:val="0051749D"/>
    <w:rsid w:val="0051784C"/>
    <w:rsid w:val="005178ED"/>
    <w:rsid w:val="005179EC"/>
    <w:rsid w:val="00517BE5"/>
    <w:rsid w:val="00517D2F"/>
    <w:rsid w:val="00517ED9"/>
    <w:rsid w:val="0052005D"/>
    <w:rsid w:val="005204C7"/>
    <w:rsid w:val="00520968"/>
    <w:rsid w:val="0052098E"/>
    <w:rsid w:val="00520DAA"/>
    <w:rsid w:val="00520F81"/>
    <w:rsid w:val="00521061"/>
    <w:rsid w:val="00521436"/>
    <w:rsid w:val="0052151C"/>
    <w:rsid w:val="005217AA"/>
    <w:rsid w:val="00521ED4"/>
    <w:rsid w:val="00522031"/>
    <w:rsid w:val="00522242"/>
    <w:rsid w:val="0052247B"/>
    <w:rsid w:val="00522671"/>
    <w:rsid w:val="00522672"/>
    <w:rsid w:val="005229D2"/>
    <w:rsid w:val="00523041"/>
    <w:rsid w:val="005230F0"/>
    <w:rsid w:val="0052317F"/>
    <w:rsid w:val="00523617"/>
    <w:rsid w:val="0052380D"/>
    <w:rsid w:val="005238DD"/>
    <w:rsid w:val="00523D15"/>
    <w:rsid w:val="00524063"/>
    <w:rsid w:val="005241BB"/>
    <w:rsid w:val="005242D1"/>
    <w:rsid w:val="00524950"/>
    <w:rsid w:val="00524D63"/>
    <w:rsid w:val="005255A6"/>
    <w:rsid w:val="00525605"/>
    <w:rsid w:val="00525615"/>
    <w:rsid w:val="005257BC"/>
    <w:rsid w:val="005257DD"/>
    <w:rsid w:val="00525856"/>
    <w:rsid w:val="0052593C"/>
    <w:rsid w:val="00525CB0"/>
    <w:rsid w:val="00525D99"/>
    <w:rsid w:val="00525F61"/>
    <w:rsid w:val="00526C1D"/>
    <w:rsid w:val="00526DD8"/>
    <w:rsid w:val="00526E91"/>
    <w:rsid w:val="00527036"/>
    <w:rsid w:val="0052779E"/>
    <w:rsid w:val="005277FE"/>
    <w:rsid w:val="0052795F"/>
    <w:rsid w:val="00527A3D"/>
    <w:rsid w:val="00527D08"/>
    <w:rsid w:val="00530353"/>
    <w:rsid w:val="005304BB"/>
    <w:rsid w:val="00530763"/>
    <w:rsid w:val="00530856"/>
    <w:rsid w:val="00530926"/>
    <w:rsid w:val="00530DC1"/>
    <w:rsid w:val="005315A4"/>
    <w:rsid w:val="0053193D"/>
    <w:rsid w:val="0053193F"/>
    <w:rsid w:val="005321BA"/>
    <w:rsid w:val="005321BF"/>
    <w:rsid w:val="00532482"/>
    <w:rsid w:val="00532484"/>
    <w:rsid w:val="0053255B"/>
    <w:rsid w:val="0053262E"/>
    <w:rsid w:val="00532872"/>
    <w:rsid w:val="005328A5"/>
    <w:rsid w:val="0053293A"/>
    <w:rsid w:val="00532953"/>
    <w:rsid w:val="00532E7C"/>
    <w:rsid w:val="00532E98"/>
    <w:rsid w:val="00532FEB"/>
    <w:rsid w:val="005330DF"/>
    <w:rsid w:val="005338D3"/>
    <w:rsid w:val="00533B30"/>
    <w:rsid w:val="00533D56"/>
    <w:rsid w:val="00533DF6"/>
    <w:rsid w:val="005341B5"/>
    <w:rsid w:val="00534202"/>
    <w:rsid w:val="00534519"/>
    <w:rsid w:val="005346B2"/>
    <w:rsid w:val="005351C6"/>
    <w:rsid w:val="005352AF"/>
    <w:rsid w:val="00535395"/>
    <w:rsid w:val="00535966"/>
    <w:rsid w:val="00536050"/>
    <w:rsid w:val="0053625D"/>
    <w:rsid w:val="00536383"/>
    <w:rsid w:val="00536530"/>
    <w:rsid w:val="00536749"/>
    <w:rsid w:val="0053681F"/>
    <w:rsid w:val="00536843"/>
    <w:rsid w:val="00536857"/>
    <w:rsid w:val="00536C38"/>
    <w:rsid w:val="00536CC0"/>
    <w:rsid w:val="00536D0C"/>
    <w:rsid w:val="00536E13"/>
    <w:rsid w:val="00537325"/>
    <w:rsid w:val="0053746B"/>
    <w:rsid w:val="0053784F"/>
    <w:rsid w:val="00537A17"/>
    <w:rsid w:val="00537B59"/>
    <w:rsid w:val="00537BCF"/>
    <w:rsid w:val="00537C00"/>
    <w:rsid w:val="00537CCA"/>
    <w:rsid w:val="00540698"/>
    <w:rsid w:val="00540739"/>
    <w:rsid w:val="005408E4"/>
    <w:rsid w:val="00540A16"/>
    <w:rsid w:val="00540D58"/>
    <w:rsid w:val="0054175C"/>
    <w:rsid w:val="00541EFC"/>
    <w:rsid w:val="00541F0F"/>
    <w:rsid w:val="005421F0"/>
    <w:rsid w:val="00542446"/>
    <w:rsid w:val="0054257C"/>
    <w:rsid w:val="005426A9"/>
    <w:rsid w:val="005432F4"/>
    <w:rsid w:val="0054336F"/>
    <w:rsid w:val="00543AF8"/>
    <w:rsid w:val="0054404A"/>
    <w:rsid w:val="00544123"/>
    <w:rsid w:val="005441AB"/>
    <w:rsid w:val="005442D7"/>
    <w:rsid w:val="0054439B"/>
    <w:rsid w:val="00544699"/>
    <w:rsid w:val="005447A3"/>
    <w:rsid w:val="00544B4B"/>
    <w:rsid w:val="005450BB"/>
    <w:rsid w:val="0054540B"/>
    <w:rsid w:val="005454B7"/>
    <w:rsid w:val="0054559F"/>
    <w:rsid w:val="0054581C"/>
    <w:rsid w:val="00545C98"/>
    <w:rsid w:val="00545FAF"/>
    <w:rsid w:val="00546159"/>
    <w:rsid w:val="005461F2"/>
    <w:rsid w:val="00546235"/>
    <w:rsid w:val="005462B1"/>
    <w:rsid w:val="00546747"/>
    <w:rsid w:val="00546751"/>
    <w:rsid w:val="00546CA3"/>
    <w:rsid w:val="00546EDC"/>
    <w:rsid w:val="00547361"/>
    <w:rsid w:val="00547993"/>
    <w:rsid w:val="00547C9A"/>
    <w:rsid w:val="00550134"/>
    <w:rsid w:val="005502DF"/>
    <w:rsid w:val="005509BB"/>
    <w:rsid w:val="00550CF2"/>
    <w:rsid w:val="00550E6B"/>
    <w:rsid w:val="00550EB6"/>
    <w:rsid w:val="005510F4"/>
    <w:rsid w:val="005511A6"/>
    <w:rsid w:val="00551266"/>
    <w:rsid w:val="00551297"/>
    <w:rsid w:val="005512C7"/>
    <w:rsid w:val="0055172D"/>
    <w:rsid w:val="005517E5"/>
    <w:rsid w:val="005517FE"/>
    <w:rsid w:val="005518D3"/>
    <w:rsid w:val="00551A9F"/>
    <w:rsid w:val="00551E57"/>
    <w:rsid w:val="0055223B"/>
    <w:rsid w:val="00552357"/>
    <w:rsid w:val="00552509"/>
    <w:rsid w:val="00552620"/>
    <w:rsid w:val="00552735"/>
    <w:rsid w:val="00552C17"/>
    <w:rsid w:val="00553138"/>
    <w:rsid w:val="00553163"/>
    <w:rsid w:val="00553AD0"/>
    <w:rsid w:val="00553D90"/>
    <w:rsid w:val="00554078"/>
    <w:rsid w:val="005540CE"/>
    <w:rsid w:val="00554569"/>
    <w:rsid w:val="0055457C"/>
    <w:rsid w:val="005549A2"/>
    <w:rsid w:val="005549B1"/>
    <w:rsid w:val="00554C79"/>
    <w:rsid w:val="0055521A"/>
    <w:rsid w:val="005552CE"/>
    <w:rsid w:val="00555695"/>
    <w:rsid w:val="00555A17"/>
    <w:rsid w:val="00555A82"/>
    <w:rsid w:val="00555C2E"/>
    <w:rsid w:val="00556636"/>
    <w:rsid w:val="0055727F"/>
    <w:rsid w:val="005573E9"/>
    <w:rsid w:val="00557440"/>
    <w:rsid w:val="00557548"/>
    <w:rsid w:val="00557851"/>
    <w:rsid w:val="00557D15"/>
    <w:rsid w:val="0056010D"/>
    <w:rsid w:val="0056039E"/>
    <w:rsid w:val="00560511"/>
    <w:rsid w:val="0056055F"/>
    <w:rsid w:val="005607F1"/>
    <w:rsid w:val="005607F5"/>
    <w:rsid w:val="00560C9D"/>
    <w:rsid w:val="00560CEC"/>
    <w:rsid w:val="00561025"/>
    <w:rsid w:val="00561185"/>
    <w:rsid w:val="005613EA"/>
    <w:rsid w:val="005616F9"/>
    <w:rsid w:val="00561C66"/>
    <w:rsid w:val="00561FFB"/>
    <w:rsid w:val="005622A6"/>
    <w:rsid w:val="005623F8"/>
    <w:rsid w:val="00562418"/>
    <w:rsid w:val="005625D6"/>
    <w:rsid w:val="00562643"/>
    <w:rsid w:val="005626BD"/>
    <w:rsid w:val="005629BB"/>
    <w:rsid w:val="00562AA1"/>
    <w:rsid w:val="00562F33"/>
    <w:rsid w:val="00562F5F"/>
    <w:rsid w:val="005630C5"/>
    <w:rsid w:val="005633E3"/>
    <w:rsid w:val="0056378C"/>
    <w:rsid w:val="005639CC"/>
    <w:rsid w:val="00563ADC"/>
    <w:rsid w:val="00563DDA"/>
    <w:rsid w:val="00563E0E"/>
    <w:rsid w:val="00564153"/>
    <w:rsid w:val="005642F5"/>
    <w:rsid w:val="00564438"/>
    <w:rsid w:val="00564606"/>
    <w:rsid w:val="00564819"/>
    <w:rsid w:val="00564865"/>
    <w:rsid w:val="005649C5"/>
    <w:rsid w:val="005649D2"/>
    <w:rsid w:val="00564AC6"/>
    <w:rsid w:val="00564F46"/>
    <w:rsid w:val="00564FD9"/>
    <w:rsid w:val="00564FDE"/>
    <w:rsid w:val="005651A0"/>
    <w:rsid w:val="005654AD"/>
    <w:rsid w:val="005655AE"/>
    <w:rsid w:val="00565760"/>
    <w:rsid w:val="005657FA"/>
    <w:rsid w:val="005659C9"/>
    <w:rsid w:val="00565E5B"/>
    <w:rsid w:val="00565EB3"/>
    <w:rsid w:val="00566105"/>
    <w:rsid w:val="00566695"/>
    <w:rsid w:val="00566794"/>
    <w:rsid w:val="005668FC"/>
    <w:rsid w:val="0056780D"/>
    <w:rsid w:val="00567B58"/>
    <w:rsid w:val="00567EFB"/>
    <w:rsid w:val="005700B9"/>
    <w:rsid w:val="0057021F"/>
    <w:rsid w:val="005702B3"/>
    <w:rsid w:val="005702EF"/>
    <w:rsid w:val="00571041"/>
    <w:rsid w:val="005716A1"/>
    <w:rsid w:val="00571806"/>
    <w:rsid w:val="005718C4"/>
    <w:rsid w:val="00571A4C"/>
    <w:rsid w:val="00571CC6"/>
    <w:rsid w:val="00572315"/>
    <w:rsid w:val="00572720"/>
    <w:rsid w:val="00572A1C"/>
    <w:rsid w:val="00572ABC"/>
    <w:rsid w:val="00572F76"/>
    <w:rsid w:val="00572FAC"/>
    <w:rsid w:val="005732C6"/>
    <w:rsid w:val="0057353F"/>
    <w:rsid w:val="0057392C"/>
    <w:rsid w:val="00573A07"/>
    <w:rsid w:val="00573A26"/>
    <w:rsid w:val="00573C58"/>
    <w:rsid w:val="00573D62"/>
    <w:rsid w:val="00573D67"/>
    <w:rsid w:val="005741B7"/>
    <w:rsid w:val="00574323"/>
    <w:rsid w:val="005744AD"/>
    <w:rsid w:val="005744AF"/>
    <w:rsid w:val="00574BCC"/>
    <w:rsid w:val="00574C3A"/>
    <w:rsid w:val="00574CE6"/>
    <w:rsid w:val="005751E0"/>
    <w:rsid w:val="00575539"/>
    <w:rsid w:val="005758B2"/>
    <w:rsid w:val="00575E8D"/>
    <w:rsid w:val="005760F2"/>
    <w:rsid w:val="00576648"/>
    <w:rsid w:val="0057730C"/>
    <w:rsid w:val="00577385"/>
    <w:rsid w:val="0057792A"/>
    <w:rsid w:val="00577F23"/>
    <w:rsid w:val="005801BE"/>
    <w:rsid w:val="0058078F"/>
    <w:rsid w:val="005808B9"/>
    <w:rsid w:val="00580D7A"/>
    <w:rsid w:val="0058122C"/>
    <w:rsid w:val="0058149F"/>
    <w:rsid w:val="005814A2"/>
    <w:rsid w:val="00581E0E"/>
    <w:rsid w:val="00581F2D"/>
    <w:rsid w:val="005820A5"/>
    <w:rsid w:val="00582C25"/>
    <w:rsid w:val="00582DC7"/>
    <w:rsid w:val="00582E3D"/>
    <w:rsid w:val="00583879"/>
    <w:rsid w:val="005838E0"/>
    <w:rsid w:val="00583B49"/>
    <w:rsid w:val="00583BFD"/>
    <w:rsid w:val="00583D76"/>
    <w:rsid w:val="00583E11"/>
    <w:rsid w:val="00583E9B"/>
    <w:rsid w:val="00584278"/>
    <w:rsid w:val="005846B8"/>
    <w:rsid w:val="00584A1B"/>
    <w:rsid w:val="00584B31"/>
    <w:rsid w:val="00584B5F"/>
    <w:rsid w:val="00584CBF"/>
    <w:rsid w:val="00584E04"/>
    <w:rsid w:val="00584EDB"/>
    <w:rsid w:val="00585013"/>
    <w:rsid w:val="0058509D"/>
    <w:rsid w:val="005858A4"/>
    <w:rsid w:val="005866C1"/>
    <w:rsid w:val="005866D0"/>
    <w:rsid w:val="0058691E"/>
    <w:rsid w:val="00586A64"/>
    <w:rsid w:val="00586E7F"/>
    <w:rsid w:val="00586F37"/>
    <w:rsid w:val="00587041"/>
    <w:rsid w:val="0058722D"/>
    <w:rsid w:val="00587260"/>
    <w:rsid w:val="005873FF"/>
    <w:rsid w:val="005876CD"/>
    <w:rsid w:val="005878DB"/>
    <w:rsid w:val="00587A2B"/>
    <w:rsid w:val="00587A85"/>
    <w:rsid w:val="00587F70"/>
    <w:rsid w:val="00590042"/>
    <w:rsid w:val="00590369"/>
    <w:rsid w:val="005904A2"/>
    <w:rsid w:val="005909A6"/>
    <w:rsid w:val="005909DF"/>
    <w:rsid w:val="00591323"/>
    <w:rsid w:val="00591992"/>
    <w:rsid w:val="00591A93"/>
    <w:rsid w:val="00591C00"/>
    <w:rsid w:val="005921F5"/>
    <w:rsid w:val="00592344"/>
    <w:rsid w:val="0059238C"/>
    <w:rsid w:val="00592649"/>
    <w:rsid w:val="00592A0E"/>
    <w:rsid w:val="00592C2E"/>
    <w:rsid w:val="00592EE7"/>
    <w:rsid w:val="005931F3"/>
    <w:rsid w:val="005933FA"/>
    <w:rsid w:val="0059354F"/>
    <w:rsid w:val="005936BC"/>
    <w:rsid w:val="00593C06"/>
    <w:rsid w:val="00593E16"/>
    <w:rsid w:val="005940E3"/>
    <w:rsid w:val="005944E3"/>
    <w:rsid w:val="005945BE"/>
    <w:rsid w:val="00594715"/>
    <w:rsid w:val="00594747"/>
    <w:rsid w:val="005947F8"/>
    <w:rsid w:val="005958AC"/>
    <w:rsid w:val="00595967"/>
    <w:rsid w:val="00595AA3"/>
    <w:rsid w:val="005960AD"/>
    <w:rsid w:val="005960DC"/>
    <w:rsid w:val="0059644E"/>
    <w:rsid w:val="00596C7F"/>
    <w:rsid w:val="005971BF"/>
    <w:rsid w:val="00597392"/>
    <w:rsid w:val="005A0055"/>
    <w:rsid w:val="005A04B8"/>
    <w:rsid w:val="005A09DF"/>
    <w:rsid w:val="005A0BBA"/>
    <w:rsid w:val="005A0D9D"/>
    <w:rsid w:val="005A1319"/>
    <w:rsid w:val="005A1399"/>
    <w:rsid w:val="005A1400"/>
    <w:rsid w:val="005A1646"/>
    <w:rsid w:val="005A19F4"/>
    <w:rsid w:val="005A1B1D"/>
    <w:rsid w:val="005A1E5B"/>
    <w:rsid w:val="005A200C"/>
    <w:rsid w:val="005A20F6"/>
    <w:rsid w:val="005A22FB"/>
    <w:rsid w:val="005A2516"/>
    <w:rsid w:val="005A2757"/>
    <w:rsid w:val="005A2885"/>
    <w:rsid w:val="005A28A1"/>
    <w:rsid w:val="005A2CE9"/>
    <w:rsid w:val="005A302D"/>
    <w:rsid w:val="005A3895"/>
    <w:rsid w:val="005A3AC0"/>
    <w:rsid w:val="005A4154"/>
    <w:rsid w:val="005A4638"/>
    <w:rsid w:val="005A4B02"/>
    <w:rsid w:val="005A4F59"/>
    <w:rsid w:val="005A52AC"/>
    <w:rsid w:val="005A553B"/>
    <w:rsid w:val="005A557A"/>
    <w:rsid w:val="005A5993"/>
    <w:rsid w:val="005A5CA9"/>
    <w:rsid w:val="005A60CA"/>
    <w:rsid w:val="005A6D85"/>
    <w:rsid w:val="005A6FB4"/>
    <w:rsid w:val="005A70F1"/>
    <w:rsid w:val="005A7605"/>
    <w:rsid w:val="005A76B7"/>
    <w:rsid w:val="005A77E8"/>
    <w:rsid w:val="005A78A5"/>
    <w:rsid w:val="005A7FE5"/>
    <w:rsid w:val="005B01A9"/>
    <w:rsid w:val="005B0522"/>
    <w:rsid w:val="005B09D7"/>
    <w:rsid w:val="005B0BCD"/>
    <w:rsid w:val="005B0C22"/>
    <w:rsid w:val="005B0C73"/>
    <w:rsid w:val="005B0DD5"/>
    <w:rsid w:val="005B1C1F"/>
    <w:rsid w:val="005B1D9F"/>
    <w:rsid w:val="005B238C"/>
    <w:rsid w:val="005B2487"/>
    <w:rsid w:val="005B2767"/>
    <w:rsid w:val="005B27D5"/>
    <w:rsid w:val="005B2822"/>
    <w:rsid w:val="005B2B9C"/>
    <w:rsid w:val="005B2C12"/>
    <w:rsid w:val="005B2C49"/>
    <w:rsid w:val="005B2DCC"/>
    <w:rsid w:val="005B3248"/>
    <w:rsid w:val="005B34B2"/>
    <w:rsid w:val="005B36E0"/>
    <w:rsid w:val="005B3765"/>
    <w:rsid w:val="005B3B1C"/>
    <w:rsid w:val="005B3C1A"/>
    <w:rsid w:val="005B3DAB"/>
    <w:rsid w:val="005B40EB"/>
    <w:rsid w:val="005B431A"/>
    <w:rsid w:val="005B4977"/>
    <w:rsid w:val="005B49B2"/>
    <w:rsid w:val="005B4AAF"/>
    <w:rsid w:val="005B4B3C"/>
    <w:rsid w:val="005B4D11"/>
    <w:rsid w:val="005B4EB3"/>
    <w:rsid w:val="005B514D"/>
    <w:rsid w:val="005B545F"/>
    <w:rsid w:val="005B5662"/>
    <w:rsid w:val="005B575F"/>
    <w:rsid w:val="005B5798"/>
    <w:rsid w:val="005B5A19"/>
    <w:rsid w:val="005B5A54"/>
    <w:rsid w:val="005B5BDD"/>
    <w:rsid w:val="005B5D72"/>
    <w:rsid w:val="005B5E41"/>
    <w:rsid w:val="005B5EF5"/>
    <w:rsid w:val="005B5FE4"/>
    <w:rsid w:val="005B61EF"/>
    <w:rsid w:val="005B626A"/>
    <w:rsid w:val="005B63CB"/>
    <w:rsid w:val="005B68E6"/>
    <w:rsid w:val="005B6A99"/>
    <w:rsid w:val="005B6CD4"/>
    <w:rsid w:val="005B7196"/>
    <w:rsid w:val="005B71C8"/>
    <w:rsid w:val="005B7D24"/>
    <w:rsid w:val="005B7E95"/>
    <w:rsid w:val="005C0052"/>
    <w:rsid w:val="005C0204"/>
    <w:rsid w:val="005C0646"/>
    <w:rsid w:val="005C093E"/>
    <w:rsid w:val="005C0B1D"/>
    <w:rsid w:val="005C0E5F"/>
    <w:rsid w:val="005C0ED0"/>
    <w:rsid w:val="005C1680"/>
    <w:rsid w:val="005C168C"/>
    <w:rsid w:val="005C17E5"/>
    <w:rsid w:val="005C1977"/>
    <w:rsid w:val="005C1C07"/>
    <w:rsid w:val="005C1E81"/>
    <w:rsid w:val="005C1F0E"/>
    <w:rsid w:val="005C2428"/>
    <w:rsid w:val="005C2829"/>
    <w:rsid w:val="005C2998"/>
    <w:rsid w:val="005C2C75"/>
    <w:rsid w:val="005C2DFA"/>
    <w:rsid w:val="005C2F95"/>
    <w:rsid w:val="005C2FC8"/>
    <w:rsid w:val="005C2FFC"/>
    <w:rsid w:val="005C3349"/>
    <w:rsid w:val="005C3790"/>
    <w:rsid w:val="005C382A"/>
    <w:rsid w:val="005C3CB2"/>
    <w:rsid w:val="005C3EC3"/>
    <w:rsid w:val="005C3EE6"/>
    <w:rsid w:val="005C40A9"/>
    <w:rsid w:val="005C4352"/>
    <w:rsid w:val="005C43CF"/>
    <w:rsid w:val="005C45EF"/>
    <w:rsid w:val="005C4B77"/>
    <w:rsid w:val="005C4D17"/>
    <w:rsid w:val="005C52E0"/>
    <w:rsid w:val="005C5328"/>
    <w:rsid w:val="005C5392"/>
    <w:rsid w:val="005C55D6"/>
    <w:rsid w:val="005C57AC"/>
    <w:rsid w:val="005C5A5F"/>
    <w:rsid w:val="005C5B2B"/>
    <w:rsid w:val="005C5E4C"/>
    <w:rsid w:val="005C5FD5"/>
    <w:rsid w:val="005C6554"/>
    <w:rsid w:val="005C6611"/>
    <w:rsid w:val="005C6BE9"/>
    <w:rsid w:val="005C6E58"/>
    <w:rsid w:val="005C6F0C"/>
    <w:rsid w:val="005C6FE3"/>
    <w:rsid w:val="005C780F"/>
    <w:rsid w:val="005C7EB9"/>
    <w:rsid w:val="005D0302"/>
    <w:rsid w:val="005D042D"/>
    <w:rsid w:val="005D0457"/>
    <w:rsid w:val="005D0559"/>
    <w:rsid w:val="005D0C4C"/>
    <w:rsid w:val="005D0CAB"/>
    <w:rsid w:val="005D0DCD"/>
    <w:rsid w:val="005D0DD4"/>
    <w:rsid w:val="005D0ED1"/>
    <w:rsid w:val="005D14E6"/>
    <w:rsid w:val="005D178E"/>
    <w:rsid w:val="005D1C8A"/>
    <w:rsid w:val="005D1CBE"/>
    <w:rsid w:val="005D1CFD"/>
    <w:rsid w:val="005D1E2A"/>
    <w:rsid w:val="005D2016"/>
    <w:rsid w:val="005D281B"/>
    <w:rsid w:val="005D2872"/>
    <w:rsid w:val="005D2A32"/>
    <w:rsid w:val="005D2D87"/>
    <w:rsid w:val="005D2E65"/>
    <w:rsid w:val="005D3684"/>
    <w:rsid w:val="005D3E2B"/>
    <w:rsid w:val="005D3E51"/>
    <w:rsid w:val="005D457F"/>
    <w:rsid w:val="005D49E6"/>
    <w:rsid w:val="005D4D41"/>
    <w:rsid w:val="005D5410"/>
    <w:rsid w:val="005D54DA"/>
    <w:rsid w:val="005D5794"/>
    <w:rsid w:val="005D5D01"/>
    <w:rsid w:val="005D6004"/>
    <w:rsid w:val="005D634F"/>
    <w:rsid w:val="005D635B"/>
    <w:rsid w:val="005D6C6B"/>
    <w:rsid w:val="005D6EE7"/>
    <w:rsid w:val="005D7225"/>
    <w:rsid w:val="005D7637"/>
    <w:rsid w:val="005D7659"/>
    <w:rsid w:val="005D768D"/>
    <w:rsid w:val="005D7BC2"/>
    <w:rsid w:val="005D7DC7"/>
    <w:rsid w:val="005E01EA"/>
    <w:rsid w:val="005E074D"/>
    <w:rsid w:val="005E07F6"/>
    <w:rsid w:val="005E0A32"/>
    <w:rsid w:val="005E0EBC"/>
    <w:rsid w:val="005E1124"/>
    <w:rsid w:val="005E1461"/>
    <w:rsid w:val="005E1623"/>
    <w:rsid w:val="005E17C3"/>
    <w:rsid w:val="005E196C"/>
    <w:rsid w:val="005E19ED"/>
    <w:rsid w:val="005E1DBF"/>
    <w:rsid w:val="005E1DFE"/>
    <w:rsid w:val="005E1F2B"/>
    <w:rsid w:val="005E2304"/>
    <w:rsid w:val="005E232B"/>
    <w:rsid w:val="005E2476"/>
    <w:rsid w:val="005E2604"/>
    <w:rsid w:val="005E298A"/>
    <w:rsid w:val="005E3093"/>
    <w:rsid w:val="005E31D6"/>
    <w:rsid w:val="005E320B"/>
    <w:rsid w:val="005E3575"/>
    <w:rsid w:val="005E39EC"/>
    <w:rsid w:val="005E4D67"/>
    <w:rsid w:val="005E4D96"/>
    <w:rsid w:val="005E5074"/>
    <w:rsid w:val="005E569B"/>
    <w:rsid w:val="005E58B1"/>
    <w:rsid w:val="005E5BB2"/>
    <w:rsid w:val="005E6393"/>
    <w:rsid w:val="005E6C60"/>
    <w:rsid w:val="005E6D97"/>
    <w:rsid w:val="005E709D"/>
    <w:rsid w:val="005E70AA"/>
    <w:rsid w:val="005E7677"/>
    <w:rsid w:val="005E7A74"/>
    <w:rsid w:val="005E7AAE"/>
    <w:rsid w:val="005F033E"/>
    <w:rsid w:val="005F0681"/>
    <w:rsid w:val="005F0FB9"/>
    <w:rsid w:val="005F1431"/>
    <w:rsid w:val="005F165C"/>
    <w:rsid w:val="005F1AE9"/>
    <w:rsid w:val="005F1D01"/>
    <w:rsid w:val="005F2069"/>
    <w:rsid w:val="005F20E1"/>
    <w:rsid w:val="005F28ED"/>
    <w:rsid w:val="005F2B9D"/>
    <w:rsid w:val="005F2C4D"/>
    <w:rsid w:val="005F2C77"/>
    <w:rsid w:val="005F2C7C"/>
    <w:rsid w:val="005F2F4E"/>
    <w:rsid w:val="005F3234"/>
    <w:rsid w:val="005F32B7"/>
    <w:rsid w:val="005F33E7"/>
    <w:rsid w:val="005F34CC"/>
    <w:rsid w:val="005F3B18"/>
    <w:rsid w:val="005F3E20"/>
    <w:rsid w:val="005F4100"/>
    <w:rsid w:val="005F44E9"/>
    <w:rsid w:val="005F4AA2"/>
    <w:rsid w:val="005F4AC3"/>
    <w:rsid w:val="005F4E9F"/>
    <w:rsid w:val="005F50BF"/>
    <w:rsid w:val="005F50DB"/>
    <w:rsid w:val="005F50E8"/>
    <w:rsid w:val="005F520D"/>
    <w:rsid w:val="005F63AB"/>
    <w:rsid w:val="005F681E"/>
    <w:rsid w:val="005F681F"/>
    <w:rsid w:val="005F6A4E"/>
    <w:rsid w:val="005F6D03"/>
    <w:rsid w:val="005F6F11"/>
    <w:rsid w:val="005F6F51"/>
    <w:rsid w:val="005F7262"/>
    <w:rsid w:val="005F7583"/>
    <w:rsid w:val="005F76CF"/>
    <w:rsid w:val="005F778B"/>
    <w:rsid w:val="005F7A9F"/>
    <w:rsid w:val="005F7AAD"/>
    <w:rsid w:val="005F7D13"/>
    <w:rsid w:val="005F7F3E"/>
    <w:rsid w:val="006001A0"/>
    <w:rsid w:val="006006FF"/>
    <w:rsid w:val="0060075C"/>
    <w:rsid w:val="0060085A"/>
    <w:rsid w:val="00600B48"/>
    <w:rsid w:val="00600C90"/>
    <w:rsid w:val="00600CB5"/>
    <w:rsid w:val="00600CBD"/>
    <w:rsid w:val="0060184D"/>
    <w:rsid w:val="00601978"/>
    <w:rsid w:val="00601AC6"/>
    <w:rsid w:val="006025D6"/>
    <w:rsid w:val="00602B9B"/>
    <w:rsid w:val="00602C07"/>
    <w:rsid w:val="00602C38"/>
    <w:rsid w:val="0060458E"/>
    <w:rsid w:val="00604B8F"/>
    <w:rsid w:val="00605D35"/>
    <w:rsid w:val="00605DDC"/>
    <w:rsid w:val="006061B7"/>
    <w:rsid w:val="0060651D"/>
    <w:rsid w:val="00606BA9"/>
    <w:rsid w:val="006070A0"/>
    <w:rsid w:val="00607333"/>
    <w:rsid w:val="00607667"/>
    <w:rsid w:val="00607857"/>
    <w:rsid w:val="00607C9D"/>
    <w:rsid w:val="00607D8A"/>
    <w:rsid w:val="00607E42"/>
    <w:rsid w:val="00610002"/>
    <w:rsid w:val="0061017C"/>
    <w:rsid w:val="00610190"/>
    <w:rsid w:val="00610E33"/>
    <w:rsid w:val="0061116D"/>
    <w:rsid w:val="00611618"/>
    <w:rsid w:val="00611817"/>
    <w:rsid w:val="006119D9"/>
    <w:rsid w:val="00611C5A"/>
    <w:rsid w:val="00611CC9"/>
    <w:rsid w:val="0061204D"/>
    <w:rsid w:val="00612461"/>
    <w:rsid w:val="006124B2"/>
    <w:rsid w:val="006124D9"/>
    <w:rsid w:val="006128FE"/>
    <w:rsid w:val="00612971"/>
    <w:rsid w:val="00612BAF"/>
    <w:rsid w:val="00612E43"/>
    <w:rsid w:val="00612FD1"/>
    <w:rsid w:val="00613008"/>
    <w:rsid w:val="00613382"/>
    <w:rsid w:val="00613625"/>
    <w:rsid w:val="00613687"/>
    <w:rsid w:val="00613803"/>
    <w:rsid w:val="006140D8"/>
    <w:rsid w:val="00614191"/>
    <w:rsid w:val="00614DAF"/>
    <w:rsid w:val="00614DFC"/>
    <w:rsid w:val="006150DF"/>
    <w:rsid w:val="00615144"/>
    <w:rsid w:val="0061535A"/>
    <w:rsid w:val="00615473"/>
    <w:rsid w:val="006155B8"/>
    <w:rsid w:val="00615682"/>
    <w:rsid w:val="00615E44"/>
    <w:rsid w:val="006160A5"/>
    <w:rsid w:val="00616197"/>
    <w:rsid w:val="00616944"/>
    <w:rsid w:val="0061694A"/>
    <w:rsid w:val="00616B2F"/>
    <w:rsid w:val="00616D88"/>
    <w:rsid w:val="0061700B"/>
    <w:rsid w:val="0061710B"/>
    <w:rsid w:val="00617179"/>
    <w:rsid w:val="006172C0"/>
    <w:rsid w:val="006172D0"/>
    <w:rsid w:val="00617835"/>
    <w:rsid w:val="006178E6"/>
    <w:rsid w:val="00617932"/>
    <w:rsid w:val="006179CD"/>
    <w:rsid w:val="00617DC9"/>
    <w:rsid w:val="0062017F"/>
    <w:rsid w:val="0062038A"/>
    <w:rsid w:val="006205A3"/>
    <w:rsid w:val="006206AA"/>
    <w:rsid w:val="006207C4"/>
    <w:rsid w:val="006209B3"/>
    <w:rsid w:val="006209C7"/>
    <w:rsid w:val="00620FCB"/>
    <w:rsid w:val="00621093"/>
    <w:rsid w:val="0062130B"/>
    <w:rsid w:val="006213C8"/>
    <w:rsid w:val="00621E06"/>
    <w:rsid w:val="00621FC4"/>
    <w:rsid w:val="006220AE"/>
    <w:rsid w:val="00622648"/>
    <w:rsid w:val="0062275D"/>
    <w:rsid w:val="006227A1"/>
    <w:rsid w:val="00622C57"/>
    <w:rsid w:val="00622CEE"/>
    <w:rsid w:val="00622CF5"/>
    <w:rsid w:val="00622FC4"/>
    <w:rsid w:val="0062308E"/>
    <w:rsid w:val="00623469"/>
    <w:rsid w:val="006235A2"/>
    <w:rsid w:val="006238C4"/>
    <w:rsid w:val="00623959"/>
    <w:rsid w:val="00623A33"/>
    <w:rsid w:val="00623B2C"/>
    <w:rsid w:val="00623CA7"/>
    <w:rsid w:val="00624053"/>
    <w:rsid w:val="00624181"/>
    <w:rsid w:val="00624377"/>
    <w:rsid w:val="00624396"/>
    <w:rsid w:val="00624412"/>
    <w:rsid w:val="0062477A"/>
    <w:rsid w:val="006253E7"/>
    <w:rsid w:val="0062546C"/>
    <w:rsid w:val="006257F0"/>
    <w:rsid w:val="00625D6B"/>
    <w:rsid w:val="00626389"/>
    <w:rsid w:val="0062638F"/>
    <w:rsid w:val="00626B5A"/>
    <w:rsid w:val="00626BD5"/>
    <w:rsid w:val="00626EF9"/>
    <w:rsid w:val="00626F89"/>
    <w:rsid w:val="00627095"/>
    <w:rsid w:val="00627790"/>
    <w:rsid w:val="0062796C"/>
    <w:rsid w:val="0062797D"/>
    <w:rsid w:val="00627ADF"/>
    <w:rsid w:val="00627DC0"/>
    <w:rsid w:val="0063022B"/>
    <w:rsid w:val="00630297"/>
    <w:rsid w:val="0063067A"/>
    <w:rsid w:val="00630ADD"/>
    <w:rsid w:val="00630B50"/>
    <w:rsid w:val="00630DA9"/>
    <w:rsid w:val="00630F1F"/>
    <w:rsid w:val="0063100C"/>
    <w:rsid w:val="00631638"/>
    <w:rsid w:val="006318E9"/>
    <w:rsid w:val="00631B34"/>
    <w:rsid w:val="00632372"/>
    <w:rsid w:val="0063262A"/>
    <w:rsid w:val="00632735"/>
    <w:rsid w:val="006328A9"/>
    <w:rsid w:val="006329BC"/>
    <w:rsid w:val="00632AA2"/>
    <w:rsid w:val="00632AD9"/>
    <w:rsid w:val="006332FA"/>
    <w:rsid w:val="00633556"/>
    <w:rsid w:val="0063390E"/>
    <w:rsid w:val="00633940"/>
    <w:rsid w:val="00633987"/>
    <w:rsid w:val="006344A6"/>
    <w:rsid w:val="006344E2"/>
    <w:rsid w:val="00634A4E"/>
    <w:rsid w:val="00634AF6"/>
    <w:rsid w:val="00634D0C"/>
    <w:rsid w:val="00635020"/>
    <w:rsid w:val="0063506B"/>
    <w:rsid w:val="0063534B"/>
    <w:rsid w:val="0063538E"/>
    <w:rsid w:val="00635A9A"/>
    <w:rsid w:val="00636117"/>
    <w:rsid w:val="006363E6"/>
    <w:rsid w:val="0063672C"/>
    <w:rsid w:val="00636914"/>
    <w:rsid w:val="0063705C"/>
    <w:rsid w:val="0063768E"/>
    <w:rsid w:val="00637736"/>
    <w:rsid w:val="0063778A"/>
    <w:rsid w:val="006378E7"/>
    <w:rsid w:val="00637C8F"/>
    <w:rsid w:val="00637D80"/>
    <w:rsid w:val="00640812"/>
    <w:rsid w:val="006408CC"/>
    <w:rsid w:val="00640A1E"/>
    <w:rsid w:val="00640C16"/>
    <w:rsid w:val="00640D71"/>
    <w:rsid w:val="00640DEA"/>
    <w:rsid w:val="00641095"/>
    <w:rsid w:val="006416E0"/>
    <w:rsid w:val="006416F9"/>
    <w:rsid w:val="00641C30"/>
    <w:rsid w:val="00641E30"/>
    <w:rsid w:val="0064259C"/>
    <w:rsid w:val="00642A41"/>
    <w:rsid w:val="00642B60"/>
    <w:rsid w:val="00642FF0"/>
    <w:rsid w:val="00643349"/>
    <w:rsid w:val="006436D7"/>
    <w:rsid w:val="00643727"/>
    <w:rsid w:val="006437F4"/>
    <w:rsid w:val="00643B5B"/>
    <w:rsid w:val="00643D9A"/>
    <w:rsid w:val="00643DB8"/>
    <w:rsid w:val="0064436F"/>
    <w:rsid w:val="006444DE"/>
    <w:rsid w:val="006448B5"/>
    <w:rsid w:val="00644949"/>
    <w:rsid w:val="00644DC6"/>
    <w:rsid w:val="0064516F"/>
    <w:rsid w:val="006454AC"/>
    <w:rsid w:val="00645688"/>
    <w:rsid w:val="006456B0"/>
    <w:rsid w:val="006458FA"/>
    <w:rsid w:val="00645995"/>
    <w:rsid w:val="00645B54"/>
    <w:rsid w:val="00645BFC"/>
    <w:rsid w:val="00645EE9"/>
    <w:rsid w:val="00646582"/>
    <w:rsid w:val="0064673A"/>
    <w:rsid w:val="006468F7"/>
    <w:rsid w:val="00646907"/>
    <w:rsid w:val="00646DAD"/>
    <w:rsid w:val="0064756E"/>
    <w:rsid w:val="00647721"/>
    <w:rsid w:val="00647BC2"/>
    <w:rsid w:val="00647FA2"/>
    <w:rsid w:val="006500D7"/>
    <w:rsid w:val="006502CE"/>
    <w:rsid w:val="006504CB"/>
    <w:rsid w:val="006505B5"/>
    <w:rsid w:val="0065062A"/>
    <w:rsid w:val="0065064A"/>
    <w:rsid w:val="00650AE4"/>
    <w:rsid w:val="006512F5"/>
    <w:rsid w:val="006514BC"/>
    <w:rsid w:val="0065177E"/>
    <w:rsid w:val="006518A3"/>
    <w:rsid w:val="00651ACD"/>
    <w:rsid w:val="00651B61"/>
    <w:rsid w:val="00651CE8"/>
    <w:rsid w:val="00651DCC"/>
    <w:rsid w:val="0065215B"/>
    <w:rsid w:val="0065247C"/>
    <w:rsid w:val="00652933"/>
    <w:rsid w:val="00652B6D"/>
    <w:rsid w:val="00652C13"/>
    <w:rsid w:val="00652EAD"/>
    <w:rsid w:val="0065308B"/>
    <w:rsid w:val="006531F8"/>
    <w:rsid w:val="00653701"/>
    <w:rsid w:val="00653721"/>
    <w:rsid w:val="00654345"/>
    <w:rsid w:val="006543FF"/>
    <w:rsid w:val="006544E1"/>
    <w:rsid w:val="006545D6"/>
    <w:rsid w:val="006546A1"/>
    <w:rsid w:val="006546D7"/>
    <w:rsid w:val="006547A6"/>
    <w:rsid w:val="00654D68"/>
    <w:rsid w:val="0065578E"/>
    <w:rsid w:val="00655902"/>
    <w:rsid w:val="00655C8E"/>
    <w:rsid w:val="00655DB7"/>
    <w:rsid w:val="00656B89"/>
    <w:rsid w:val="00656FF4"/>
    <w:rsid w:val="00657203"/>
    <w:rsid w:val="00657C68"/>
    <w:rsid w:val="006603A5"/>
    <w:rsid w:val="00660865"/>
    <w:rsid w:val="00660E32"/>
    <w:rsid w:val="00661221"/>
    <w:rsid w:val="00661474"/>
    <w:rsid w:val="00661752"/>
    <w:rsid w:val="00662907"/>
    <w:rsid w:val="00662BCC"/>
    <w:rsid w:val="00662D0B"/>
    <w:rsid w:val="00662D5C"/>
    <w:rsid w:val="00662EBB"/>
    <w:rsid w:val="006634A2"/>
    <w:rsid w:val="0066371F"/>
    <w:rsid w:val="00663CD9"/>
    <w:rsid w:val="006640A7"/>
    <w:rsid w:val="006640F6"/>
    <w:rsid w:val="00664158"/>
    <w:rsid w:val="00664454"/>
    <w:rsid w:val="006645F9"/>
    <w:rsid w:val="006646E6"/>
    <w:rsid w:val="00664806"/>
    <w:rsid w:val="00664874"/>
    <w:rsid w:val="00664AB5"/>
    <w:rsid w:val="00664BE0"/>
    <w:rsid w:val="00664EA8"/>
    <w:rsid w:val="006652FE"/>
    <w:rsid w:val="006653AF"/>
    <w:rsid w:val="00665BC4"/>
    <w:rsid w:val="00665C73"/>
    <w:rsid w:val="00666104"/>
    <w:rsid w:val="0066618D"/>
    <w:rsid w:val="006666D1"/>
    <w:rsid w:val="00666D06"/>
    <w:rsid w:val="00667801"/>
    <w:rsid w:val="00667885"/>
    <w:rsid w:val="006700FD"/>
    <w:rsid w:val="0067055B"/>
    <w:rsid w:val="006705A5"/>
    <w:rsid w:val="00670FD3"/>
    <w:rsid w:val="00671026"/>
    <w:rsid w:val="006712CF"/>
    <w:rsid w:val="00671452"/>
    <w:rsid w:val="0067170A"/>
    <w:rsid w:val="00671A96"/>
    <w:rsid w:val="00671F3B"/>
    <w:rsid w:val="00671FB5"/>
    <w:rsid w:val="00672CBA"/>
    <w:rsid w:val="00672CD0"/>
    <w:rsid w:val="00672E88"/>
    <w:rsid w:val="0067313D"/>
    <w:rsid w:val="006734BE"/>
    <w:rsid w:val="00673774"/>
    <w:rsid w:val="006737F1"/>
    <w:rsid w:val="00673B98"/>
    <w:rsid w:val="00673DED"/>
    <w:rsid w:val="00673F6F"/>
    <w:rsid w:val="00674518"/>
    <w:rsid w:val="006746C0"/>
    <w:rsid w:val="00674990"/>
    <w:rsid w:val="00674BE1"/>
    <w:rsid w:val="00674EE9"/>
    <w:rsid w:val="006750DD"/>
    <w:rsid w:val="00675266"/>
    <w:rsid w:val="0067529B"/>
    <w:rsid w:val="00675491"/>
    <w:rsid w:val="0067549F"/>
    <w:rsid w:val="0067574F"/>
    <w:rsid w:val="00675769"/>
    <w:rsid w:val="0067595D"/>
    <w:rsid w:val="00675A68"/>
    <w:rsid w:val="00675F86"/>
    <w:rsid w:val="00676550"/>
    <w:rsid w:val="006766EB"/>
    <w:rsid w:val="0067699D"/>
    <w:rsid w:val="006769FA"/>
    <w:rsid w:val="00676A6B"/>
    <w:rsid w:val="00676FB4"/>
    <w:rsid w:val="00677215"/>
    <w:rsid w:val="006773AD"/>
    <w:rsid w:val="006776DC"/>
    <w:rsid w:val="00677794"/>
    <w:rsid w:val="006779CC"/>
    <w:rsid w:val="006779F1"/>
    <w:rsid w:val="0068010D"/>
    <w:rsid w:val="00680379"/>
    <w:rsid w:val="0068037D"/>
    <w:rsid w:val="006805C0"/>
    <w:rsid w:val="0068094B"/>
    <w:rsid w:val="00680B76"/>
    <w:rsid w:val="00680D00"/>
    <w:rsid w:val="00680D96"/>
    <w:rsid w:val="00680E87"/>
    <w:rsid w:val="006810B3"/>
    <w:rsid w:val="006811BB"/>
    <w:rsid w:val="00681204"/>
    <w:rsid w:val="006812CE"/>
    <w:rsid w:val="00681741"/>
    <w:rsid w:val="00681828"/>
    <w:rsid w:val="00681899"/>
    <w:rsid w:val="00682178"/>
    <w:rsid w:val="00682198"/>
    <w:rsid w:val="006823B6"/>
    <w:rsid w:val="0068261B"/>
    <w:rsid w:val="006827C5"/>
    <w:rsid w:val="006827CB"/>
    <w:rsid w:val="00682811"/>
    <w:rsid w:val="00682A03"/>
    <w:rsid w:val="00682A5F"/>
    <w:rsid w:val="00682B6E"/>
    <w:rsid w:val="00682E8B"/>
    <w:rsid w:val="00682F1A"/>
    <w:rsid w:val="00682FFA"/>
    <w:rsid w:val="006837A3"/>
    <w:rsid w:val="00683802"/>
    <w:rsid w:val="00683BE2"/>
    <w:rsid w:val="00684054"/>
    <w:rsid w:val="006840C9"/>
    <w:rsid w:val="00684119"/>
    <w:rsid w:val="0068436A"/>
    <w:rsid w:val="0068443E"/>
    <w:rsid w:val="00684CFA"/>
    <w:rsid w:val="00684D99"/>
    <w:rsid w:val="00684FA3"/>
    <w:rsid w:val="00685092"/>
    <w:rsid w:val="0068572B"/>
    <w:rsid w:val="00686498"/>
    <w:rsid w:val="0068657C"/>
    <w:rsid w:val="00686644"/>
    <w:rsid w:val="006866A4"/>
    <w:rsid w:val="00687B1E"/>
    <w:rsid w:val="00687B7D"/>
    <w:rsid w:val="00687EEF"/>
    <w:rsid w:val="00687F87"/>
    <w:rsid w:val="00690509"/>
    <w:rsid w:val="0069061B"/>
    <w:rsid w:val="006908E0"/>
    <w:rsid w:val="00690A4D"/>
    <w:rsid w:val="00690A84"/>
    <w:rsid w:val="00690F11"/>
    <w:rsid w:val="00690F38"/>
    <w:rsid w:val="006910BD"/>
    <w:rsid w:val="00691EC6"/>
    <w:rsid w:val="006920CE"/>
    <w:rsid w:val="0069225C"/>
    <w:rsid w:val="0069242F"/>
    <w:rsid w:val="006924EF"/>
    <w:rsid w:val="006928B4"/>
    <w:rsid w:val="006928C4"/>
    <w:rsid w:val="00692B32"/>
    <w:rsid w:val="00692C32"/>
    <w:rsid w:val="0069329C"/>
    <w:rsid w:val="0069398D"/>
    <w:rsid w:val="00693A88"/>
    <w:rsid w:val="00693BED"/>
    <w:rsid w:val="00693DF5"/>
    <w:rsid w:val="00693EA4"/>
    <w:rsid w:val="00693EA7"/>
    <w:rsid w:val="00693EAD"/>
    <w:rsid w:val="00694345"/>
    <w:rsid w:val="00694695"/>
    <w:rsid w:val="00694CC3"/>
    <w:rsid w:val="00694D1F"/>
    <w:rsid w:val="00694D75"/>
    <w:rsid w:val="006951B0"/>
    <w:rsid w:val="0069542F"/>
    <w:rsid w:val="0069548D"/>
    <w:rsid w:val="00695965"/>
    <w:rsid w:val="006959DE"/>
    <w:rsid w:val="0069628B"/>
    <w:rsid w:val="006966B8"/>
    <w:rsid w:val="006966C7"/>
    <w:rsid w:val="006966ED"/>
    <w:rsid w:val="0069678E"/>
    <w:rsid w:val="00696D59"/>
    <w:rsid w:val="006970BB"/>
    <w:rsid w:val="006970C3"/>
    <w:rsid w:val="0069710D"/>
    <w:rsid w:val="00697152"/>
    <w:rsid w:val="00697407"/>
    <w:rsid w:val="006974F3"/>
    <w:rsid w:val="00697519"/>
    <w:rsid w:val="00697883"/>
    <w:rsid w:val="006978DC"/>
    <w:rsid w:val="00697922"/>
    <w:rsid w:val="00697933"/>
    <w:rsid w:val="00697C67"/>
    <w:rsid w:val="00697D87"/>
    <w:rsid w:val="00697FCE"/>
    <w:rsid w:val="006A0020"/>
    <w:rsid w:val="006A00C8"/>
    <w:rsid w:val="006A0363"/>
    <w:rsid w:val="006A0406"/>
    <w:rsid w:val="006A05BD"/>
    <w:rsid w:val="006A088E"/>
    <w:rsid w:val="006A0BB6"/>
    <w:rsid w:val="006A0BDD"/>
    <w:rsid w:val="006A0D35"/>
    <w:rsid w:val="006A0EDD"/>
    <w:rsid w:val="006A107F"/>
    <w:rsid w:val="006A143C"/>
    <w:rsid w:val="006A1911"/>
    <w:rsid w:val="006A19D1"/>
    <w:rsid w:val="006A1A2D"/>
    <w:rsid w:val="006A1B73"/>
    <w:rsid w:val="006A20DA"/>
    <w:rsid w:val="006A2356"/>
    <w:rsid w:val="006A2481"/>
    <w:rsid w:val="006A282A"/>
    <w:rsid w:val="006A2B4E"/>
    <w:rsid w:val="006A2ECB"/>
    <w:rsid w:val="006A3302"/>
    <w:rsid w:val="006A397C"/>
    <w:rsid w:val="006A3C3B"/>
    <w:rsid w:val="006A4731"/>
    <w:rsid w:val="006A47AA"/>
    <w:rsid w:val="006A4C82"/>
    <w:rsid w:val="006A4D54"/>
    <w:rsid w:val="006A4E08"/>
    <w:rsid w:val="006A50A0"/>
    <w:rsid w:val="006A50E6"/>
    <w:rsid w:val="006A598A"/>
    <w:rsid w:val="006A5CA7"/>
    <w:rsid w:val="006A5E8C"/>
    <w:rsid w:val="006A60F0"/>
    <w:rsid w:val="006A673C"/>
    <w:rsid w:val="006A70F0"/>
    <w:rsid w:val="006A717D"/>
    <w:rsid w:val="006A7B30"/>
    <w:rsid w:val="006A7F01"/>
    <w:rsid w:val="006B098D"/>
    <w:rsid w:val="006B0DA3"/>
    <w:rsid w:val="006B11A4"/>
    <w:rsid w:val="006B12FD"/>
    <w:rsid w:val="006B1BD3"/>
    <w:rsid w:val="006B1C26"/>
    <w:rsid w:val="006B1FC4"/>
    <w:rsid w:val="006B2157"/>
    <w:rsid w:val="006B247B"/>
    <w:rsid w:val="006B24D5"/>
    <w:rsid w:val="006B289B"/>
    <w:rsid w:val="006B2947"/>
    <w:rsid w:val="006B2D94"/>
    <w:rsid w:val="006B2EE7"/>
    <w:rsid w:val="006B2EF3"/>
    <w:rsid w:val="006B2F12"/>
    <w:rsid w:val="006B332A"/>
    <w:rsid w:val="006B3C04"/>
    <w:rsid w:val="006B4380"/>
    <w:rsid w:val="006B4A22"/>
    <w:rsid w:val="006B4AE2"/>
    <w:rsid w:val="006B4C62"/>
    <w:rsid w:val="006B4C8C"/>
    <w:rsid w:val="006B51C9"/>
    <w:rsid w:val="006B520E"/>
    <w:rsid w:val="006B5290"/>
    <w:rsid w:val="006B58B6"/>
    <w:rsid w:val="006B6123"/>
    <w:rsid w:val="006B62AE"/>
    <w:rsid w:val="006B6333"/>
    <w:rsid w:val="006B6370"/>
    <w:rsid w:val="006B63FB"/>
    <w:rsid w:val="006B65EF"/>
    <w:rsid w:val="006B6DD2"/>
    <w:rsid w:val="006B737E"/>
    <w:rsid w:val="006B77D5"/>
    <w:rsid w:val="006B77DB"/>
    <w:rsid w:val="006B7800"/>
    <w:rsid w:val="006B7984"/>
    <w:rsid w:val="006B7A07"/>
    <w:rsid w:val="006B7A68"/>
    <w:rsid w:val="006C01A9"/>
    <w:rsid w:val="006C06CF"/>
    <w:rsid w:val="006C1088"/>
    <w:rsid w:val="006C124F"/>
    <w:rsid w:val="006C14E1"/>
    <w:rsid w:val="006C1832"/>
    <w:rsid w:val="006C186C"/>
    <w:rsid w:val="006C1C09"/>
    <w:rsid w:val="006C213F"/>
    <w:rsid w:val="006C23A6"/>
    <w:rsid w:val="006C2A8A"/>
    <w:rsid w:val="006C2D95"/>
    <w:rsid w:val="006C32A1"/>
    <w:rsid w:val="006C3C1A"/>
    <w:rsid w:val="006C3C99"/>
    <w:rsid w:val="006C3DCD"/>
    <w:rsid w:val="006C4535"/>
    <w:rsid w:val="006C4671"/>
    <w:rsid w:val="006C4808"/>
    <w:rsid w:val="006C4C2B"/>
    <w:rsid w:val="006C4F7C"/>
    <w:rsid w:val="006C53FE"/>
    <w:rsid w:val="006C570B"/>
    <w:rsid w:val="006C586D"/>
    <w:rsid w:val="006C5E01"/>
    <w:rsid w:val="006C5E5F"/>
    <w:rsid w:val="006C6064"/>
    <w:rsid w:val="006C6125"/>
    <w:rsid w:val="006C68DC"/>
    <w:rsid w:val="006C6999"/>
    <w:rsid w:val="006C6B3F"/>
    <w:rsid w:val="006C6C9E"/>
    <w:rsid w:val="006C6E24"/>
    <w:rsid w:val="006C6E8B"/>
    <w:rsid w:val="006C7100"/>
    <w:rsid w:val="006D0327"/>
    <w:rsid w:val="006D0841"/>
    <w:rsid w:val="006D09BB"/>
    <w:rsid w:val="006D0A4B"/>
    <w:rsid w:val="006D0A91"/>
    <w:rsid w:val="006D0CFF"/>
    <w:rsid w:val="006D0E4D"/>
    <w:rsid w:val="006D10DE"/>
    <w:rsid w:val="006D13C8"/>
    <w:rsid w:val="006D1485"/>
    <w:rsid w:val="006D1644"/>
    <w:rsid w:val="006D164C"/>
    <w:rsid w:val="006D19BF"/>
    <w:rsid w:val="006D19F4"/>
    <w:rsid w:val="006D23F8"/>
    <w:rsid w:val="006D2582"/>
    <w:rsid w:val="006D2AF1"/>
    <w:rsid w:val="006D321D"/>
    <w:rsid w:val="006D3557"/>
    <w:rsid w:val="006D365C"/>
    <w:rsid w:val="006D3A23"/>
    <w:rsid w:val="006D3D63"/>
    <w:rsid w:val="006D42E4"/>
    <w:rsid w:val="006D4965"/>
    <w:rsid w:val="006D499E"/>
    <w:rsid w:val="006D4FA8"/>
    <w:rsid w:val="006D525A"/>
    <w:rsid w:val="006D539F"/>
    <w:rsid w:val="006D5A15"/>
    <w:rsid w:val="006D5D16"/>
    <w:rsid w:val="006D647A"/>
    <w:rsid w:val="006D6961"/>
    <w:rsid w:val="006D6D8E"/>
    <w:rsid w:val="006D727F"/>
    <w:rsid w:val="006D7540"/>
    <w:rsid w:val="006D77EE"/>
    <w:rsid w:val="006D7A43"/>
    <w:rsid w:val="006D7AD0"/>
    <w:rsid w:val="006D7B4B"/>
    <w:rsid w:val="006D7EEA"/>
    <w:rsid w:val="006E05AD"/>
    <w:rsid w:val="006E0785"/>
    <w:rsid w:val="006E0787"/>
    <w:rsid w:val="006E0806"/>
    <w:rsid w:val="006E14F1"/>
    <w:rsid w:val="006E1696"/>
    <w:rsid w:val="006E19F5"/>
    <w:rsid w:val="006E1ACB"/>
    <w:rsid w:val="006E1EF1"/>
    <w:rsid w:val="006E2752"/>
    <w:rsid w:val="006E2D71"/>
    <w:rsid w:val="006E2DD3"/>
    <w:rsid w:val="006E2E70"/>
    <w:rsid w:val="006E2E8A"/>
    <w:rsid w:val="006E2F9B"/>
    <w:rsid w:val="006E309A"/>
    <w:rsid w:val="006E3128"/>
    <w:rsid w:val="006E32F3"/>
    <w:rsid w:val="006E352B"/>
    <w:rsid w:val="006E3940"/>
    <w:rsid w:val="006E4103"/>
    <w:rsid w:val="006E4221"/>
    <w:rsid w:val="006E4BAF"/>
    <w:rsid w:val="006E4C63"/>
    <w:rsid w:val="006E4FFD"/>
    <w:rsid w:val="006E5137"/>
    <w:rsid w:val="006E5262"/>
    <w:rsid w:val="006E5D9B"/>
    <w:rsid w:val="006E5FE0"/>
    <w:rsid w:val="006E60B7"/>
    <w:rsid w:val="006E65A3"/>
    <w:rsid w:val="006E691A"/>
    <w:rsid w:val="006E6FFC"/>
    <w:rsid w:val="006E725D"/>
    <w:rsid w:val="006E7391"/>
    <w:rsid w:val="006E755F"/>
    <w:rsid w:val="006E7914"/>
    <w:rsid w:val="006E7C99"/>
    <w:rsid w:val="006E7E51"/>
    <w:rsid w:val="006E7FA8"/>
    <w:rsid w:val="006F0731"/>
    <w:rsid w:val="006F07CE"/>
    <w:rsid w:val="006F0A23"/>
    <w:rsid w:val="006F0D61"/>
    <w:rsid w:val="006F0F1F"/>
    <w:rsid w:val="006F11E6"/>
    <w:rsid w:val="006F1547"/>
    <w:rsid w:val="006F1870"/>
    <w:rsid w:val="006F18E1"/>
    <w:rsid w:val="006F20DB"/>
    <w:rsid w:val="006F215D"/>
    <w:rsid w:val="006F2684"/>
    <w:rsid w:val="006F2799"/>
    <w:rsid w:val="006F2861"/>
    <w:rsid w:val="006F2ABA"/>
    <w:rsid w:val="006F2B19"/>
    <w:rsid w:val="006F2B1E"/>
    <w:rsid w:val="006F2D9E"/>
    <w:rsid w:val="006F347F"/>
    <w:rsid w:val="006F3A38"/>
    <w:rsid w:val="006F3ED9"/>
    <w:rsid w:val="006F3FE1"/>
    <w:rsid w:val="006F4A8C"/>
    <w:rsid w:val="006F4D45"/>
    <w:rsid w:val="006F509A"/>
    <w:rsid w:val="006F53FA"/>
    <w:rsid w:val="006F5D40"/>
    <w:rsid w:val="006F5E1A"/>
    <w:rsid w:val="006F6047"/>
    <w:rsid w:val="006F6732"/>
    <w:rsid w:val="006F6AFA"/>
    <w:rsid w:val="006F7A31"/>
    <w:rsid w:val="006F7B40"/>
    <w:rsid w:val="006F7D62"/>
    <w:rsid w:val="0070033B"/>
    <w:rsid w:val="0070046D"/>
    <w:rsid w:val="00700EC5"/>
    <w:rsid w:val="00700FE5"/>
    <w:rsid w:val="007010DE"/>
    <w:rsid w:val="0070112D"/>
    <w:rsid w:val="007012A7"/>
    <w:rsid w:val="0070132D"/>
    <w:rsid w:val="00701CD6"/>
    <w:rsid w:val="00701E10"/>
    <w:rsid w:val="00701E64"/>
    <w:rsid w:val="00701EF2"/>
    <w:rsid w:val="007021AA"/>
    <w:rsid w:val="00702352"/>
    <w:rsid w:val="007029A6"/>
    <w:rsid w:val="00702C77"/>
    <w:rsid w:val="00702EBA"/>
    <w:rsid w:val="00702F20"/>
    <w:rsid w:val="0070357F"/>
    <w:rsid w:val="007036E8"/>
    <w:rsid w:val="007036FF"/>
    <w:rsid w:val="007037FF"/>
    <w:rsid w:val="00703C12"/>
    <w:rsid w:val="00703DA7"/>
    <w:rsid w:val="00703F2C"/>
    <w:rsid w:val="00703F87"/>
    <w:rsid w:val="0070416B"/>
    <w:rsid w:val="0070447C"/>
    <w:rsid w:val="00704706"/>
    <w:rsid w:val="0070491D"/>
    <w:rsid w:val="007049A3"/>
    <w:rsid w:val="00704DEC"/>
    <w:rsid w:val="00705215"/>
    <w:rsid w:val="00705BF3"/>
    <w:rsid w:val="00705BFA"/>
    <w:rsid w:val="00705C98"/>
    <w:rsid w:val="00705D66"/>
    <w:rsid w:val="007061BE"/>
    <w:rsid w:val="00706559"/>
    <w:rsid w:val="00706959"/>
    <w:rsid w:val="00706B0C"/>
    <w:rsid w:val="00706CDF"/>
    <w:rsid w:val="0070712E"/>
    <w:rsid w:val="007073D9"/>
    <w:rsid w:val="00707701"/>
    <w:rsid w:val="007105FF"/>
    <w:rsid w:val="007106FA"/>
    <w:rsid w:val="007107E7"/>
    <w:rsid w:val="00710845"/>
    <w:rsid w:val="00710AEA"/>
    <w:rsid w:val="00710DEC"/>
    <w:rsid w:val="00710E25"/>
    <w:rsid w:val="00710FB3"/>
    <w:rsid w:val="007112FC"/>
    <w:rsid w:val="00711CFC"/>
    <w:rsid w:val="00712081"/>
    <w:rsid w:val="007126D0"/>
    <w:rsid w:val="00712A55"/>
    <w:rsid w:val="00712D87"/>
    <w:rsid w:val="00712E63"/>
    <w:rsid w:val="00712FDD"/>
    <w:rsid w:val="007133D8"/>
    <w:rsid w:val="0071341D"/>
    <w:rsid w:val="00713743"/>
    <w:rsid w:val="0071380D"/>
    <w:rsid w:val="0071399A"/>
    <w:rsid w:val="00713AD9"/>
    <w:rsid w:val="00713DA9"/>
    <w:rsid w:val="00713EA9"/>
    <w:rsid w:val="00713F7B"/>
    <w:rsid w:val="00714A54"/>
    <w:rsid w:val="00714CA4"/>
    <w:rsid w:val="00714DBB"/>
    <w:rsid w:val="0071500E"/>
    <w:rsid w:val="007152C2"/>
    <w:rsid w:val="007152E8"/>
    <w:rsid w:val="007157B5"/>
    <w:rsid w:val="007157CA"/>
    <w:rsid w:val="0071587F"/>
    <w:rsid w:val="00715BCB"/>
    <w:rsid w:val="00715CEA"/>
    <w:rsid w:val="00716C0F"/>
    <w:rsid w:val="00717186"/>
    <w:rsid w:val="0071719C"/>
    <w:rsid w:val="007171B5"/>
    <w:rsid w:val="00717305"/>
    <w:rsid w:val="007173C4"/>
    <w:rsid w:val="0071743B"/>
    <w:rsid w:val="007174F1"/>
    <w:rsid w:val="007176E2"/>
    <w:rsid w:val="00717889"/>
    <w:rsid w:val="00717894"/>
    <w:rsid w:val="007178E3"/>
    <w:rsid w:val="00717B85"/>
    <w:rsid w:val="00717E6E"/>
    <w:rsid w:val="00720228"/>
    <w:rsid w:val="007204F5"/>
    <w:rsid w:val="00720873"/>
    <w:rsid w:val="00721328"/>
    <w:rsid w:val="00721560"/>
    <w:rsid w:val="00721A3A"/>
    <w:rsid w:val="00721C2A"/>
    <w:rsid w:val="00721C3F"/>
    <w:rsid w:val="00721C8D"/>
    <w:rsid w:val="00721FED"/>
    <w:rsid w:val="007225FE"/>
    <w:rsid w:val="007226BE"/>
    <w:rsid w:val="007228AC"/>
    <w:rsid w:val="00722B4E"/>
    <w:rsid w:val="00722C4A"/>
    <w:rsid w:val="00722FB1"/>
    <w:rsid w:val="00723079"/>
    <w:rsid w:val="00723352"/>
    <w:rsid w:val="00723573"/>
    <w:rsid w:val="007235D6"/>
    <w:rsid w:val="00723742"/>
    <w:rsid w:val="00723794"/>
    <w:rsid w:val="00723E77"/>
    <w:rsid w:val="0072417C"/>
    <w:rsid w:val="007243AF"/>
    <w:rsid w:val="00724513"/>
    <w:rsid w:val="0072465B"/>
    <w:rsid w:val="00724A92"/>
    <w:rsid w:val="00724AF8"/>
    <w:rsid w:val="00724FB3"/>
    <w:rsid w:val="007250B6"/>
    <w:rsid w:val="007251EA"/>
    <w:rsid w:val="0072533B"/>
    <w:rsid w:val="00725DA8"/>
    <w:rsid w:val="00725DF1"/>
    <w:rsid w:val="00726038"/>
    <w:rsid w:val="0072604A"/>
    <w:rsid w:val="007261E2"/>
    <w:rsid w:val="00726316"/>
    <w:rsid w:val="00726756"/>
    <w:rsid w:val="00726821"/>
    <w:rsid w:val="00726EE3"/>
    <w:rsid w:val="0072779C"/>
    <w:rsid w:val="00727D49"/>
    <w:rsid w:val="00727D6C"/>
    <w:rsid w:val="0073016B"/>
    <w:rsid w:val="007301BF"/>
    <w:rsid w:val="00730329"/>
    <w:rsid w:val="00730369"/>
    <w:rsid w:val="007304D0"/>
    <w:rsid w:val="0073080F"/>
    <w:rsid w:val="00731393"/>
    <w:rsid w:val="007316BD"/>
    <w:rsid w:val="00731F07"/>
    <w:rsid w:val="0073213E"/>
    <w:rsid w:val="007323FB"/>
    <w:rsid w:val="0073267B"/>
    <w:rsid w:val="007329B6"/>
    <w:rsid w:val="00732A69"/>
    <w:rsid w:val="007331EE"/>
    <w:rsid w:val="007338FD"/>
    <w:rsid w:val="00733996"/>
    <w:rsid w:val="007340B3"/>
    <w:rsid w:val="0073411F"/>
    <w:rsid w:val="00734328"/>
    <w:rsid w:val="007347BC"/>
    <w:rsid w:val="0073481E"/>
    <w:rsid w:val="00734BE2"/>
    <w:rsid w:val="00735284"/>
    <w:rsid w:val="007352A5"/>
    <w:rsid w:val="00735453"/>
    <w:rsid w:val="0073553B"/>
    <w:rsid w:val="007358B3"/>
    <w:rsid w:val="00735E19"/>
    <w:rsid w:val="00736268"/>
    <w:rsid w:val="007369AB"/>
    <w:rsid w:val="00736A77"/>
    <w:rsid w:val="00737454"/>
    <w:rsid w:val="00737F7E"/>
    <w:rsid w:val="0074007F"/>
    <w:rsid w:val="00740288"/>
    <w:rsid w:val="00740ED7"/>
    <w:rsid w:val="00740FC2"/>
    <w:rsid w:val="00741113"/>
    <w:rsid w:val="00741802"/>
    <w:rsid w:val="00741C70"/>
    <w:rsid w:val="0074203F"/>
    <w:rsid w:val="0074216E"/>
    <w:rsid w:val="007423FE"/>
    <w:rsid w:val="00742A9E"/>
    <w:rsid w:val="00742DB9"/>
    <w:rsid w:val="00742F25"/>
    <w:rsid w:val="007431A0"/>
    <w:rsid w:val="0074341B"/>
    <w:rsid w:val="0074367A"/>
    <w:rsid w:val="00743A09"/>
    <w:rsid w:val="00744327"/>
    <w:rsid w:val="0074458F"/>
    <w:rsid w:val="00744638"/>
    <w:rsid w:val="0074518A"/>
    <w:rsid w:val="007453AA"/>
    <w:rsid w:val="00745885"/>
    <w:rsid w:val="00745B85"/>
    <w:rsid w:val="007467C0"/>
    <w:rsid w:val="007467C2"/>
    <w:rsid w:val="00746B56"/>
    <w:rsid w:val="007473D0"/>
    <w:rsid w:val="0074750D"/>
    <w:rsid w:val="00747588"/>
    <w:rsid w:val="007475B9"/>
    <w:rsid w:val="007476C3"/>
    <w:rsid w:val="0074798B"/>
    <w:rsid w:val="007479F0"/>
    <w:rsid w:val="00747F37"/>
    <w:rsid w:val="00750531"/>
    <w:rsid w:val="00750668"/>
    <w:rsid w:val="00750678"/>
    <w:rsid w:val="00750A68"/>
    <w:rsid w:val="00750CF8"/>
    <w:rsid w:val="00750E51"/>
    <w:rsid w:val="0075110A"/>
    <w:rsid w:val="00751A91"/>
    <w:rsid w:val="00751B7A"/>
    <w:rsid w:val="00751C25"/>
    <w:rsid w:val="00751DDD"/>
    <w:rsid w:val="007523ED"/>
    <w:rsid w:val="0075254C"/>
    <w:rsid w:val="0075299C"/>
    <w:rsid w:val="00752A97"/>
    <w:rsid w:val="00752D73"/>
    <w:rsid w:val="00752DDC"/>
    <w:rsid w:val="00752F3D"/>
    <w:rsid w:val="007530D4"/>
    <w:rsid w:val="00753113"/>
    <w:rsid w:val="00753320"/>
    <w:rsid w:val="007536AE"/>
    <w:rsid w:val="00753B80"/>
    <w:rsid w:val="00753D19"/>
    <w:rsid w:val="00753D78"/>
    <w:rsid w:val="00753D89"/>
    <w:rsid w:val="007543A8"/>
    <w:rsid w:val="007544DC"/>
    <w:rsid w:val="007544F2"/>
    <w:rsid w:val="00754ACA"/>
    <w:rsid w:val="00754BE3"/>
    <w:rsid w:val="00754F9D"/>
    <w:rsid w:val="0075506D"/>
    <w:rsid w:val="00756313"/>
    <w:rsid w:val="0075655E"/>
    <w:rsid w:val="0075659A"/>
    <w:rsid w:val="007568D3"/>
    <w:rsid w:val="00757F05"/>
    <w:rsid w:val="007603F4"/>
    <w:rsid w:val="007604D5"/>
    <w:rsid w:val="0076053F"/>
    <w:rsid w:val="0076081C"/>
    <w:rsid w:val="00760ADA"/>
    <w:rsid w:val="00760AEA"/>
    <w:rsid w:val="00760C72"/>
    <w:rsid w:val="00760E91"/>
    <w:rsid w:val="00761121"/>
    <w:rsid w:val="00761515"/>
    <w:rsid w:val="00761604"/>
    <w:rsid w:val="00761A76"/>
    <w:rsid w:val="00761F71"/>
    <w:rsid w:val="007621A7"/>
    <w:rsid w:val="00762235"/>
    <w:rsid w:val="007623D4"/>
    <w:rsid w:val="007628A0"/>
    <w:rsid w:val="00762A65"/>
    <w:rsid w:val="00762BBF"/>
    <w:rsid w:val="0076343F"/>
    <w:rsid w:val="00763515"/>
    <w:rsid w:val="00763712"/>
    <w:rsid w:val="0076389F"/>
    <w:rsid w:val="007638E9"/>
    <w:rsid w:val="00763E90"/>
    <w:rsid w:val="007640E1"/>
    <w:rsid w:val="007643FD"/>
    <w:rsid w:val="00764819"/>
    <w:rsid w:val="00764A0D"/>
    <w:rsid w:val="00764A6E"/>
    <w:rsid w:val="00764B51"/>
    <w:rsid w:val="0076508B"/>
    <w:rsid w:val="007651CB"/>
    <w:rsid w:val="00765240"/>
    <w:rsid w:val="00765838"/>
    <w:rsid w:val="00766303"/>
    <w:rsid w:val="00766387"/>
    <w:rsid w:val="007663B5"/>
    <w:rsid w:val="0076649F"/>
    <w:rsid w:val="00766A6F"/>
    <w:rsid w:val="00766CE2"/>
    <w:rsid w:val="00766D4C"/>
    <w:rsid w:val="00766FC3"/>
    <w:rsid w:val="00767098"/>
    <w:rsid w:val="00767161"/>
    <w:rsid w:val="0076717B"/>
    <w:rsid w:val="007672F0"/>
    <w:rsid w:val="00767501"/>
    <w:rsid w:val="007675DF"/>
    <w:rsid w:val="00767787"/>
    <w:rsid w:val="0076781B"/>
    <w:rsid w:val="00767995"/>
    <w:rsid w:val="00767A7A"/>
    <w:rsid w:val="0077099E"/>
    <w:rsid w:val="00770B75"/>
    <w:rsid w:val="00770C5A"/>
    <w:rsid w:val="00770D27"/>
    <w:rsid w:val="00770E94"/>
    <w:rsid w:val="00771229"/>
    <w:rsid w:val="007713F8"/>
    <w:rsid w:val="00771929"/>
    <w:rsid w:val="00771EE3"/>
    <w:rsid w:val="007720F4"/>
    <w:rsid w:val="007721D3"/>
    <w:rsid w:val="007727FB"/>
    <w:rsid w:val="00772F79"/>
    <w:rsid w:val="00772FF9"/>
    <w:rsid w:val="00773084"/>
    <w:rsid w:val="007734DD"/>
    <w:rsid w:val="0077371F"/>
    <w:rsid w:val="00773848"/>
    <w:rsid w:val="007739B8"/>
    <w:rsid w:val="00773C69"/>
    <w:rsid w:val="00773C85"/>
    <w:rsid w:val="00773CF3"/>
    <w:rsid w:val="0077426A"/>
    <w:rsid w:val="00774730"/>
    <w:rsid w:val="00774A9D"/>
    <w:rsid w:val="00774DA4"/>
    <w:rsid w:val="00774E78"/>
    <w:rsid w:val="007752C0"/>
    <w:rsid w:val="007757B2"/>
    <w:rsid w:val="00775896"/>
    <w:rsid w:val="00775A75"/>
    <w:rsid w:val="00775AA7"/>
    <w:rsid w:val="00775C01"/>
    <w:rsid w:val="00775EE9"/>
    <w:rsid w:val="00776666"/>
    <w:rsid w:val="007766BB"/>
    <w:rsid w:val="0077740D"/>
    <w:rsid w:val="007778D8"/>
    <w:rsid w:val="00777A1D"/>
    <w:rsid w:val="00777B5E"/>
    <w:rsid w:val="00777DE1"/>
    <w:rsid w:val="00777DE2"/>
    <w:rsid w:val="00780241"/>
    <w:rsid w:val="007804FE"/>
    <w:rsid w:val="00780A80"/>
    <w:rsid w:val="00780AF3"/>
    <w:rsid w:val="00780BE8"/>
    <w:rsid w:val="00780D57"/>
    <w:rsid w:val="007812A9"/>
    <w:rsid w:val="007813E6"/>
    <w:rsid w:val="007816DF"/>
    <w:rsid w:val="007818F5"/>
    <w:rsid w:val="00781A65"/>
    <w:rsid w:val="00781BF6"/>
    <w:rsid w:val="00781E47"/>
    <w:rsid w:val="00781EF2"/>
    <w:rsid w:val="00782067"/>
    <w:rsid w:val="007825AC"/>
    <w:rsid w:val="007829EB"/>
    <w:rsid w:val="00782C6D"/>
    <w:rsid w:val="00782DFE"/>
    <w:rsid w:val="0078305B"/>
    <w:rsid w:val="0078309F"/>
    <w:rsid w:val="00783208"/>
    <w:rsid w:val="0078334A"/>
    <w:rsid w:val="0078354C"/>
    <w:rsid w:val="00783688"/>
    <w:rsid w:val="0078396C"/>
    <w:rsid w:val="00783BB9"/>
    <w:rsid w:val="00784090"/>
    <w:rsid w:val="0078419F"/>
    <w:rsid w:val="007841C7"/>
    <w:rsid w:val="007847E1"/>
    <w:rsid w:val="00784A80"/>
    <w:rsid w:val="00784D4B"/>
    <w:rsid w:val="00784E90"/>
    <w:rsid w:val="00784F0C"/>
    <w:rsid w:val="00785181"/>
    <w:rsid w:val="0078525C"/>
    <w:rsid w:val="0078534F"/>
    <w:rsid w:val="00785382"/>
    <w:rsid w:val="00785694"/>
    <w:rsid w:val="00785F4B"/>
    <w:rsid w:val="007864AC"/>
    <w:rsid w:val="007866A6"/>
    <w:rsid w:val="00786863"/>
    <w:rsid w:val="00786886"/>
    <w:rsid w:val="00786D1D"/>
    <w:rsid w:val="00787161"/>
    <w:rsid w:val="007879D6"/>
    <w:rsid w:val="00787C09"/>
    <w:rsid w:val="00787E1C"/>
    <w:rsid w:val="00787E63"/>
    <w:rsid w:val="0079056C"/>
    <w:rsid w:val="007906B5"/>
    <w:rsid w:val="007909C4"/>
    <w:rsid w:val="00790C82"/>
    <w:rsid w:val="007912AC"/>
    <w:rsid w:val="00791A4F"/>
    <w:rsid w:val="00791E9B"/>
    <w:rsid w:val="00792277"/>
    <w:rsid w:val="00792691"/>
    <w:rsid w:val="00792AC1"/>
    <w:rsid w:val="00792B5F"/>
    <w:rsid w:val="00793200"/>
    <w:rsid w:val="007935BF"/>
    <w:rsid w:val="0079365A"/>
    <w:rsid w:val="007937B7"/>
    <w:rsid w:val="00793B1D"/>
    <w:rsid w:val="00793CD8"/>
    <w:rsid w:val="00793E1C"/>
    <w:rsid w:val="00793F2D"/>
    <w:rsid w:val="0079421B"/>
    <w:rsid w:val="00794310"/>
    <w:rsid w:val="007945B2"/>
    <w:rsid w:val="00794AF4"/>
    <w:rsid w:val="00794B50"/>
    <w:rsid w:val="0079501C"/>
    <w:rsid w:val="00795B53"/>
    <w:rsid w:val="00795B6E"/>
    <w:rsid w:val="00796075"/>
    <w:rsid w:val="007960E0"/>
    <w:rsid w:val="0079623A"/>
    <w:rsid w:val="007965C8"/>
    <w:rsid w:val="00796ACA"/>
    <w:rsid w:val="00796DB0"/>
    <w:rsid w:val="00796DC1"/>
    <w:rsid w:val="007971DC"/>
    <w:rsid w:val="00797644"/>
    <w:rsid w:val="007A02A0"/>
    <w:rsid w:val="007A02AC"/>
    <w:rsid w:val="007A0ABB"/>
    <w:rsid w:val="007A0B2F"/>
    <w:rsid w:val="007A0EC8"/>
    <w:rsid w:val="007A1075"/>
    <w:rsid w:val="007A1077"/>
    <w:rsid w:val="007A119B"/>
    <w:rsid w:val="007A126E"/>
    <w:rsid w:val="007A13C0"/>
    <w:rsid w:val="007A13C7"/>
    <w:rsid w:val="007A14E2"/>
    <w:rsid w:val="007A1729"/>
    <w:rsid w:val="007A1776"/>
    <w:rsid w:val="007A1A0A"/>
    <w:rsid w:val="007A2239"/>
    <w:rsid w:val="007A22AD"/>
    <w:rsid w:val="007A2570"/>
    <w:rsid w:val="007A2B64"/>
    <w:rsid w:val="007A2BE6"/>
    <w:rsid w:val="007A2CE7"/>
    <w:rsid w:val="007A2F05"/>
    <w:rsid w:val="007A3150"/>
    <w:rsid w:val="007A3429"/>
    <w:rsid w:val="007A3463"/>
    <w:rsid w:val="007A3709"/>
    <w:rsid w:val="007A39C4"/>
    <w:rsid w:val="007A3D37"/>
    <w:rsid w:val="007A40DB"/>
    <w:rsid w:val="007A4460"/>
    <w:rsid w:val="007A4AE8"/>
    <w:rsid w:val="007A52ED"/>
    <w:rsid w:val="007A53EC"/>
    <w:rsid w:val="007A5507"/>
    <w:rsid w:val="007A589B"/>
    <w:rsid w:val="007A5C13"/>
    <w:rsid w:val="007A696D"/>
    <w:rsid w:val="007A6EDA"/>
    <w:rsid w:val="007A72A2"/>
    <w:rsid w:val="007A7417"/>
    <w:rsid w:val="007A7460"/>
    <w:rsid w:val="007A760C"/>
    <w:rsid w:val="007A77CF"/>
    <w:rsid w:val="007A7953"/>
    <w:rsid w:val="007A7A81"/>
    <w:rsid w:val="007A7AA6"/>
    <w:rsid w:val="007A7B30"/>
    <w:rsid w:val="007B07B1"/>
    <w:rsid w:val="007B0805"/>
    <w:rsid w:val="007B0AAC"/>
    <w:rsid w:val="007B0BA6"/>
    <w:rsid w:val="007B12F0"/>
    <w:rsid w:val="007B15C8"/>
    <w:rsid w:val="007B1A65"/>
    <w:rsid w:val="007B1EE8"/>
    <w:rsid w:val="007B23E2"/>
    <w:rsid w:val="007B25C5"/>
    <w:rsid w:val="007B26C1"/>
    <w:rsid w:val="007B275A"/>
    <w:rsid w:val="007B2DAB"/>
    <w:rsid w:val="007B34AF"/>
    <w:rsid w:val="007B36A2"/>
    <w:rsid w:val="007B384C"/>
    <w:rsid w:val="007B387C"/>
    <w:rsid w:val="007B3ACA"/>
    <w:rsid w:val="007B4054"/>
    <w:rsid w:val="007B40D2"/>
    <w:rsid w:val="007B467C"/>
    <w:rsid w:val="007B475E"/>
    <w:rsid w:val="007B47EF"/>
    <w:rsid w:val="007B4B0A"/>
    <w:rsid w:val="007B4D63"/>
    <w:rsid w:val="007B5360"/>
    <w:rsid w:val="007B54BB"/>
    <w:rsid w:val="007B54EB"/>
    <w:rsid w:val="007B59CD"/>
    <w:rsid w:val="007B5B20"/>
    <w:rsid w:val="007B5CC3"/>
    <w:rsid w:val="007B5DE2"/>
    <w:rsid w:val="007B5ECF"/>
    <w:rsid w:val="007B61BE"/>
    <w:rsid w:val="007B63F2"/>
    <w:rsid w:val="007B6A12"/>
    <w:rsid w:val="007B6CCC"/>
    <w:rsid w:val="007B7A62"/>
    <w:rsid w:val="007B7AA2"/>
    <w:rsid w:val="007B7DF7"/>
    <w:rsid w:val="007B7E2C"/>
    <w:rsid w:val="007C066B"/>
    <w:rsid w:val="007C09D1"/>
    <w:rsid w:val="007C0A69"/>
    <w:rsid w:val="007C0CDB"/>
    <w:rsid w:val="007C1041"/>
    <w:rsid w:val="007C15CD"/>
    <w:rsid w:val="007C17AE"/>
    <w:rsid w:val="007C188E"/>
    <w:rsid w:val="007C18C5"/>
    <w:rsid w:val="007C1A6F"/>
    <w:rsid w:val="007C1A76"/>
    <w:rsid w:val="007C1E46"/>
    <w:rsid w:val="007C1EE6"/>
    <w:rsid w:val="007C1FDF"/>
    <w:rsid w:val="007C20A9"/>
    <w:rsid w:val="007C20FE"/>
    <w:rsid w:val="007C2CB0"/>
    <w:rsid w:val="007C2FAA"/>
    <w:rsid w:val="007C317F"/>
    <w:rsid w:val="007C33AB"/>
    <w:rsid w:val="007C3443"/>
    <w:rsid w:val="007C3451"/>
    <w:rsid w:val="007C352A"/>
    <w:rsid w:val="007C3805"/>
    <w:rsid w:val="007C39A8"/>
    <w:rsid w:val="007C3B94"/>
    <w:rsid w:val="007C3C53"/>
    <w:rsid w:val="007C3D68"/>
    <w:rsid w:val="007C3D98"/>
    <w:rsid w:val="007C4A2D"/>
    <w:rsid w:val="007C4A3E"/>
    <w:rsid w:val="007C4C0C"/>
    <w:rsid w:val="007C4EEB"/>
    <w:rsid w:val="007C5370"/>
    <w:rsid w:val="007C53A5"/>
    <w:rsid w:val="007C548B"/>
    <w:rsid w:val="007C5879"/>
    <w:rsid w:val="007C5886"/>
    <w:rsid w:val="007C58F8"/>
    <w:rsid w:val="007C59E3"/>
    <w:rsid w:val="007C5A0D"/>
    <w:rsid w:val="007C5A4B"/>
    <w:rsid w:val="007C5BD5"/>
    <w:rsid w:val="007C5D8D"/>
    <w:rsid w:val="007C6082"/>
    <w:rsid w:val="007C6FCD"/>
    <w:rsid w:val="007C74A3"/>
    <w:rsid w:val="007C7B40"/>
    <w:rsid w:val="007C7BB6"/>
    <w:rsid w:val="007D02A9"/>
    <w:rsid w:val="007D043C"/>
    <w:rsid w:val="007D0772"/>
    <w:rsid w:val="007D07E3"/>
    <w:rsid w:val="007D08B2"/>
    <w:rsid w:val="007D095D"/>
    <w:rsid w:val="007D0C5A"/>
    <w:rsid w:val="007D0C96"/>
    <w:rsid w:val="007D13C2"/>
    <w:rsid w:val="007D18EA"/>
    <w:rsid w:val="007D1D5D"/>
    <w:rsid w:val="007D1E04"/>
    <w:rsid w:val="007D21C9"/>
    <w:rsid w:val="007D247D"/>
    <w:rsid w:val="007D28C0"/>
    <w:rsid w:val="007D28DA"/>
    <w:rsid w:val="007D2919"/>
    <w:rsid w:val="007D3120"/>
    <w:rsid w:val="007D33BB"/>
    <w:rsid w:val="007D3915"/>
    <w:rsid w:val="007D4048"/>
    <w:rsid w:val="007D44AA"/>
    <w:rsid w:val="007D47C2"/>
    <w:rsid w:val="007D4A85"/>
    <w:rsid w:val="007D5388"/>
    <w:rsid w:val="007D5543"/>
    <w:rsid w:val="007D56B3"/>
    <w:rsid w:val="007D56FD"/>
    <w:rsid w:val="007D6029"/>
    <w:rsid w:val="007D60ED"/>
    <w:rsid w:val="007D6141"/>
    <w:rsid w:val="007D65CD"/>
    <w:rsid w:val="007D6676"/>
    <w:rsid w:val="007D679F"/>
    <w:rsid w:val="007D6D5C"/>
    <w:rsid w:val="007D6FE6"/>
    <w:rsid w:val="007D73EA"/>
    <w:rsid w:val="007D775A"/>
    <w:rsid w:val="007D7791"/>
    <w:rsid w:val="007D7B69"/>
    <w:rsid w:val="007D7FC7"/>
    <w:rsid w:val="007E01AB"/>
    <w:rsid w:val="007E05F5"/>
    <w:rsid w:val="007E079F"/>
    <w:rsid w:val="007E0A9F"/>
    <w:rsid w:val="007E0AE2"/>
    <w:rsid w:val="007E0B53"/>
    <w:rsid w:val="007E0C18"/>
    <w:rsid w:val="007E0C9D"/>
    <w:rsid w:val="007E101A"/>
    <w:rsid w:val="007E1242"/>
    <w:rsid w:val="007E16AD"/>
    <w:rsid w:val="007E198C"/>
    <w:rsid w:val="007E1EE1"/>
    <w:rsid w:val="007E1F3E"/>
    <w:rsid w:val="007E2058"/>
    <w:rsid w:val="007E2113"/>
    <w:rsid w:val="007E24C9"/>
    <w:rsid w:val="007E2630"/>
    <w:rsid w:val="007E28C2"/>
    <w:rsid w:val="007E2BC9"/>
    <w:rsid w:val="007E2C6C"/>
    <w:rsid w:val="007E36C2"/>
    <w:rsid w:val="007E384E"/>
    <w:rsid w:val="007E38E2"/>
    <w:rsid w:val="007E3B18"/>
    <w:rsid w:val="007E3BA9"/>
    <w:rsid w:val="007E3EF9"/>
    <w:rsid w:val="007E473E"/>
    <w:rsid w:val="007E47A4"/>
    <w:rsid w:val="007E4B42"/>
    <w:rsid w:val="007E4E28"/>
    <w:rsid w:val="007E4E9C"/>
    <w:rsid w:val="007E560A"/>
    <w:rsid w:val="007E56FB"/>
    <w:rsid w:val="007E6D13"/>
    <w:rsid w:val="007E6F8E"/>
    <w:rsid w:val="007E7379"/>
    <w:rsid w:val="007E76D2"/>
    <w:rsid w:val="007E79BB"/>
    <w:rsid w:val="007E7A0D"/>
    <w:rsid w:val="007E7F5D"/>
    <w:rsid w:val="007F0278"/>
    <w:rsid w:val="007F0289"/>
    <w:rsid w:val="007F08EC"/>
    <w:rsid w:val="007F14FA"/>
    <w:rsid w:val="007F1753"/>
    <w:rsid w:val="007F199E"/>
    <w:rsid w:val="007F19FE"/>
    <w:rsid w:val="007F1E72"/>
    <w:rsid w:val="007F20DF"/>
    <w:rsid w:val="007F277C"/>
    <w:rsid w:val="007F29B8"/>
    <w:rsid w:val="007F2CE6"/>
    <w:rsid w:val="007F2DB2"/>
    <w:rsid w:val="007F332F"/>
    <w:rsid w:val="007F343A"/>
    <w:rsid w:val="007F3577"/>
    <w:rsid w:val="007F378F"/>
    <w:rsid w:val="007F3A1F"/>
    <w:rsid w:val="007F3A95"/>
    <w:rsid w:val="007F472C"/>
    <w:rsid w:val="007F4977"/>
    <w:rsid w:val="007F49A8"/>
    <w:rsid w:val="007F4C47"/>
    <w:rsid w:val="007F4FB3"/>
    <w:rsid w:val="007F529C"/>
    <w:rsid w:val="007F59F1"/>
    <w:rsid w:val="007F5AE3"/>
    <w:rsid w:val="007F5B3B"/>
    <w:rsid w:val="007F60F8"/>
    <w:rsid w:val="007F61B7"/>
    <w:rsid w:val="007F6499"/>
    <w:rsid w:val="007F675E"/>
    <w:rsid w:val="007F6B1F"/>
    <w:rsid w:val="007F6BCD"/>
    <w:rsid w:val="007F70A5"/>
    <w:rsid w:val="007F7126"/>
    <w:rsid w:val="007F7282"/>
    <w:rsid w:val="007F74EA"/>
    <w:rsid w:val="007F79A9"/>
    <w:rsid w:val="007F7E39"/>
    <w:rsid w:val="00800011"/>
    <w:rsid w:val="008002D5"/>
    <w:rsid w:val="00800992"/>
    <w:rsid w:val="00800DF4"/>
    <w:rsid w:val="00801088"/>
    <w:rsid w:val="008014A2"/>
    <w:rsid w:val="0080178D"/>
    <w:rsid w:val="0080195F"/>
    <w:rsid w:val="00801B20"/>
    <w:rsid w:val="00801D1A"/>
    <w:rsid w:val="00801EC2"/>
    <w:rsid w:val="0080205E"/>
    <w:rsid w:val="00802437"/>
    <w:rsid w:val="008029EE"/>
    <w:rsid w:val="00802B3C"/>
    <w:rsid w:val="00803DA4"/>
    <w:rsid w:val="0080417A"/>
    <w:rsid w:val="00804913"/>
    <w:rsid w:val="00804B5F"/>
    <w:rsid w:val="00804B6F"/>
    <w:rsid w:val="00804BE0"/>
    <w:rsid w:val="00804CAB"/>
    <w:rsid w:val="00805589"/>
    <w:rsid w:val="00805649"/>
    <w:rsid w:val="0080568B"/>
    <w:rsid w:val="0080576A"/>
    <w:rsid w:val="00805923"/>
    <w:rsid w:val="00805AE0"/>
    <w:rsid w:val="00805D2F"/>
    <w:rsid w:val="00805EC1"/>
    <w:rsid w:val="0080623A"/>
    <w:rsid w:val="00806611"/>
    <w:rsid w:val="00806BEF"/>
    <w:rsid w:val="00806CDD"/>
    <w:rsid w:val="00806ED5"/>
    <w:rsid w:val="0080722A"/>
    <w:rsid w:val="0080755C"/>
    <w:rsid w:val="008076D6"/>
    <w:rsid w:val="008079AC"/>
    <w:rsid w:val="00807B63"/>
    <w:rsid w:val="00807E48"/>
    <w:rsid w:val="0081040D"/>
    <w:rsid w:val="008104B5"/>
    <w:rsid w:val="00810BFE"/>
    <w:rsid w:val="00810D91"/>
    <w:rsid w:val="00810F0A"/>
    <w:rsid w:val="0081170D"/>
    <w:rsid w:val="00811872"/>
    <w:rsid w:val="00812280"/>
    <w:rsid w:val="00812848"/>
    <w:rsid w:val="00812F17"/>
    <w:rsid w:val="0081335F"/>
    <w:rsid w:val="008134AC"/>
    <w:rsid w:val="0081367C"/>
    <w:rsid w:val="008139F9"/>
    <w:rsid w:val="00813F62"/>
    <w:rsid w:val="00814193"/>
    <w:rsid w:val="00815032"/>
    <w:rsid w:val="00815109"/>
    <w:rsid w:val="008151DF"/>
    <w:rsid w:val="008152EE"/>
    <w:rsid w:val="00815C8C"/>
    <w:rsid w:val="00815FAC"/>
    <w:rsid w:val="00815FB7"/>
    <w:rsid w:val="0081604F"/>
    <w:rsid w:val="0081622F"/>
    <w:rsid w:val="0081631F"/>
    <w:rsid w:val="00816904"/>
    <w:rsid w:val="00816BB1"/>
    <w:rsid w:val="00816CDB"/>
    <w:rsid w:val="0081716C"/>
    <w:rsid w:val="00817923"/>
    <w:rsid w:val="00817A26"/>
    <w:rsid w:val="00817BDF"/>
    <w:rsid w:val="00820115"/>
    <w:rsid w:val="0082025F"/>
    <w:rsid w:val="008203A7"/>
    <w:rsid w:val="008204ED"/>
    <w:rsid w:val="008206F7"/>
    <w:rsid w:val="00820749"/>
    <w:rsid w:val="00820EAD"/>
    <w:rsid w:val="00820F1B"/>
    <w:rsid w:val="00821055"/>
    <w:rsid w:val="00821AFA"/>
    <w:rsid w:val="00821EF7"/>
    <w:rsid w:val="00821FD2"/>
    <w:rsid w:val="008223BF"/>
    <w:rsid w:val="0082242E"/>
    <w:rsid w:val="0082261B"/>
    <w:rsid w:val="008229C3"/>
    <w:rsid w:val="00822F82"/>
    <w:rsid w:val="00823202"/>
    <w:rsid w:val="00823885"/>
    <w:rsid w:val="00823E0E"/>
    <w:rsid w:val="00824035"/>
    <w:rsid w:val="0082440B"/>
    <w:rsid w:val="008244FE"/>
    <w:rsid w:val="0082455D"/>
    <w:rsid w:val="0082538A"/>
    <w:rsid w:val="00825A31"/>
    <w:rsid w:val="00825C37"/>
    <w:rsid w:val="00825DCE"/>
    <w:rsid w:val="00826043"/>
    <w:rsid w:val="00826901"/>
    <w:rsid w:val="00826934"/>
    <w:rsid w:val="008269AA"/>
    <w:rsid w:val="00826BFB"/>
    <w:rsid w:val="00826DAB"/>
    <w:rsid w:val="00826F54"/>
    <w:rsid w:val="00827253"/>
    <w:rsid w:val="0082760C"/>
    <w:rsid w:val="008278B2"/>
    <w:rsid w:val="008278D2"/>
    <w:rsid w:val="0082793B"/>
    <w:rsid w:val="008279D6"/>
    <w:rsid w:val="00827EF1"/>
    <w:rsid w:val="0083006A"/>
    <w:rsid w:val="0083009F"/>
    <w:rsid w:val="00830204"/>
    <w:rsid w:val="00830736"/>
    <w:rsid w:val="00830917"/>
    <w:rsid w:val="008309A2"/>
    <w:rsid w:val="008309FB"/>
    <w:rsid w:val="00830BD4"/>
    <w:rsid w:val="00830CF1"/>
    <w:rsid w:val="00830EA0"/>
    <w:rsid w:val="008311C9"/>
    <w:rsid w:val="0083192C"/>
    <w:rsid w:val="008323BA"/>
    <w:rsid w:val="00832447"/>
    <w:rsid w:val="0083248B"/>
    <w:rsid w:val="008328B3"/>
    <w:rsid w:val="0083292F"/>
    <w:rsid w:val="00832D57"/>
    <w:rsid w:val="00833155"/>
    <w:rsid w:val="00833267"/>
    <w:rsid w:val="008334D6"/>
    <w:rsid w:val="008337F4"/>
    <w:rsid w:val="00834160"/>
    <w:rsid w:val="008347AF"/>
    <w:rsid w:val="008347D6"/>
    <w:rsid w:val="00834CA3"/>
    <w:rsid w:val="0083523A"/>
    <w:rsid w:val="008353D8"/>
    <w:rsid w:val="008354F1"/>
    <w:rsid w:val="0083574B"/>
    <w:rsid w:val="00836111"/>
    <w:rsid w:val="00836199"/>
    <w:rsid w:val="008361F0"/>
    <w:rsid w:val="008362EF"/>
    <w:rsid w:val="0083637F"/>
    <w:rsid w:val="0083667A"/>
    <w:rsid w:val="0083688C"/>
    <w:rsid w:val="00836977"/>
    <w:rsid w:val="008369D9"/>
    <w:rsid w:val="00836D99"/>
    <w:rsid w:val="00836EAB"/>
    <w:rsid w:val="00836FB2"/>
    <w:rsid w:val="008371B2"/>
    <w:rsid w:val="008375BC"/>
    <w:rsid w:val="008375E3"/>
    <w:rsid w:val="00837873"/>
    <w:rsid w:val="008378F9"/>
    <w:rsid w:val="008379C7"/>
    <w:rsid w:val="00837B6B"/>
    <w:rsid w:val="00837C59"/>
    <w:rsid w:val="00840016"/>
    <w:rsid w:val="0084026E"/>
    <w:rsid w:val="0084058E"/>
    <w:rsid w:val="0084084F"/>
    <w:rsid w:val="008408F4"/>
    <w:rsid w:val="00840C47"/>
    <w:rsid w:val="00840F72"/>
    <w:rsid w:val="00840FF8"/>
    <w:rsid w:val="0084104A"/>
    <w:rsid w:val="00841140"/>
    <w:rsid w:val="008413A8"/>
    <w:rsid w:val="00841DF3"/>
    <w:rsid w:val="00841FB5"/>
    <w:rsid w:val="00842064"/>
    <w:rsid w:val="00842245"/>
    <w:rsid w:val="0084244D"/>
    <w:rsid w:val="008425B6"/>
    <w:rsid w:val="008425FA"/>
    <w:rsid w:val="0084269A"/>
    <w:rsid w:val="00842726"/>
    <w:rsid w:val="0084286F"/>
    <w:rsid w:val="00842874"/>
    <w:rsid w:val="00842B28"/>
    <w:rsid w:val="00842CAF"/>
    <w:rsid w:val="00842D11"/>
    <w:rsid w:val="00842F52"/>
    <w:rsid w:val="00842FEF"/>
    <w:rsid w:val="008430A2"/>
    <w:rsid w:val="008433C6"/>
    <w:rsid w:val="008436C9"/>
    <w:rsid w:val="0084377E"/>
    <w:rsid w:val="0084381E"/>
    <w:rsid w:val="00843ACC"/>
    <w:rsid w:val="00843FBA"/>
    <w:rsid w:val="00844041"/>
    <w:rsid w:val="0084411B"/>
    <w:rsid w:val="0084424B"/>
    <w:rsid w:val="008447C4"/>
    <w:rsid w:val="00844CD8"/>
    <w:rsid w:val="00844CFD"/>
    <w:rsid w:val="00844EB5"/>
    <w:rsid w:val="00844F4C"/>
    <w:rsid w:val="00844FCA"/>
    <w:rsid w:val="00844FEF"/>
    <w:rsid w:val="00845191"/>
    <w:rsid w:val="008455BF"/>
    <w:rsid w:val="00845C53"/>
    <w:rsid w:val="00846283"/>
    <w:rsid w:val="00846682"/>
    <w:rsid w:val="008467A9"/>
    <w:rsid w:val="00846D49"/>
    <w:rsid w:val="00846E9B"/>
    <w:rsid w:val="0084717B"/>
    <w:rsid w:val="00847522"/>
    <w:rsid w:val="00847B62"/>
    <w:rsid w:val="00847D42"/>
    <w:rsid w:val="008502AB"/>
    <w:rsid w:val="008502AC"/>
    <w:rsid w:val="00850578"/>
    <w:rsid w:val="00850771"/>
    <w:rsid w:val="00850A88"/>
    <w:rsid w:val="00850E39"/>
    <w:rsid w:val="00851379"/>
    <w:rsid w:val="00851422"/>
    <w:rsid w:val="0085177B"/>
    <w:rsid w:val="008520D7"/>
    <w:rsid w:val="00852235"/>
    <w:rsid w:val="00852817"/>
    <w:rsid w:val="008529D8"/>
    <w:rsid w:val="00852A80"/>
    <w:rsid w:val="00852E81"/>
    <w:rsid w:val="0085320B"/>
    <w:rsid w:val="008534AF"/>
    <w:rsid w:val="008536F7"/>
    <w:rsid w:val="0085394D"/>
    <w:rsid w:val="00853AE1"/>
    <w:rsid w:val="00853EFA"/>
    <w:rsid w:val="008540E9"/>
    <w:rsid w:val="0085479C"/>
    <w:rsid w:val="0085502C"/>
    <w:rsid w:val="0085536D"/>
    <w:rsid w:val="00855785"/>
    <w:rsid w:val="008559DE"/>
    <w:rsid w:val="00855B84"/>
    <w:rsid w:val="00855C73"/>
    <w:rsid w:val="00855DB7"/>
    <w:rsid w:val="008564B9"/>
    <w:rsid w:val="008565F2"/>
    <w:rsid w:val="0085691B"/>
    <w:rsid w:val="008569E9"/>
    <w:rsid w:val="00856AFB"/>
    <w:rsid w:val="00856D48"/>
    <w:rsid w:val="00856FF0"/>
    <w:rsid w:val="00857485"/>
    <w:rsid w:val="008575CA"/>
    <w:rsid w:val="00857AA6"/>
    <w:rsid w:val="00857B8E"/>
    <w:rsid w:val="00857C90"/>
    <w:rsid w:val="00857E98"/>
    <w:rsid w:val="00857EAE"/>
    <w:rsid w:val="00860236"/>
    <w:rsid w:val="008603A3"/>
    <w:rsid w:val="00860731"/>
    <w:rsid w:val="00860B0D"/>
    <w:rsid w:val="00860C37"/>
    <w:rsid w:val="00860D36"/>
    <w:rsid w:val="0086175D"/>
    <w:rsid w:val="008617AB"/>
    <w:rsid w:val="00861D05"/>
    <w:rsid w:val="00861DD9"/>
    <w:rsid w:val="00862243"/>
    <w:rsid w:val="0086272F"/>
    <w:rsid w:val="00862748"/>
    <w:rsid w:val="00862DC0"/>
    <w:rsid w:val="008631D9"/>
    <w:rsid w:val="008633AE"/>
    <w:rsid w:val="00863D32"/>
    <w:rsid w:val="00863D8B"/>
    <w:rsid w:val="00863F15"/>
    <w:rsid w:val="00863F98"/>
    <w:rsid w:val="00863FA5"/>
    <w:rsid w:val="00863FD1"/>
    <w:rsid w:val="008644A9"/>
    <w:rsid w:val="008648DC"/>
    <w:rsid w:val="00864D25"/>
    <w:rsid w:val="008653A0"/>
    <w:rsid w:val="008653D6"/>
    <w:rsid w:val="00865D2E"/>
    <w:rsid w:val="00865EF3"/>
    <w:rsid w:val="008665C2"/>
    <w:rsid w:val="008667CD"/>
    <w:rsid w:val="00866C72"/>
    <w:rsid w:val="00866F2C"/>
    <w:rsid w:val="00867062"/>
    <w:rsid w:val="008676F7"/>
    <w:rsid w:val="00867860"/>
    <w:rsid w:val="00867865"/>
    <w:rsid w:val="00870CEF"/>
    <w:rsid w:val="00870D89"/>
    <w:rsid w:val="00870E8E"/>
    <w:rsid w:val="00870E9F"/>
    <w:rsid w:val="00871162"/>
    <w:rsid w:val="00871190"/>
    <w:rsid w:val="00871D05"/>
    <w:rsid w:val="0087203D"/>
    <w:rsid w:val="008724F3"/>
    <w:rsid w:val="00872564"/>
    <w:rsid w:val="00872679"/>
    <w:rsid w:val="00872BDB"/>
    <w:rsid w:val="008730A6"/>
    <w:rsid w:val="00873332"/>
    <w:rsid w:val="00873563"/>
    <w:rsid w:val="00873C19"/>
    <w:rsid w:val="00873CA7"/>
    <w:rsid w:val="00873D7E"/>
    <w:rsid w:val="00873E3C"/>
    <w:rsid w:val="00874DDF"/>
    <w:rsid w:val="00874F9A"/>
    <w:rsid w:val="00875328"/>
    <w:rsid w:val="00875458"/>
    <w:rsid w:val="00875532"/>
    <w:rsid w:val="0087564E"/>
    <w:rsid w:val="00875759"/>
    <w:rsid w:val="00875CD8"/>
    <w:rsid w:val="00875CFF"/>
    <w:rsid w:val="00876141"/>
    <w:rsid w:val="008761C3"/>
    <w:rsid w:val="008761FB"/>
    <w:rsid w:val="008762B4"/>
    <w:rsid w:val="00876546"/>
    <w:rsid w:val="008765EC"/>
    <w:rsid w:val="0087663F"/>
    <w:rsid w:val="00876722"/>
    <w:rsid w:val="00876BC2"/>
    <w:rsid w:val="008775DB"/>
    <w:rsid w:val="00877A5A"/>
    <w:rsid w:val="00877A99"/>
    <w:rsid w:val="00877B9B"/>
    <w:rsid w:val="00877FA7"/>
    <w:rsid w:val="00880228"/>
    <w:rsid w:val="00880282"/>
    <w:rsid w:val="008803E6"/>
    <w:rsid w:val="008807C9"/>
    <w:rsid w:val="00880AF7"/>
    <w:rsid w:val="00880B37"/>
    <w:rsid w:val="00880DFA"/>
    <w:rsid w:val="00880FF2"/>
    <w:rsid w:val="008813ED"/>
    <w:rsid w:val="00881D6F"/>
    <w:rsid w:val="00881DA2"/>
    <w:rsid w:val="00881F68"/>
    <w:rsid w:val="008826E2"/>
    <w:rsid w:val="0088287A"/>
    <w:rsid w:val="00882917"/>
    <w:rsid w:val="00882B7E"/>
    <w:rsid w:val="00883102"/>
    <w:rsid w:val="00883379"/>
    <w:rsid w:val="0088339D"/>
    <w:rsid w:val="00883437"/>
    <w:rsid w:val="00883560"/>
    <w:rsid w:val="008835A2"/>
    <w:rsid w:val="00883C2C"/>
    <w:rsid w:val="00883C4E"/>
    <w:rsid w:val="00883D25"/>
    <w:rsid w:val="00883DF0"/>
    <w:rsid w:val="00883EDC"/>
    <w:rsid w:val="00883F26"/>
    <w:rsid w:val="0088404B"/>
    <w:rsid w:val="00884095"/>
    <w:rsid w:val="00884151"/>
    <w:rsid w:val="0088432C"/>
    <w:rsid w:val="00884679"/>
    <w:rsid w:val="008846CD"/>
    <w:rsid w:val="00884C64"/>
    <w:rsid w:val="00884C65"/>
    <w:rsid w:val="00884E70"/>
    <w:rsid w:val="008854C5"/>
    <w:rsid w:val="00885517"/>
    <w:rsid w:val="00885743"/>
    <w:rsid w:val="00885FA6"/>
    <w:rsid w:val="008861F7"/>
    <w:rsid w:val="0088645C"/>
    <w:rsid w:val="00886591"/>
    <w:rsid w:val="00886668"/>
    <w:rsid w:val="008866D2"/>
    <w:rsid w:val="00886831"/>
    <w:rsid w:val="0088685D"/>
    <w:rsid w:val="00886C2C"/>
    <w:rsid w:val="00887502"/>
    <w:rsid w:val="008877EA"/>
    <w:rsid w:val="00887B02"/>
    <w:rsid w:val="00887B76"/>
    <w:rsid w:val="00887DC7"/>
    <w:rsid w:val="00887EBA"/>
    <w:rsid w:val="00887F64"/>
    <w:rsid w:val="008900F5"/>
    <w:rsid w:val="008900FA"/>
    <w:rsid w:val="00890360"/>
    <w:rsid w:val="0089082B"/>
    <w:rsid w:val="008908C9"/>
    <w:rsid w:val="008909E7"/>
    <w:rsid w:val="00890E7A"/>
    <w:rsid w:val="008910C8"/>
    <w:rsid w:val="0089137B"/>
    <w:rsid w:val="008915C3"/>
    <w:rsid w:val="00891687"/>
    <w:rsid w:val="008917CE"/>
    <w:rsid w:val="00891833"/>
    <w:rsid w:val="00891C7D"/>
    <w:rsid w:val="00891E2B"/>
    <w:rsid w:val="00892340"/>
    <w:rsid w:val="00892798"/>
    <w:rsid w:val="00892850"/>
    <w:rsid w:val="00892B75"/>
    <w:rsid w:val="00893152"/>
    <w:rsid w:val="0089326A"/>
    <w:rsid w:val="008933AE"/>
    <w:rsid w:val="008933C4"/>
    <w:rsid w:val="0089355D"/>
    <w:rsid w:val="00893625"/>
    <w:rsid w:val="008936C9"/>
    <w:rsid w:val="00893B1C"/>
    <w:rsid w:val="00893ECA"/>
    <w:rsid w:val="00893F41"/>
    <w:rsid w:val="00894105"/>
    <w:rsid w:val="0089442E"/>
    <w:rsid w:val="00894715"/>
    <w:rsid w:val="00894C24"/>
    <w:rsid w:val="00895123"/>
    <w:rsid w:val="00895216"/>
    <w:rsid w:val="008956C5"/>
    <w:rsid w:val="008959D2"/>
    <w:rsid w:val="00895CD3"/>
    <w:rsid w:val="00895D90"/>
    <w:rsid w:val="00895D95"/>
    <w:rsid w:val="00895EDC"/>
    <w:rsid w:val="0089602C"/>
    <w:rsid w:val="0089607E"/>
    <w:rsid w:val="008960E0"/>
    <w:rsid w:val="0089625B"/>
    <w:rsid w:val="00896818"/>
    <w:rsid w:val="00896A1B"/>
    <w:rsid w:val="00896BAC"/>
    <w:rsid w:val="00896C5E"/>
    <w:rsid w:val="00896D33"/>
    <w:rsid w:val="008971CB"/>
    <w:rsid w:val="00897381"/>
    <w:rsid w:val="00897682"/>
    <w:rsid w:val="008979D5"/>
    <w:rsid w:val="00897B49"/>
    <w:rsid w:val="00897DAE"/>
    <w:rsid w:val="008A0091"/>
    <w:rsid w:val="008A0368"/>
    <w:rsid w:val="008A086E"/>
    <w:rsid w:val="008A0954"/>
    <w:rsid w:val="008A0EAA"/>
    <w:rsid w:val="008A0F01"/>
    <w:rsid w:val="008A0FBD"/>
    <w:rsid w:val="008A1015"/>
    <w:rsid w:val="008A158F"/>
    <w:rsid w:val="008A171B"/>
    <w:rsid w:val="008A1800"/>
    <w:rsid w:val="008A18AF"/>
    <w:rsid w:val="008A1A40"/>
    <w:rsid w:val="008A1BBC"/>
    <w:rsid w:val="008A1CBA"/>
    <w:rsid w:val="008A255F"/>
    <w:rsid w:val="008A2B01"/>
    <w:rsid w:val="008A2B3D"/>
    <w:rsid w:val="008A2B4A"/>
    <w:rsid w:val="008A2CC4"/>
    <w:rsid w:val="008A2E33"/>
    <w:rsid w:val="008A2EE2"/>
    <w:rsid w:val="008A2F66"/>
    <w:rsid w:val="008A30D6"/>
    <w:rsid w:val="008A340F"/>
    <w:rsid w:val="008A35BB"/>
    <w:rsid w:val="008A35CC"/>
    <w:rsid w:val="008A3E68"/>
    <w:rsid w:val="008A4975"/>
    <w:rsid w:val="008A4EA6"/>
    <w:rsid w:val="008A5359"/>
    <w:rsid w:val="008A5527"/>
    <w:rsid w:val="008A560B"/>
    <w:rsid w:val="008A5E5A"/>
    <w:rsid w:val="008A5EEA"/>
    <w:rsid w:val="008A6231"/>
    <w:rsid w:val="008A6989"/>
    <w:rsid w:val="008A6F30"/>
    <w:rsid w:val="008A70A9"/>
    <w:rsid w:val="008A70DD"/>
    <w:rsid w:val="008A711F"/>
    <w:rsid w:val="008A7515"/>
    <w:rsid w:val="008A7743"/>
    <w:rsid w:val="008A7B73"/>
    <w:rsid w:val="008A7E8F"/>
    <w:rsid w:val="008B00AF"/>
    <w:rsid w:val="008B0A13"/>
    <w:rsid w:val="008B0DA6"/>
    <w:rsid w:val="008B0DB4"/>
    <w:rsid w:val="008B0E6B"/>
    <w:rsid w:val="008B10C9"/>
    <w:rsid w:val="008B1298"/>
    <w:rsid w:val="008B137C"/>
    <w:rsid w:val="008B151E"/>
    <w:rsid w:val="008B19CB"/>
    <w:rsid w:val="008B1DB2"/>
    <w:rsid w:val="008B22E3"/>
    <w:rsid w:val="008B2541"/>
    <w:rsid w:val="008B290A"/>
    <w:rsid w:val="008B291C"/>
    <w:rsid w:val="008B29F2"/>
    <w:rsid w:val="008B2BBA"/>
    <w:rsid w:val="008B2C44"/>
    <w:rsid w:val="008B2FB5"/>
    <w:rsid w:val="008B350A"/>
    <w:rsid w:val="008B3799"/>
    <w:rsid w:val="008B37F2"/>
    <w:rsid w:val="008B3D13"/>
    <w:rsid w:val="008B3E04"/>
    <w:rsid w:val="008B3E50"/>
    <w:rsid w:val="008B3E59"/>
    <w:rsid w:val="008B3FF0"/>
    <w:rsid w:val="008B422A"/>
    <w:rsid w:val="008B4272"/>
    <w:rsid w:val="008B42B5"/>
    <w:rsid w:val="008B4550"/>
    <w:rsid w:val="008B45D8"/>
    <w:rsid w:val="008B4652"/>
    <w:rsid w:val="008B4A58"/>
    <w:rsid w:val="008B52AB"/>
    <w:rsid w:val="008B52DB"/>
    <w:rsid w:val="008B5395"/>
    <w:rsid w:val="008B5A50"/>
    <w:rsid w:val="008B5A84"/>
    <w:rsid w:val="008B5EBC"/>
    <w:rsid w:val="008B5F91"/>
    <w:rsid w:val="008B5FC4"/>
    <w:rsid w:val="008B6094"/>
    <w:rsid w:val="008B6128"/>
    <w:rsid w:val="008B6837"/>
    <w:rsid w:val="008B69E5"/>
    <w:rsid w:val="008B6A98"/>
    <w:rsid w:val="008B6FEC"/>
    <w:rsid w:val="008B72C4"/>
    <w:rsid w:val="008B73CE"/>
    <w:rsid w:val="008B76D8"/>
    <w:rsid w:val="008B7A94"/>
    <w:rsid w:val="008B7D5B"/>
    <w:rsid w:val="008C03F0"/>
    <w:rsid w:val="008C0683"/>
    <w:rsid w:val="008C0716"/>
    <w:rsid w:val="008C0C75"/>
    <w:rsid w:val="008C0EA2"/>
    <w:rsid w:val="008C0ED2"/>
    <w:rsid w:val="008C1691"/>
    <w:rsid w:val="008C172F"/>
    <w:rsid w:val="008C1BD1"/>
    <w:rsid w:val="008C1BE3"/>
    <w:rsid w:val="008C21D1"/>
    <w:rsid w:val="008C251C"/>
    <w:rsid w:val="008C2B1B"/>
    <w:rsid w:val="008C2D1F"/>
    <w:rsid w:val="008C2DD9"/>
    <w:rsid w:val="008C2EA3"/>
    <w:rsid w:val="008C330F"/>
    <w:rsid w:val="008C3795"/>
    <w:rsid w:val="008C3BF0"/>
    <w:rsid w:val="008C3D88"/>
    <w:rsid w:val="008C3E8C"/>
    <w:rsid w:val="008C47F4"/>
    <w:rsid w:val="008C48E1"/>
    <w:rsid w:val="008C4917"/>
    <w:rsid w:val="008C499A"/>
    <w:rsid w:val="008C4ABE"/>
    <w:rsid w:val="008C4B9A"/>
    <w:rsid w:val="008C4C3A"/>
    <w:rsid w:val="008C4F64"/>
    <w:rsid w:val="008C5168"/>
    <w:rsid w:val="008C529E"/>
    <w:rsid w:val="008C5CE0"/>
    <w:rsid w:val="008C6149"/>
    <w:rsid w:val="008C619E"/>
    <w:rsid w:val="008C6493"/>
    <w:rsid w:val="008C68D0"/>
    <w:rsid w:val="008C6BB0"/>
    <w:rsid w:val="008C6C0C"/>
    <w:rsid w:val="008C6CD8"/>
    <w:rsid w:val="008C783B"/>
    <w:rsid w:val="008C7B36"/>
    <w:rsid w:val="008C7F68"/>
    <w:rsid w:val="008D0103"/>
    <w:rsid w:val="008D0176"/>
    <w:rsid w:val="008D01B6"/>
    <w:rsid w:val="008D020B"/>
    <w:rsid w:val="008D047B"/>
    <w:rsid w:val="008D0788"/>
    <w:rsid w:val="008D079F"/>
    <w:rsid w:val="008D07DA"/>
    <w:rsid w:val="008D096C"/>
    <w:rsid w:val="008D0A66"/>
    <w:rsid w:val="008D0E09"/>
    <w:rsid w:val="008D1078"/>
    <w:rsid w:val="008D10FF"/>
    <w:rsid w:val="008D1133"/>
    <w:rsid w:val="008D12D0"/>
    <w:rsid w:val="008D1430"/>
    <w:rsid w:val="008D23D7"/>
    <w:rsid w:val="008D25A9"/>
    <w:rsid w:val="008D265A"/>
    <w:rsid w:val="008D3543"/>
    <w:rsid w:val="008D371A"/>
    <w:rsid w:val="008D3736"/>
    <w:rsid w:val="008D38D5"/>
    <w:rsid w:val="008D3FFA"/>
    <w:rsid w:val="008D48BE"/>
    <w:rsid w:val="008D4A77"/>
    <w:rsid w:val="008D4E99"/>
    <w:rsid w:val="008D4F32"/>
    <w:rsid w:val="008D5421"/>
    <w:rsid w:val="008D5622"/>
    <w:rsid w:val="008D5F64"/>
    <w:rsid w:val="008D6889"/>
    <w:rsid w:val="008D6A37"/>
    <w:rsid w:val="008D6AA2"/>
    <w:rsid w:val="008D6DCE"/>
    <w:rsid w:val="008D6E0C"/>
    <w:rsid w:val="008D753F"/>
    <w:rsid w:val="008D7B83"/>
    <w:rsid w:val="008D7F76"/>
    <w:rsid w:val="008E04C4"/>
    <w:rsid w:val="008E05DC"/>
    <w:rsid w:val="008E06F1"/>
    <w:rsid w:val="008E0983"/>
    <w:rsid w:val="008E0A7D"/>
    <w:rsid w:val="008E0E6B"/>
    <w:rsid w:val="008E0F6C"/>
    <w:rsid w:val="008E1007"/>
    <w:rsid w:val="008E1B50"/>
    <w:rsid w:val="008E1FCE"/>
    <w:rsid w:val="008E2094"/>
    <w:rsid w:val="008E20C4"/>
    <w:rsid w:val="008E2111"/>
    <w:rsid w:val="008E24B8"/>
    <w:rsid w:val="008E2598"/>
    <w:rsid w:val="008E29FA"/>
    <w:rsid w:val="008E2A89"/>
    <w:rsid w:val="008E2C43"/>
    <w:rsid w:val="008E2EB8"/>
    <w:rsid w:val="008E3288"/>
    <w:rsid w:val="008E33C1"/>
    <w:rsid w:val="008E38B2"/>
    <w:rsid w:val="008E4BE4"/>
    <w:rsid w:val="008E4F53"/>
    <w:rsid w:val="008E4FD5"/>
    <w:rsid w:val="008E50C4"/>
    <w:rsid w:val="008E528D"/>
    <w:rsid w:val="008E55D0"/>
    <w:rsid w:val="008E5B94"/>
    <w:rsid w:val="008E5D6F"/>
    <w:rsid w:val="008E6231"/>
    <w:rsid w:val="008E65A7"/>
    <w:rsid w:val="008E66CA"/>
    <w:rsid w:val="008E6767"/>
    <w:rsid w:val="008E6996"/>
    <w:rsid w:val="008E6CB6"/>
    <w:rsid w:val="008E6CC2"/>
    <w:rsid w:val="008E7204"/>
    <w:rsid w:val="008E729F"/>
    <w:rsid w:val="008E7592"/>
    <w:rsid w:val="008E765E"/>
    <w:rsid w:val="008E7C87"/>
    <w:rsid w:val="008E7F04"/>
    <w:rsid w:val="008F03BE"/>
    <w:rsid w:val="008F03BF"/>
    <w:rsid w:val="008F0F15"/>
    <w:rsid w:val="008F100A"/>
    <w:rsid w:val="008F103D"/>
    <w:rsid w:val="008F12C7"/>
    <w:rsid w:val="008F13AB"/>
    <w:rsid w:val="008F158F"/>
    <w:rsid w:val="008F1C20"/>
    <w:rsid w:val="008F1EB4"/>
    <w:rsid w:val="008F20F4"/>
    <w:rsid w:val="008F21EF"/>
    <w:rsid w:val="008F21F9"/>
    <w:rsid w:val="008F24E5"/>
    <w:rsid w:val="008F2698"/>
    <w:rsid w:val="008F2A07"/>
    <w:rsid w:val="008F2A29"/>
    <w:rsid w:val="008F2A76"/>
    <w:rsid w:val="008F3068"/>
    <w:rsid w:val="008F3121"/>
    <w:rsid w:val="008F3265"/>
    <w:rsid w:val="008F32BC"/>
    <w:rsid w:val="008F32D5"/>
    <w:rsid w:val="008F339B"/>
    <w:rsid w:val="008F3C14"/>
    <w:rsid w:val="008F3DAF"/>
    <w:rsid w:val="008F3DFB"/>
    <w:rsid w:val="008F3E45"/>
    <w:rsid w:val="008F3E4F"/>
    <w:rsid w:val="008F3EEE"/>
    <w:rsid w:val="008F3FC1"/>
    <w:rsid w:val="008F40E4"/>
    <w:rsid w:val="008F42BB"/>
    <w:rsid w:val="008F4960"/>
    <w:rsid w:val="008F4BF2"/>
    <w:rsid w:val="008F505B"/>
    <w:rsid w:val="008F51F6"/>
    <w:rsid w:val="008F537C"/>
    <w:rsid w:val="008F551C"/>
    <w:rsid w:val="008F5774"/>
    <w:rsid w:val="008F5837"/>
    <w:rsid w:val="008F5C99"/>
    <w:rsid w:val="008F61CF"/>
    <w:rsid w:val="008F6247"/>
    <w:rsid w:val="008F651F"/>
    <w:rsid w:val="008F65D9"/>
    <w:rsid w:val="008F6DF4"/>
    <w:rsid w:val="008F74AE"/>
    <w:rsid w:val="008F78A3"/>
    <w:rsid w:val="008F7E26"/>
    <w:rsid w:val="009002B0"/>
    <w:rsid w:val="0090057C"/>
    <w:rsid w:val="00900672"/>
    <w:rsid w:val="009008B7"/>
    <w:rsid w:val="00900908"/>
    <w:rsid w:val="00900AF0"/>
    <w:rsid w:val="00900DA3"/>
    <w:rsid w:val="009014B1"/>
    <w:rsid w:val="0090191C"/>
    <w:rsid w:val="00901A24"/>
    <w:rsid w:val="00901CC4"/>
    <w:rsid w:val="00901D47"/>
    <w:rsid w:val="009020D5"/>
    <w:rsid w:val="00902394"/>
    <w:rsid w:val="0090269D"/>
    <w:rsid w:val="0090285B"/>
    <w:rsid w:val="00902B23"/>
    <w:rsid w:val="009032D1"/>
    <w:rsid w:val="0090375F"/>
    <w:rsid w:val="00903B42"/>
    <w:rsid w:val="00903B60"/>
    <w:rsid w:val="00903C12"/>
    <w:rsid w:val="00903EA8"/>
    <w:rsid w:val="00903F00"/>
    <w:rsid w:val="00903F59"/>
    <w:rsid w:val="00904070"/>
    <w:rsid w:val="009042E0"/>
    <w:rsid w:val="00904466"/>
    <w:rsid w:val="009045CC"/>
    <w:rsid w:val="00904930"/>
    <w:rsid w:val="00904C20"/>
    <w:rsid w:val="00904CDB"/>
    <w:rsid w:val="0090558C"/>
    <w:rsid w:val="0090573A"/>
    <w:rsid w:val="00905854"/>
    <w:rsid w:val="009058DC"/>
    <w:rsid w:val="0090603F"/>
    <w:rsid w:val="00906046"/>
    <w:rsid w:val="00906736"/>
    <w:rsid w:val="00906C78"/>
    <w:rsid w:val="00906EF4"/>
    <w:rsid w:val="00907266"/>
    <w:rsid w:val="0090732F"/>
    <w:rsid w:val="0090745C"/>
    <w:rsid w:val="00907604"/>
    <w:rsid w:val="00907E95"/>
    <w:rsid w:val="009100F0"/>
    <w:rsid w:val="0091036D"/>
    <w:rsid w:val="009105EB"/>
    <w:rsid w:val="009107D4"/>
    <w:rsid w:val="00910C32"/>
    <w:rsid w:val="00910CB0"/>
    <w:rsid w:val="00910DB5"/>
    <w:rsid w:val="0091129F"/>
    <w:rsid w:val="009112BB"/>
    <w:rsid w:val="00911CA4"/>
    <w:rsid w:val="00911DA0"/>
    <w:rsid w:val="00911E88"/>
    <w:rsid w:val="00911FF6"/>
    <w:rsid w:val="00912032"/>
    <w:rsid w:val="009120F5"/>
    <w:rsid w:val="00912358"/>
    <w:rsid w:val="009125F1"/>
    <w:rsid w:val="009127A0"/>
    <w:rsid w:val="009129D6"/>
    <w:rsid w:val="00912B36"/>
    <w:rsid w:val="00912C4B"/>
    <w:rsid w:val="00913093"/>
    <w:rsid w:val="009130C2"/>
    <w:rsid w:val="009131AE"/>
    <w:rsid w:val="00913432"/>
    <w:rsid w:val="009134DC"/>
    <w:rsid w:val="009137A1"/>
    <w:rsid w:val="00913809"/>
    <w:rsid w:val="00914C31"/>
    <w:rsid w:val="009150F5"/>
    <w:rsid w:val="009151D7"/>
    <w:rsid w:val="00915347"/>
    <w:rsid w:val="00915758"/>
    <w:rsid w:val="00915865"/>
    <w:rsid w:val="0091589C"/>
    <w:rsid w:val="009159D0"/>
    <w:rsid w:val="00915B89"/>
    <w:rsid w:val="00915FF8"/>
    <w:rsid w:val="00916404"/>
    <w:rsid w:val="00916584"/>
    <w:rsid w:val="00916C25"/>
    <w:rsid w:val="00916E57"/>
    <w:rsid w:val="00917316"/>
    <w:rsid w:val="00917352"/>
    <w:rsid w:val="009175D9"/>
    <w:rsid w:val="00917724"/>
    <w:rsid w:val="00917984"/>
    <w:rsid w:val="00917C4D"/>
    <w:rsid w:val="00917D79"/>
    <w:rsid w:val="00917FA7"/>
    <w:rsid w:val="009203FB"/>
    <w:rsid w:val="00920458"/>
    <w:rsid w:val="00920533"/>
    <w:rsid w:val="0092057F"/>
    <w:rsid w:val="00920650"/>
    <w:rsid w:val="009209C1"/>
    <w:rsid w:val="00920A88"/>
    <w:rsid w:val="00920E05"/>
    <w:rsid w:val="00920FD5"/>
    <w:rsid w:val="0092135D"/>
    <w:rsid w:val="00921468"/>
    <w:rsid w:val="009214B3"/>
    <w:rsid w:val="009215C6"/>
    <w:rsid w:val="00921788"/>
    <w:rsid w:val="00921A50"/>
    <w:rsid w:val="00921B37"/>
    <w:rsid w:val="00921C47"/>
    <w:rsid w:val="00922242"/>
    <w:rsid w:val="00922700"/>
    <w:rsid w:val="00922EA5"/>
    <w:rsid w:val="00922F3E"/>
    <w:rsid w:val="009231A3"/>
    <w:rsid w:val="0092335B"/>
    <w:rsid w:val="009233D4"/>
    <w:rsid w:val="009238C1"/>
    <w:rsid w:val="00923C53"/>
    <w:rsid w:val="0092412A"/>
    <w:rsid w:val="00924144"/>
    <w:rsid w:val="0092420D"/>
    <w:rsid w:val="00924268"/>
    <w:rsid w:val="00924323"/>
    <w:rsid w:val="00924701"/>
    <w:rsid w:val="00924952"/>
    <w:rsid w:val="00924A2C"/>
    <w:rsid w:val="00924C0A"/>
    <w:rsid w:val="00924ED2"/>
    <w:rsid w:val="009252C3"/>
    <w:rsid w:val="009253A6"/>
    <w:rsid w:val="0092565E"/>
    <w:rsid w:val="00925CC5"/>
    <w:rsid w:val="00925CE6"/>
    <w:rsid w:val="009263DB"/>
    <w:rsid w:val="009265B2"/>
    <w:rsid w:val="009265EE"/>
    <w:rsid w:val="0092663A"/>
    <w:rsid w:val="009266AB"/>
    <w:rsid w:val="00926B8E"/>
    <w:rsid w:val="00926C23"/>
    <w:rsid w:val="00927ACE"/>
    <w:rsid w:val="00927DB1"/>
    <w:rsid w:val="00927EC8"/>
    <w:rsid w:val="00927EF4"/>
    <w:rsid w:val="00930070"/>
    <w:rsid w:val="009300D3"/>
    <w:rsid w:val="0093029F"/>
    <w:rsid w:val="009302AE"/>
    <w:rsid w:val="0093049D"/>
    <w:rsid w:val="00930B91"/>
    <w:rsid w:val="00930CE1"/>
    <w:rsid w:val="00930D1D"/>
    <w:rsid w:val="00931219"/>
    <w:rsid w:val="00931259"/>
    <w:rsid w:val="009315FA"/>
    <w:rsid w:val="00931694"/>
    <w:rsid w:val="009316DE"/>
    <w:rsid w:val="0093178A"/>
    <w:rsid w:val="00931833"/>
    <w:rsid w:val="00931C25"/>
    <w:rsid w:val="00931D01"/>
    <w:rsid w:val="00931D98"/>
    <w:rsid w:val="00932233"/>
    <w:rsid w:val="00932497"/>
    <w:rsid w:val="00932577"/>
    <w:rsid w:val="009325EA"/>
    <w:rsid w:val="00932762"/>
    <w:rsid w:val="00932955"/>
    <w:rsid w:val="00932B6A"/>
    <w:rsid w:val="00932F24"/>
    <w:rsid w:val="0093319E"/>
    <w:rsid w:val="0093375A"/>
    <w:rsid w:val="0093378E"/>
    <w:rsid w:val="00933A26"/>
    <w:rsid w:val="00933CD0"/>
    <w:rsid w:val="00933F31"/>
    <w:rsid w:val="00934165"/>
    <w:rsid w:val="00934676"/>
    <w:rsid w:val="00934A2D"/>
    <w:rsid w:val="00934B7E"/>
    <w:rsid w:val="00934C04"/>
    <w:rsid w:val="00934D1D"/>
    <w:rsid w:val="00934D57"/>
    <w:rsid w:val="009350AE"/>
    <w:rsid w:val="009354BC"/>
    <w:rsid w:val="00935621"/>
    <w:rsid w:val="00935809"/>
    <w:rsid w:val="00935A13"/>
    <w:rsid w:val="00935FB7"/>
    <w:rsid w:val="00936328"/>
    <w:rsid w:val="0093637A"/>
    <w:rsid w:val="009368AB"/>
    <w:rsid w:val="00936A34"/>
    <w:rsid w:val="00936A7E"/>
    <w:rsid w:val="00936E08"/>
    <w:rsid w:val="009373DC"/>
    <w:rsid w:val="00937561"/>
    <w:rsid w:val="009377D0"/>
    <w:rsid w:val="009378A0"/>
    <w:rsid w:val="00937BBA"/>
    <w:rsid w:val="00940C2A"/>
    <w:rsid w:val="0094128E"/>
    <w:rsid w:val="009414EA"/>
    <w:rsid w:val="00941BD2"/>
    <w:rsid w:val="00941CDC"/>
    <w:rsid w:val="00941EA9"/>
    <w:rsid w:val="00942A09"/>
    <w:rsid w:val="00942A84"/>
    <w:rsid w:val="00942B89"/>
    <w:rsid w:val="0094352F"/>
    <w:rsid w:val="009435C3"/>
    <w:rsid w:val="00943685"/>
    <w:rsid w:val="00943950"/>
    <w:rsid w:val="00943A9E"/>
    <w:rsid w:val="00943AAB"/>
    <w:rsid w:val="00943C35"/>
    <w:rsid w:val="00944287"/>
    <w:rsid w:val="00944354"/>
    <w:rsid w:val="009443BC"/>
    <w:rsid w:val="009447A4"/>
    <w:rsid w:val="00944A70"/>
    <w:rsid w:val="00944D17"/>
    <w:rsid w:val="00944D5B"/>
    <w:rsid w:val="009451C5"/>
    <w:rsid w:val="009453C3"/>
    <w:rsid w:val="009453E0"/>
    <w:rsid w:val="00945426"/>
    <w:rsid w:val="009455FB"/>
    <w:rsid w:val="0094573A"/>
    <w:rsid w:val="009457DB"/>
    <w:rsid w:val="009457DE"/>
    <w:rsid w:val="00945A71"/>
    <w:rsid w:val="00945A96"/>
    <w:rsid w:val="00945E70"/>
    <w:rsid w:val="00945EC0"/>
    <w:rsid w:val="00945FB0"/>
    <w:rsid w:val="00946991"/>
    <w:rsid w:val="00946BE3"/>
    <w:rsid w:val="00946DBC"/>
    <w:rsid w:val="00946E1B"/>
    <w:rsid w:val="00947229"/>
    <w:rsid w:val="009473C0"/>
    <w:rsid w:val="00947475"/>
    <w:rsid w:val="00947490"/>
    <w:rsid w:val="00947642"/>
    <w:rsid w:val="009476F4"/>
    <w:rsid w:val="00947849"/>
    <w:rsid w:val="00947974"/>
    <w:rsid w:val="00947F0E"/>
    <w:rsid w:val="009500A4"/>
    <w:rsid w:val="00950218"/>
    <w:rsid w:val="00950471"/>
    <w:rsid w:val="009504E5"/>
    <w:rsid w:val="009506BC"/>
    <w:rsid w:val="009509D8"/>
    <w:rsid w:val="00950DBB"/>
    <w:rsid w:val="009511A8"/>
    <w:rsid w:val="009512D2"/>
    <w:rsid w:val="0095132B"/>
    <w:rsid w:val="0095150A"/>
    <w:rsid w:val="00951A59"/>
    <w:rsid w:val="00951BFD"/>
    <w:rsid w:val="00952037"/>
    <w:rsid w:val="0095219E"/>
    <w:rsid w:val="00952340"/>
    <w:rsid w:val="00952C33"/>
    <w:rsid w:val="00952E93"/>
    <w:rsid w:val="009534A7"/>
    <w:rsid w:val="009537AF"/>
    <w:rsid w:val="00953A22"/>
    <w:rsid w:val="00953B46"/>
    <w:rsid w:val="00953FDE"/>
    <w:rsid w:val="009542DC"/>
    <w:rsid w:val="0095431B"/>
    <w:rsid w:val="009546E5"/>
    <w:rsid w:val="009549FE"/>
    <w:rsid w:val="00954ADB"/>
    <w:rsid w:val="00954C79"/>
    <w:rsid w:val="00955216"/>
    <w:rsid w:val="00955771"/>
    <w:rsid w:val="009558C7"/>
    <w:rsid w:val="00955C8C"/>
    <w:rsid w:val="00955D58"/>
    <w:rsid w:val="00955E07"/>
    <w:rsid w:val="00955F84"/>
    <w:rsid w:val="00956441"/>
    <w:rsid w:val="009565F0"/>
    <w:rsid w:val="009571B4"/>
    <w:rsid w:val="009571C4"/>
    <w:rsid w:val="00957284"/>
    <w:rsid w:val="009572D4"/>
    <w:rsid w:val="00957EA6"/>
    <w:rsid w:val="00957ED9"/>
    <w:rsid w:val="009600ED"/>
    <w:rsid w:val="0096015C"/>
    <w:rsid w:val="0096055E"/>
    <w:rsid w:val="009605DA"/>
    <w:rsid w:val="009605DE"/>
    <w:rsid w:val="0096065C"/>
    <w:rsid w:val="00960A85"/>
    <w:rsid w:val="00960E76"/>
    <w:rsid w:val="00960F92"/>
    <w:rsid w:val="009610F6"/>
    <w:rsid w:val="009616D6"/>
    <w:rsid w:val="009616D8"/>
    <w:rsid w:val="00961856"/>
    <w:rsid w:val="0096193D"/>
    <w:rsid w:val="00961E21"/>
    <w:rsid w:val="00961F0A"/>
    <w:rsid w:val="009621F2"/>
    <w:rsid w:val="00962DCA"/>
    <w:rsid w:val="00962FB3"/>
    <w:rsid w:val="0096306B"/>
    <w:rsid w:val="009631D1"/>
    <w:rsid w:val="0096353A"/>
    <w:rsid w:val="00963D5B"/>
    <w:rsid w:val="00963EF3"/>
    <w:rsid w:val="00964534"/>
    <w:rsid w:val="00964760"/>
    <w:rsid w:val="00964B37"/>
    <w:rsid w:val="00964D5C"/>
    <w:rsid w:val="00965027"/>
    <w:rsid w:val="009651B6"/>
    <w:rsid w:val="009651CA"/>
    <w:rsid w:val="0096526E"/>
    <w:rsid w:val="00965387"/>
    <w:rsid w:val="00965923"/>
    <w:rsid w:val="00965B1B"/>
    <w:rsid w:val="00965B88"/>
    <w:rsid w:val="00965D21"/>
    <w:rsid w:val="00966383"/>
    <w:rsid w:val="009663C8"/>
    <w:rsid w:val="009664EB"/>
    <w:rsid w:val="00966594"/>
    <w:rsid w:val="009668DB"/>
    <w:rsid w:val="00966ABE"/>
    <w:rsid w:val="00966BB5"/>
    <w:rsid w:val="00966BE5"/>
    <w:rsid w:val="00966F70"/>
    <w:rsid w:val="009671D3"/>
    <w:rsid w:val="0096723D"/>
    <w:rsid w:val="009674DC"/>
    <w:rsid w:val="009674E7"/>
    <w:rsid w:val="00967DCB"/>
    <w:rsid w:val="00967F95"/>
    <w:rsid w:val="0097018E"/>
    <w:rsid w:val="009705B3"/>
    <w:rsid w:val="00970650"/>
    <w:rsid w:val="009709BE"/>
    <w:rsid w:val="00970B2D"/>
    <w:rsid w:val="00970CA9"/>
    <w:rsid w:val="00970CE3"/>
    <w:rsid w:val="009712F9"/>
    <w:rsid w:val="00971876"/>
    <w:rsid w:val="009718D7"/>
    <w:rsid w:val="009719E4"/>
    <w:rsid w:val="009723A1"/>
    <w:rsid w:val="00972613"/>
    <w:rsid w:val="009727AF"/>
    <w:rsid w:val="00972A71"/>
    <w:rsid w:val="00972B7C"/>
    <w:rsid w:val="00972C81"/>
    <w:rsid w:val="00972DFD"/>
    <w:rsid w:val="00972FC3"/>
    <w:rsid w:val="0097383E"/>
    <w:rsid w:val="00973955"/>
    <w:rsid w:val="00973C0A"/>
    <w:rsid w:val="00973D26"/>
    <w:rsid w:val="00973FD6"/>
    <w:rsid w:val="009740A2"/>
    <w:rsid w:val="0097443D"/>
    <w:rsid w:val="00974593"/>
    <w:rsid w:val="00974B0D"/>
    <w:rsid w:val="00975113"/>
    <w:rsid w:val="0097513C"/>
    <w:rsid w:val="00975193"/>
    <w:rsid w:val="009752E7"/>
    <w:rsid w:val="00976073"/>
    <w:rsid w:val="00976078"/>
    <w:rsid w:val="00976140"/>
    <w:rsid w:val="009765EF"/>
    <w:rsid w:val="00976935"/>
    <w:rsid w:val="00976AA7"/>
    <w:rsid w:val="00976B1D"/>
    <w:rsid w:val="00977071"/>
    <w:rsid w:val="009770E2"/>
    <w:rsid w:val="009772BA"/>
    <w:rsid w:val="009774F9"/>
    <w:rsid w:val="00977AB8"/>
    <w:rsid w:val="00977B41"/>
    <w:rsid w:val="00977F17"/>
    <w:rsid w:val="0098033A"/>
    <w:rsid w:val="00980636"/>
    <w:rsid w:val="00980676"/>
    <w:rsid w:val="009807F9"/>
    <w:rsid w:val="00980878"/>
    <w:rsid w:val="00980A36"/>
    <w:rsid w:val="00980B80"/>
    <w:rsid w:val="00980E56"/>
    <w:rsid w:val="009810B6"/>
    <w:rsid w:val="00981299"/>
    <w:rsid w:val="00981785"/>
    <w:rsid w:val="00981B53"/>
    <w:rsid w:val="00981D6A"/>
    <w:rsid w:val="00982A21"/>
    <w:rsid w:val="00982E37"/>
    <w:rsid w:val="0098312D"/>
    <w:rsid w:val="00983157"/>
    <w:rsid w:val="0098336C"/>
    <w:rsid w:val="009835AC"/>
    <w:rsid w:val="009836B0"/>
    <w:rsid w:val="00983B2B"/>
    <w:rsid w:val="00983B56"/>
    <w:rsid w:val="0098455C"/>
    <w:rsid w:val="0098494E"/>
    <w:rsid w:val="00984BAC"/>
    <w:rsid w:val="00984E16"/>
    <w:rsid w:val="00984E2D"/>
    <w:rsid w:val="00985B1A"/>
    <w:rsid w:val="00985B71"/>
    <w:rsid w:val="00985C98"/>
    <w:rsid w:val="00985DB2"/>
    <w:rsid w:val="00985E14"/>
    <w:rsid w:val="00985E24"/>
    <w:rsid w:val="0098651A"/>
    <w:rsid w:val="009869AF"/>
    <w:rsid w:val="00986AC5"/>
    <w:rsid w:val="00987868"/>
    <w:rsid w:val="00987C98"/>
    <w:rsid w:val="0099015B"/>
    <w:rsid w:val="009904CF"/>
    <w:rsid w:val="00991804"/>
    <w:rsid w:val="0099189E"/>
    <w:rsid w:val="00991B11"/>
    <w:rsid w:val="00992141"/>
    <w:rsid w:val="00992186"/>
    <w:rsid w:val="009921FE"/>
    <w:rsid w:val="009924A0"/>
    <w:rsid w:val="009928D8"/>
    <w:rsid w:val="0099296F"/>
    <w:rsid w:val="00992C5A"/>
    <w:rsid w:val="00992C6D"/>
    <w:rsid w:val="00992D41"/>
    <w:rsid w:val="0099316F"/>
    <w:rsid w:val="00993374"/>
    <w:rsid w:val="00993810"/>
    <w:rsid w:val="00993972"/>
    <w:rsid w:val="00993E14"/>
    <w:rsid w:val="00993F5F"/>
    <w:rsid w:val="009944B3"/>
    <w:rsid w:val="00994641"/>
    <w:rsid w:val="009946D3"/>
    <w:rsid w:val="00994709"/>
    <w:rsid w:val="00994763"/>
    <w:rsid w:val="0099491A"/>
    <w:rsid w:val="00994A71"/>
    <w:rsid w:val="00994ADF"/>
    <w:rsid w:val="00994B43"/>
    <w:rsid w:val="00994FED"/>
    <w:rsid w:val="00995216"/>
    <w:rsid w:val="0099555F"/>
    <w:rsid w:val="00996408"/>
    <w:rsid w:val="00996571"/>
    <w:rsid w:val="00996888"/>
    <w:rsid w:val="00996B64"/>
    <w:rsid w:val="00996EE1"/>
    <w:rsid w:val="009970D2"/>
    <w:rsid w:val="0099799E"/>
    <w:rsid w:val="00997BB2"/>
    <w:rsid w:val="00997DF4"/>
    <w:rsid w:val="009A036E"/>
    <w:rsid w:val="009A0464"/>
    <w:rsid w:val="009A051E"/>
    <w:rsid w:val="009A06F5"/>
    <w:rsid w:val="009A0E4C"/>
    <w:rsid w:val="009A0F5F"/>
    <w:rsid w:val="009A1178"/>
    <w:rsid w:val="009A11C7"/>
    <w:rsid w:val="009A1A48"/>
    <w:rsid w:val="009A1C93"/>
    <w:rsid w:val="009A1EC6"/>
    <w:rsid w:val="009A1F79"/>
    <w:rsid w:val="009A2220"/>
    <w:rsid w:val="009A2291"/>
    <w:rsid w:val="009A2367"/>
    <w:rsid w:val="009A2825"/>
    <w:rsid w:val="009A2B9F"/>
    <w:rsid w:val="009A2C13"/>
    <w:rsid w:val="009A2C2C"/>
    <w:rsid w:val="009A2ECE"/>
    <w:rsid w:val="009A3674"/>
    <w:rsid w:val="009A380C"/>
    <w:rsid w:val="009A3928"/>
    <w:rsid w:val="009A3ABB"/>
    <w:rsid w:val="009A3B48"/>
    <w:rsid w:val="009A3E77"/>
    <w:rsid w:val="009A3F85"/>
    <w:rsid w:val="009A4000"/>
    <w:rsid w:val="009A402B"/>
    <w:rsid w:val="009A47D7"/>
    <w:rsid w:val="009A4882"/>
    <w:rsid w:val="009A48B9"/>
    <w:rsid w:val="009A4DF8"/>
    <w:rsid w:val="009A5609"/>
    <w:rsid w:val="009A56A3"/>
    <w:rsid w:val="009A5BFF"/>
    <w:rsid w:val="009A5CFB"/>
    <w:rsid w:val="009A5D7A"/>
    <w:rsid w:val="009A5D93"/>
    <w:rsid w:val="009A5EDD"/>
    <w:rsid w:val="009A61CD"/>
    <w:rsid w:val="009A623F"/>
    <w:rsid w:val="009A629C"/>
    <w:rsid w:val="009A6725"/>
    <w:rsid w:val="009A679A"/>
    <w:rsid w:val="009A745C"/>
    <w:rsid w:val="009A747D"/>
    <w:rsid w:val="009A7719"/>
    <w:rsid w:val="009A7784"/>
    <w:rsid w:val="009A789C"/>
    <w:rsid w:val="009B03EE"/>
    <w:rsid w:val="009B050E"/>
    <w:rsid w:val="009B065D"/>
    <w:rsid w:val="009B09EE"/>
    <w:rsid w:val="009B0B3C"/>
    <w:rsid w:val="009B0F81"/>
    <w:rsid w:val="009B0FD7"/>
    <w:rsid w:val="009B13E7"/>
    <w:rsid w:val="009B1400"/>
    <w:rsid w:val="009B1594"/>
    <w:rsid w:val="009B1780"/>
    <w:rsid w:val="009B1B64"/>
    <w:rsid w:val="009B1BD9"/>
    <w:rsid w:val="009B1DCF"/>
    <w:rsid w:val="009B2044"/>
    <w:rsid w:val="009B236D"/>
    <w:rsid w:val="009B2835"/>
    <w:rsid w:val="009B2AEF"/>
    <w:rsid w:val="009B2CDC"/>
    <w:rsid w:val="009B2F06"/>
    <w:rsid w:val="009B3047"/>
    <w:rsid w:val="009B3116"/>
    <w:rsid w:val="009B3653"/>
    <w:rsid w:val="009B3A6F"/>
    <w:rsid w:val="009B3AA7"/>
    <w:rsid w:val="009B3C54"/>
    <w:rsid w:val="009B3ED8"/>
    <w:rsid w:val="009B4203"/>
    <w:rsid w:val="009B42E1"/>
    <w:rsid w:val="009B467A"/>
    <w:rsid w:val="009B46F5"/>
    <w:rsid w:val="009B4887"/>
    <w:rsid w:val="009B4A71"/>
    <w:rsid w:val="009B4B40"/>
    <w:rsid w:val="009B4BD9"/>
    <w:rsid w:val="009B4BE2"/>
    <w:rsid w:val="009B4DD0"/>
    <w:rsid w:val="009B4ED2"/>
    <w:rsid w:val="009B4FAD"/>
    <w:rsid w:val="009B5308"/>
    <w:rsid w:val="009B5C35"/>
    <w:rsid w:val="009B5EAC"/>
    <w:rsid w:val="009B677B"/>
    <w:rsid w:val="009B681B"/>
    <w:rsid w:val="009B69D1"/>
    <w:rsid w:val="009B6C24"/>
    <w:rsid w:val="009B6E3B"/>
    <w:rsid w:val="009B73FF"/>
    <w:rsid w:val="009B742E"/>
    <w:rsid w:val="009B74BC"/>
    <w:rsid w:val="009B771F"/>
    <w:rsid w:val="009B7A19"/>
    <w:rsid w:val="009B7ABD"/>
    <w:rsid w:val="009B7C85"/>
    <w:rsid w:val="009B7C8E"/>
    <w:rsid w:val="009B7CE3"/>
    <w:rsid w:val="009B7DE9"/>
    <w:rsid w:val="009C038C"/>
    <w:rsid w:val="009C05F9"/>
    <w:rsid w:val="009C0838"/>
    <w:rsid w:val="009C0957"/>
    <w:rsid w:val="009C0C0D"/>
    <w:rsid w:val="009C0CCB"/>
    <w:rsid w:val="009C10B9"/>
    <w:rsid w:val="009C12B3"/>
    <w:rsid w:val="009C16EF"/>
    <w:rsid w:val="009C1DDB"/>
    <w:rsid w:val="009C1E31"/>
    <w:rsid w:val="009C207E"/>
    <w:rsid w:val="009C26D8"/>
    <w:rsid w:val="009C2885"/>
    <w:rsid w:val="009C29CB"/>
    <w:rsid w:val="009C308C"/>
    <w:rsid w:val="009C31D1"/>
    <w:rsid w:val="009C3283"/>
    <w:rsid w:val="009C3353"/>
    <w:rsid w:val="009C34EE"/>
    <w:rsid w:val="009C351B"/>
    <w:rsid w:val="009C3569"/>
    <w:rsid w:val="009C3862"/>
    <w:rsid w:val="009C3F5A"/>
    <w:rsid w:val="009C40D4"/>
    <w:rsid w:val="009C4356"/>
    <w:rsid w:val="009C485D"/>
    <w:rsid w:val="009C48CF"/>
    <w:rsid w:val="009C4BDF"/>
    <w:rsid w:val="009C4C1C"/>
    <w:rsid w:val="009C5045"/>
    <w:rsid w:val="009C5098"/>
    <w:rsid w:val="009C5479"/>
    <w:rsid w:val="009C58F7"/>
    <w:rsid w:val="009C5CAA"/>
    <w:rsid w:val="009C5D76"/>
    <w:rsid w:val="009C5E11"/>
    <w:rsid w:val="009C5E34"/>
    <w:rsid w:val="009C5F70"/>
    <w:rsid w:val="009C6015"/>
    <w:rsid w:val="009C61B5"/>
    <w:rsid w:val="009C66BC"/>
    <w:rsid w:val="009C69A0"/>
    <w:rsid w:val="009C6C3A"/>
    <w:rsid w:val="009C6DB6"/>
    <w:rsid w:val="009C7241"/>
    <w:rsid w:val="009C7671"/>
    <w:rsid w:val="009C7729"/>
    <w:rsid w:val="009C79C6"/>
    <w:rsid w:val="009C7AEB"/>
    <w:rsid w:val="009C7B42"/>
    <w:rsid w:val="009C7DC5"/>
    <w:rsid w:val="009D0586"/>
    <w:rsid w:val="009D0875"/>
    <w:rsid w:val="009D08CB"/>
    <w:rsid w:val="009D08D4"/>
    <w:rsid w:val="009D0ABF"/>
    <w:rsid w:val="009D10C2"/>
    <w:rsid w:val="009D1191"/>
    <w:rsid w:val="009D16CF"/>
    <w:rsid w:val="009D170D"/>
    <w:rsid w:val="009D1A40"/>
    <w:rsid w:val="009D1B9E"/>
    <w:rsid w:val="009D1D05"/>
    <w:rsid w:val="009D1FC8"/>
    <w:rsid w:val="009D217C"/>
    <w:rsid w:val="009D2496"/>
    <w:rsid w:val="009D2689"/>
    <w:rsid w:val="009D26CC"/>
    <w:rsid w:val="009D2D4F"/>
    <w:rsid w:val="009D2E3D"/>
    <w:rsid w:val="009D2ECE"/>
    <w:rsid w:val="009D2FCD"/>
    <w:rsid w:val="009D31AB"/>
    <w:rsid w:val="009D337C"/>
    <w:rsid w:val="009D3408"/>
    <w:rsid w:val="009D3426"/>
    <w:rsid w:val="009D3450"/>
    <w:rsid w:val="009D358A"/>
    <w:rsid w:val="009D3683"/>
    <w:rsid w:val="009D3A6C"/>
    <w:rsid w:val="009D3B13"/>
    <w:rsid w:val="009D3F20"/>
    <w:rsid w:val="009D42E8"/>
    <w:rsid w:val="009D447A"/>
    <w:rsid w:val="009D464D"/>
    <w:rsid w:val="009D49DF"/>
    <w:rsid w:val="009D4D9D"/>
    <w:rsid w:val="009D5923"/>
    <w:rsid w:val="009D592B"/>
    <w:rsid w:val="009D5B4E"/>
    <w:rsid w:val="009D5DE6"/>
    <w:rsid w:val="009D5FC3"/>
    <w:rsid w:val="009D61F0"/>
    <w:rsid w:val="009D627C"/>
    <w:rsid w:val="009D63B3"/>
    <w:rsid w:val="009D667F"/>
    <w:rsid w:val="009D68C7"/>
    <w:rsid w:val="009D6A08"/>
    <w:rsid w:val="009D6A11"/>
    <w:rsid w:val="009D6BEF"/>
    <w:rsid w:val="009D6C02"/>
    <w:rsid w:val="009D6E82"/>
    <w:rsid w:val="009D71F2"/>
    <w:rsid w:val="009D73D9"/>
    <w:rsid w:val="009D7D92"/>
    <w:rsid w:val="009E05F4"/>
    <w:rsid w:val="009E0611"/>
    <w:rsid w:val="009E0C88"/>
    <w:rsid w:val="009E0D13"/>
    <w:rsid w:val="009E14C8"/>
    <w:rsid w:val="009E1A4F"/>
    <w:rsid w:val="009E1B33"/>
    <w:rsid w:val="009E1B41"/>
    <w:rsid w:val="009E1B7B"/>
    <w:rsid w:val="009E1C94"/>
    <w:rsid w:val="009E1D94"/>
    <w:rsid w:val="009E22DF"/>
    <w:rsid w:val="009E26BF"/>
    <w:rsid w:val="009E2794"/>
    <w:rsid w:val="009E27EB"/>
    <w:rsid w:val="009E2870"/>
    <w:rsid w:val="009E294E"/>
    <w:rsid w:val="009E300D"/>
    <w:rsid w:val="009E3E5A"/>
    <w:rsid w:val="009E3F68"/>
    <w:rsid w:val="009E4182"/>
    <w:rsid w:val="009E4204"/>
    <w:rsid w:val="009E44EC"/>
    <w:rsid w:val="009E47EA"/>
    <w:rsid w:val="009E4D34"/>
    <w:rsid w:val="009E54A9"/>
    <w:rsid w:val="009E56AE"/>
    <w:rsid w:val="009E605E"/>
    <w:rsid w:val="009E64DE"/>
    <w:rsid w:val="009E68AC"/>
    <w:rsid w:val="009E6982"/>
    <w:rsid w:val="009E6B10"/>
    <w:rsid w:val="009E6C5C"/>
    <w:rsid w:val="009E7117"/>
    <w:rsid w:val="009E74DF"/>
    <w:rsid w:val="009E7624"/>
    <w:rsid w:val="009E79A8"/>
    <w:rsid w:val="009E79AE"/>
    <w:rsid w:val="009E7FCD"/>
    <w:rsid w:val="009F00A5"/>
    <w:rsid w:val="009F05D2"/>
    <w:rsid w:val="009F0604"/>
    <w:rsid w:val="009F07E7"/>
    <w:rsid w:val="009F0D61"/>
    <w:rsid w:val="009F0F7C"/>
    <w:rsid w:val="009F1489"/>
    <w:rsid w:val="009F1B9C"/>
    <w:rsid w:val="009F1DC6"/>
    <w:rsid w:val="009F20B2"/>
    <w:rsid w:val="009F2250"/>
    <w:rsid w:val="009F27B6"/>
    <w:rsid w:val="009F2C41"/>
    <w:rsid w:val="009F2F88"/>
    <w:rsid w:val="009F348A"/>
    <w:rsid w:val="009F372F"/>
    <w:rsid w:val="009F380D"/>
    <w:rsid w:val="009F38A9"/>
    <w:rsid w:val="009F3C1A"/>
    <w:rsid w:val="009F3DBB"/>
    <w:rsid w:val="009F3F0E"/>
    <w:rsid w:val="009F4094"/>
    <w:rsid w:val="009F4756"/>
    <w:rsid w:val="009F483C"/>
    <w:rsid w:val="009F4897"/>
    <w:rsid w:val="009F52BD"/>
    <w:rsid w:val="009F55DB"/>
    <w:rsid w:val="009F56F3"/>
    <w:rsid w:val="009F576E"/>
    <w:rsid w:val="009F5877"/>
    <w:rsid w:val="009F5A44"/>
    <w:rsid w:val="009F5E28"/>
    <w:rsid w:val="009F5F6C"/>
    <w:rsid w:val="009F5FD8"/>
    <w:rsid w:val="009F6160"/>
    <w:rsid w:val="009F61D1"/>
    <w:rsid w:val="009F6438"/>
    <w:rsid w:val="009F6648"/>
    <w:rsid w:val="009F6FAD"/>
    <w:rsid w:val="009F739B"/>
    <w:rsid w:val="009F7469"/>
    <w:rsid w:val="009F7DA5"/>
    <w:rsid w:val="009F7EDC"/>
    <w:rsid w:val="00A00566"/>
    <w:rsid w:val="00A00579"/>
    <w:rsid w:val="00A00E31"/>
    <w:rsid w:val="00A00E97"/>
    <w:rsid w:val="00A00FAC"/>
    <w:rsid w:val="00A01616"/>
    <w:rsid w:val="00A017BB"/>
    <w:rsid w:val="00A0190F"/>
    <w:rsid w:val="00A01BE8"/>
    <w:rsid w:val="00A01BED"/>
    <w:rsid w:val="00A01C98"/>
    <w:rsid w:val="00A021CA"/>
    <w:rsid w:val="00A021CF"/>
    <w:rsid w:val="00A0256B"/>
    <w:rsid w:val="00A025EE"/>
    <w:rsid w:val="00A0286F"/>
    <w:rsid w:val="00A02C5E"/>
    <w:rsid w:val="00A02D25"/>
    <w:rsid w:val="00A03163"/>
    <w:rsid w:val="00A03442"/>
    <w:rsid w:val="00A034B8"/>
    <w:rsid w:val="00A03650"/>
    <w:rsid w:val="00A037A0"/>
    <w:rsid w:val="00A039BB"/>
    <w:rsid w:val="00A039E1"/>
    <w:rsid w:val="00A03C20"/>
    <w:rsid w:val="00A03D62"/>
    <w:rsid w:val="00A03E21"/>
    <w:rsid w:val="00A0404D"/>
    <w:rsid w:val="00A043E1"/>
    <w:rsid w:val="00A044CC"/>
    <w:rsid w:val="00A044FB"/>
    <w:rsid w:val="00A04DB5"/>
    <w:rsid w:val="00A04F40"/>
    <w:rsid w:val="00A0518F"/>
    <w:rsid w:val="00A055E8"/>
    <w:rsid w:val="00A06175"/>
    <w:rsid w:val="00A062F7"/>
    <w:rsid w:val="00A06304"/>
    <w:rsid w:val="00A065DF"/>
    <w:rsid w:val="00A065EE"/>
    <w:rsid w:val="00A067C3"/>
    <w:rsid w:val="00A06888"/>
    <w:rsid w:val="00A06AF9"/>
    <w:rsid w:val="00A06B08"/>
    <w:rsid w:val="00A070FA"/>
    <w:rsid w:val="00A0755B"/>
    <w:rsid w:val="00A07B59"/>
    <w:rsid w:val="00A07BC4"/>
    <w:rsid w:val="00A102B6"/>
    <w:rsid w:val="00A103E4"/>
    <w:rsid w:val="00A104FF"/>
    <w:rsid w:val="00A106C3"/>
    <w:rsid w:val="00A10AAD"/>
    <w:rsid w:val="00A10B8A"/>
    <w:rsid w:val="00A1101A"/>
    <w:rsid w:val="00A114CE"/>
    <w:rsid w:val="00A119D1"/>
    <w:rsid w:val="00A11A9C"/>
    <w:rsid w:val="00A11B85"/>
    <w:rsid w:val="00A11D27"/>
    <w:rsid w:val="00A11D60"/>
    <w:rsid w:val="00A1292E"/>
    <w:rsid w:val="00A1294D"/>
    <w:rsid w:val="00A12C19"/>
    <w:rsid w:val="00A12CB9"/>
    <w:rsid w:val="00A12F1C"/>
    <w:rsid w:val="00A132B8"/>
    <w:rsid w:val="00A133BC"/>
    <w:rsid w:val="00A13670"/>
    <w:rsid w:val="00A137FF"/>
    <w:rsid w:val="00A13B16"/>
    <w:rsid w:val="00A13B5E"/>
    <w:rsid w:val="00A13BB8"/>
    <w:rsid w:val="00A13DFF"/>
    <w:rsid w:val="00A143D8"/>
    <w:rsid w:val="00A149AD"/>
    <w:rsid w:val="00A14BE9"/>
    <w:rsid w:val="00A14C27"/>
    <w:rsid w:val="00A14EF6"/>
    <w:rsid w:val="00A15028"/>
    <w:rsid w:val="00A150AA"/>
    <w:rsid w:val="00A15223"/>
    <w:rsid w:val="00A15554"/>
    <w:rsid w:val="00A1581D"/>
    <w:rsid w:val="00A1587F"/>
    <w:rsid w:val="00A15E73"/>
    <w:rsid w:val="00A15F72"/>
    <w:rsid w:val="00A161BD"/>
    <w:rsid w:val="00A1626A"/>
    <w:rsid w:val="00A162BD"/>
    <w:rsid w:val="00A16531"/>
    <w:rsid w:val="00A1654E"/>
    <w:rsid w:val="00A165C7"/>
    <w:rsid w:val="00A16D43"/>
    <w:rsid w:val="00A16F05"/>
    <w:rsid w:val="00A16FBE"/>
    <w:rsid w:val="00A170BB"/>
    <w:rsid w:val="00A17247"/>
    <w:rsid w:val="00A17339"/>
    <w:rsid w:val="00A175B1"/>
    <w:rsid w:val="00A176E3"/>
    <w:rsid w:val="00A178C3"/>
    <w:rsid w:val="00A17902"/>
    <w:rsid w:val="00A203F0"/>
    <w:rsid w:val="00A20A04"/>
    <w:rsid w:val="00A2124C"/>
    <w:rsid w:val="00A212DD"/>
    <w:rsid w:val="00A21A14"/>
    <w:rsid w:val="00A21BF9"/>
    <w:rsid w:val="00A22093"/>
    <w:rsid w:val="00A2209C"/>
    <w:rsid w:val="00A223E4"/>
    <w:rsid w:val="00A227BB"/>
    <w:rsid w:val="00A22956"/>
    <w:rsid w:val="00A229FC"/>
    <w:rsid w:val="00A234BA"/>
    <w:rsid w:val="00A234F0"/>
    <w:rsid w:val="00A23590"/>
    <w:rsid w:val="00A23798"/>
    <w:rsid w:val="00A23BE6"/>
    <w:rsid w:val="00A23F16"/>
    <w:rsid w:val="00A23FC8"/>
    <w:rsid w:val="00A24084"/>
    <w:rsid w:val="00A24163"/>
    <w:rsid w:val="00A24270"/>
    <w:rsid w:val="00A2453E"/>
    <w:rsid w:val="00A24724"/>
    <w:rsid w:val="00A249B5"/>
    <w:rsid w:val="00A24C99"/>
    <w:rsid w:val="00A24D09"/>
    <w:rsid w:val="00A24D3F"/>
    <w:rsid w:val="00A24EAD"/>
    <w:rsid w:val="00A250DC"/>
    <w:rsid w:val="00A2512C"/>
    <w:rsid w:val="00A2547F"/>
    <w:rsid w:val="00A26789"/>
    <w:rsid w:val="00A269A5"/>
    <w:rsid w:val="00A26AF0"/>
    <w:rsid w:val="00A2730D"/>
    <w:rsid w:val="00A2772D"/>
    <w:rsid w:val="00A278DD"/>
    <w:rsid w:val="00A27926"/>
    <w:rsid w:val="00A279C7"/>
    <w:rsid w:val="00A27B89"/>
    <w:rsid w:val="00A27E06"/>
    <w:rsid w:val="00A27F1B"/>
    <w:rsid w:val="00A30328"/>
    <w:rsid w:val="00A303CE"/>
    <w:rsid w:val="00A3096A"/>
    <w:rsid w:val="00A30BF6"/>
    <w:rsid w:val="00A30E1D"/>
    <w:rsid w:val="00A31108"/>
    <w:rsid w:val="00A31153"/>
    <w:rsid w:val="00A31180"/>
    <w:rsid w:val="00A31551"/>
    <w:rsid w:val="00A31BF1"/>
    <w:rsid w:val="00A31F78"/>
    <w:rsid w:val="00A321A0"/>
    <w:rsid w:val="00A32218"/>
    <w:rsid w:val="00A32526"/>
    <w:rsid w:val="00A3298D"/>
    <w:rsid w:val="00A32B8D"/>
    <w:rsid w:val="00A32C74"/>
    <w:rsid w:val="00A32FC2"/>
    <w:rsid w:val="00A331D6"/>
    <w:rsid w:val="00A33413"/>
    <w:rsid w:val="00A33583"/>
    <w:rsid w:val="00A33599"/>
    <w:rsid w:val="00A3381F"/>
    <w:rsid w:val="00A338D9"/>
    <w:rsid w:val="00A339E6"/>
    <w:rsid w:val="00A33B6A"/>
    <w:rsid w:val="00A3415C"/>
    <w:rsid w:val="00A3417D"/>
    <w:rsid w:val="00A344BA"/>
    <w:rsid w:val="00A344E5"/>
    <w:rsid w:val="00A34532"/>
    <w:rsid w:val="00A3480A"/>
    <w:rsid w:val="00A34B29"/>
    <w:rsid w:val="00A34D5D"/>
    <w:rsid w:val="00A34D62"/>
    <w:rsid w:val="00A34E5D"/>
    <w:rsid w:val="00A3522F"/>
    <w:rsid w:val="00A3526F"/>
    <w:rsid w:val="00A3586C"/>
    <w:rsid w:val="00A358F3"/>
    <w:rsid w:val="00A35CBD"/>
    <w:rsid w:val="00A35CE3"/>
    <w:rsid w:val="00A36369"/>
    <w:rsid w:val="00A36605"/>
    <w:rsid w:val="00A36920"/>
    <w:rsid w:val="00A36AAF"/>
    <w:rsid w:val="00A36B43"/>
    <w:rsid w:val="00A36BCD"/>
    <w:rsid w:val="00A36D91"/>
    <w:rsid w:val="00A3783B"/>
    <w:rsid w:val="00A37CA8"/>
    <w:rsid w:val="00A37E8A"/>
    <w:rsid w:val="00A37F30"/>
    <w:rsid w:val="00A4010B"/>
    <w:rsid w:val="00A40119"/>
    <w:rsid w:val="00A402A2"/>
    <w:rsid w:val="00A40343"/>
    <w:rsid w:val="00A40E07"/>
    <w:rsid w:val="00A40E15"/>
    <w:rsid w:val="00A41029"/>
    <w:rsid w:val="00A410A4"/>
    <w:rsid w:val="00A41696"/>
    <w:rsid w:val="00A4233E"/>
    <w:rsid w:val="00A4258F"/>
    <w:rsid w:val="00A42C75"/>
    <w:rsid w:val="00A42CD7"/>
    <w:rsid w:val="00A430BB"/>
    <w:rsid w:val="00A435D3"/>
    <w:rsid w:val="00A43668"/>
    <w:rsid w:val="00A436B0"/>
    <w:rsid w:val="00A43748"/>
    <w:rsid w:val="00A43F1A"/>
    <w:rsid w:val="00A441F4"/>
    <w:rsid w:val="00A4427B"/>
    <w:rsid w:val="00A44353"/>
    <w:rsid w:val="00A44565"/>
    <w:rsid w:val="00A44748"/>
    <w:rsid w:val="00A447D6"/>
    <w:rsid w:val="00A44B88"/>
    <w:rsid w:val="00A450A8"/>
    <w:rsid w:val="00A45407"/>
    <w:rsid w:val="00A4543F"/>
    <w:rsid w:val="00A45669"/>
    <w:rsid w:val="00A457D6"/>
    <w:rsid w:val="00A45F55"/>
    <w:rsid w:val="00A463FA"/>
    <w:rsid w:val="00A46C61"/>
    <w:rsid w:val="00A46CF9"/>
    <w:rsid w:val="00A46D14"/>
    <w:rsid w:val="00A46E41"/>
    <w:rsid w:val="00A473EA"/>
    <w:rsid w:val="00A47C65"/>
    <w:rsid w:val="00A47D8E"/>
    <w:rsid w:val="00A47FA3"/>
    <w:rsid w:val="00A50229"/>
    <w:rsid w:val="00A5037F"/>
    <w:rsid w:val="00A50A6F"/>
    <w:rsid w:val="00A50B4A"/>
    <w:rsid w:val="00A51B1C"/>
    <w:rsid w:val="00A51E82"/>
    <w:rsid w:val="00A51FA8"/>
    <w:rsid w:val="00A5211F"/>
    <w:rsid w:val="00A52327"/>
    <w:rsid w:val="00A526F3"/>
    <w:rsid w:val="00A52735"/>
    <w:rsid w:val="00A52A2D"/>
    <w:rsid w:val="00A52A3A"/>
    <w:rsid w:val="00A52A62"/>
    <w:rsid w:val="00A52B65"/>
    <w:rsid w:val="00A5300E"/>
    <w:rsid w:val="00A5332C"/>
    <w:rsid w:val="00A5353A"/>
    <w:rsid w:val="00A5366E"/>
    <w:rsid w:val="00A537F0"/>
    <w:rsid w:val="00A538CF"/>
    <w:rsid w:val="00A53BC8"/>
    <w:rsid w:val="00A54817"/>
    <w:rsid w:val="00A54BD8"/>
    <w:rsid w:val="00A54D3F"/>
    <w:rsid w:val="00A54FFB"/>
    <w:rsid w:val="00A55240"/>
    <w:rsid w:val="00A55284"/>
    <w:rsid w:val="00A55315"/>
    <w:rsid w:val="00A554F9"/>
    <w:rsid w:val="00A561ED"/>
    <w:rsid w:val="00A564E7"/>
    <w:rsid w:val="00A56884"/>
    <w:rsid w:val="00A56A0F"/>
    <w:rsid w:val="00A56D75"/>
    <w:rsid w:val="00A56DC3"/>
    <w:rsid w:val="00A56F98"/>
    <w:rsid w:val="00A56FE3"/>
    <w:rsid w:val="00A572DD"/>
    <w:rsid w:val="00A5734B"/>
    <w:rsid w:val="00A5765E"/>
    <w:rsid w:val="00A576C9"/>
    <w:rsid w:val="00A5771C"/>
    <w:rsid w:val="00A57A0C"/>
    <w:rsid w:val="00A57E2A"/>
    <w:rsid w:val="00A57F17"/>
    <w:rsid w:val="00A600BF"/>
    <w:rsid w:val="00A600DE"/>
    <w:rsid w:val="00A60133"/>
    <w:rsid w:val="00A60248"/>
    <w:rsid w:val="00A6056F"/>
    <w:rsid w:val="00A60660"/>
    <w:rsid w:val="00A60808"/>
    <w:rsid w:val="00A608A9"/>
    <w:rsid w:val="00A60D9D"/>
    <w:rsid w:val="00A61191"/>
    <w:rsid w:val="00A6141E"/>
    <w:rsid w:val="00A6154A"/>
    <w:rsid w:val="00A62595"/>
    <w:rsid w:val="00A62902"/>
    <w:rsid w:val="00A62A83"/>
    <w:rsid w:val="00A62AFA"/>
    <w:rsid w:val="00A62FA4"/>
    <w:rsid w:val="00A6317D"/>
    <w:rsid w:val="00A63186"/>
    <w:rsid w:val="00A634FC"/>
    <w:rsid w:val="00A635AE"/>
    <w:rsid w:val="00A636CE"/>
    <w:rsid w:val="00A637FD"/>
    <w:rsid w:val="00A63B56"/>
    <w:rsid w:val="00A63CBB"/>
    <w:rsid w:val="00A63CE5"/>
    <w:rsid w:val="00A63ED8"/>
    <w:rsid w:val="00A63F8A"/>
    <w:rsid w:val="00A641EA"/>
    <w:rsid w:val="00A643E8"/>
    <w:rsid w:val="00A644AF"/>
    <w:rsid w:val="00A64F04"/>
    <w:rsid w:val="00A6504B"/>
    <w:rsid w:val="00A651ED"/>
    <w:rsid w:val="00A65252"/>
    <w:rsid w:val="00A65A95"/>
    <w:rsid w:val="00A65ABC"/>
    <w:rsid w:val="00A65EFE"/>
    <w:rsid w:val="00A66162"/>
    <w:rsid w:val="00A66164"/>
    <w:rsid w:val="00A66301"/>
    <w:rsid w:val="00A664A9"/>
    <w:rsid w:val="00A6653D"/>
    <w:rsid w:val="00A665A0"/>
    <w:rsid w:val="00A665DF"/>
    <w:rsid w:val="00A66CF5"/>
    <w:rsid w:val="00A6702C"/>
    <w:rsid w:val="00A6720C"/>
    <w:rsid w:val="00A67218"/>
    <w:rsid w:val="00A67296"/>
    <w:rsid w:val="00A6730E"/>
    <w:rsid w:val="00A67445"/>
    <w:rsid w:val="00A675B3"/>
    <w:rsid w:val="00A67B90"/>
    <w:rsid w:val="00A67ED0"/>
    <w:rsid w:val="00A70053"/>
    <w:rsid w:val="00A70223"/>
    <w:rsid w:val="00A70408"/>
    <w:rsid w:val="00A706A2"/>
    <w:rsid w:val="00A70752"/>
    <w:rsid w:val="00A70948"/>
    <w:rsid w:val="00A709DA"/>
    <w:rsid w:val="00A71165"/>
    <w:rsid w:val="00A71359"/>
    <w:rsid w:val="00A715D2"/>
    <w:rsid w:val="00A7178C"/>
    <w:rsid w:val="00A718A4"/>
    <w:rsid w:val="00A71B64"/>
    <w:rsid w:val="00A71EEC"/>
    <w:rsid w:val="00A7224F"/>
    <w:rsid w:val="00A7267B"/>
    <w:rsid w:val="00A72A61"/>
    <w:rsid w:val="00A72C2C"/>
    <w:rsid w:val="00A72D96"/>
    <w:rsid w:val="00A7324A"/>
    <w:rsid w:val="00A732E8"/>
    <w:rsid w:val="00A73A25"/>
    <w:rsid w:val="00A73A5F"/>
    <w:rsid w:val="00A73AEE"/>
    <w:rsid w:val="00A73C6B"/>
    <w:rsid w:val="00A73CFB"/>
    <w:rsid w:val="00A7400C"/>
    <w:rsid w:val="00A7455F"/>
    <w:rsid w:val="00A74714"/>
    <w:rsid w:val="00A74AA9"/>
    <w:rsid w:val="00A74DDA"/>
    <w:rsid w:val="00A75082"/>
    <w:rsid w:val="00A753CE"/>
    <w:rsid w:val="00A754B3"/>
    <w:rsid w:val="00A754E4"/>
    <w:rsid w:val="00A7552C"/>
    <w:rsid w:val="00A755B7"/>
    <w:rsid w:val="00A759F7"/>
    <w:rsid w:val="00A75A85"/>
    <w:rsid w:val="00A760A6"/>
    <w:rsid w:val="00A76337"/>
    <w:rsid w:val="00A768A8"/>
    <w:rsid w:val="00A768D4"/>
    <w:rsid w:val="00A7699D"/>
    <w:rsid w:val="00A76E1D"/>
    <w:rsid w:val="00A76FC0"/>
    <w:rsid w:val="00A771FB"/>
    <w:rsid w:val="00A77B99"/>
    <w:rsid w:val="00A77C6A"/>
    <w:rsid w:val="00A77CF9"/>
    <w:rsid w:val="00A77EA4"/>
    <w:rsid w:val="00A8031E"/>
    <w:rsid w:val="00A80561"/>
    <w:rsid w:val="00A806DD"/>
    <w:rsid w:val="00A808B0"/>
    <w:rsid w:val="00A80AC1"/>
    <w:rsid w:val="00A80ADE"/>
    <w:rsid w:val="00A80AED"/>
    <w:rsid w:val="00A81007"/>
    <w:rsid w:val="00A817CB"/>
    <w:rsid w:val="00A81815"/>
    <w:rsid w:val="00A818FC"/>
    <w:rsid w:val="00A81E48"/>
    <w:rsid w:val="00A81ECC"/>
    <w:rsid w:val="00A81EF4"/>
    <w:rsid w:val="00A81F40"/>
    <w:rsid w:val="00A81FCD"/>
    <w:rsid w:val="00A82519"/>
    <w:rsid w:val="00A826E1"/>
    <w:rsid w:val="00A82883"/>
    <w:rsid w:val="00A83019"/>
    <w:rsid w:val="00A8303C"/>
    <w:rsid w:val="00A838A8"/>
    <w:rsid w:val="00A842E9"/>
    <w:rsid w:val="00A84336"/>
    <w:rsid w:val="00A84342"/>
    <w:rsid w:val="00A84397"/>
    <w:rsid w:val="00A846CE"/>
    <w:rsid w:val="00A84A3D"/>
    <w:rsid w:val="00A84A70"/>
    <w:rsid w:val="00A84C58"/>
    <w:rsid w:val="00A84FC1"/>
    <w:rsid w:val="00A8580E"/>
    <w:rsid w:val="00A858BE"/>
    <w:rsid w:val="00A85C06"/>
    <w:rsid w:val="00A85C23"/>
    <w:rsid w:val="00A85F6B"/>
    <w:rsid w:val="00A8622C"/>
    <w:rsid w:val="00A86574"/>
    <w:rsid w:val="00A8672C"/>
    <w:rsid w:val="00A8685E"/>
    <w:rsid w:val="00A868F1"/>
    <w:rsid w:val="00A8696F"/>
    <w:rsid w:val="00A86C41"/>
    <w:rsid w:val="00A86CE1"/>
    <w:rsid w:val="00A8746F"/>
    <w:rsid w:val="00A874E9"/>
    <w:rsid w:val="00A8762F"/>
    <w:rsid w:val="00A87903"/>
    <w:rsid w:val="00A879F2"/>
    <w:rsid w:val="00A87AB6"/>
    <w:rsid w:val="00A87B5E"/>
    <w:rsid w:val="00A87E4A"/>
    <w:rsid w:val="00A904BE"/>
    <w:rsid w:val="00A90660"/>
    <w:rsid w:val="00A90897"/>
    <w:rsid w:val="00A90E8F"/>
    <w:rsid w:val="00A90EA1"/>
    <w:rsid w:val="00A911AA"/>
    <w:rsid w:val="00A9181F"/>
    <w:rsid w:val="00A9183B"/>
    <w:rsid w:val="00A923FC"/>
    <w:rsid w:val="00A9309A"/>
    <w:rsid w:val="00A930A4"/>
    <w:rsid w:val="00A9315A"/>
    <w:rsid w:val="00A9341C"/>
    <w:rsid w:val="00A9366A"/>
    <w:rsid w:val="00A93A1B"/>
    <w:rsid w:val="00A93A7E"/>
    <w:rsid w:val="00A93FF5"/>
    <w:rsid w:val="00A94256"/>
    <w:rsid w:val="00A9444E"/>
    <w:rsid w:val="00A945F9"/>
    <w:rsid w:val="00A948AB"/>
    <w:rsid w:val="00A94E8C"/>
    <w:rsid w:val="00A9519F"/>
    <w:rsid w:val="00A954F7"/>
    <w:rsid w:val="00A9565C"/>
    <w:rsid w:val="00A9576F"/>
    <w:rsid w:val="00A95D92"/>
    <w:rsid w:val="00A95FCB"/>
    <w:rsid w:val="00A96494"/>
    <w:rsid w:val="00A96A11"/>
    <w:rsid w:val="00A96BC3"/>
    <w:rsid w:val="00A96C35"/>
    <w:rsid w:val="00A96F91"/>
    <w:rsid w:val="00A97445"/>
    <w:rsid w:val="00A975AE"/>
    <w:rsid w:val="00A97875"/>
    <w:rsid w:val="00AA0031"/>
    <w:rsid w:val="00AA0145"/>
    <w:rsid w:val="00AA056B"/>
    <w:rsid w:val="00AA05B7"/>
    <w:rsid w:val="00AA079F"/>
    <w:rsid w:val="00AA0D07"/>
    <w:rsid w:val="00AA0DC8"/>
    <w:rsid w:val="00AA0ED0"/>
    <w:rsid w:val="00AA0F3F"/>
    <w:rsid w:val="00AA110E"/>
    <w:rsid w:val="00AA1211"/>
    <w:rsid w:val="00AA1849"/>
    <w:rsid w:val="00AA24BD"/>
    <w:rsid w:val="00AA259C"/>
    <w:rsid w:val="00AA2A2A"/>
    <w:rsid w:val="00AA2B1B"/>
    <w:rsid w:val="00AA2B34"/>
    <w:rsid w:val="00AA2BB8"/>
    <w:rsid w:val="00AA3C89"/>
    <w:rsid w:val="00AA3D61"/>
    <w:rsid w:val="00AA3DC7"/>
    <w:rsid w:val="00AA3FEC"/>
    <w:rsid w:val="00AA4130"/>
    <w:rsid w:val="00AA444B"/>
    <w:rsid w:val="00AA4629"/>
    <w:rsid w:val="00AA463C"/>
    <w:rsid w:val="00AA4D0C"/>
    <w:rsid w:val="00AA4EEC"/>
    <w:rsid w:val="00AA4FBA"/>
    <w:rsid w:val="00AA541B"/>
    <w:rsid w:val="00AA563F"/>
    <w:rsid w:val="00AA5681"/>
    <w:rsid w:val="00AA57C0"/>
    <w:rsid w:val="00AA60F3"/>
    <w:rsid w:val="00AA65C0"/>
    <w:rsid w:val="00AA6AA5"/>
    <w:rsid w:val="00AA6CE7"/>
    <w:rsid w:val="00AA7077"/>
    <w:rsid w:val="00AA709E"/>
    <w:rsid w:val="00AA74BF"/>
    <w:rsid w:val="00AA756E"/>
    <w:rsid w:val="00AA7A0B"/>
    <w:rsid w:val="00AA7E07"/>
    <w:rsid w:val="00AA7EEB"/>
    <w:rsid w:val="00AB08D6"/>
    <w:rsid w:val="00AB0FF2"/>
    <w:rsid w:val="00AB10DF"/>
    <w:rsid w:val="00AB17A9"/>
    <w:rsid w:val="00AB1DE4"/>
    <w:rsid w:val="00AB1E97"/>
    <w:rsid w:val="00AB1FC7"/>
    <w:rsid w:val="00AB211F"/>
    <w:rsid w:val="00AB2194"/>
    <w:rsid w:val="00AB2356"/>
    <w:rsid w:val="00AB259D"/>
    <w:rsid w:val="00AB2637"/>
    <w:rsid w:val="00AB2ECC"/>
    <w:rsid w:val="00AB2ED5"/>
    <w:rsid w:val="00AB2F20"/>
    <w:rsid w:val="00AB30A7"/>
    <w:rsid w:val="00AB329D"/>
    <w:rsid w:val="00AB3586"/>
    <w:rsid w:val="00AB361B"/>
    <w:rsid w:val="00AB365D"/>
    <w:rsid w:val="00AB3B1A"/>
    <w:rsid w:val="00AB3DEF"/>
    <w:rsid w:val="00AB3EFA"/>
    <w:rsid w:val="00AB3F78"/>
    <w:rsid w:val="00AB423A"/>
    <w:rsid w:val="00AB42D4"/>
    <w:rsid w:val="00AB42EF"/>
    <w:rsid w:val="00AB4680"/>
    <w:rsid w:val="00AB47D4"/>
    <w:rsid w:val="00AB4999"/>
    <w:rsid w:val="00AB4E67"/>
    <w:rsid w:val="00AB56D4"/>
    <w:rsid w:val="00AB60BD"/>
    <w:rsid w:val="00AB6268"/>
    <w:rsid w:val="00AB64C0"/>
    <w:rsid w:val="00AB651A"/>
    <w:rsid w:val="00AB6AE6"/>
    <w:rsid w:val="00AB71A3"/>
    <w:rsid w:val="00AB723B"/>
    <w:rsid w:val="00AB72F5"/>
    <w:rsid w:val="00AB73EE"/>
    <w:rsid w:val="00AB7573"/>
    <w:rsid w:val="00AB76BB"/>
    <w:rsid w:val="00AB77AA"/>
    <w:rsid w:val="00AB7F7B"/>
    <w:rsid w:val="00AC0278"/>
    <w:rsid w:val="00AC08A3"/>
    <w:rsid w:val="00AC0EBA"/>
    <w:rsid w:val="00AC1011"/>
    <w:rsid w:val="00AC10BC"/>
    <w:rsid w:val="00AC1524"/>
    <w:rsid w:val="00AC1686"/>
    <w:rsid w:val="00AC1691"/>
    <w:rsid w:val="00AC17E4"/>
    <w:rsid w:val="00AC19FC"/>
    <w:rsid w:val="00AC1F2C"/>
    <w:rsid w:val="00AC21FD"/>
    <w:rsid w:val="00AC291E"/>
    <w:rsid w:val="00AC2BDD"/>
    <w:rsid w:val="00AC2C87"/>
    <w:rsid w:val="00AC3301"/>
    <w:rsid w:val="00AC3341"/>
    <w:rsid w:val="00AC34AE"/>
    <w:rsid w:val="00AC3511"/>
    <w:rsid w:val="00AC39C7"/>
    <w:rsid w:val="00AC3A6B"/>
    <w:rsid w:val="00AC3B0F"/>
    <w:rsid w:val="00AC3BD3"/>
    <w:rsid w:val="00AC3D10"/>
    <w:rsid w:val="00AC3E35"/>
    <w:rsid w:val="00AC3E56"/>
    <w:rsid w:val="00AC437B"/>
    <w:rsid w:val="00AC43DA"/>
    <w:rsid w:val="00AC4430"/>
    <w:rsid w:val="00AC44FD"/>
    <w:rsid w:val="00AC452D"/>
    <w:rsid w:val="00AC4574"/>
    <w:rsid w:val="00AC465F"/>
    <w:rsid w:val="00AC4714"/>
    <w:rsid w:val="00AC4768"/>
    <w:rsid w:val="00AC4CC1"/>
    <w:rsid w:val="00AC4FB9"/>
    <w:rsid w:val="00AC50D3"/>
    <w:rsid w:val="00AC5376"/>
    <w:rsid w:val="00AC5CCB"/>
    <w:rsid w:val="00AC5D70"/>
    <w:rsid w:val="00AC5FD7"/>
    <w:rsid w:val="00AC64F5"/>
    <w:rsid w:val="00AC67B8"/>
    <w:rsid w:val="00AC698E"/>
    <w:rsid w:val="00AC6BB7"/>
    <w:rsid w:val="00AC6EC2"/>
    <w:rsid w:val="00AC7252"/>
    <w:rsid w:val="00AC771B"/>
    <w:rsid w:val="00AC79CC"/>
    <w:rsid w:val="00AC7BAA"/>
    <w:rsid w:val="00AC7BC6"/>
    <w:rsid w:val="00AC7D37"/>
    <w:rsid w:val="00AD02A3"/>
    <w:rsid w:val="00AD0AB6"/>
    <w:rsid w:val="00AD0B71"/>
    <w:rsid w:val="00AD1344"/>
    <w:rsid w:val="00AD179B"/>
    <w:rsid w:val="00AD17FA"/>
    <w:rsid w:val="00AD1E17"/>
    <w:rsid w:val="00AD1F2A"/>
    <w:rsid w:val="00AD2027"/>
    <w:rsid w:val="00AD209C"/>
    <w:rsid w:val="00AD21E6"/>
    <w:rsid w:val="00AD2669"/>
    <w:rsid w:val="00AD278B"/>
    <w:rsid w:val="00AD28C6"/>
    <w:rsid w:val="00AD2AE2"/>
    <w:rsid w:val="00AD2B6F"/>
    <w:rsid w:val="00AD2E02"/>
    <w:rsid w:val="00AD2E55"/>
    <w:rsid w:val="00AD2F63"/>
    <w:rsid w:val="00AD3A41"/>
    <w:rsid w:val="00AD3A4C"/>
    <w:rsid w:val="00AD3BF8"/>
    <w:rsid w:val="00AD3C39"/>
    <w:rsid w:val="00AD4430"/>
    <w:rsid w:val="00AD44CA"/>
    <w:rsid w:val="00AD47FC"/>
    <w:rsid w:val="00AD48C7"/>
    <w:rsid w:val="00AD4C1E"/>
    <w:rsid w:val="00AD4C5A"/>
    <w:rsid w:val="00AD4DEE"/>
    <w:rsid w:val="00AD5126"/>
    <w:rsid w:val="00AD5157"/>
    <w:rsid w:val="00AD51B8"/>
    <w:rsid w:val="00AD54F7"/>
    <w:rsid w:val="00AD585D"/>
    <w:rsid w:val="00AD5958"/>
    <w:rsid w:val="00AD5A20"/>
    <w:rsid w:val="00AD5A8B"/>
    <w:rsid w:val="00AD603D"/>
    <w:rsid w:val="00AD62E6"/>
    <w:rsid w:val="00AD65BF"/>
    <w:rsid w:val="00AD67AF"/>
    <w:rsid w:val="00AD6C2B"/>
    <w:rsid w:val="00AD74C4"/>
    <w:rsid w:val="00AD7F0E"/>
    <w:rsid w:val="00AE000F"/>
    <w:rsid w:val="00AE008B"/>
    <w:rsid w:val="00AE0146"/>
    <w:rsid w:val="00AE020A"/>
    <w:rsid w:val="00AE03E7"/>
    <w:rsid w:val="00AE0D24"/>
    <w:rsid w:val="00AE0DAF"/>
    <w:rsid w:val="00AE0FC1"/>
    <w:rsid w:val="00AE117E"/>
    <w:rsid w:val="00AE14B1"/>
    <w:rsid w:val="00AE1AA9"/>
    <w:rsid w:val="00AE1CB7"/>
    <w:rsid w:val="00AE1EBA"/>
    <w:rsid w:val="00AE1F49"/>
    <w:rsid w:val="00AE226C"/>
    <w:rsid w:val="00AE2C48"/>
    <w:rsid w:val="00AE3387"/>
    <w:rsid w:val="00AE33BC"/>
    <w:rsid w:val="00AE3B54"/>
    <w:rsid w:val="00AE412C"/>
    <w:rsid w:val="00AE4253"/>
    <w:rsid w:val="00AE42D9"/>
    <w:rsid w:val="00AE4347"/>
    <w:rsid w:val="00AE445F"/>
    <w:rsid w:val="00AE448A"/>
    <w:rsid w:val="00AE4846"/>
    <w:rsid w:val="00AE4947"/>
    <w:rsid w:val="00AE4A7C"/>
    <w:rsid w:val="00AE4B50"/>
    <w:rsid w:val="00AE4DC2"/>
    <w:rsid w:val="00AE4ECB"/>
    <w:rsid w:val="00AE5350"/>
    <w:rsid w:val="00AE54C5"/>
    <w:rsid w:val="00AE5836"/>
    <w:rsid w:val="00AE5A68"/>
    <w:rsid w:val="00AE654D"/>
    <w:rsid w:val="00AE6C01"/>
    <w:rsid w:val="00AE716E"/>
    <w:rsid w:val="00AE7195"/>
    <w:rsid w:val="00AE750C"/>
    <w:rsid w:val="00AE755E"/>
    <w:rsid w:val="00AE7AF3"/>
    <w:rsid w:val="00AE7E0D"/>
    <w:rsid w:val="00AF0390"/>
    <w:rsid w:val="00AF0B13"/>
    <w:rsid w:val="00AF0C11"/>
    <w:rsid w:val="00AF0D8C"/>
    <w:rsid w:val="00AF13E5"/>
    <w:rsid w:val="00AF158F"/>
    <w:rsid w:val="00AF1A80"/>
    <w:rsid w:val="00AF24BA"/>
    <w:rsid w:val="00AF256D"/>
    <w:rsid w:val="00AF2863"/>
    <w:rsid w:val="00AF2AF0"/>
    <w:rsid w:val="00AF2DF1"/>
    <w:rsid w:val="00AF35E4"/>
    <w:rsid w:val="00AF39B7"/>
    <w:rsid w:val="00AF4076"/>
    <w:rsid w:val="00AF4222"/>
    <w:rsid w:val="00AF4C7E"/>
    <w:rsid w:val="00AF4DDA"/>
    <w:rsid w:val="00AF4F25"/>
    <w:rsid w:val="00AF5322"/>
    <w:rsid w:val="00AF5824"/>
    <w:rsid w:val="00AF5860"/>
    <w:rsid w:val="00AF5A19"/>
    <w:rsid w:val="00AF5BB8"/>
    <w:rsid w:val="00AF5C62"/>
    <w:rsid w:val="00AF5E1E"/>
    <w:rsid w:val="00AF5F23"/>
    <w:rsid w:val="00AF6CCD"/>
    <w:rsid w:val="00AF6D98"/>
    <w:rsid w:val="00AF6F1D"/>
    <w:rsid w:val="00AF708A"/>
    <w:rsid w:val="00AF73CA"/>
    <w:rsid w:val="00AF7879"/>
    <w:rsid w:val="00AF7BE5"/>
    <w:rsid w:val="00AF7CD6"/>
    <w:rsid w:val="00AF7D5C"/>
    <w:rsid w:val="00AF7FDB"/>
    <w:rsid w:val="00AF7FFB"/>
    <w:rsid w:val="00B00427"/>
    <w:rsid w:val="00B00581"/>
    <w:rsid w:val="00B0075F"/>
    <w:rsid w:val="00B00FF1"/>
    <w:rsid w:val="00B017EC"/>
    <w:rsid w:val="00B01B6B"/>
    <w:rsid w:val="00B01CF0"/>
    <w:rsid w:val="00B02671"/>
    <w:rsid w:val="00B02683"/>
    <w:rsid w:val="00B02A94"/>
    <w:rsid w:val="00B02CD7"/>
    <w:rsid w:val="00B02E60"/>
    <w:rsid w:val="00B02FC3"/>
    <w:rsid w:val="00B032BD"/>
    <w:rsid w:val="00B0332B"/>
    <w:rsid w:val="00B033CA"/>
    <w:rsid w:val="00B036A2"/>
    <w:rsid w:val="00B0381A"/>
    <w:rsid w:val="00B03D5C"/>
    <w:rsid w:val="00B04113"/>
    <w:rsid w:val="00B043B1"/>
    <w:rsid w:val="00B047F0"/>
    <w:rsid w:val="00B049A2"/>
    <w:rsid w:val="00B04DE6"/>
    <w:rsid w:val="00B04ECA"/>
    <w:rsid w:val="00B05A28"/>
    <w:rsid w:val="00B060C2"/>
    <w:rsid w:val="00B060F5"/>
    <w:rsid w:val="00B06416"/>
    <w:rsid w:val="00B06733"/>
    <w:rsid w:val="00B06D49"/>
    <w:rsid w:val="00B072B8"/>
    <w:rsid w:val="00B0736C"/>
    <w:rsid w:val="00B07473"/>
    <w:rsid w:val="00B07634"/>
    <w:rsid w:val="00B07661"/>
    <w:rsid w:val="00B100D5"/>
    <w:rsid w:val="00B10379"/>
    <w:rsid w:val="00B104C8"/>
    <w:rsid w:val="00B107A8"/>
    <w:rsid w:val="00B10C31"/>
    <w:rsid w:val="00B10D70"/>
    <w:rsid w:val="00B11283"/>
    <w:rsid w:val="00B11774"/>
    <w:rsid w:val="00B11858"/>
    <w:rsid w:val="00B1191A"/>
    <w:rsid w:val="00B11B76"/>
    <w:rsid w:val="00B11BF2"/>
    <w:rsid w:val="00B11C1C"/>
    <w:rsid w:val="00B120F2"/>
    <w:rsid w:val="00B12683"/>
    <w:rsid w:val="00B128CD"/>
    <w:rsid w:val="00B13193"/>
    <w:rsid w:val="00B1334C"/>
    <w:rsid w:val="00B13516"/>
    <w:rsid w:val="00B1383D"/>
    <w:rsid w:val="00B1392E"/>
    <w:rsid w:val="00B1396D"/>
    <w:rsid w:val="00B13981"/>
    <w:rsid w:val="00B13A27"/>
    <w:rsid w:val="00B13D0F"/>
    <w:rsid w:val="00B13ED1"/>
    <w:rsid w:val="00B13F4D"/>
    <w:rsid w:val="00B13FBB"/>
    <w:rsid w:val="00B141BD"/>
    <w:rsid w:val="00B14662"/>
    <w:rsid w:val="00B148AB"/>
    <w:rsid w:val="00B14CE1"/>
    <w:rsid w:val="00B14D24"/>
    <w:rsid w:val="00B150FB"/>
    <w:rsid w:val="00B15653"/>
    <w:rsid w:val="00B156B4"/>
    <w:rsid w:val="00B15A72"/>
    <w:rsid w:val="00B16325"/>
    <w:rsid w:val="00B165E5"/>
    <w:rsid w:val="00B1664E"/>
    <w:rsid w:val="00B16D68"/>
    <w:rsid w:val="00B16F70"/>
    <w:rsid w:val="00B170B9"/>
    <w:rsid w:val="00B17231"/>
    <w:rsid w:val="00B175A9"/>
    <w:rsid w:val="00B175AD"/>
    <w:rsid w:val="00B175F6"/>
    <w:rsid w:val="00B1770B"/>
    <w:rsid w:val="00B17AA2"/>
    <w:rsid w:val="00B17BE9"/>
    <w:rsid w:val="00B17D2D"/>
    <w:rsid w:val="00B20080"/>
    <w:rsid w:val="00B20374"/>
    <w:rsid w:val="00B204B3"/>
    <w:rsid w:val="00B209F8"/>
    <w:rsid w:val="00B20AC7"/>
    <w:rsid w:val="00B20CE5"/>
    <w:rsid w:val="00B2144F"/>
    <w:rsid w:val="00B216A7"/>
    <w:rsid w:val="00B2203D"/>
    <w:rsid w:val="00B2230C"/>
    <w:rsid w:val="00B231FD"/>
    <w:rsid w:val="00B23234"/>
    <w:rsid w:val="00B232DF"/>
    <w:rsid w:val="00B23305"/>
    <w:rsid w:val="00B23369"/>
    <w:rsid w:val="00B233D4"/>
    <w:rsid w:val="00B2364C"/>
    <w:rsid w:val="00B23721"/>
    <w:rsid w:val="00B2376F"/>
    <w:rsid w:val="00B2378D"/>
    <w:rsid w:val="00B23B02"/>
    <w:rsid w:val="00B23D72"/>
    <w:rsid w:val="00B241C4"/>
    <w:rsid w:val="00B253CC"/>
    <w:rsid w:val="00B257E1"/>
    <w:rsid w:val="00B25D30"/>
    <w:rsid w:val="00B25DB8"/>
    <w:rsid w:val="00B25FF1"/>
    <w:rsid w:val="00B2603B"/>
    <w:rsid w:val="00B26227"/>
    <w:rsid w:val="00B264D4"/>
    <w:rsid w:val="00B2676B"/>
    <w:rsid w:val="00B268BE"/>
    <w:rsid w:val="00B269BB"/>
    <w:rsid w:val="00B26DA1"/>
    <w:rsid w:val="00B26E79"/>
    <w:rsid w:val="00B270FB"/>
    <w:rsid w:val="00B27196"/>
    <w:rsid w:val="00B27BBF"/>
    <w:rsid w:val="00B30658"/>
    <w:rsid w:val="00B308AC"/>
    <w:rsid w:val="00B30BA3"/>
    <w:rsid w:val="00B30DA0"/>
    <w:rsid w:val="00B30FA2"/>
    <w:rsid w:val="00B3116F"/>
    <w:rsid w:val="00B31385"/>
    <w:rsid w:val="00B3151D"/>
    <w:rsid w:val="00B31658"/>
    <w:rsid w:val="00B31777"/>
    <w:rsid w:val="00B31B4A"/>
    <w:rsid w:val="00B31C3D"/>
    <w:rsid w:val="00B31ED2"/>
    <w:rsid w:val="00B31F02"/>
    <w:rsid w:val="00B32069"/>
    <w:rsid w:val="00B320A6"/>
    <w:rsid w:val="00B32753"/>
    <w:rsid w:val="00B32DE2"/>
    <w:rsid w:val="00B33146"/>
    <w:rsid w:val="00B33411"/>
    <w:rsid w:val="00B33B19"/>
    <w:rsid w:val="00B33BA3"/>
    <w:rsid w:val="00B33D90"/>
    <w:rsid w:val="00B33E7C"/>
    <w:rsid w:val="00B34340"/>
    <w:rsid w:val="00B343DD"/>
    <w:rsid w:val="00B344D1"/>
    <w:rsid w:val="00B3455F"/>
    <w:rsid w:val="00B345DD"/>
    <w:rsid w:val="00B34779"/>
    <w:rsid w:val="00B34947"/>
    <w:rsid w:val="00B34A77"/>
    <w:rsid w:val="00B34ACC"/>
    <w:rsid w:val="00B34D69"/>
    <w:rsid w:val="00B34DA5"/>
    <w:rsid w:val="00B3502C"/>
    <w:rsid w:val="00B352E7"/>
    <w:rsid w:val="00B3535E"/>
    <w:rsid w:val="00B353E6"/>
    <w:rsid w:val="00B35905"/>
    <w:rsid w:val="00B35A0D"/>
    <w:rsid w:val="00B35CA8"/>
    <w:rsid w:val="00B3608C"/>
    <w:rsid w:val="00B36335"/>
    <w:rsid w:val="00B36618"/>
    <w:rsid w:val="00B368EC"/>
    <w:rsid w:val="00B370C0"/>
    <w:rsid w:val="00B37355"/>
    <w:rsid w:val="00B373FC"/>
    <w:rsid w:val="00B377DC"/>
    <w:rsid w:val="00B37AAF"/>
    <w:rsid w:val="00B40298"/>
    <w:rsid w:val="00B4038C"/>
    <w:rsid w:val="00B40879"/>
    <w:rsid w:val="00B40A89"/>
    <w:rsid w:val="00B40C06"/>
    <w:rsid w:val="00B40CFE"/>
    <w:rsid w:val="00B40FB7"/>
    <w:rsid w:val="00B417EC"/>
    <w:rsid w:val="00B418C3"/>
    <w:rsid w:val="00B41AB0"/>
    <w:rsid w:val="00B428A3"/>
    <w:rsid w:val="00B431DD"/>
    <w:rsid w:val="00B433D4"/>
    <w:rsid w:val="00B434D1"/>
    <w:rsid w:val="00B4358E"/>
    <w:rsid w:val="00B438ED"/>
    <w:rsid w:val="00B439C8"/>
    <w:rsid w:val="00B43CA0"/>
    <w:rsid w:val="00B43EFD"/>
    <w:rsid w:val="00B445FC"/>
    <w:rsid w:val="00B44898"/>
    <w:rsid w:val="00B44B9C"/>
    <w:rsid w:val="00B44C37"/>
    <w:rsid w:val="00B44CB5"/>
    <w:rsid w:val="00B44F70"/>
    <w:rsid w:val="00B45063"/>
    <w:rsid w:val="00B45FE0"/>
    <w:rsid w:val="00B460EB"/>
    <w:rsid w:val="00B46B94"/>
    <w:rsid w:val="00B46D21"/>
    <w:rsid w:val="00B46ED3"/>
    <w:rsid w:val="00B4721D"/>
    <w:rsid w:val="00B4745E"/>
    <w:rsid w:val="00B4746D"/>
    <w:rsid w:val="00B474BA"/>
    <w:rsid w:val="00B47782"/>
    <w:rsid w:val="00B477E3"/>
    <w:rsid w:val="00B47893"/>
    <w:rsid w:val="00B47B72"/>
    <w:rsid w:val="00B47B8E"/>
    <w:rsid w:val="00B47BD9"/>
    <w:rsid w:val="00B47EFA"/>
    <w:rsid w:val="00B500F7"/>
    <w:rsid w:val="00B501CA"/>
    <w:rsid w:val="00B50EF6"/>
    <w:rsid w:val="00B5127B"/>
    <w:rsid w:val="00B51349"/>
    <w:rsid w:val="00B516EE"/>
    <w:rsid w:val="00B51859"/>
    <w:rsid w:val="00B51B46"/>
    <w:rsid w:val="00B51C29"/>
    <w:rsid w:val="00B51C2B"/>
    <w:rsid w:val="00B51DBE"/>
    <w:rsid w:val="00B51FB2"/>
    <w:rsid w:val="00B52039"/>
    <w:rsid w:val="00B525B9"/>
    <w:rsid w:val="00B526E1"/>
    <w:rsid w:val="00B529BF"/>
    <w:rsid w:val="00B52B91"/>
    <w:rsid w:val="00B52C22"/>
    <w:rsid w:val="00B52F32"/>
    <w:rsid w:val="00B52F92"/>
    <w:rsid w:val="00B5355E"/>
    <w:rsid w:val="00B53607"/>
    <w:rsid w:val="00B53779"/>
    <w:rsid w:val="00B5386E"/>
    <w:rsid w:val="00B53F7A"/>
    <w:rsid w:val="00B53F81"/>
    <w:rsid w:val="00B53FC7"/>
    <w:rsid w:val="00B54787"/>
    <w:rsid w:val="00B54B8D"/>
    <w:rsid w:val="00B54DFC"/>
    <w:rsid w:val="00B54ECC"/>
    <w:rsid w:val="00B55010"/>
    <w:rsid w:val="00B552AA"/>
    <w:rsid w:val="00B556C9"/>
    <w:rsid w:val="00B55923"/>
    <w:rsid w:val="00B55B94"/>
    <w:rsid w:val="00B55DA7"/>
    <w:rsid w:val="00B55F0F"/>
    <w:rsid w:val="00B563BF"/>
    <w:rsid w:val="00B5641C"/>
    <w:rsid w:val="00B56751"/>
    <w:rsid w:val="00B56B83"/>
    <w:rsid w:val="00B56D81"/>
    <w:rsid w:val="00B570E3"/>
    <w:rsid w:val="00B57912"/>
    <w:rsid w:val="00B6008A"/>
    <w:rsid w:val="00B6008B"/>
    <w:rsid w:val="00B600BC"/>
    <w:rsid w:val="00B60285"/>
    <w:rsid w:val="00B6033D"/>
    <w:rsid w:val="00B60450"/>
    <w:rsid w:val="00B6048C"/>
    <w:rsid w:val="00B6058B"/>
    <w:rsid w:val="00B6072A"/>
    <w:rsid w:val="00B60778"/>
    <w:rsid w:val="00B60AF4"/>
    <w:rsid w:val="00B60C50"/>
    <w:rsid w:val="00B616E8"/>
    <w:rsid w:val="00B6187A"/>
    <w:rsid w:val="00B61F6C"/>
    <w:rsid w:val="00B62017"/>
    <w:rsid w:val="00B62040"/>
    <w:rsid w:val="00B62627"/>
    <w:rsid w:val="00B62D37"/>
    <w:rsid w:val="00B62F52"/>
    <w:rsid w:val="00B63116"/>
    <w:rsid w:val="00B633B3"/>
    <w:rsid w:val="00B6349D"/>
    <w:rsid w:val="00B63715"/>
    <w:rsid w:val="00B63FB7"/>
    <w:rsid w:val="00B645C1"/>
    <w:rsid w:val="00B645D1"/>
    <w:rsid w:val="00B647F5"/>
    <w:rsid w:val="00B6494A"/>
    <w:rsid w:val="00B64D10"/>
    <w:rsid w:val="00B65167"/>
    <w:rsid w:val="00B65238"/>
    <w:rsid w:val="00B65287"/>
    <w:rsid w:val="00B65C5E"/>
    <w:rsid w:val="00B65CF5"/>
    <w:rsid w:val="00B6670D"/>
    <w:rsid w:val="00B667E2"/>
    <w:rsid w:val="00B66A71"/>
    <w:rsid w:val="00B67184"/>
    <w:rsid w:val="00B674D3"/>
    <w:rsid w:val="00B67747"/>
    <w:rsid w:val="00B677E5"/>
    <w:rsid w:val="00B67AD8"/>
    <w:rsid w:val="00B67AEE"/>
    <w:rsid w:val="00B67CE2"/>
    <w:rsid w:val="00B7036D"/>
    <w:rsid w:val="00B707EF"/>
    <w:rsid w:val="00B70A33"/>
    <w:rsid w:val="00B70B47"/>
    <w:rsid w:val="00B70B50"/>
    <w:rsid w:val="00B70DDD"/>
    <w:rsid w:val="00B70FE6"/>
    <w:rsid w:val="00B711AC"/>
    <w:rsid w:val="00B711E2"/>
    <w:rsid w:val="00B717C7"/>
    <w:rsid w:val="00B71A71"/>
    <w:rsid w:val="00B71BC8"/>
    <w:rsid w:val="00B71ED2"/>
    <w:rsid w:val="00B72205"/>
    <w:rsid w:val="00B72256"/>
    <w:rsid w:val="00B7228A"/>
    <w:rsid w:val="00B72688"/>
    <w:rsid w:val="00B7297D"/>
    <w:rsid w:val="00B72D5B"/>
    <w:rsid w:val="00B72EA4"/>
    <w:rsid w:val="00B73183"/>
    <w:rsid w:val="00B73380"/>
    <w:rsid w:val="00B73957"/>
    <w:rsid w:val="00B739CD"/>
    <w:rsid w:val="00B73B8B"/>
    <w:rsid w:val="00B73D48"/>
    <w:rsid w:val="00B73F31"/>
    <w:rsid w:val="00B740A0"/>
    <w:rsid w:val="00B74203"/>
    <w:rsid w:val="00B7421D"/>
    <w:rsid w:val="00B74284"/>
    <w:rsid w:val="00B742C9"/>
    <w:rsid w:val="00B74844"/>
    <w:rsid w:val="00B7528F"/>
    <w:rsid w:val="00B7538A"/>
    <w:rsid w:val="00B75449"/>
    <w:rsid w:val="00B754EB"/>
    <w:rsid w:val="00B7559F"/>
    <w:rsid w:val="00B75D2A"/>
    <w:rsid w:val="00B75D73"/>
    <w:rsid w:val="00B7616D"/>
    <w:rsid w:val="00B7626F"/>
    <w:rsid w:val="00B765E7"/>
    <w:rsid w:val="00B766B5"/>
    <w:rsid w:val="00B76A32"/>
    <w:rsid w:val="00B76B0F"/>
    <w:rsid w:val="00B76C2A"/>
    <w:rsid w:val="00B77307"/>
    <w:rsid w:val="00B773EF"/>
    <w:rsid w:val="00B803AB"/>
    <w:rsid w:val="00B80838"/>
    <w:rsid w:val="00B80898"/>
    <w:rsid w:val="00B809FC"/>
    <w:rsid w:val="00B80A53"/>
    <w:rsid w:val="00B80DBA"/>
    <w:rsid w:val="00B81556"/>
    <w:rsid w:val="00B81608"/>
    <w:rsid w:val="00B8190B"/>
    <w:rsid w:val="00B819B1"/>
    <w:rsid w:val="00B819EE"/>
    <w:rsid w:val="00B81A4D"/>
    <w:rsid w:val="00B81D6A"/>
    <w:rsid w:val="00B82420"/>
    <w:rsid w:val="00B824E6"/>
    <w:rsid w:val="00B824FE"/>
    <w:rsid w:val="00B8260C"/>
    <w:rsid w:val="00B8274C"/>
    <w:rsid w:val="00B827A8"/>
    <w:rsid w:val="00B829A3"/>
    <w:rsid w:val="00B82A31"/>
    <w:rsid w:val="00B82A4F"/>
    <w:rsid w:val="00B82E62"/>
    <w:rsid w:val="00B83013"/>
    <w:rsid w:val="00B83075"/>
    <w:rsid w:val="00B83792"/>
    <w:rsid w:val="00B83A2F"/>
    <w:rsid w:val="00B8419B"/>
    <w:rsid w:val="00B84A09"/>
    <w:rsid w:val="00B84B3A"/>
    <w:rsid w:val="00B84CDE"/>
    <w:rsid w:val="00B85056"/>
    <w:rsid w:val="00B853BF"/>
    <w:rsid w:val="00B8586C"/>
    <w:rsid w:val="00B85CB6"/>
    <w:rsid w:val="00B85D57"/>
    <w:rsid w:val="00B85F0C"/>
    <w:rsid w:val="00B8614A"/>
    <w:rsid w:val="00B86212"/>
    <w:rsid w:val="00B863C2"/>
    <w:rsid w:val="00B86676"/>
    <w:rsid w:val="00B8678D"/>
    <w:rsid w:val="00B86E21"/>
    <w:rsid w:val="00B87303"/>
    <w:rsid w:val="00B873CB"/>
    <w:rsid w:val="00B87653"/>
    <w:rsid w:val="00B876AA"/>
    <w:rsid w:val="00B90258"/>
    <w:rsid w:val="00B90466"/>
    <w:rsid w:val="00B90793"/>
    <w:rsid w:val="00B90995"/>
    <w:rsid w:val="00B90E2F"/>
    <w:rsid w:val="00B90E7C"/>
    <w:rsid w:val="00B90FE5"/>
    <w:rsid w:val="00B911FB"/>
    <w:rsid w:val="00B91404"/>
    <w:rsid w:val="00B91432"/>
    <w:rsid w:val="00B91BF4"/>
    <w:rsid w:val="00B91DBD"/>
    <w:rsid w:val="00B924D6"/>
    <w:rsid w:val="00B925E2"/>
    <w:rsid w:val="00B92971"/>
    <w:rsid w:val="00B92A80"/>
    <w:rsid w:val="00B92ADF"/>
    <w:rsid w:val="00B92DB2"/>
    <w:rsid w:val="00B92E6D"/>
    <w:rsid w:val="00B930DB"/>
    <w:rsid w:val="00B93723"/>
    <w:rsid w:val="00B937FA"/>
    <w:rsid w:val="00B93A74"/>
    <w:rsid w:val="00B93E04"/>
    <w:rsid w:val="00B93F87"/>
    <w:rsid w:val="00B93FEA"/>
    <w:rsid w:val="00B94AEB"/>
    <w:rsid w:val="00B94CE4"/>
    <w:rsid w:val="00B94F7A"/>
    <w:rsid w:val="00B9512D"/>
    <w:rsid w:val="00B9544F"/>
    <w:rsid w:val="00B957D4"/>
    <w:rsid w:val="00B960FB"/>
    <w:rsid w:val="00B9658C"/>
    <w:rsid w:val="00B966C4"/>
    <w:rsid w:val="00B96754"/>
    <w:rsid w:val="00B97587"/>
    <w:rsid w:val="00B976B2"/>
    <w:rsid w:val="00B97DB1"/>
    <w:rsid w:val="00BA0504"/>
    <w:rsid w:val="00BA0610"/>
    <w:rsid w:val="00BA0F8F"/>
    <w:rsid w:val="00BA1451"/>
    <w:rsid w:val="00BA167A"/>
    <w:rsid w:val="00BA16D3"/>
    <w:rsid w:val="00BA17B5"/>
    <w:rsid w:val="00BA1AA4"/>
    <w:rsid w:val="00BA1BAB"/>
    <w:rsid w:val="00BA1C51"/>
    <w:rsid w:val="00BA2114"/>
    <w:rsid w:val="00BA241E"/>
    <w:rsid w:val="00BA24D5"/>
    <w:rsid w:val="00BA2546"/>
    <w:rsid w:val="00BA2879"/>
    <w:rsid w:val="00BA2B39"/>
    <w:rsid w:val="00BA2BFC"/>
    <w:rsid w:val="00BA2C7F"/>
    <w:rsid w:val="00BA2C8D"/>
    <w:rsid w:val="00BA2CD2"/>
    <w:rsid w:val="00BA2D13"/>
    <w:rsid w:val="00BA2D66"/>
    <w:rsid w:val="00BA347B"/>
    <w:rsid w:val="00BA379D"/>
    <w:rsid w:val="00BA3B6A"/>
    <w:rsid w:val="00BA4262"/>
    <w:rsid w:val="00BA4334"/>
    <w:rsid w:val="00BA4382"/>
    <w:rsid w:val="00BA43BD"/>
    <w:rsid w:val="00BA446B"/>
    <w:rsid w:val="00BA449D"/>
    <w:rsid w:val="00BA4765"/>
    <w:rsid w:val="00BA47FC"/>
    <w:rsid w:val="00BA4940"/>
    <w:rsid w:val="00BA4BC8"/>
    <w:rsid w:val="00BA4BE0"/>
    <w:rsid w:val="00BA527E"/>
    <w:rsid w:val="00BA53D9"/>
    <w:rsid w:val="00BA5628"/>
    <w:rsid w:val="00BA5C96"/>
    <w:rsid w:val="00BA5EA2"/>
    <w:rsid w:val="00BA5EEB"/>
    <w:rsid w:val="00BA61FD"/>
    <w:rsid w:val="00BA6485"/>
    <w:rsid w:val="00BA655D"/>
    <w:rsid w:val="00BA6A0A"/>
    <w:rsid w:val="00BA71CD"/>
    <w:rsid w:val="00BA7267"/>
    <w:rsid w:val="00BA741D"/>
    <w:rsid w:val="00BA761D"/>
    <w:rsid w:val="00BA7822"/>
    <w:rsid w:val="00BA7952"/>
    <w:rsid w:val="00BA7A3C"/>
    <w:rsid w:val="00BA7A9A"/>
    <w:rsid w:val="00BA7E7D"/>
    <w:rsid w:val="00BB00A0"/>
    <w:rsid w:val="00BB02BB"/>
    <w:rsid w:val="00BB0723"/>
    <w:rsid w:val="00BB0832"/>
    <w:rsid w:val="00BB0914"/>
    <w:rsid w:val="00BB0C92"/>
    <w:rsid w:val="00BB0CAF"/>
    <w:rsid w:val="00BB10CD"/>
    <w:rsid w:val="00BB19DD"/>
    <w:rsid w:val="00BB1FFE"/>
    <w:rsid w:val="00BB23C1"/>
    <w:rsid w:val="00BB26F2"/>
    <w:rsid w:val="00BB2A08"/>
    <w:rsid w:val="00BB2B10"/>
    <w:rsid w:val="00BB2F38"/>
    <w:rsid w:val="00BB36A9"/>
    <w:rsid w:val="00BB39DB"/>
    <w:rsid w:val="00BB3AAC"/>
    <w:rsid w:val="00BB3EF7"/>
    <w:rsid w:val="00BB4030"/>
    <w:rsid w:val="00BB4791"/>
    <w:rsid w:val="00BB48C9"/>
    <w:rsid w:val="00BB499E"/>
    <w:rsid w:val="00BB4F0D"/>
    <w:rsid w:val="00BB4FA4"/>
    <w:rsid w:val="00BB5020"/>
    <w:rsid w:val="00BB5E17"/>
    <w:rsid w:val="00BB5E71"/>
    <w:rsid w:val="00BB6021"/>
    <w:rsid w:val="00BB6061"/>
    <w:rsid w:val="00BB6850"/>
    <w:rsid w:val="00BB717D"/>
    <w:rsid w:val="00BB7235"/>
    <w:rsid w:val="00BB7328"/>
    <w:rsid w:val="00BB76F0"/>
    <w:rsid w:val="00BB76F1"/>
    <w:rsid w:val="00BB790E"/>
    <w:rsid w:val="00BB7F43"/>
    <w:rsid w:val="00BB7FC3"/>
    <w:rsid w:val="00BC0330"/>
    <w:rsid w:val="00BC046D"/>
    <w:rsid w:val="00BC05B9"/>
    <w:rsid w:val="00BC0764"/>
    <w:rsid w:val="00BC103A"/>
    <w:rsid w:val="00BC1088"/>
    <w:rsid w:val="00BC10FC"/>
    <w:rsid w:val="00BC11D8"/>
    <w:rsid w:val="00BC12C2"/>
    <w:rsid w:val="00BC12CC"/>
    <w:rsid w:val="00BC18A9"/>
    <w:rsid w:val="00BC18CC"/>
    <w:rsid w:val="00BC1CAC"/>
    <w:rsid w:val="00BC22A3"/>
    <w:rsid w:val="00BC282D"/>
    <w:rsid w:val="00BC29B4"/>
    <w:rsid w:val="00BC3203"/>
    <w:rsid w:val="00BC326B"/>
    <w:rsid w:val="00BC3972"/>
    <w:rsid w:val="00BC3E09"/>
    <w:rsid w:val="00BC3F71"/>
    <w:rsid w:val="00BC3FFB"/>
    <w:rsid w:val="00BC40BE"/>
    <w:rsid w:val="00BC416F"/>
    <w:rsid w:val="00BC461B"/>
    <w:rsid w:val="00BC4A01"/>
    <w:rsid w:val="00BC4DCA"/>
    <w:rsid w:val="00BC4DE6"/>
    <w:rsid w:val="00BC5205"/>
    <w:rsid w:val="00BC542A"/>
    <w:rsid w:val="00BC5611"/>
    <w:rsid w:val="00BC5F26"/>
    <w:rsid w:val="00BC5F57"/>
    <w:rsid w:val="00BC6022"/>
    <w:rsid w:val="00BC62A1"/>
    <w:rsid w:val="00BC63EE"/>
    <w:rsid w:val="00BC673A"/>
    <w:rsid w:val="00BC6AFB"/>
    <w:rsid w:val="00BC6E0C"/>
    <w:rsid w:val="00BC6E65"/>
    <w:rsid w:val="00BC6EA7"/>
    <w:rsid w:val="00BC726A"/>
    <w:rsid w:val="00BC7343"/>
    <w:rsid w:val="00BC73E7"/>
    <w:rsid w:val="00BC763D"/>
    <w:rsid w:val="00BC788D"/>
    <w:rsid w:val="00BC7B71"/>
    <w:rsid w:val="00BC7B87"/>
    <w:rsid w:val="00BC7DF7"/>
    <w:rsid w:val="00BC7F1E"/>
    <w:rsid w:val="00BD006E"/>
    <w:rsid w:val="00BD0238"/>
    <w:rsid w:val="00BD024B"/>
    <w:rsid w:val="00BD0C72"/>
    <w:rsid w:val="00BD0D32"/>
    <w:rsid w:val="00BD0DDB"/>
    <w:rsid w:val="00BD0F02"/>
    <w:rsid w:val="00BD122E"/>
    <w:rsid w:val="00BD1322"/>
    <w:rsid w:val="00BD1342"/>
    <w:rsid w:val="00BD141D"/>
    <w:rsid w:val="00BD141E"/>
    <w:rsid w:val="00BD143A"/>
    <w:rsid w:val="00BD1F49"/>
    <w:rsid w:val="00BD1F76"/>
    <w:rsid w:val="00BD1FA9"/>
    <w:rsid w:val="00BD24B5"/>
    <w:rsid w:val="00BD253B"/>
    <w:rsid w:val="00BD35E5"/>
    <w:rsid w:val="00BD3960"/>
    <w:rsid w:val="00BD39C0"/>
    <w:rsid w:val="00BD3BB9"/>
    <w:rsid w:val="00BD3CD5"/>
    <w:rsid w:val="00BD3D6B"/>
    <w:rsid w:val="00BD3D83"/>
    <w:rsid w:val="00BD41B2"/>
    <w:rsid w:val="00BD43A1"/>
    <w:rsid w:val="00BD49E0"/>
    <w:rsid w:val="00BD54EB"/>
    <w:rsid w:val="00BD5E63"/>
    <w:rsid w:val="00BD5EA2"/>
    <w:rsid w:val="00BD6346"/>
    <w:rsid w:val="00BD6674"/>
    <w:rsid w:val="00BD6775"/>
    <w:rsid w:val="00BD684F"/>
    <w:rsid w:val="00BD7042"/>
    <w:rsid w:val="00BD725C"/>
    <w:rsid w:val="00BD7535"/>
    <w:rsid w:val="00BD759F"/>
    <w:rsid w:val="00BD760E"/>
    <w:rsid w:val="00BD7771"/>
    <w:rsid w:val="00BD7F7F"/>
    <w:rsid w:val="00BE0031"/>
    <w:rsid w:val="00BE0073"/>
    <w:rsid w:val="00BE01CD"/>
    <w:rsid w:val="00BE01D5"/>
    <w:rsid w:val="00BE04C9"/>
    <w:rsid w:val="00BE05E8"/>
    <w:rsid w:val="00BE09E5"/>
    <w:rsid w:val="00BE0AF2"/>
    <w:rsid w:val="00BE0BF5"/>
    <w:rsid w:val="00BE0C7B"/>
    <w:rsid w:val="00BE1D40"/>
    <w:rsid w:val="00BE1D5A"/>
    <w:rsid w:val="00BE240B"/>
    <w:rsid w:val="00BE2939"/>
    <w:rsid w:val="00BE2B18"/>
    <w:rsid w:val="00BE319F"/>
    <w:rsid w:val="00BE3414"/>
    <w:rsid w:val="00BE36C6"/>
    <w:rsid w:val="00BE3CB9"/>
    <w:rsid w:val="00BE444C"/>
    <w:rsid w:val="00BE4473"/>
    <w:rsid w:val="00BE4775"/>
    <w:rsid w:val="00BE47FF"/>
    <w:rsid w:val="00BE4A6A"/>
    <w:rsid w:val="00BE4AFD"/>
    <w:rsid w:val="00BE4EEE"/>
    <w:rsid w:val="00BE5213"/>
    <w:rsid w:val="00BE5245"/>
    <w:rsid w:val="00BE5316"/>
    <w:rsid w:val="00BE53B8"/>
    <w:rsid w:val="00BE55DD"/>
    <w:rsid w:val="00BE5BA2"/>
    <w:rsid w:val="00BE5D0E"/>
    <w:rsid w:val="00BE5D6D"/>
    <w:rsid w:val="00BE5E42"/>
    <w:rsid w:val="00BE6213"/>
    <w:rsid w:val="00BE66A8"/>
    <w:rsid w:val="00BE6B49"/>
    <w:rsid w:val="00BE7025"/>
    <w:rsid w:val="00BE7146"/>
    <w:rsid w:val="00BE72A3"/>
    <w:rsid w:val="00BE73EE"/>
    <w:rsid w:val="00BE77FD"/>
    <w:rsid w:val="00BE79AA"/>
    <w:rsid w:val="00BF00DD"/>
    <w:rsid w:val="00BF02ED"/>
    <w:rsid w:val="00BF054E"/>
    <w:rsid w:val="00BF06ED"/>
    <w:rsid w:val="00BF0700"/>
    <w:rsid w:val="00BF0744"/>
    <w:rsid w:val="00BF0838"/>
    <w:rsid w:val="00BF08A2"/>
    <w:rsid w:val="00BF0A25"/>
    <w:rsid w:val="00BF0C8D"/>
    <w:rsid w:val="00BF0E7C"/>
    <w:rsid w:val="00BF11E4"/>
    <w:rsid w:val="00BF1747"/>
    <w:rsid w:val="00BF1C19"/>
    <w:rsid w:val="00BF1E5F"/>
    <w:rsid w:val="00BF2201"/>
    <w:rsid w:val="00BF22B6"/>
    <w:rsid w:val="00BF2527"/>
    <w:rsid w:val="00BF2ED2"/>
    <w:rsid w:val="00BF3159"/>
    <w:rsid w:val="00BF35A3"/>
    <w:rsid w:val="00BF371E"/>
    <w:rsid w:val="00BF42C6"/>
    <w:rsid w:val="00BF4398"/>
    <w:rsid w:val="00BF4C20"/>
    <w:rsid w:val="00BF4CAB"/>
    <w:rsid w:val="00BF4EAE"/>
    <w:rsid w:val="00BF526B"/>
    <w:rsid w:val="00BF5692"/>
    <w:rsid w:val="00BF57CC"/>
    <w:rsid w:val="00BF5A05"/>
    <w:rsid w:val="00BF5CC7"/>
    <w:rsid w:val="00BF6394"/>
    <w:rsid w:val="00BF6470"/>
    <w:rsid w:val="00BF66A2"/>
    <w:rsid w:val="00BF67D8"/>
    <w:rsid w:val="00BF6A60"/>
    <w:rsid w:val="00BF6B79"/>
    <w:rsid w:val="00BF6D09"/>
    <w:rsid w:val="00BF6F75"/>
    <w:rsid w:val="00BF7341"/>
    <w:rsid w:val="00BF793D"/>
    <w:rsid w:val="00BF79A0"/>
    <w:rsid w:val="00BF7DA3"/>
    <w:rsid w:val="00BF7EF3"/>
    <w:rsid w:val="00BF7F71"/>
    <w:rsid w:val="00C0067E"/>
    <w:rsid w:val="00C008AE"/>
    <w:rsid w:val="00C0094C"/>
    <w:rsid w:val="00C009B1"/>
    <w:rsid w:val="00C00BA3"/>
    <w:rsid w:val="00C00DA7"/>
    <w:rsid w:val="00C010E9"/>
    <w:rsid w:val="00C01470"/>
    <w:rsid w:val="00C01BDB"/>
    <w:rsid w:val="00C02798"/>
    <w:rsid w:val="00C02856"/>
    <w:rsid w:val="00C02A48"/>
    <w:rsid w:val="00C03244"/>
    <w:rsid w:val="00C03272"/>
    <w:rsid w:val="00C03939"/>
    <w:rsid w:val="00C03ABA"/>
    <w:rsid w:val="00C03F77"/>
    <w:rsid w:val="00C040F4"/>
    <w:rsid w:val="00C041EF"/>
    <w:rsid w:val="00C04206"/>
    <w:rsid w:val="00C04224"/>
    <w:rsid w:val="00C04352"/>
    <w:rsid w:val="00C044D9"/>
    <w:rsid w:val="00C04825"/>
    <w:rsid w:val="00C0483C"/>
    <w:rsid w:val="00C04CD6"/>
    <w:rsid w:val="00C0500B"/>
    <w:rsid w:val="00C050EC"/>
    <w:rsid w:val="00C054BA"/>
    <w:rsid w:val="00C057AE"/>
    <w:rsid w:val="00C05A4D"/>
    <w:rsid w:val="00C05F5D"/>
    <w:rsid w:val="00C061DB"/>
    <w:rsid w:val="00C0677C"/>
    <w:rsid w:val="00C06BA8"/>
    <w:rsid w:val="00C06CEB"/>
    <w:rsid w:val="00C06CF5"/>
    <w:rsid w:val="00C06E6D"/>
    <w:rsid w:val="00C0714C"/>
    <w:rsid w:val="00C07198"/>
    <w:rsid w:val="00C07CD3"/>
    <w:rsid w:val="00C07E83"/>
    <w:rsid w:val="00C105CD"/>
    <w:rsid w:val="00C107DD"/>
    <w:rsid w:val="00C109CF"/>
    <w:rsid w:val="00C10D46"/>
    <w:rsid w:val="00C11129"/>
    <w:rsid w:val="00C114C6"/>
    <w:rsid w:val="00C11902"/>
    <w:rsid w:val="00C11C76"/>
    <w:rsid w:val="00C11DC6"/>
    <w:rsid w:val="00C11E59"/>
    <w:rsid w:val="00C126A5"/>
    <w:rsid w:val="00C13388"/>
    <w:rsid w:val="00C13CCA"/>
    <w:rsid w:val="00C13E68"/>
    <w:rsid w:val="00C140F9"/>
    <w:rsid w:val="00C147E6"/>
    <w:rsid w:val="00C14EC2"/>
    <w:rsid w:val="00C14FD4"/>
    <w:rsid w:val="00C15071"/>
    <w:rsid w:val="00C1514D"/>
    <w:rsid w:val="00C15369"/>
    <w:rsid w:val="00C15A11"/>
    <w:rsid w:val="00C15E4B"/>
    <w:rsid w:val="00C15F76"/>
    <w:rsid w:val="00C1610D"/>
    <w:rsid w:val="00C16136"/>
    <w:rsid w:val="00C164B7"/>
    <w:rsid w:val="00C168BB"/>
    <w:rsid w:val="00C16933"/>
    <w:rsid w:val="00C16BEE"/>
    <w:rsid w:val="00C16C5B"/>
    <w:rsid w:val="00C17185"/>
    <w:rsid w:val="00C172A9"/>
    <w:rsid w:val="00C175B2"/>
    <w:rsid w:val="00C1770D"/>
    <w:rsid w:val="00C177C3"/>
    <w:rsid w:val="00C17952"/>
    <w:rsid w:val="00C17C37"/>
    <w:rsid w:val="00C17D61"/>
    <w:rsid w:val="00C20309"/>
    <w:rsid w:val="00C204C5"/>
    <w:rsid w:val="00C204F5"/>
    <w:rsid w:val="00C21619"/>
    <w:rsid w:val="00C21744"/>
    <w:rsid w:val="00C217D7"/>
    <w:rsid w:val="00C21AD3"/>
    <w:rsid w:val="00C22188"/>
    <w:rsid w:val="00C225B9"/>
    <w:rsid w:val="00C228B5"/>
    <w:rsid w:val="00C22E79"/>
    <w:rsid w:val="00C22EC5"/>
    <w:rsid w:val="00C22EED"/>
    <w:rsid w:val="00C22F21"/>
    <w:rsid w:val="00C234A3"/>
    <w:rsid w:val="00C23511"/>
    <w:rsid w:val="00C23669"/>
    <w:rsid w:val="00C236C0"/>
    <w:rsid w:val="00C237FF"/>
    <w:rsid w:val="00C23B1C"/>
    <w:rsid w:val="00C24705"/>
    <w:rsid w:val="00C25036"/>
    <w:rsid w:val="00C250DD"/>
    <w:rsid w:val="00C25300"/>
    <w:rsid w:val="00C25460"/>
    <w:rsid w:val="00C254DA"/>
    <w:rsid w:val="00C25BC8"/>
    <w:rsid w:val="00C261A0"/>
    <w:rsid w:val="00C26568"/>
    <w:rsid w:val="00C26615"/>
    <w:rsid w:val="00C26FB5"/>
    <w:rsid w:val="00C271D6"/>
    <w:rsid w:val="00C2734A"/>
    <w:rsid w:val="00C273A2"/>
    <w:rsid w:val="00C2788D"/>
    <w:rsid w:val="00C27AD5"/>
    <w:rsid w:val="00C27C8B"/>
    <w:rsid w:val="00C27D8D"/>
    <w:rsid w:val="00C27EE2"/>
    <w:rsid w:val="00C3032D"/>
    <w:rsid w:val="00C30B97"/>
    <w:rsid w:val="00C30C9E"/>
    <w:rsid w:val="00C30F26"/>
    <w:rsid w:val="00C311C5"/>
    <w:rsid w:val="00C311D7"/>
    <w:rsid w:val="00C3162F"/>
    <w:rsid w:val="00C31700"/>
    <w:rsid w:val="00C3189D"/>
    <w:rsid w:val="00C31A19"/>
    <w:rsid w:val="00C31E46"/>
    <w:rsid w:val="00C31ECC"/>
    <w:rsid w:val="00C31F4D"/>
    <w:rsid w:val="00C328B1"/>
    <w:rsid w:val="00C32C41"/>
    <w:rsid w:val="00C330CD"/>
    <w:rsid w:val="00C33543"/>
    <w:rsid w:val="00C33561"/>
    <w:rsid w:val="00C33A25"/>
    <w:rsid w:val="00C340C0"/>
    <w:rsid w:val="00C3419A"/>
    <w:rsid w:val="00C353F5"/>
    <w:rsid w:val="00C357C3"/>
    <w:rsid w:val="00C3582E"/>
    <w:rsid w:val="00C35FE4"/>
    <w:rsid w:val="00C3639A"/>
    <w:rsid w:val="00C364E9"/>
    <w:rsid w:val="00C36E73"/>
    <w:rsid w:val="00C37136"/>
    <w:rsid w:val="00C37338"/>
    <w:rsid w:val="00C37492"/>
    <w:rsid w:val="00C376B4"/>
    <w:rsid w:val="00C377CC"/>
    <w:rsid w:val="00C37886"/>
    <w:rsid w:val="00C37DAD"/>
    <w:rsid w:val="00C4068D"/>
    <w:rsid w:val="00C406E8"/>
    <w:rsid w:val="00C40AF5"/>
    <w:rsid w:val="00C410E3"/>
    <w:rsid w:val="00C419D9"/>
    <w:rsid w:val="00C41A61"/>
    <w:rsid w:val="00C41B2D"/>
    <w:rsid w:val="00C423DA"/>
    <w:rsid w:val="00C4255C"/>
    <w:rsid w:val="00C42717"/>
    <w:rsid w:val="00C427BE"/>
    <w:rsid w:val="00C43388"/>
    <w:rsid w:val="00C436ED"/>
    <w:rsid w:val="00C439B2"/>
    <w:rsid w:val="00C43B53"/>
    <w:rsid w:val="00C43C77"/>
    <w:rsid w:val="00C44234"/>
    <w:rsid w:val="00C442DC"/>
    <w:rsid w:val="00C44533"/>
    <w:rsid w:val="00C448AF"/>
    <w:rsid w:val="00C449AC"/>
    <w:rsid w:val="00C44B42"/>
    <w:rsid w:val="00C44C06"/>
    <w:rsid w:val="00C44C19"/>
    <w:rsid w:val="00C44E7F"/>
    <w:rsid w:val="00C44EA4"/>
    <w:rsid w:val="00C44EF2"/>
    <w:rsid w:val="00C44FCB"/>
    <w:rsid w:val="00C45AEA"/>
    <w:rsid w:val="00C45DF8"/>
    <w:rsid w:val="00C465FA"/>
    <w:rsid w:val="00C46950"/>
    <w:rsid w:val="00C46C8B"/>
    <w:rsid w:val="00C46FA9"/>
    <w:rsid w:val="00C47248"/>
    <w:rsid w:val="00C474AF"/>
    <w:rsid w:val="00C475FC"/>
    <w:rsid w:val="00C47794"/>
    <w:rsid w:val="00C479B4"/>
    <w:rsid w:val="00C47A83"/>
    <w:rsid w:val="00C47B8B"/>
    <w:rsid w:val="00C47DB1"/>
    <w:rsid w:val="00C47DD1"/>
    <w:rsid w:val="00C47E05"/>
    <w:rsid w:val="00C50330"/>
    <w:rsid w:val="00C50479"/>
    <w:rsid w:val="00C5069E"/>
    <w:rsid w:val="00C50752"/>
    <w:rsid w:val="00C51CD5"/>
    <w:rsid w:val="00C51E76"/>
    <w:rsid w:val="00C51F72"/>
    <w:rsid w:val="00C51FFE"/>
    <w:rsid w:val="00C521D4"/>
    <w:rsid w:val="00C52430"/>
    <w:rsid w:val="00C525B1"/>
    <w:rsid w:val="00C5282B"/>
    <w:rsid w:val="00C52877"/>
    <w:rsid w:val="00C52DC6"/>
    <w:rsid w:val="00C53B05"/>
    <w:rsid w:val="00C53F45"/>
    <w:rsid w:val="00C53F82"/>
    <w:rsid w:val="00C53FB3"/>
    <w:rsid w:val="00C5408A"/>
    <w:rsid w:val="00C54176"/>
    <w:rsid w:val="00C54C16"/>
    <w:rsid w:val="00C54D7F"/>
    <w:rsid w:val="00C54EBB"/>
    <w:rsid w:val="00C550C3"/>
    <w:rsid w:val="00C55569"/>
    <w:rsid w:val="00C5561E"/>
    <w:rsid w:val="00C556FF"/>
    <w:rsid w:val="00C559F4"/>
    <w:rsid w:val="00C55A80"/>
    <w:rsid w:val="00C55B12"/>
    <w:rsid w:val="00C55BFA"/>
    <w:rsid w:val="00C55ECB"/>
    <w:rsid w:val="00C56227"/>
    <w:rsid w:val="00C56A46"/>
    <w:rsid w:val="00C56AA4"/>
    <w:rsid w:val="00C56BA1"/>
    <w:rsid w:val="00C56D68"/>
    <w:rsid w:val="00C56E45"/>
    <w:rsid w:val="00C56EC5"/>
    <w:rsid w:val="00C57162"/>
    <w:rsid w:val="00C571E8"/>
    <w:rsid w:val="00C573AB"/>
    <w:rsid w:val="00C574A1"/>
    <w:rsid w:val="00C577D4"/>
    <w:rsid w:val="00C57942"/>
    <w:rsid w:val="00C57A5F"/>
    <w:rsid w:val="00C57EDC"/>
    <w:rsid w:val="00C6004B"/>
    <w:rsid w:val="00C60472"/>
    <w:rsid w:val="00C60972"/>
    <w:rsid w:val="00C609BA"/>
    <w:rsid w:val="00C60A36"/>
    <w:rsid w:val="00C60AFB"/>
    <w:rsid w:val="00C6130A"/>
    <w:rsid w:val="00C61431"/>
    <w:rsid w:val="00C61A72"/>
    <w:rsid w:val="00C61A98"/>
    <w:rsid w:val="00C61AF9"/>
    <w:rsid w:val="00C61E73"/>
    <w:rsid w:val="00C62639"/>
    <w:rsid w:val="00C6290C"/>
    <w:rsid w:val="00C62919"/>
    <w:rsid w:val="00C6299C"/>
    <w:rsid w:val="00C62B32"/>
    <w:rsid w:val="00C63602"/>
    <w:rsid w:val="00C63873"/>
    <w:rsid w:val="00C63C47"/>
    <w:rsid w:val="00C63C50"/>
    <w:rsid w:val="00C63D74"/>
    <w:rsid w:val="00C63FAB"/>
    <w:rsid w:val="00C64235"/>
    <w:rsid w:val="00C646C3"/>
    <w:rsid w:val="00C646DC"/>
    <w:rsid w:val="00C6492E"/>
    <w:rsid w:val="00C64948"/>
    <w:rsid w:val="00C64E3F"/>
    <w:rsid w:val="00C65179"/>
    <w:rsid w:val="00C652C1"/>
    <w:rsid w:val="00C65407"/>
    <w:rsid w:val="00C65565"/>
    <w:rsid w:val="00C658C6"/>
    <w:rsid w:val="00C65E64"/>
    <w:rsid w:val="00C65F48"/>
    <w:rsid w:val="00C66028"/>
    <w:rsid w:val="00C66232"/>
    <w:rsid w:val="00C66241"/>
    <w:rsid w:val="00C6660F"/>
    <w:rsid w:val="00C66686"/>
    <w:rsid w:val="00C66783"/>
    <w:rsid w:val="00C679DD"/>
    <w:rsid w:val="00C70251"/>
    <w:rsid w:val="00C702AF"/>
    <w:rsid w:val="00C70482"/>
    <w:rsid w:val="00C70E59"/>
    <w:rsid w:val="00C70F6E"/>
    <w:rsid w:val="00C7137F"/>
    <w:rsid w:val="00C71431"/>
    <w:rsid w:val="00C715D9"/>
    <w:rsid w:val="00C715E3"/>
    <w:rsid w:val="00C71A11"/>
    <w:rsid w:val="00C71E25"/>
    <w:rsid w:val="00C71F73"/>
    <w:rsid w:val="00C72F8C"/>
    <w:rsid w:val="00C73412"/>
    <w:rsid w:val="00C73436"/>
    <w:rsid w:val="00C737A7"/>
    <w:rsid w:val="00C737E2"/>
    <w:rsid w:val="00C73AA0"/>
    <w:rsid w:val="00C73AF4"/>
    <w:rsid w:val="00C73BDA"/>
    <w:rsid w:val="00C73CD5"/>
    <w:rsid w:val="00C740CB"/>
    <w:rsid w:val="00C74292"/>
    <w:rsid w:val="00C74561"/>
    <w:rsid w:val="00C74ACC"/>
    <w:rsid w:val="00C74B9C"/>
    <w:rsid w:val="00C7541E"/>
    <w:rsid w:val="00C75A09"/>
    <w:rsid w:val="00C75B69"/>
    <w:rsid w:val="00C75CCE"/>
    <w:rsid w:val="00C75E35"/>
    <w:rsid w:val="00C761F5"/>
    <w:rsid w:val="00C7622E"/>
    <w:rsid w:val="00C76335"/>
    <w:rsid w:val="00C76DB5"/>
    <w:rsid w:val="00C76F00"/>
    <w:rsid w:val="00C7704A"/>
    <w:rsid w:val="00C7735F"/>
    <w:rsid w:val="00C77C39"/>
    <w:rsid w:val="00C77C4D"/>
    <w:rsid w:val="00C77CBF"/>
    <w:rsid w:val="00C77CCF"/>
    <w:rsid w:val="00C77EF2"/>
    <w:rsid w:val="00C77F46"/>
    <w:rsid w:val="00C801E8"/>
    <w:rsid w:val="00C801EF"/>
    <w:rsid w:val="00C8030F"/>
    <w:rsid w:val="00C805A9"/>
    <w:rsid w:val="00C80BDA"/>
    <w:rsid w:val="00C80E23"/>
    <w:rsid w:val="00C80FE3"/>
    <w:rsid w:val="00C812D2"/>
    <w:rsid w:val="00C81316"/>
    <w:rsid w:val="00C81594"/>
    <w:rsid w:val="00C815CF"/>
    <w:rsid w:val="00C8172F"/>
    <w:rsid w:val="00C8175F"/>
    <w:rsid w:val="00C817A7"/>
    <w:rsid w:val="00C8190C"/>
    <w:rsid w:val="00C81DB5"/>
    <w:rsid w:val="00C82025"/>
    <w:rsid w:val="00C82082"/>
    <w:rsid w:val="00C824BB"/>
    <w:rsid w:val="00C82539"/>
    <w:rsid w:val="00C82621"/>
    <w:rsid w:val="00C82D93"/>
    <w:rsid w:val="00C83141"/>
    <w:rsid w:val="00C833E9"/>
    <w:rsid w:val="00C837B5"/>
    <w:rsid w:val="00C83C12"/>
    <w:rsid w:val="00C843E2"/>
    <w:rsid w:val="00C848F1"/>
    <w:rsid w:val="00C8508C"/>
    <w:rsid w:val="00C854BE"/>
    <w:rsid w:val="00C85531"/>
    <w:rsid w:val="00C8564C"/>
    <w:rsid w:val="00C857C0"/>
    <w:rsid w:val="00C8597D"/>
    <w:rsid w:val="00C86035"/>
    <w:rsid w:val="00C86254"/>
    <w:rsid w:val="00C86650"/>
    <w:rsid w:val="00C8669A"/>
    <w:rsid w:val="00C868B6"/>
    <w:rsid w:val="00C86AB4"/>
    <w:rsid w:val="00C8733E"/>
    <w:rsid w:val="00C8733F"/>
    <w:rsid w:val="00C87585"/>
    <w:rsid w:val="00C87600"/>
    <w:rsid w:val="00C876EB"/>
    <w:rsid w:val="00C877B1"/>
    <w:rsid w:val="00C90024"/>
    <w:rsid w:val="00C90040"/>
    <w:rsid w:val="00C90151"/>
    <w:rsid w:val="00C90183"/>
    <w:rsid w:val="00C90804"/>
    <w:rsid w:val="00C90D41"/>
    <w:rsid w:val="00C91994"/>
    <w:rsid w:val="00C91A7C"/>
    <w:rsid w:val="00C91A8F"/>
    <w:rsid w:val="00C91B6E"/>
    <w:rsid w:val="00C91D97"/>
    <w:rsid w:val="00C9209C"/>
    <w:rsid w:val="00C9212D"/>
    <w:rsid w:val="00C922D1"/>
    <w:rsid w:val="00C92470"/>
    <w:rsid w:val="00C92678"/>
    <w:rsid w:val="00C92A58"/>
    <w:rsid w:val="00C930A8"/>
    <w:rsid w:val="00C9319F"/>
    <w:rsid w:val="00C934C8"/>
    <w:rsid w:val="00C93A0C"/>
    <w:rsid w:val="00C94248"/>
    <w:rsid w:val="00C94481"/>
    <w:rsid w:val="00C944AE"/>
    <w:rsid w:val="00C944C2"/>
    <w:rsid w:val="00C946E6"/>
    <w:rsid w:val="00C94981"/>
    <w:rsid w:val="00C94AAA"/>
    <w:rsid w:val="00C94AF0"/>
    <w:rsid w:val="00C94BCE"/>
    <w:rsid w:val="00C95316"/>
    <w:rsid w:val="00C95A30"/>
    <w:rsid w:val="00C95CC9"/>
    <w:rsid w:val="00C95DEF"/>
    <w:rsid w:val="00C96101"/>
    <w:rsid w:val="00C96161"/>
    <w:rsid w:val="00C96238"/>
    <w:rsid w:val="00C96248"/>
    <w:rsid w:val="00C96689"/>
    <w:rsid w:val="00C969A5"/>
    <w:rsid w:val="00C969BD"/>
    <w:rsid w:val="00C96AE8"/>
    <w:rsid w:val="00C96EB1"/>
    <w:rsid w:val="00C970E0"/>
    <w:rsid w:val="00C9770F"/>
    <w:rsid w:val="00CA005D"/>
    <w:rsid w:val="00CA0403"/>
    <w:rsid w:val="00CA055A"/>
    <w:rsid w:val="00CA065E"/>
    <w:rsid w:val="00CA0EAD"/>
    <w:rsid w:val="00CA0FFE"/>
    <w:rsid w:val="00CA10EF"/>
    <w:rsid w:val="00CA12E8"/>
    <w:rsid w:val="00CA130E"/>
    <w:rsid w:val="00CA135C"/>
    <w:rsid w:val="00CA157F"/>
    <w:rsid w:val="00CA167F"/>
    <w:rsid w:val="00CA17F8"/>
    <w:rsid w:val="00CA1C9C"/>
    <w:rsid w:val="00CA1D15"/>
    <w:rsid w:val="00CA1DDE"/>
    <w:rsid w:val="00CA23B6"/>
    <w:rsid w:val="00CA24F6"/>
    <w:rsid w:val="00CA27AD"/>
    <w:rsid w:val="00CA295C"/>
    <w:rsid w:val="00CA2B82"/>
    <w:rsid w:val="00CA2C16"/>
    <w:rsid w:val="00CA2FB1"/>
    <w:rsid w:val="00CA3036"/>
    <w:rsid w:val="00CA32E4"/>
    <w:rsid w:val="00CA3334"/>
    <w:rsid w:val="00CA3457"/>
    <w:rsid w:val="00CA3635"/>
    <w:rsid w:val="00CA3CA9"/>
    <w:rsid w:val="00CA449F"/>
    <w:rsid w:val="00CA4542"/>
    <w:rsid w:val="00CA485D"/>
    <w:rsid w:val="00CA4C32"/>
    <w:rsid w:val="00CA4D73"/>
    <w:rsid w:val="00CA4EF6"/>
    <w:rsid w:val="00CA4FA8"/>
    <w:rsid w:val="00CA5165"/>
    <w:rsid w:val="00CA518C"/>
    <w:rsid w:val="00CA5347"/>
    <w:rsid w:val="00CA55B3"/>
    <w:rsid w:val="00CA5A65"/>
    <w:rsid w:val="00CA5E78"/>
    <w:rsid w:val="00CA6225"/>
    <w:rsid w:val="00CA626A"/>
    <w:rsid w:val="00CA642E"/>
    <w:rsid w:val="00CA6659"/>
    <w:rsid w:val="00CA6AC5"/>
    <w:rsid w:val="00CA6E7A"/>
    <w:rsid w:val="00CA7302"/>
    <w:rsid w:val="00CA7356"/>
    <w:rsid w:val="00CA7AE8"/>
    <w:rsid w:val="00CA7F95"/>
    <w:rsid w:val="00CB008A"/>
    <w:rsid w:val="00CB0269"/>
    <w:rsid w:val="00CB02C8"/>
    <w:rsid w:val="00CB0632"/>
    <w:rsid w:val="00CB0FCA"/>
    <w:rsid w:val="00CB1075"/>
    <w:rsid w:val="00CB1921"/>
    <w:rsid w:val="00CB198C"/>
    <w:rsid w:val="00CB1C34"/>
    <w:rsid w:val="00CB1D6B"/>
    <w:rsid w:val="00CB1DA9"/>
    <w:rsid w:val="00CB1F93"/>
    <w:rsid w:val="00CB220D"/>
    <w:rsid w:val="00CB2316"/>
    <w:rsid w:val="00CB239D"/>
    <w:rsid w:val="00CB2CA2"/>
    <w:rsid w:val="00CB37A3"/>
    <w:rsid w:val="00CB385E"/>
    <w:rsid w:val="00CB3C57"/>
    <w:rsid w:val="00CB3CCF"/>
    <w:rsid w:val="00CB3E2A"/>
    <w:rsid w:val="00CB40AA"/>
    <w:rsid w:val="00CB4472"/>
    <w:rsid w:val="00CB44C9"/>
    <w:rsid w:val="00CB4671"/>
    <w:rsid w:val="00CB48C3"/>
    <w:rsid w:val="00CB4E7A"/>
    <w:rsid w:val="00CB4EE9"/>
    <w:rsid w:val="00CB5102"/>
    <w:rsid w:val="00CB5114"/>
    <w:rsid w:val="00CB5626"/>
    <w:rsid w:val="00CB5901"/>
    <w:rsid w:val="00CB5A5E"/>
    <w:rsid w:val="00CB60D7"/>
    <w:rsid w:val="00CB6235"/>
    <w:rsid w:val="00CB645F"/>
    <w:rsid w:val="00CB67B4"/>
    <w:rsid w:val="00CB6F12"/>
    <w:rsid w:val="00CB715A"/>
    <w:rsid w:val="00CB7162"/>
    <w:rsid w:val="00CB742D"/>
    <w:rsid w:val="00CB75F2"/>
    <w:rsid w:val="00CB7A95"/>
    <w:rsid w:val="00CB7C7C"/>
    <w:rsid w:val="00CC0474"/>
    <w:rsid w:val="00CC0597"/>
    <w:rsid w:val="00CC0700"/>
    <w:rsid w:val="00CC082C"/>
    <w:rsid w:val="00CC086A"/>
    <w:rsid w:val="00CC08F7"/>
    <w:rsid w:val="00CC0913"/>
    <w:rsid w:val="00CC0E36"/>
    <w:rsid w:val="00CC10FD"/>
    <w:rsid w:val="00CC1114"/>
    <w:rsid w:val="00CC1271"/>
    <w:rsid w:val="00CC12DD"/>
    <w:rsid w:val="00CC1571"/>
    <w:rsid w:val="00CC178D"/>
    <w:rsid w:val="00CC1B62"/>
    <w:rsid w:val="00CC1B6E"/>
    <w:rsid w:val="00CC1E33"/>
    <w:rsid w:val="00CC1F33"/>
    <w:rsid w:val="00CC1F7B"/>
    <w:rsid w:val="00CC243D"/>
    <w:rsid w:val="00CC273A"/>
    <w:rsid w:val="00CC28A1"/>
    <w:rsid w:val="00CC2A44"/>
    <w:rsid w:val="00CC2F62"/>
    <w:rsid w:val="00CC2FC7"/>
    <w:rsid w:val="00CC2FE0"/>
    <w:rsid w:val="00CC3327"/>
    <w:rsid w:val="00CC3385"/>
    <w:rsid w:val="00CC3873"/>
    <w:rsid w:val="00CC3B60"/>
    <w:rsid w:val="00CC3B93"/>
    <w:rsid w:val="00CC3CD4"/>
    <w:rsid w:val="00CC43E8"/>
    <w:rsid w:val="00CC44AB"/>
    <w:rsid w:val="00CC4C24"/>
    <w:rsid w:val="00CC4E34"/>
    <w:rsid w:val="00CC51C3"/>
    <w:rsid w:val="00CC54BC"/>
    <w:rsid w:val="00CC5670"/>
    <w:rsid w:val="00CC58AD"/>
    <w:rsid w:val="00CC5A7D"/>
    <w:rsid w:val="00CC5CE9"/>
    <w:rsid w:val="00CC6061"/>
    <w:rsid w:val="00CC61B4"/>
    <w:rsid w:val="00CC62CB"/>
    <w:rsid w:val="00CC635B"/>
    <w:rsid w:val="00CC6D4E"/>
    <w:rsid w:val="00CC7216"/>
    <w:rsid w:val="00CC73BC"/>
    <w:rsid w:val="00CC75B9"/>
    <w:rsid w:val="00CC7C20"/>
    <w:rsid w:val="00CC7EF7"/>
    <w:rsid w:val="00CD081D"/>
    <w:rsid w:val="00CD0A39"/>
    <w:rsid w:val="00CD0B6C"/>
    <w:rsid w:val="00CD14BF"/>
    <w:rsid w:val="00CD16BB"/>
    <w:rsid w:val="00CD178B"/>
    <w:rsid w:val="00CD23F0"/>
    <w:rsid w:val="00CD24DB"/>
    <w:rsid w:val="00CD25CF"/>
    <w:rsid w:val="00CD2D5E"/>
    <w:rsid w:val="00CD3304"/>
    <w:rsid w:val="00CD3794"/>
    <w:rsid w:val="00CD3940"/>
    <w:rsid w:val="00CD3CE4"/>
    <w:rsid w:val="00CD3D8A"/>
    <w:rsid w:val="00CD3DF1"/>
    <w:rsid w:val="00CD45E6"/>
    <w:rsid w:val="00CD4697"/>
    <w:rsid w:val="00CD5302"/>
    <w:rsid w:val="00CD5500"/>
    <w:rsid w:val="00CD58BD"/>
    <w:rsid w:val="00CD59C7"/>
    <w:rsid w:val="00CD59F4"/>
    <w:rsid w:val="00CD5B74"/>
    <w:rsid w:val="00CD5C6C"/>
    <w:rsid w:val="00CD6109"/>
    <w:rsid w:val="00CD67DB"/>
    <w:rsid w:val="00CD6919"/>
    <w:rsid w:val="00CD73F8"/>
    <w:rsid w:val="00CD7BD1"/>
    <w:rsid w:val="00CD7D1C"/>
    <w:rsid w:val="00CD7FEF"/>
    <w:rsid w:val="00CE0704"/>
    <w:rsid w:val="00CE084E"/>
    <w:rsid w:val="00CE0B66"/>
    <w:rsid w:val="00CE0B88"/>
    <w:rsid w:val="00CE1151"/>
    <w:rsid w:val="00CE1300"/>
    <w:rsid w:val="00CE141F"/>
    <w:rsid w:val="00CE1539"/>
    <w:rsid w:val="00CE18D3"/>
    <w:rsid w:val="00CE1908"/>
    <w:rsid w:val="00CE1969"/>
    <w:rsid w:val="00CE19B5"/>
    <w:rsid w:val="00CE1B2E"/>
    <w:rsid w:val="00CE1CF8"/>
    <w:rsid w:val="00CE25C4"/>
    <w:rsid w:val="00CE3129"/>
    <w:rsid w:val="00CE3E7D"/>
    <w:rsid w:val="00CE4195"/>
    <w:rsid w:val="00CE41AF"/>
    <w:rsid w:val="00CE4403"/>
    <w:rsid w:val="00CE4641"/>
    <w:rsid w:val="00CE4C16"/>
    <w:rsid w:val="00CE4CEA"/>
    <w:rsid w:val="00CE4D6A"/>
    <w:rsid w:val="00CE4FFF"/>
    <w:rsid w:val="00CE53AD"/>
    <w:rsid w:val="00CE5478"/>
    <w:rsid w:val="00CE589E"/>
    <w:rsid w:val="00CE59F5"/>
    <w:rsid w:val="00CE5B0A"/>
    <w:rsid w:val="00CE60DA"/>
    <w:rsid w:val="00CE64AB"/>
    <w:rsid w:val="00CE65F2"/>
    <w:rsid w:val="00CE6812"/>
    <w:rsid w:val="00CE6A69"/>
    <w:rsid w:val="00CE6DF6"/>
    <w:rsid w:val="00CE6E63"/>
    <w:rsid w:val="00CE72C0"/>
    <w:rsid w:val="00CE7486"/>
    <w:rsid w:val="00CE748C"/>
    <w:rsid w:val="00CE7A50"/>
    <w:rsid w:val="00CE7B40"/>
    <w:rsid w:val="00CF00BE"/>
    <w:rsid w:val="00CF0340"/>
    <w:rsid w:val="00CF0483"/>
    <w:rsid w:val="00CF097A"/>
    <w:rsid w:val="00CF0A71"/>
    <w:rsid w:val="00CF0AB7"/>
    <w:rsid w:val="00CF0C43"/>
    <w:rsid w:val="00CF1155"/>
    <w:rsid w:val="00CF1159"/>
    <w:rsid w:val="00CF1313"/>
    <w:rsid w:val="00CF13E6"/>
    <w:rsid w:val="00CF1615"/>
    <w:rsid w:val="00CF1823"/>
    <w:rsid w:val="00CF1A4B"/>
    <w:rsid w:val="00CF1E00"/>
    <w:rsid w:val="00CF206D"/>
    <w:rsid w:val="00CF2489"/>
    <w:rsid w:val="00CF2658"/>
    <w:rsid w:val="00CF2790"/>
    <w:rsid w:val="00CF282A"/>
    <w:rsid w:val="00CF2C12"/>
    <w:rsid w:val="00CF30E6"/>
    <w:rsid w:val="00CF3B48"/>
    <w:rsid w:val="00CF440F"/>
    <w:rsid w:val="00CF47D5"/>
    <w:rsid w:val="00CF47FA"/>
    <w:rsid w:val="00CF4D53"/>
    <w:rsid w:val="00CF4FC3"/>
    <w:rsid w:val="00CF5106"/>
    <w:rsid w:val="00CF52E2"/>
    <w:rsid w:val="00CF5A55"/>
    <w:rsid w:val="00CF5B81"/>
    <w:rsid w:val="00CF6446"/>
    <w:rsid w:val="00CF6568"/>
    <w:rsid w:val="00CF7076"/>
    <w:rsid w:val="00CF76A1"/>
    <w:rsid w:val="00CF771A"/>
    <w:rsid w:val="00CF7A40"/>
    <w:rsid w:val="00CF7AE6"/>
    <w:rsid w:val="00CF7D08"/>
    <w:rsid w:val="00CF7F6D"/>
    <w:rsid w:val="00D00098"/>
    <w:rsid w:val="00D00CB9"/>
    <w:rsid w:val="00D010B0"/>
    <w:rsid w:val="00D018F5"/>
    <w:rsid w:val="00D01966"/>
    <w:rsid w:val="00D01FA3"/>
    <w:rsid w:val="00D01FC1"/>
    <w:rsid w:val="00D01FE3"/>
    <w:rsid w:val="00D0208E"/>
    <w:rsid w:val="00D023C7"/>
    <w:rsid w:val="00D025BC"/>
    <w:rsid w:val="00D02AA4"/>
    <w:rsid w:val="00D02B5A"/>
    <w:rsid w:val="00D02BD4"/>
    <w:rsid w:val="00D02C01"/>
    <w:rsid w:val="00D02DD4"/>
    <w:rsid w:val="00D03194"/>
    <w:rsid w:val="00D0408B"/>
    <w:rsid w:val="00D04274"/>
    <w:rsid w:val="00D04332"/>
    <w:rsid w:val="00D04412"/>
    <w:rsid w:val="00D045D7"/>
    <w:rsid w:val="00D04C7E"/>
    <w:rsid w:val="00D0514B"/>
    <w:rsid w:val="00D05194"/>
    <w:rsid w:val="00D057CF"/>
    <w:rsid w:val="00D057EB"/>
    <w:rsid w:val="00D05E0C"/>
    <w:rsid w:val="00D05F73"/>
    <w:rsid w:val="00D06355"/>
    <w:rsid w:val="00D06C9E"/>
    <w:rsid w:val="00D06EE1"/>
    <w:rsid w:val="00D06F38"/>
    <w:rsid w:val="00D06F87"/>
    <w:rsid w:val="00D06FCF"/>
    <w:rsid w:val="00D07021"/>
    <w:rsid w:val="00D075E2"/>
    <w:rsid w:val="00D07943"/>
    <w:rsid w:val="00D07AAA"/>
    <w:rsid w:val="00D07F93"/>
    <w:rsid w:val="00D10BEA"/>
    <w:rsid w:val="00D119BD"/>
    <w:rsid w:val="00D11CED"/>
    <w:rsid w:val="00D12356"/>
    <w:rsid w:val="00D12474"/>
    <w:rsid w:val="00D12B93"/>
    <w:rsid w:val="00D12BDC"/>
    <w:rsid w:val="00D1324B"/>
    <w:rsid w:val="00D13379"/>
    <w:rsid w:val="00D135D1"/>
    <w:rsid w:val="00D136A1"/>
    <w:rsid w:val="00D1385C"/>
    <w:rsid w:val="00D138CB"/>
    <w:rsid w:val="00D13A43"/>
    <w:rsid w:val="00D13BC4"/>
    <w:rsid w:val="00D1418A"/>
    <w:rsid w:val="00D14F20"/>
    <w:rsid w:val="00D15455"/>
    <w:rsid w:val="00D159DB"/>
    <w:rsid w:val="00D15BBF"/>
    <w:rsid w:val="00D15BC5"/>
    <w:rsid w:val="00D15CEF"/>
    <w:rsid w:val="00D15E1A"/>
    <w:rsid w:val="00D1613C"/>
    <w:rsid w:val="00D16732"/>
    <w:rsid w:val="00D16A26"/>
    <w:rsid w:val="00D16A47"/>
    <w:rsid w:val="00D16E41"/>
    <w:rsid w:val="00D16EFE"/>
    <w:rsid w:val="00D173AB"/>
    <w:rsid w:val="00D17526"/>
    <w:rsid w:val="00D1756F"/>
    <w:rsid w:val="00D176E1"/>
    <w:rsid w:val="00D17702"/>
    <w:rsid w:val="00D17837"/>
    <w:rsid w:val="00D20021"/>
    <w:rsid w:val="00D207AB"/>
    <w:rsid w:val="00D207B1"/>
    <w:rsid w:val="00D20853"/>
    <w:rsid w:val="00D20F49"/>
    <w:rsid w:val="00D21234"/>
    <w:rsid w:val="00D2144A"/>
    <w:rsid w:val="00D218FA"/>
    <w:rsid w:val="00D219A0"/>
    <w:rsid w:val="00D21EBE"/>
    <w:rsid w:val="00D21F9D"/>
    <w:rsid w:val="00D22185"/>
    <w:rsid w:val="00D22276"/>
    <w:rsid w:val="00D222D7"/>
    <w:rsid w:val="00D22881"/>
    <w:rsid w:val="00D22F9F"/>
    <w:rsid w:val="00D230D4"/>
    <w:rsid w:val="00D231D0"/>
    <w:rsid w:val="00D23E28"/>
    <w:rsid w:val="00D240A8"/>
    <w:rsid w:val="00D2486E"/>
    <w:rsid w:val="00D24ABD"/>
    <w:rsid w:val="00D24E12"/>
    <w:rsid w:val="00D2507F"/>
    <w:rsid w:val="00D25198"/>
    <w:rsid w:val="00D25803"/>
    <w:rsid w:val="00D2581B"/>
    <w:rsid w:val="00D26613"/>
    <w:rsid w:val="00D26628"/>
    <w:rsid w:val="00D268DF"/>
    <w:rsid w:val="00D269F6"/>
    <w:rsid w:val="00D26B93"/>
    <w:rsid w:val="00D27128"/>
    <w:rsid w:val="00D27197"/>
    <w:rsid w:val="00D271C2"/>
    <w:rsid w:val="00D2727E"/>
    <w:rsid w:val="00D27863"/>
    <w:rsid w:val="00D27C91"/>
    <w:rsid w:val="00D3014F"/>
    <w:rsid w:val="00D3070E"/>
    <w:rsid w:val="00D30835"/>
    <w:rsid w:val="00D31514"/>
    <w:rsid w:val="00D315FB"/>
    <w:rsid w:val="00D315FE"/>
    <w:rsid w:val="00D31601"/>
    <w:rsid w:val="00D3168F"/>
    <w:rsid w:val="00D31DF1"/>
    <w:rsid w:val="00D325F6"/>
    <w:rsid w:val="00D3306F"/>
    <w:rsid w:val="00D331D2"/>
    <w:rsid w:val="00D333F5"/>
    <w:rsid w:val="00D3340E"/>
    <w:rsid w:val="00D3383A"/>
    <w:rsid w:val="00D343D3"/>
    <w:rsid w:val="00D34FE0"/>
    <w:rsid w:val="00D3502C"/>
    <w:rsid w:val="00D351C4"/>
    <w:rsid w:val="00D35527"/>
    <w:rsid w:val="00D3565B"/>
    <w:rsid w:val="00D35742"/>
    <w:rsid w:val="00D35A05"/>
    <w:rsid w:val="00D35A44"/>
    <w:rsid w:val="00D36494"/>
    <w:rsid w:val="00D36832"/>
    <w:rsid w:val="00D36D3F"/>
    <w:rsid w:val="00D36E85"/>
    <w:rsid w:val="00D36F07"/>
    <w:rsid w:val="00D37168"/>
    <w:rsid w:val="00D37827"/>
    <w:rsid w:val="00D37FE1"/>
    <w:rsid w:val="00D400B4"/>
    <w:rsid w:val="00D403F7"/>
    <w:rsid w:val="00D406EC"/>
    <w:rsid w:val="00D40A39"/>
    <w:rsid w:val="00D40B3B"/>
    <w:rsid w:val="00D40F80"/>
    <w:rsid w:val="00D4105F"/>
    <w:rsid w:val="00D410AD"/>
    <w:rsid w:val="00D411E1"/>
    <w:rsid w:val="00D413FD"/>
    <w:rsid w:val="00D41470"/>
    <w:rsid w:val="00D415C3"/>
    <w:rsid w:val="00D41933"/>
    <w:rsid w:val="00D4223A"/>
    <w:rsid w:val="00D42365"/>
    <w:rsid w:val="00D42B6F"/>
    <w:rsid w:val="00D42CFD"/>
    <w:rsid w:val="00D431C0"/>
    <w:rsid w:val="00D439CD"/>
    <w:rsid w:val="00D43C0F"/>
    <w:rsid w:val="00D44019"/>
    <w:rsid w:val="00D4445F"/>
    <w:rsid w:val="00D4447F"/>
    <w:rsid w:val="00D445F4"/>
    <w:rsid w:val="00D44C90"/>
    <w:rsid w:val="00D44CDD"/>
    <w:rsid w:val="00D44DCF"/>
    <w:rsid w:val="00D45380"/>
    <w:rsid w:val="00D45385"/>
    <w:rsid w:val="00D45AB8"/>
    <w:rsid w:val="00D460FA"/>
    <w:rsid w:val="00D46346"/>
    <w:rsid w:val="00D467AB"/>
    <w:rsid w:val="00D46C80"/>
    <w:rsid w:val="00D46D40"/>
    <w:rsid w:val="00D46E65"/>
    <w:rsid w:val="00D4712E"/>
    <w:rsid w:val="00D4713F"/>
    <w:rsid w:val="00D4727D"/>
    <w:rsid w:val="00D473B2"/>
    <w:rsid w:val="00D47760"/>
    <w:rsid w:val="00D47892"/>
    <w:rsid w:val="00D479A0"/>
    <w:rsid w:val="00D47C5B"/>
    <w:rsid w:val="00D47D7C"/>
    <w:rsid w:val="00D47E2F"/>
    <w:rsid w:val="00D47E6E"/>
    <w:rsid w:val="00D50186"/>
    <w:rsid w:val="00D50234"/>
    <w:rsid w:val="00D5058C"/>
    <w:rsid w:val="00D50A5F"/>
    <w:rsid w:val="00D50CCF"/>
    <w:rsid w:val="00D50E07"/>
    <w:rsid w:val="00D50F1B"/>
    <w:rsid w:val="00D50FCE"/>
    <w:rsid w:val="00D515EE"/>
    <w:rsid w:val="00D51853"/>
    <w:rsid w:val="00D51C62"/>
    <w:rsid w:val="00D51C6E"/>
    <w:rsid w:val="00D52250"/>
    <w:rsid w:val="00D531B4"/>
    <w:rsid w:val="00D53210"/>
    <w:rsid w:val="00D532C3"/>
    <w:rsid w:val="00D5384C"/>
    <w:rsid w:val="00D538A6"/>
    <w:rsid w:val="00D538B1"/>
    <w:rsid w:val="00D53AAE"/>
    <w:rsid w:val="00D53B99"/>
    <w:rsid w:val="00D53D3D"/>
    <w:rsid w:val="00D53EA8"/>
    <w:rsid w:val="00D54074"/>
    <w:rsid w:val="00D54A56"/>
    <w:rsid w:val="00D54AB5"/>
    <w:rsid w:val="00D54D38"/>
    <w:rsid w:val="00D54D4B"/>
    <w:rsid w:val="00D55AB1"/>
    <w:rsid w:val="00D55C87"/>
    <w:rsid w:val="00D5605E"/>
    <w:rsid w:val="00D5608A"/>
    <w:rsid w:val="00D565A8"/>
    <w:rsid w:val="00D56DE3"/>
    <w:rsid w:val="00D56DFD"/>
    <w:rsid w:val="00D5735F"/>
    <w:rsid w:val="00D57647"/>
    <w:rsid w:val="00D577D4"/>
    <w:rsid w:val="00D57915"/>
    <w:rsid w:val="00D605FC"/>
    <w:rsid w:val="00D606EA"/>
    <w:rsid w:val="00D60968"/>
    <w:rsid w:val="00D60A92"/>
    <w:rsid w:val="00D60B6C"/>
    <w:rsid w:val="00D613B7"/>
    <w:rsid w:val="00D61471"/>
    <w:rsid w:val="00D614E5"/>
    <w:rsid w:val="00D6192B"/>
    <w:rsid w:val="00D61A43"/>
    <w:rsid w:val="00D61ADE"/>
    <w:rsid w:val="00D61D09"/>
    <w:rsid w:val="00D61D36"/>
    <w:rsid w:val="00D62723"/>
    <w:rsid w:val="00D62921"/>
    <w:rsid w:val="00D62B3A"/>
    <w:rsid w:val="00D62BD4"/>
    <w:rsid w:val="00D62F44"/>
    <w:rsid w:val="00D62F88"/>
    <w:rsid w:val="00D632C1"/>
    <w:rsid w:val="00D63400"/>
    <w:rsid w:val="00D63AD8"/>
    <w:rsid w:val="00D63C22"/>
    <w:rsid w:val="00D640FE"/>
    <w:rsid w:val="00D6412C"/>
    <w:rsid w:val="00D642A9"/>
    <w:rsid w:val="00D64621"/>
    <w:rsid w:val="00D649AC"/>
    <w:rsid w:val="00D64A20"/>
    <w:rsid w:val="00D64B94"/>
    <w:rsid w:val="00D64DA7"/>
    <w:rsid w:val="00D64E7C"/>
    <w:rsid w:val="00D64EB5"/>
    <w:rsid w:val="00D64FBB"/>
    <w:rsid w:val="00D651ED"/>
    <w:rsid w:val="00D65473"/>
    <w:rsid w:val="00D65587"/>
    <w:rsid w:val="00D6560A"/>
    <w:rsid w:val="00D6575C"/>
    <w:rsid w:val="00D659F3"/>
    <w:rsid w:val="00D65BA1"/>
    <w:rsid w:val="00D6609E"/>
    <w:rsid w:val="00D667E4"/>
    <w:rsid w:val="00D66986"/>
    <w:rsid w:val="00D669A9"/>
    <w:rsid w:val="00D669BC"/>
    <w:rsid w:val="00D6719D"/>
    <w:rsid w:val="00D67331"/>
    <w:rsid w:val="00D677B1"/>
    <w:rsid w:val="00D67834"/>
    <w:rsid w:val="00D70116"/>
    <w:rsid w:val="00D70284"/>
    <w:rsid w:val="00D7141B"/>
    <w:rsid w:val="00D714A4"/>
    <w:rsid w:val="00D71586"/>
    <w:rsid w:val="00D7164E"/>
    <w:rsid w:val="00D71816"/>
    <w:rsid w:val="00D71924"/>
    <w:rsid w:val="00D71C7B"/>
    <w:rsid w:val="00D71D2E"/>
    <w:rsid w:val="00D71E29"/>
    <w:rsid w:val="00D71F69"/>
    <w:rsid w:val="00D721E7"/>
    <w:rsid w:val="00D725D7"/>
    <w:rsid w:val="00D72794"/>
    <w:rsid w:val="00D72BEE"/>
    <w:rsid w:val="00D72D39"/>
    <w:rsid w:val="00D736D7"/>
    <w:rsid w:val="00D73717"/>
    <w:rsid w:val="00D739AE"/>
    <w:rsid w:val="00D73F8E"/>
    <w:rsid w:val="00D742C1"/>
    <w:rsid w:val="00D7462E"/>
    <w:rsid w:val="00D74B66"/>
    <w:rsid w:val="00D74F3F"/>
    <w:rsid w:val="00D75060"/>
    <w:rsid w:val="00D751E9"/>
    <w:rsid w:val="00D75658"/>
    <w:rsid w:val="00D75AB5"/>
    <w:rsid w:val="00D75CE9"/>
    <w:rsid w:val="00D75EB5"/>
    <w:rsid w:val="00D75F7B"/>
    <w:rsid w:val="00D76057"/>
    <w:rsid w:val="00D76515"/>
    <w:rsid w:val="00D768AD"/>
    <w:rsid w:val="00D768B1"/>
    <w:rsid w:val="00D76CA3"/>
    <w:rsid w:val="00D76F57"/>
    <w:rsid w:val="00D77300"/>
    <w:rsid w:val="00D774FD"/>
    <w:rsid w:val="00D7781A"/>
    <w:rsid w:val="00D77A2D"/>
    <w:rsid w:val="00D77A4E"/>
    <w:rsid w:val="00D8011C"/>
    <w:rsid w:val="00D804AB"/>
    <w:rsid w:val="00D8056E"/>
    <w:rsid w:val="00D80639"/>
    <w:rsid w:val="00D80874"/>
    <w:rsid w:val="00D80D7D"/>
    <w:rsid w:val="00D810E6"/>
    <w:rsid w:val="00D8135F"/>
    <w:rsid w:val="00D81369"/>
    <w:rsid w:val="00D81615"/>
    <w:rsid w:val="00D8162B"/>
    <w:rsid w:val="00D81638"/>
    <w:rsid w:val="00D81780"/>
    <w:rsid w:val="00D818E0"/>
    <w:rsid w:val="00D819B0"/>
    <w:rsid w:val="00D81BD1"/>
    <w:rsid w:val="00D81C62"/>
    <w:rsid w:val="00D81CD9"/>
    <w:rsid w:val="00D82658"/>
    <w:rsid w:val="00D82B60"/>
    <w:rsid w:val="00D83074"/>
    <w:rsid w:val="00D8326D"/>
    <w:rsid w:val="00D83476"/>
    <w:rsid w:val="00D8349F"/>
    <w:rsid w:val="00D83530"/>
    <w:rsid w:val="00D8363F"/>
    <w:rsid w:val="00D83C70"/>
    <w:rsid w:val="00D83D4C"/>
    <w:rsid w:val="00D8408E"/>
    <w:rsid w:val="00D84192"/>
    <w:rsid w:val="00D841DA"/>
    <w:rsid w:val="00D841E3"/>
    <w:rsid w:val="00D8422A"/>
    <w:rsid w:val="00D84312"/>
    <w:rsid w:val="00D84519"/>
    <w:rsid w:val="00D849B6"/>
    <w:rsid w:val="00D84D50"/>
    <w:rsid w:val="00D855D0"/>
    <w:rsid w:val="00D855F0"/>
    <w:rsid w:val="00D8562F"/>
    <w:rsid w:val="00D8568C"/>
    <w:rsid w:val="00D85762"/>
    <w:rsid w:val="00D8581F"/>
    <w:rsid w:val="00D858A7"/>
    <w:rsid w:val="00D858D6"/>
    <w:rsid w:val="00D85B7C"/>
    <w:rsid w:val="00D85D36"/>
    <w:rsid w:val="00D863E1"/>
    <w:rsid w:val="00D86820"/>
    <w:rsid w:val="00D86894"/>
    <w:rsid w:val="00D86B1B"/>
    <w:rsid w:val="00D86DB2"/>
    <w:rsid w:val="00D86DBD"/>
    <w:rsid w:val="00D86FC3"/>
    <w:rsid w:val="00D8721B"/>
    <w:rsid w:val="00D87410"/>
    <w:rsid w:val="00D87699"/>
    <w:rsid w:val="00D879AF"/>
    <w:rsid w:val="00D87BA4"/>
    <w:rsid w:val="00D87BAD"/>
    <w:rsid w:val="00D87C7C"/>
    <w:rsid w:val="00D87C9F"/>
    <w:rsid w:val="00D87DD5"/>
    <w:rsid w:val="00D87E97"/>
    <w:rsid w:val="00D9006E"/>
    <w:rsid w:val="00D9051B"/>
    <w:rsid w:val="00D906DE"/>
    <w:rsid w:val="00D90745"/>
    <w:rsid w:val="00D9090A"/>
    <w:rsid w:val="00D90EE9"/>
    <w:rsid w:val="00D911BA"/>
    <w:rsid w:val="00D9147B"/>
    <w:rsid w:val="00D916E6"/>
    <w:rsid w:val="00D91C4E"/>
    <w:rsid w:val="00D922FA"/>
    <w:rsid w:val="00D9243F"/>
    <w:rsid w:val="00D930CE"/>
    <w:rsid w:val="00D934BD"/>
    <w:rsid w:val="00D93678"/>
    <w:rsid w:val="00D93A8B"/>
    <w:rsid w:val="00D93F8A"/>
    <w:rsid w:val="00D94F47"/>
    <w:rsid w:val="00D95157"/>
    <w:rsid w:val="00D955B3"/>
    <w:rsid w:val="00D957CA"/>
    <w:rsid w:val="00D9584F"/>
    <w:rsid w:val="00D95C30"/>
    <w:rsid w:val="00D95FA3"/>
    <w:rsid w:val="00D960E3"/>
    <w:rsid w:val="00D96546"/>
    <w:rsid w:val="00D969FE"/>
    <w:rsid w:val="00D96C80"/>
    <w:rsid w:val="00D96E1B"/>
    <w:rsid w:val="00D97197"/>
    <w:rsid w:val="00D9746A"/>
    <w:rsid w:val="00D974C7"/>
    <w:rsid w:val="00D979E1"/>
    <w:rsid w:val="00D97A83"/>
    <w:rsid w:val="00D97B90"/>
    <w:rsid w:val="00D97BF5"/>
    <w:rsid w:val="00D97D95"/>
    <w:rsid w:val="00DA017F"/>
    <w:rsid w:val="00DA019A"/>
    <w:rsid w:val="00DA031D"/>
    <w:rsid w:val="00DA03D0"/>
    <w:rsid w:val="00DA0A2B"/>
    <w:rsid w:val="00DA0A7C"/>
    <w:rsid w:val="00DA0B24"/>
    <w:rsid w:val="00DA0C5A"/>
    <w:rsid w:val="00DA0E85"/>
    <w:rsid w:val="00DA0F7A"/>
    <w:rsid w:val="00DA114A"/>
    <w:rsid w:val="00DA13CF"/>
    <w:rsid w:val="00DA1694"/>
    <w:rsid w:val="00DA180F"/>
    <w:rsid w:val="00DA1AA9"/>
    <w:rsid w:val="00DA1C26"/>
    <w:rsid w:val="00DA20C2"/>
    <w:rsid w:val="00DA229D"/>
    <w:rsid w:val="00DA26D7"/>
    <w:rsid w:val="00DA286D"/>
    <w:rsid w:val="00DA2908"/>
    <w:rsid w:val="00DA2CB1"/>
    <w:rsid w:val="00DA30E3"/>
    <w:rsid w:val="00DA3309"/>
    <w:rsid w:val="00DA3833"/>
    <w:rsid w:val="00DA3CDA"/>
    <w:rsid w:val="00DA3DCC"/>
    <w:rsid w:val="00DA3FA0"/>
    <w:rsid w:val="00DA423B"/>
    <w:rsid w:val="00DA4952"/>
    <w:rsid w:val="00DA49A9"/>
    <w:rsid w:val="00DA4A91"/>
    <w:rsid w:val="00DA5055"/>
    <w:rsid w:val="00DA525D"/>
    <w:rsid w:val="00DA52B9"/>
    <w:rsid w:val="00DA5312"/>
    <w:rsid w:val="00DA54F0"/>
    <w:rsid w:val="00DA55AA"/>
    <w:rsid w:val="00DA58AD"/>
    <w:rsid w:val="00DA58C3"/>
    <w:rsid w:val="00DA5E11"/>
    <w:rsid w:val="00DA5E29"/>
    <w:rsid w:val="00DA619C"/>
    <w:rsid w:val="00DA6399"/>
    <w:rsid w:val="00DA66A0"/>
    <w:rsid w:val="00DA71CA"/>
    <w:rsid w:val="00DA7500"/>
    <w:rsid w:val="00DA761D"/>
    <w:rsid w:val="00DA781A"/>
    <w:rsid w:val="00DA78AA"/>
    <w:rsid w:val="00DA78F7"/>
    <w:rsid w:val="00DA7B07"/>
    <w:rsid w:val="00DA7D21"/>
    <w:rsid w:val="00DB0179"/>
    <w:rsid w:val="00DB032E"/>
    <w:rsid w:val="00DB07DE"/>
    <w:rsid w:val="00DB0C12"/>
    <w:rsid w:val="00DB0C15"/>
    <w:rsid w:val="00DB0CC1"/>
    <w:rsid w:val="00DB0D7D"/>
    <w:rsid w:val="00DB0ECD"/>
    <w:rsid w:val="00DB1130"/>
    <w:rsid w:val="00DB1335"/>
    <w:rsid w:val="00DB1A6E"/>
    <w:rsid w:val="00DB1F89"/>
    <w:rsid w:val="00DB20BC"/>
    <w:rsid w:val="00DB2972"/>
    <w:rsid w:val="00DB2AFB"/>
    <w:rsid w:val="00DB3410"/>
    <w:rsid w:val="00DB35DB"/>
    <w:rsid w:val="00DB3838"/>
    <w:rsid w:val="00DB3882"/>
    <w:rsid w:val="00DB3B77"/>
    <w:rsid w:val="00DB3D89"/>
    <w:rsid w:val="00DB3D9E"/>
    <w:rsid w:val="00DB408A"/>
    <w:rsid w:val="00DB467C"/>
    <w:rsid w:val="00DB4735"/>
    <w:rsid w:val="00DB4CFB"/>
    <w:rsid w:val="00DB514C"/>
    <w:rsid w:val="00DB5694"/>
    <w:rsid w:val="00DB56F7"/>
    <w:rsid w:val="00DB598B"/>
    <w:rsid w:val="00DB598E"/>
    <w:rsid w:val="00DB5A72"/>
    <w:rsid w:val="00DB5D33"/>
    <w:rsid w:val="00DB6149"/>
    <w:rsid w:val="00DB645D"/>
    <w:rsid w:val="00DB6628"/>
    <w:rsid w:val="00DB6A51"/>
    <w:rsid w:val="00DB6F06"/>
    <w:rsid w:val="00DB6FF0"/>
    <w:rsid w:val="00DB7B5E"/>
    <w:rsid w:val="00DB7C1F"/>
    <w:rsid w:val="00DB7EB0"/>
    <w:rsid w:val="00DB7FFB"/>
    <w:rsid w:val="00DC07BB"/>
    <w:rsid w:val="00DC1382"/>
    <w:rsid w:val="00DC157B"/>
    <w:rsid w:val="00DC1597"/>
    <w:rsid w:val="00DC1895"/>
    <w:rsid w:val="00DC1E25"/>
    <w:rsid w:val="00DC1F68"/>
    <w:rsid w:val="00DC2145"/>
    <w:rsid w:val="00DC2553"/>
    <w:rsid w:val="00DC255B"/>
    <w:rsid w:val="00DC2A56"/>
    <w:rsid w:val="00DC2C75"/>
    <w:rsid w:val="00DC2EDB"/>
    <w:rsid w:val="00DC30B5"/>
    <w:rsid w:val="00DC340A"/>
    <w:rsid w:val="00DC356F"/>
    <w:rsid w:val="00DC35C5"/>
    <w:rsid w:val="00DC38FB"/>
    <w:rsid w:val="00DC40D9"/>
    <w:rsid w:val="00DC52CD"/>
    <w:rsid w:val="00DC5523"/>
    <w:rsid w:val="00DC5732"/>
    <w:rsid w:val="00DC5C9A"/>
    <w:rsid w:val="00DC5D1A"/>
    <w:rsid w:val="00DC6300"/>
    <w:rsid w:val="00DC6499"/>
    <w:rsid w:val="00DC66B7"/>
    <w:rsid w:val="00DC671B"/>
    <w:rsid w:val="00DC6A4C"/>
    <w:rsid w:val="00DC6E27"/>
    <w:rsid w:val="00DC73C5"/>
    <w:rsid w:val="00DC7672"/>
    <w:rsid w:val="00DC76BC"/>
    <w:rsid w:val="00DC7D0A"/>
    <w:rsid w:val="00DD009C"/>
    <w:rsid w:val="00DD041C"/>
    <w:rsid w:val="00DD05CC"/>
    <w:rsid w:val="00DD07AE"/>
    <w:rsid w:val="00DD08BB"/>
    <w:rsid w:val="00DD09AF"/>
    <w:rsid w:val="00DD0D09"/>
    <w:rsid w:val="00DD0FA1"/>
    <w:rsid w:val="00DD103B"/>
    <w:rsid w:val="00DD1298"/>
    <w:rsid w:val="00DD12E3"/>
    <w:rsid w:val="00DD13BC"/>
    <w:rsid w:val="00DD14F8"/>
    <w:rsid w:val="00DD17FF"/>
    <w:rsid w:val="00DD1AFC"/>
    <w:rsid w:val="00DD1B31"/>
    <w:rsid w:val="00DD1D2E"/>
    <w:rsid w:val="00DD1EFC"/>
    <w:rsid w:val="00DD1F0F"/>
    <w:rsid w:val="00DD2B3B"/>
    <w:rsid w:val="00DD31F7"/>
    <w:rsid w:val="00DD34D0"/>
    <w:rsid w:val="00DD3B5D"/>
    <w:rsid w:val="00DD3B74"/>
    <w:rsid w:val="00DD429E"/>
    <w:rsid w:val="00DD44B2"/>
    <w:rsid w:val="00DD44EC"/>
    <w:rsid w:val="00DD4560"/>
    <w:rsid w:val="00DD4633"/>
    <w:rsid w:val="00DD4B0C"/>
    <w:rsid w:val="00DD4CE3"/>
    <w:rsid w:val="00DD4F5D"/>
    <w:rsid w:val="00DD5503"/>
    <w:rsid w:val="00DD5678"/>
    <w:rsid w:val="00DD57C5"/>
    <w:rsid w:val="00DD603D"/>
    <w:rsid w:val="00DD629B"/>
    <w:rsid w:val="00DD65B0"/>
    <w:rsid w:val="00DD65C3"/>
    <w:rsid w:val="00DD685B"/>
    <w:rsid w:val="00DD6F19"/>
    <w:rsid w:val="00DD766B"/>
    <w:rsid w:val="00DD7836"/>
    <w:rsid w:val="00DD7B69"/>
    <w:rsid w:val="00DD7CFE"/>
    <w:rsid w:val="00DD7F4A"/>
    <w:rsid w:val="00DE0432"/>
    <w:rsid w:val="00DE0748"/>
    <w:rsid w:val="00DE07B0"/>
    <w:rsid w:val="00DE0A52"/>
    <w:rsid w:val="00DE0A6A"/>
    <w:rsid w:val="00DE1335"/>
    <w:rsid w:val="00DE1390"/>
    <w:rsid w:val="00DE1B8A"/>
    <w:rsid w:val="00DE1CEC"/>
    <w:rsid w:val="00DE1F87"/>
    <w:rsid w:val="00DE223F"/>
    <w:rsid w:val="00DE2376"/>
    <w:rsid w:val="00DE2BA3"/>
    <w:rsid w:val="00DE30BA"/>
    <w:rsid w:val="00DE3815"/>
    <w:rsid w:val="00DE3ECB"/>
    <w:rsid w:val="00DE3F14"/>
    <w:rsid w:val="00DE3F58"/>
    <w:rsid w:val="00DE41CE"/>
    <w:rsid w:val="00DE4223"/>
    <w:rsid w:val="00DE46D5"/>
    <w:rsid w:val="00DE4864"/>
    <w:rsid w:val="00DE48FA"/>
    <w:rsid w:val="00DE4AAC"/>
    <w:rsid w:val="00DE4D8B"/>
    <w:rsid w:val="00DE4D9A"/>
    <w:rsid w:val="00DE5113"/>
    <w:rsid w:val="00DE51FC"/>
    <w:rsid w:val="00DE5323"/>
    <w:rsid w:val="00DE548C"/>
    <w:rsid w:val="00DE560E"/>
    <w:rsid w:val="00DE5764"/>
    <w:rsid w:val="00DE5B67"/>
    <w:rsid w:val="00DE5C5A"/>
    <w:rsid w:val="00DE5D87"/>
    <w:rsid w:val="00DE5D9B"/>
    <w:rsid w:val="00DE6098"/>
    <w:rsid w:val="00DE609B"/>
    <w:rsid w:val="00DE61E0"/>
    <w:rsid w:val="00DE66AA"/>
    <w:rsid w:val="00DE6925"/>
    <w:rsid w:val="00DE7113"/>
    <w:rsid w:val="00DE7320"/>
    <w:rsid w:val="00DE73A4"/>
    <w:rsid w:val="00DE7401"/>
    <w:rsid w:val="00DE7547"/>
    <w:rsid w:val="00DE7714"/>
    <w:rsid w:val="00DE78D4"/>
    <w:rsid w:val="00DE7AA9"/>
    <w:rsid w:val="00DE7BB4"/>
    <w:rsid w:val="00DE7BC8"/>
    <w:rsid w:val="00DE7C12"/>
    <w:rsid w:val="00DE7C36"/>
    <w:rsid w:val="00DE7C88"/>
    <w:rsid w:val="00DF006A"/>
    <w:rsid w:val="00DF0191"/>
    <w:rsid w:val="00DF02C4"/>
    <w:rsid w:val="00DF061F"/>
    <w:rsid w:val="00DF06AB"/>
    <w:rsid w:val="00DF0CF3"/>
    <w:rsid w:val="00DF0EEE"/>
    <w:rsid w:val="00DF15E5"/>
    <w:rsid w:val="00DF1613"/>
    <w:rsid w:val="00DF28BD"/>
    <w:rsid w:val="00DF2925"/>
    <w:rsid w:val="00DF2C4A"/>
    <w:rsid w:val="00DF3410"/>
    <w:rsid w:val="00DF355C"/>
    <w:rsid w:val="00DF3633"/>
    <w:rsid w:val="00DF3860"/>
    <w:rsid w:val="00DF392B"/>
    <w:rsid w:val="00DF39C6"/>
    <w:rsid w:val="00DF4174"/>
    <w:rsid w:val="00DF443F"/>
    <w:rsid w:val="00DF44E4"/>
    <w:rsid w:val="00DF4652"/>
    <w:rsid w:val="00DF4833"/>
    <w:rsid w:val="00DF48A6"/>
    <w:rsid w:val="00DF48C3"/>
    <w:rsid w:val="00DF4CB8"/>
    <w:rsid w:val="00DF4E3A"/>
    <w:rsid w:val="00DF56BF"/>
    <w:rsid w:val="00DF59D1"/>
    <w:rsid w:val="00DF5F7B"/>
    <w:rsid w:val="00DF605D"/>
    <w:rsid w:val="00DF60CE"/>
    <w:rsid w:val="00DF6317"/>
    <w:rsid w:val="00DF65B3"/>
    <w:rsid w:val="00DF6BD3"/>
    <w:rsid w:val="00DF6CC2"/>
    <w:rsid w:val="00DF6CC4"/>
    <w:rsid w:val="00DF6D60"/>
    <w:rsid w:val="00DF6E7C"/>
    <w:rsid w:val="00DF7098"/>
    <w:rsid w:val="00DF70CB"/>
    <w:rsid w:val="00DF71AB"/>
    <w:rsid w:val="00DF71E2"/>
    <w:rsid w:val="00DF7C94"/>
    <w:rsid w:val="00DF7D78"/>
    <w:rsid w:val="00DF7F6E"/>
    <w:rsid w:val="00E005D8"/>
    <w:rsid w:val="00E0068E"/>
    <w:rsid w:val="00E00B93"/>
    <w:rsid w:val="00E012F5"/>
    <w:rsid w:val="00E013EB"/>
    <w:rsid w:val="00E01CA5"/>
    <w:rsid w:val="00E02000"/>
    <w:rsid w:val="00E023D3"/>
    <w:rsid w:val="00E02472"/>
    <w:rsid w:val="00E0258A"/>
    <w:rsid w:val="00E02875"/>
    <w:rsid w:val="00E02A15"/>
    <w:rsid w:val="00E02B20"/>
    <w:rsid w:val="00E0466E"/>
    <w:rsid w:val="00E04820"/>
    <w:rsid w:val="00E04850"/>
    <w:rsid w:val="00E04CC7"/>
    <w:rsid w:val="00E04E76"/>
    <w:rsid w:val="00E04FD9"/>
    <w:rsid w:val="00E051D9"/>
    <w:rsid w:val="00E053E5"/>
    <w:rsid w:val="00E05672"/>
    <w:rsid w:val="00E05E6B"/>
    <w:rsid w:val="00E05FC8"/>
    <w:rsid w:val="00E0613B"/>
    <w:rsid w:val="00E06355"/>
    <w:rsid w:val="00E0661D"/>
    <w:rsid w:val="00E06F47"/>
    <w:rsid w:val="00E07308"/>
    <w:rsid w:val="00E07600"/>
    <w:rsid w:val="00E078CB"/>
    <w:rsid w:val="00E07C27"/>
    <w:rsid w:val="00E07CA8"/>
    <w:rsid w:val="00E07CD6"/>
    <w:rsid w:val="00E10054"/>
    <w:rsid w:val="00E100C9"/>
    <w:rsid w:val="00E1026D"/>
    <w:rsid w:val="00E10283"/>
    <w:rsid w:val="00E103EA"/>
    <w:rsid w:val="00E10B10"/>
    <w:rsid w:val="00E10BBC"/>
    <w:rsid w:val="00E10CF6"/>
    <w:rsid w:val="00E10DC0"/>
    <w:rsid w:val="00E10DD9"/>
    <w:rsid w:val="00E11867"/>
    <w:rsid w:val="00E11915"/>
    <w:rsid w:val="00E11A77"/>
    <w:rsid w:val="00E11D46"/>
    <w:rsid w:val="00E11D52"/>
    <w:rsid w:val="00E11F3F"/>
    <w:rsid w:val="00E11F65"/>
    <w:rsid w:val="00E1229B"/>
    <w:rsid w:val="00E12745"/>
    <w:rsid w:val="00E1295C"/>
    <w:rsid w:val="00E12CFE"/>
    <w:rsid w:val="00E12EA7"/>
    <w:rsid w:val="00E131A0"/>
    <w:rsid w:val="00E13261"/>
    <w:rsid w:val="00E132D8"/>
    <w:rsid w:val="00E1335F"/>
    <w:rsid w:val="00E1346A"/>
    <w:rsid w:val="00E13645"/>
    <w:rsid w:val="00E136C8"/>
    <w:rsid w:val="00E1375B"/>
    <w:rsid w:val="00E13D49"/>
    <w:rsid w:val="00E13DE2"/>
    <w:rsid w:val="00E13EAB"/>
    <w:rsid w:val="00E1410E"/>
    <w:rsid w:val="00E1441D"/>
    <w:rsid w:val="00E14A34"/>
    <w:rsid w:val="00E14AD3"/>
    <w:rsid w:val="00E1531D"/>
    <w:rsid w:val="00E15671"/>
    <w:rsid w:val="00E158C9"/>
    <w:rsid w:val="00E15BCB"/>
    <w:rsid w:val="00E15F01"/>
    <w:rsid w:val="00E15F60"/>
    <w:rsid w:val="00E160C0"/>
    <w:rsid w:val="00E16693"/>
    <w:rsid w:val="00E1672A"/>
    <w:rsid w:val="00E16D92"/>
    <w:rsid w:val="00E16DD8"/>
    <w:rsid w:val="00E1702E"/>
    <w:rsid w:val="00E17118"/>
    <w:rsid w:val="00E171A8"/>
    <w:rsid w:val="00E17496"/>
    <w:rsid w:val="00E17535"/>
    <w:rsid w:val="00E1781F"/>
    <w:rsid w:val="00E17E41"/>
    <w:rsid w:val="00E17F05"/>
    <w:rsid w:val="00E2004D"/>
    <w:rsid w:val="00E20118"/>
    <w:rsid w:val="00E2079A"/>
    <w:rsid w:val="00E20B58"/>
    <w:rsid w:val="00E20D79"/>
    <w:rsid w:val="00E20DAB"/>
    <w:rsid w:val="00E20E24"/>
    <w:rsid w:val="00E20F8D"/>
    <w:rsid w:val="00E21037"/>
    <w:rsid w:val="00E2122F"/>
    <w:rsid w:val="00E212E7"/>
    <w:rsid w:val="00E21451"/>
    <w:rsid w:val="00E21965"/>
    <w:rsid w:val="00E21996"/>
    <w:rsid w:val="00E21BC4"/>
    <w:rsid w:val="00E21EB0"/>
    <w:rsid w:val="00E21ED5"/>
    <w:rsid w:val="00E22028"/>
    <w:rsid w:val="00E2235E"/>
    <w:rsid w:val="00E223DA"/>
    <w:rsid w:val="00E22659"/>
    <w:rsid w:val="00E22719"/>
    <w:rsid w:val="00E22900"/>
    <w:rsid w:val="00E22BBB"/>
    <w:rsid w:val="00E22E60"/>
    <w:rsid w:val="00E22FE2"/>
    <w:rsid w:val="00E2438F"/>
    <w:rsid w:val="00E24553"/>
    <w:rsid w:val="00E24573"/>
    <w:rsid w:val="00E2464A"/>
    <w:rsid w:val="00E24970"/>
    <w:rsid w:val="00E249DA"/>
    <w:rsid w:val="00E24A6C"/>
    <w:rsid w:val="00E24AEE"/>
    <w:rsid w:val="00E24B21"/>
    <w:rsid w:val="00E24CD0"/>
    <w:rsid w:val="00E24DA6"/>
    <w:rsid w:val="00E24F2F"/>
    <w:rsid w:val="00E2501B"/>
    <w:rsid w:val="00E251EB"/>
    <w:rsid w:val="00E2521E"/>
    <w:rsid w:val="00E252B7"/>
    <w:rsid w:val="00E256A8"/>
    <w:rsid w:val="00E256EE"/>
    <w:rsid w:val="00E25854"/>
    <w:rsid w:val="00E25A4F"/>
    <w:rsid w:val="00E25F52"/>
    <w:rsid w:val="00E25FF0"/>
    <w:rsid w:val="00E26027"/>
    <w:rsid w:val="00E2630A"/>
    <w:rsid w:val="00E26480"/>
    <w:rsid w:val="00E26585"/>
    <w:rsid w:val="00E2660C"/>
    <w:rsid w:val="00E2688B"/>
    <w:rsid w:val="00E269CD"/>
    <w:rsid w:val="00E26A9B"/>
    <w:rsid w:val="00E26CCA"/>
    <w:rsid w:val="00E26F07"/>
    <w:rsid w:val="00E2759A"/>
    <w:rsid w:val="00E27600"/>
    <w:rsid w:val="00E277BC"/>
    <w:rsid w:val="00E27A0C"/>
    <w:rsid w:val="00E27B5C"/>
    <w:rsid w:val="00E27D03"/>
    <w:rsid w:val="00E27DAA"/>
    <w:rsid w:val="00E30188"/>
    <w:rsid w:val="00E301AA"/>
    <w:rsid w:val="00E303B0"/>
    <w:rsid w:val="00E30A00"/>
    <w:rsid w:val="00E3189C"/>
    <w:rsid w:val="00E319E7"/>
    <w:rsid w:val="00E323B4"/>
    <w:rsid w:val="00E32525"/>
    <w:rsid w:val="00E326FC"/>
    <w:rsid w:val="00E33457"/>
    <w:rsid w:val="00E33D63"/>
    <w:rsid w:val="00E33EEC"/>
    <w:rsid w:val="00E33F39"/>
    <w:rsid w:val="00E33FBF"/>
    <w:rsid w:val="00E34139"/>
    <w:rsid w:val="00E34150"/>
    <w:rsid w:val="00E3429E"/>
    <w:rsid w:val="00E3432B"/>
    <w:rsid w:val="00E344B8"/>
    <w:rsid w:val="00E344E4"/>
    <w:rsid w:val="00E3488C"/>
    <w:rsid w:val="00E34935"/>
    <w:rsid w:val="00E349D1"/>
    <w:rsid w:val="00E34B16"/>
    <w:rsid w:val="00E34DBD"/>
    <w:rsid w:val="00E3592A"/>
    <w:rsid w:val="00E35ECD"/>
    <w:rsid w:val="00E36086"/>
    <w:rsid w:val="00E360CF"/>
    <w:rsid w:val="00E363D3"/>
    <w:rsid w:val="00E3642D"/>
    <w:rsid w:val="00E36D18"/>
    <w:rsid w:val="00E370AF"/>
    <w:rsid w:val="00E371AE"/>
    <w:rsid w:val="00E373C0"/>
    <w:rsid w:val="00E376FA"/>
    <w:rsid w:val="00E37FDF"/>
    <w:rsid w:val="00E40074"/>
    <w:rsid w:val="00E4087F"/>
    <w:rsid w:val="00E40991"/>
    <w:rsid w:val="00E40FF9"/>
    <w:rsid w:val="00E410E9"/>
    <w:rsid w:val="00E410FB"/>
    <w:rsid w:val="00E412A1"/>
    <w:rsid w:val="00E41424"/>
    <w:rsid w:val="00E415D1"/>
    <w:rsid w:val="00E419FA"/>
    <w:rsid w:val="00E41A0D"/>
    <w:rsid w:val="00E41AF0"/>
    <w:rsid w:val="00E41BD5"/>
    <w:rsid w:val="00E41C58"/>
    <w:rsid w:val="00E42073"/>
    <w:rsid w:val="00E4386C"/>
    <w:rsid w:val="00E43C33"/>
    <w:rsid w:val="00E44340"/>
    <w:rsid w:val="00E44B40"/>
    <w:rsid w:val="00E44FA0"/>
    <w:rsid w:val="00E4577A"/>
    <w:rsid w:val="00E45A57"/>
    <w:rsid w:val="00E45D52"/>
    <w:rsid w:val="00E45F94"/>
    <w:rsid w:val="00E461EA"/>
    <w:rsid w:val="00E46289"/>
    <w:rsid w:val="00E465B3"/>
    <w:rsid w:val="00E46AA4"/>
    <w:rsid w:val="00E470D2"/>
    <w:rsid w:val="00E47244"/>
    <w:rsid w:val="00E47338"/>
    <w:rsid w:val="00E473BC"/>
    <w:rsid w:val="00E4763C"/>
    <w:rsid w:val="00E47862"/>
    <w:rsid w:val="00E47A65"/>
    <w:rsid w:val="00E47ECE"/>
    <w:rsid w:val="00E5015E"/>
    <w:rsid w:val="00E50429"/>
    <w:rsid w:val="00E504FC"/>
    <w:rsid w:val="00E506AD"/>
    <w:rsid w:val="00E510C2"/>
    <w:rsid w:val="00E51485"/>
    <w:rsid w:val="00E515EB"/>
    <w:rsid w:val="00E51637"/>
    <w:rsid w:val="00E518C0"/>
    <w:rsid w:val="00E51A08"/>
    <w:rsid w:val="00E51BB9"/>
    <w:rsid w:val="00E52093"/>
    <w:rsid w:val="00E5214D"/>
    <w:rsid w:val="00E52507"/>
    <w:rsid w:val="00E52875"/>
    <w:rsid w:val="00E52C1E"/>
    <w:rsid w:val="00E52D1F"/>
    <w:rsid w:val="00E52D8C"/>
    <w:rsid w:val="00E52E0E"/>
    <w:rsid w:val="00E52F13"/>
    <w:rsid w:val="00E52F53"/>
    <w:rsid w:val="00E5349F"/>
    <w:rsid w:val="00E539A7"/>
    <w:rsid w:val="00E539C0"/>
    <w:rsid w:val="00E5419A"/>
    <w:rsid w:val="00E541BC"/>
    <w:rsid w:val="00E547C6"/>
    <w:rsid w:val="00E548D1"/>
    <w:rsid w:val="00E549F0"/>
    <w:rsid w:val="00E550F3"/>
    <w:rsid w:val="00E552BF"/>
    <w:rsid w:val="00E554B9"/>
    <w:rsid w:val="00E55CD2"/>
    <w:rsid w:val="00E56199"/>
    <w:rsid w:val="00E56211"/>
    <w:rsid w:val="00E569B4"/>
    <w:rsid w:val="00E56EC2"/>
    <w:rsid w:val="00E57134"/>
    <w:rsid w:val="00E57F8D"/>
    <w:rsid w:val="00E6010D"/>
    <w:rsid w:val="00E60363"/>
    <w:rsid w:val="00E605A5"/>
    <w:rsid w:val="00E608BE"/>
    <w:rsid w:val="00E61086"/>
    <w:rsid w:val="00E61849"/>
    <w:rsid w:val="00E61F3A"/>
    <w:rsid w:val="00E6229B"/>
    <w:rsid w:val="00E6245E"/>
    <w:rsid w:val="00E62530"/>
    <w:rsid w:val="00E625B4"/>
    <w:rsid w:val="00E62BC3"/>
    <w:rsid w:val="00E62EAC"/>
    <w:rsid w:val="00E62F1E"/>
    <w:rsid w:val="00E63018"/>
    <w:rsid w:val="00E63032"/>
    <w:rsid w:val="00E63D22"/>
    <w:rsid w:val="00E63E0A"/>
    <w:rsid w:val="00E63E36"/>
    <w:rsid w:val="00E64500"/>
    <w:rsid w:val="00E64580"/>
    <w:rsid w:val="00E64687"/>
    <w:rsid w:val="00E6496A"/>
    <w:rsid w:val="00E64C01"/>
    <w:rsid w:val="00E64C60"/>
    <w:rsid w:val="00E64D3F"/>
    <w:rsid w:val="00E64DB6"/>
    <w:rsid w:val="00E64E56"/>
    <w:rsid w:val="00E64EDC"/>
    <w:rsid w:val="00E64F12"/>
    <w:rsid w:val="00E653EF"/>
    <w:rsid w:val="00E654C2"/>
    <w:rsid w:val="00E65611"/>
    <w:rsid w:val="00E65798"/>
    <w:rsid w:val="00E6579D"/>
    <w:rsid w:val="00E657AB"/>
    <w:rsid w:val="00E65F75"/>
    <w:rsid w:val="00E661EF"/>
    <w:rsid w:val="00E66227"/>
    <w:rsid w:val="00E662E4"/>
    <w:rsid w:val="00E6680E"/>
    <w:rsid w:val="00E66CAC"/>
    <w:rsid w:val="00E66EE3"/>
    <w:rsid w:val="00E67127"/>
    <w:rsid w:val="00E671F7"/>
    <w:rsid w:val="00E6751B"/>
    <w:rsid w:val="00E6758B"/>
    <w:rsid w:val="00E67FB1"/>
    <w:rsid w:val="00E70028"/>
    <w:rsid w:val="00E7021F"/>
    <w:rsid w:val="00E703CC"/>
    <w:rsid w:val="00E705EE"/>
    <w:rsid w:val="00E706B2"/>
    <w:rsid w:val="00E70704"/>
    <w:rsid w:val="00E70F92"/>
    <w:rsid w:val="00E714D4"/>
    <w:rsid w:val="00E7157E"/>
    <w:rsid w:val="00E715AE"/>
    <w:rsid w:val="00E716DC"/>
    <w:rsid w:val="00E716EC"/>
    <w:rsid w:val="00E7171C"/>
    <w:rsid w:val="00E71BE7"/>
    <w:rsid w:val="00E721C3"/>
    <w:rsid w:val="00E72429"/>
    <w:rsid w:val="00E724BA"/>
    <w:rsid w:val="00E724D0"/>
    <w:rsid w:val="00E72505"/>
    <w:rsid w:val="00E725D6"/>
    <w:rsid w:val="00E726B9"/>
    <w:rsid w:val="00E729E4"/>
    <w:rsid w:val="00E72B67"/>
    <w:rsid w:val="00E72B8B"/>
    <w:rsid w:val="00E72C63"/>
    <w:rsid w:val="00E72F75"/>
    <w:rsid w:val="00E7336D"/>
    <w:rsid w:val="00E735C6"/>
    <w:rsid w:val="00E73A13"/>
    <w:rsid w:val="00E73A6D"/>
    <w:rsid w:val="00E73FE1"/>
    <w:rsid w:val="00E74DA8"/>
    <w:rsid w:val="00E75608"/>
    <w:rsid w:val="00E7564D"/>
    <w:rsid w:val="00E75DA6"/>
    <w:rsid w:val="00E75F19"/>
    <w:rsid w:val="00E763FE"/>
    <w:rsid w:val="00E76C38"/>
    <w:rsid w:val="00E76DC7"/>
    <w:rsid w:val="00E76F81"/>
    <w:rsid w:val="00E77247"/>
    <w:rsid w:val="00E774E8"/>
    <w:rsid w:val="00E77580"/>
    <w:rsid w:val="00E776A7"/>
    <w:rsid w:val="00E777A7"/>
    <w:rsid w:val="00E77AF7"/>
    <w:rsid w:val="00E77B76"/>
    <w:rsid w:val="00E80249"/>
    <w:rsid w:val="00E80324"/>
    <w:rsid w:val="00E807B0"/>
    <w:rsid w:val="00E80849"/>
    <w:rsid w:val="00E80928"/>
    <w:rsid w:val="00E80A57"/>
    <w:rsid w:val="00E80B69"/>
    <w:rsid w:val="00E80C9E"/>
    <w:rsid w:val="00E80EB7"/>
    <w:rsid w:val="00E8111D"/>
    <w:rsid w:val="00E8128F"/>
    <w:rsid w:val="00E81766"/>
    <w:rsid w:val="00E81831"/>
    <w:rsid w:val="00E820DA"/>
    <w:rsid w:val="00E8225C"/>
    <w:rsid w:val="00E82330"/>
    <w:rsid w:val="00E82BF6"/>
    <w:rsid w:val="00E82D4A"/>
    <w:rsid w:val="00E82E7C"/>
    <w:rsid w:val="00E8368C"/>
    <w:rsid w:val="00E83EB8"/>
    <w:rsid w:val="00E83F53"/>
    <w:rsid w:val="00E849FF"/>
    <w:rsid w:val="00E84BEF"/>
    <w:rsid w:val="00E855BA"/>
    <w:rsid w:val="00E860C1"/>
    <w:rsid w:val="00E86502"/>
    <w:rsid w:val="00E86815"/>
    <w:rsid w:val="00E86B56"/>
    <w:rsid w:val="00E86CE0"/>
    <w:rsid w:val="00E86D27"/>
    <w:rsid w:val="00E86EB8"/>
    <w:rsid w:val="00E8721D"/>
    <w:rsid w:val="00E872FE"/>
    <w:rsid w:val="00E873A6"/>
    <w:rsid w:val="00E87915"/>
    <w:rsid w:val="00E879E3"/>
    <w:rsid w:val="00E87A30"/>
    <w:rsid w:val="00E9053C"/>
    <w:rsid w:val="00E90A95"/>
    <w:rsid w:val="00E91101"/>
    <w:rsid w:val="00E91125"/>
    <w:rsid w:val="00E912C4"/>
    <w:rsid w:val="00E91536"/>
    <w:rsid w:val="00E916E3"/>
    <w:rsid w:val="00E91726"/>
    <w:rsid w:val="00E9176E"/>
    <w:rsid w:val="00E91A69"/>
    <w:rsid w:val="00E91C91"/>
    <w:rsid w:val="00E91F8D"/>
    <w:rsid w:val="00E92072"/>
    <w:rsid w:val="00E92679"/>
    <w:rsid w:val="00E9272E"/>
    <w:rsid w:val="00E929A1"/>
    <w:rsid w:val="00E92A87"/>
    <w:rsid w:val="00E92B44"/>
    <w:rsid w:val="00E92E73"/>
    <w:rsid w:val="00E9315F"/>
    <w:rsid w:val="00E932F5"/>
    <w:rsid w:val="00E93491"/>
    <w:rsid w:val="00E938B4"/>
    <w:rsid w:val="00E93DE9"/>
    <w:rsid w:val="00E93E2D"/>
    <w:rsid w:val="00E94036"/>
    <w:rsid w:val="00E94095"/>
    <w:rsid w:val="00E942AA"/>
    <w:rsid w:val="00E942B4"/>
    <w:rsid w:val="00E9436B"/>
    <w:rsid w:val="00E94737"/>
    <w:rsid w:val="00E94EC4"/>
    <w:rsid w:val="00E94F7A"/>
    <w:rsid w:val="00E95092"/>
    <w:rsid w:val="00E951B8"/>
    <w:rsid w:val="00E959CC"/>
    <w:rsid w:val="00E95A3A"/>
    <w:rsid w:val="00E95C07"/>
    <w:rsid w:val="00E960F9"/>
    <w:rsid w:val="00E96383"/>
    <w:rsid w:val="00E964BA"/>
    <w:rsid w:val="00E96AEC"/>
    <w:rsid w:val="00E96CF1"/>
    <w:rsid w:val="00E96DA0"/>
    <w:rsid w:val="00E97293"/>
    <w:rsid w:val="00E9792E"/>
    <w:rsid w:val="00E97F93"/>
    <w:rsid w:val="00EA010C"/>
    <w:rsid w:val="00EA042A"/>
    <w:rsid w:val="00EA0976"/>
    <w:rsid w:val="00EA0A88"/>
    <w:rsid w:val="00EA0CAB"/>
    <w:rsid w:val="00EA0E2C"/>
    <w:rsid w:val="00EA1126"/>
    <w:rsid w:val="00EA14DB"/>
    <w:rsid w:val="00EA159F"/>
    <w:rsid w:val="00EA185E"/>
    <w:rsid w:val="00EA1CC7"/>
    <w:rsid w:val="00EA1DB5"/>
    <w:rsid w:val="00EA2031"/>
    <w:rsid w:val="00EA2399"/>
    <w:rsid w:val="00EA27D9"/>
    <w:rsid w:val="00EA2907"/>
    <w:rsid w:val="00EA2EEA"/>
    <w:rsid w:val="00EA2FE0"/>
    <w:rsid w:val="00EA3054"/>
    <w:rsid w:val="00EA32F1"/>
    <w:rsid w:val="00EA3339"/>
    <w:rsid w:val="00EA3419"/>
    <w:rsid w:val="00EA3764"/>
    <w:rsid w:val="00EA3D0A"/>
    <w:rsid w:val="00EA3D0F"/>
    <w:rsid w:val="00EA47AC"/>
    <w:rsid w:val="00EA48C2"/>
    <w:rsid w:val="00EA4CB1"/>
    <w:rsid w:val="00EA4DD2"/>
    <w:rsid w:val="00EA554D"/>
    <w:rsid w:val="00EA568C"/>
    <w:rsid w:val="00EA570D"/>
    <w:rsid w:val="00EA5BEF"/>
    <w:rsid w:val="00EA5ECA"/>
    <w:rsid w:val="00EA622A"/>
    <w:rsid w:val="00EA62F3"/>
    <w:rsid w:val="00EA679A"/>
    <w:rsid w:val="00EA69EF"/>
    <w:rsid w:val="00EA6B76"/>
    <w:rsid w:val="00EA75D5"/>
    <w:rsid w:val="00EA7C59"/>
    <w:rsid w:val="00EA7E08"/>
    <w:rsid w:val="00EA7EAC"/>
    <w:rsid w:val="00EB05DF"/>
    <w:rsid w:val="00EB0975"/>
    <w:rsid w:val="00EB09B8"/>
    <w:rsid w:val="00EB0A2C"/>
    <w:rsid w:val="00EB0A57"/>
    <w:rsid w:val="00EB0D07"/>
    <w:rsid w:val="00EB0F91"/>
    <w:rsid w:val="00EB0FD5"/>
    <w:rsid w:val="00EB156B"/>
    <w:rsid w:val="00EB1613"/>
    <w:rsid w:val="00EB1754"/>
    <w:rsid w:val="00EB1878"/>
    <w:rsid w:val="00EB19F8"/>
    <w:rsid w:val="00EB244D"/>
    <w:rsid w:val="00EB2551"/>
    <w:rsid w:val="00EB2675"/>
    <w:rsid w:val="00EB2764"/>
    <w:rsid w:val="00EB28DC"/>
    <w:rsid w:val="00EB292D"/>
    <w:rsid w:val="00EB2B56"/>
    <w:rsid w:val="00EB2D3E"/>
    <w:rsid w:val="00EB338D"/>
    <w:rsid w:val="00EB3788"/>
    <w:rsid w:val="00EB38C6"/>
    <w:rsid w:val="00EB393D"/>
    <w:rsid w:val="00EB3B8C"/>
    <w:rsid w:val="00EB3D04"/>
    <w:rsid w:val="00EB42FD"/>
    <w:rsid w:val="00EB4303"/>
    <w:rsid w:val="00EB4DF8"/>
    <w:rsid w:val="00EB5019"/>
    <w:rsid w:val="00EB505D"/>
    <w:rsid w:val="00EB54CC"/>
    <w:rsid w:val="00EB5504"/>
    <w:rsid w:val="00EB566D"/>
    <w:rsid w:val="00EB5B90"/>
    <w:rsid w:val="00EB5FC6"/>
    <w:rsid w:val="00EB60E6"/>
    <w:rsid w:val="00EB6589"/>
    <w:rsid w:val="00EB670B"/>
    <w:rsid w:val="00EB67A0"/>
    <w:rsid w:val="00EB6BC2"/>
    <w:rsid w:val="00EB70CB"/>
    <w:rsid w:val="00EB7704"/>
    <w:rsid w:val="00EB7802"/>
    <w:rsid w:val="00EB7851"/>
    <w:rsid w:val="00EB7BCB"/>
    <w:rsid w:val="00EB7DE2"/>
    <w:rsid w:val="00EC0263"/>
    <w:rsid w:val="00EC0618"/>
    <w:rsid w:val="00EC0C16"/>
    <w:rsid w:val="00EC0D22"/>
    <w:rsid w:val="00EC0F15"/>
    <w:rsid w:val="00EC12DF"/>
    <w:rsid w:val="00EC13A6"/>
    <w:rsid w:val="00EC175A"/>
    <w:rsid w:val="00EC17B0"/>
    <w:rsid w:val="00EC19EB"/>
    <w:rsid w:val="00EC1D34"/>
    <w:rsid w:val="00EC2376"/>
    <w:rsid w:val="00EC2474"/>
    <w:rsid w:val="00EC26A3"/>
    <w:rsid w:val="00EC2B1B"/>
    <w:rsid w:val="00EC3274"/>
    <w:rsid w:val="00EC32B8"/>
    <w:rsid w:val="00EC3337"/>
    <w:rsid w:val="00EC3A83"/>
    <w:rsid w:val="00EC4196"/>
    <w:rsid w:val="00EC453D"/>
    <w:rsid w:val="00EC497E"/>
    <w:rsid w:val="00EC4DE4"/>
    <w:rsid w:val="00EC500D"/>
    <w:rsid w:val="00EC54ED"/>
    <w:rsid w:val="00EC558E"/>
    <w:rsid w:val="00EC5648"/>
    <w:rsid w:val="00EC5773"/>
    <w:rsid w:val="00EC58B5"/>
    <w:rsid w:val="00EC58F8"/>
    <w:rsid w:val="00EC62DA"/>
    <w:rsid w:val="00EC699B"/>
    <w:rsid w:val="00EC6ABF"/>
    <w:rsid w:val="00EC6E85"/>
    <w:rsid w:val="00EC71AC"/>
    <w:rsid w:val="00EC71E9"/>
    <w:rsid w:val="00EC7347"/>
    <w:rsid w:val="00EC78AF"/>
    <w:rsid w:val="00EC79DF"/>
    <w:rsid w:val="00EC7A7A"/>
    <w:rsid w:val="00EC7B7E"/>
    <w:rsid w:val="00ED04A5"/>
    <w:rsid w:val="00ED09B1"/>
    <w:rsid w:val="00ED0C17"/>
    <w:rsid w:val="00ED1329"/>
    <w:rsid w:val="00ED143A"/>
    <w:rsid w:val="00ED1BBF"/>
    <w:rsid w:val="00ED1DA8"/>
    <w:rsid w:val="00ED2227"/>
    <w:rsid w:val="00ED242B"/>
    <w:rsid w:val="00ED2777"/>
    <w:rsid w:val="00ED2AAD"/>
    <w:rsid w:val="00ED3521"/>
    <w:rsid w:val="00ED3560"/>
    <w:rsid w:val="00ED3774"/>
    <w:rsid w:val="00ED3814"/>
    <w:rsid w:val="00ED391D"/>
    <w:rsid w:val="00ED42A1"/>
    <w:rsid w:val="00ED43E5"/>
    <w:rsid w:val="00ED4967"/>
    <w:rsid w:val="00ED4978"/>
    <w:rsid w:val="00ED4AA0"/>
    <w:rsid w:val="00ED4EB2"/>
    <w:rsid w:val="00ED50E2"/>
    <w:rsid w:val="00ED52D9"/>
    <w:rsid w:val="00ED5B61"/>
    <w:rsid w:val="00ED6335"/>
    <w:rsid w:val="00ED6344"/>
    <w:rsid w:val="00ED6AB1"/>
    <w:rsid w:val="00ED6D81"/>
    <w:rsid w:val="00ED6E26"/>
    <w:rsid w:val="00ED7478"/>
    <w:rsid w:val="00ED75E3"/>
    <w:rsid w:val="00ED7C5B"/>
    <w:rsid w:val="00ED7DA4"/>
    <w:rsid w:val="00EE0234"/>
    <w:rsid w:val="00EE0432"/>
    <w:rsid w:val="00EE04BE"/>
    <w:rsid w:val="00EE05BA"/>
    <w:rsid w:val="00EE08E8"/>
    <w:rsid w:val="00EE0C60"/>
    <w:rsid w:val="00EE17A2"/>
    <w:rsid w:val="00EE181C"/>
    <w:rsid w:val="00EE1825"/>
    <w:rsid w:val="00EE18C1"/>
    <w:rsid w:val="00EE18ED"/>
    <w:rsid w:val="00EE1EBA"/>
    <w:rsid w:val="00EE1F71"/>
    <w:rsid w:val="00EE22B5"/>
    <w:rsid w:val="00EE24A6"/>
    <w:rsid w:val="00EE2904"/>
    <w:rsid w:val="00EE2CE1"/>
    <w:rsid w:val="00EE2DFF"/>
    <w:rsid w:val="00EE300C"/>
    <w:rsid w:val="00EE30A0"/>
    <w:rsid w:val="00EE30C1"/>
    <w:rsid w:val="00EE31F1"/>
    <w:rsid w:val="00EE3905"/>
    <w:rsid w:val="00EE396C"/>
    <w:rsid w:val="00EE3CD1"/>
    <w:rsid w:val="00EE3E05"/>
    <w:rsid w:val="00EE442B"/>
    <w:rsid w:val="00EE4723"/>
    <w:rsid w:val="00EE4821"/>
    <w:rsid w:val="00EE4A01"/>
    <w:rsid w:val="00EE4C9C"/>
    <w:rsid w:val="00EE4D90"/>
    <w:rsid w:val="00EE4F78"/>
    <w:rsid w:val="00EE528C"/>
    <w:rsid w:val="00EE52C0"/>
    <w:rsid w:val="00EE5778"/>
    <w:rsid w:val="00EE5A0C"/>
    <w:rsid w:val="00EE5FC2"/>
    <w:rsid w:val="00EE61A9"/>
    <w:rsid w:val="00EE6465"/>
    <w:rsid w:val="00EE69E5"/>
    <w:rsid w:val="00EE6DF8"/>
    <w:rsid w:val="00EE715A"/>
    <w:rsid w:val="00EE719D"/>
    <w:rsid w:val="00EE778D"/>
    <w:rsid w:val="00EE7ABF"/>
    <w:rsid w:val="00EE7DAC"/>
    <w:rsid w:val="00EF013F"/>
    <w:rsid w:val="00EF03E6"/>
    <w:rsid w:val="00EF03EF"/>
    <w:rsid w:val="00EF0538"/>
    <w:rsid w:val="00EF090B"/>
    <w:rsid w:val="00EF0B24"/>
    <w:rsid w:val="00EF0D30"/>
    <w:rsid w:val="00EF10E8"/>
    <w:rsid w:val="00EF1716"/>
    <w:rsid w:val="00EF1807"/>
    <w:rsid w:val="00EF1BD7"/>
    <w:rsid w:val="00EF1D8A"/>
    <w:rsid w:val="00EF1DCB"/>
    <w:rsid w:val="00EF1F94"/>
    <w:rsid w:val="00EF2563"/>
    <w:rsid w:val="00EF286C"/>
    <w:rsid w:val="00EF2981"/>
    <w:rsid w:val="00EF2988"/>
    <w:rsid w:val="00EF2CDE"/>
    <w:rsid w:val="00EF2ED7"/>
    <w:rsid w:val="00EF2EDB"/>
    <w:rsid w:val="00EF3375"/>
    <w:rsid w:val="00EF33C5"/>
    <w:rsid w:val="00EF36CB"/>
    <w:rsid w:val="00EF3712"/>
    <w:rsid w:val="00EF374E"/>
    <w:rsid w:val="00EF3A98"/>
    <w:rsid w:val="00EF4037"/>
    <w:rsid w:val="00EF4116"/>
    <w:rsid w:val="00EF4816"/>
    <w:rsid w:val="00EF4939"/>
    <w:rsid w:val="00EF49CC"/>
    <w:rsid w:val="00EF4DB5"/>
    <w:rsid w:val="00EF4F32"/>
    <w:rsid w:val="00EF539F"/>
    <w:rsid w:val="00EF54D4"/>
    <w:rsid w:val="00EF56B6"/>
    <w:rsid w:val="00EF5952"/>
    <w:rsid w:val="00EF5B1D"/>
    <w:rsid w:val="00EF5C09"/>
    <w:rsid w:val="00EF5F68"/>
    <w:rsid w:val="00EF6A32"/>
    <w:rsid w:val="00EF6A63"/>
    <w:rsid w:val="00EF6B05"/>
    <w:rsid w:val="00EF6C31"/>
    <w:rsid w:val="00EF6D96"/>
    <w:rsid w:val="00EF6E10"/>
    <w:rsid w:val="00EF72D9"/>
    <w:rsid w:val="00EF72EE"/>
    <w:rsid w:val="00EF7608"/>
    <w:rsid w:val="00EF7A25"/>
    <w:rsid w:val="00EF7A76"/>
    <w:rsid w:val="00EF7AAA"/>
    <w:rsid w:val="00EF7D26"/>
    <w:rsid w:val="00F00E3A"/>
    <w:rsid w:val="00F00F8C"/>
    <w:rsid w:val="00F01269"/>
    <w:rsid w:val="00F0171A"/>
    <w:rsid w:val="00F01E51"/>
    <w:rsid w:val="00F022EB"/>
    <w:rsid w:val="00F0246A"/>
    <w:rsid w:val="00F028AB"/>
    <w:rsid w:val="00F02908"/>
    <w:rsid w:val="00F03ACE"/>
    <w:rsid w:val="00F03F56"/>
    <w:rsid w:val="00F04138"/>
    <w:rsid w:val="00F04183"/>
    <w:rsid w:val="00F04434"/>
    <w:rsid w:val="00F04729"/>
    <w:rsid w:val="00F04EE5"/>
    <w:rsid w:val="00F04FA0"/>
    <w:rsid w:val="00F05183"/>
    <w:rsid w:val="00F051DE"/>
    <w:rsid w:val="00F052E0"/>
    <w:rsid w:val="00F053B3"/>
    <w:rsid w:val="00F0548E"/>
    <w:rsid w:val="00F055DC"/>
    <w:rsid w:val="00F05667"/>
    <w:rsid w:val="00F057B8"/>
    <w:rsid w:val="00F05A10"/>
    <w:rsid w:val="00F05CB5"/>
    <w:rsid w:val="00F06348"/>
    <w:rsid w:val="00F065EA"/>
    <w:rsid w:val="00F065FA"/>
    <w:rsid w:val="00F06EC5"/>
    <w:rsid w:val="00F07243"/>
    <w:rsid w:val="00F07599"/>
    <w:rsid w:val="00F075E4"/>
    <w:rsid w:val="00F0774C"/>
    <w:rsid w:val="00F07D8C"/>
    <w:rsid w:val="00F10382"/>
    <w:rsid w:val="00F10B1E"/>
    <w:rsid w:val="00F10BDC"/>
    <w:rsid w:val="00F112AD"/>
    <w:rsid w:val="00F117BE"/>
    <w:rsid w:val="00F1196C"/>
    <w:rsid w:val="00F11B80"/>
    <w:rsid w:val="00F11CBA"/>
    <w:rsid w:val="00F12088"/>
    <w:rsid w:val="00F12637"/>
    <w:rsid w:val="00F12B22"/>
    <w:rsid w:val="00F12D93"/>
    <w:rsid w:val="00F13082"/>
    <w:rsid w:val="00F13594"/>
    <w:rsid w:val="00F136C4"/>
    <w:rsid w:val="00F1384E"/>
    <w:rsid w:val="00F13A1F"/>
    <w:rsid w:val="00F13A64"/>
    <w:rsid w:val="00F13C3B"/>
    <w:rsid w:val="00F14232"/>
    <w:rsid w:val="00F1426C"/>
    <w:rsid w:val="00F142C0"/>
    <w:rsid w:val="00F142FF"/>
    <w:rsid w:val="00F1436D"/>
    <w:rsid w:val="00F1445D"/>
    <w:rsid w:val="00F1459B"/>
    <w:rsid w:val="00F1498A"/>
    <w:rsid w:val="00F14B34"/>
    <w:rsid w:val="00F14EFA"/>
    <w:rsid w:val="00F1500B"/>
    <w:rsid w:val="00F152E5"/>
    <w:rsid w:val="00F15565"/>
    <w:rsid w:val="00F15AF7"/>
    <w:rsid w:val="00F168ED"/>
    <w:rsid w:val="00F16971"/>
    <w:rsid w:val="00F1697E"/>
    <w:rsid w:val="00F16ACF"/>
    <w:rsid w:val="00F16BC8"/>
    <w:rsid w:val="00F16C0D"/>
    <w:rsid w:val="00F16DF5"/>
    <w:rsid w:val="00F1701B"/>
    <w:rsid w:val="00F174E2"/>
    <w:rsid w:val="00F1795C"/>
    <w:rsid w:val="00F17BE4"/>
    <w:rsid w:val="00F17D42"/>
    <w:rsid w:val="00F17FA8"/>
    <w:rsid w:val="00F2017E"/>
    <w:rsid w:val="00F202B7"/>
    <w:rsid w:val="00F208A9"/>
    <w:rsid w:val="00F20C4C"/>
    <w:rsid w:val="00F211CE"/>
    <w:rsid w:val="00F21351"/>
    <w:rsid w:val="00F21F4B"/>
    <w:rsid w:val="00F2223E"/>
    <w:rsid w:val="00F2230E"/>
    <w:rsid w:val="00F2236F"/>
    <w:rsid w:val="00F22398"/>
    <w:rsid w:val="00F2250D"/>
    <w:rsid w:val="00F22E79"/>
    <w:rsid w:val="00F23473"/>
    <w:rsid w:val="00F23657"/>
    <w:rsid w:val="00F237CC"/>
    <w:rsid w:val="00F23802"/>
    <w:rsid w:val="00F2388C"/>
    <w:rsid w:val="00F23DC5"/>
    <w:rsid w:val="00F2414A"/>
    <w:rsid w:val="00F249C1"/>
    <w:rsid w:val="00F24F74"/>
    <w:rsid w:val="00F251B1"/>
    <w:rsid w:val="00F2563F"/>
    <w:rsid w:val="00F256BE"/>
    <w:rsid w:val="00F259D7"/>
    <w:rsid w:val="00F25A6E"/>
    <w:rsid w:val="00F25AEF"/>
    <w:rsid w:val="00F262AA"/>
    <w:rsid w:val="00F26394"/>
    <w:rsid w:val="00F26437"/>
    <w:rsid w:val="00F26688"/>
    <w:rsid w:val="00F27469"/>
    <w:rsid w:val="00F274C6"/>
    <w:rsid w:val="00F276FF"/>
    <w:rsid w:val="00F277AC"/>
    <w:rsid w:val="00F27AC6"/>
    <w:rsid w:val="00F27F17"/>
    <w:rsid w:val="00F302F0"/>
    <w:rsid w:val="00F30648"/>
    <w:rsid w:val="00F30659"/>
    <w:rsid w:val="00F307AF"/>
    <w:rsid w:val="00F3093A"/>
    <w:rsid w:val="00F309B7"/>
    <w:rsid w:val="00F30C7E"/>
    <w:rsid w:val="00F3107D"/>
    <w:rsid w:val="00F310D9"/>
    <w:rsid w:val="00F3113D"/>
    <w:rsid w:val="00F31CDB"/>
    <w:rsid w:val="00F31E7D"/>
    <w:rsid w:val="00F31EDA"/>
    <w:rsid w:val="00F3219E"/>
    <w:rsid w:val="00F32223"/>
    <w:rsid w:val="00F32377"/>
    <w:rsid w:val="00F329DF"/>
    <w:rsid w:val="00F32FED"/>
    <w:rsid w:val="00F33326"/>
    <w:rsid w:val="00F3369B"/>
    <w:rsid w:val="00F336C2"/>
    <w:rsid w:val="00F3370F"/>
    <w:rsid w:val="00F33A78"/>
    <w:rsid w:val="00F33D4B"/>
    <w:rsid w:val="00F33E83"/>
    <w:rsid w:val="00F3400D"/>
    <w:rsid w:val="00F340E2"/>
    <w:rsid w:val="00F342E2"/>
    <w:rsid w:val="00F3435C"/>
    <w:rsid w:val="00F34451"/>
    <w:rsid w:val="00F344AE"/>
    <w:rsid w:val="00F34814"/>
    <w:rsid w:val="00F34A46"/>
    <w:rsid w:val="00F34CA3"/>
    <w:rsid w:val="00F34EFA"/>
    <w:rsid w:val="00F35355"/>
    <w:rsid w:val="00F35430"/>
    <w:rsid w:val="00F3597C"/>
    <w:rsid w:val="00F35CD2"/>
    <w:rsid w:val="00F35E8C"/>
    <w:rsid w:val="00F36253"/>
    <w:rsid w:val="00F36377"/>
    <w:rsid w:val="00F36732"/>
    <w:rsid w:val="00F36A4A"/>
    <w:rsid w:val="00F36FA6"/>
    <w:rsid w:val="00F37079"/>
    <w:rsid w:val="00F371DD"/>
    <w:rsid w:val="00F375E0"/>
    <w:rsid w:val="00F376C9"/>
    <w:rsid w:val="00F379FA"/>
    <w:rsid w:val="00F37C3B"/>
    <w:rsid w:val="00F37DDB"/>
    <w:rsid w:val="00F4032A"/>
    <w:rsid w:val="00F40455"/>
    <w:rsid w:val="00F40544"/>
    <w:rsid w:val="00F4082D"/>
    <w:rsid w:val="00F40CDB"/>
    <w:rsid w:val="00F4160A"/>
    <w:rsid w:val="00F4170F"/>
    <w:rsid w:val="00F417F4"/>
    <w:rsid w:val="00F41C01"/>
    <w:rsid w:val="00F41F00"/>
    <w:rsid w:val="00F42382"/>
    <w:rsid w:val="00F42397"/>
    <w:rsid w:val="00F42627"/>
    <w:rsid w:val="00F42A08"/>
    <w:rsid w:val="00F4312A"/>
    <w:rsid w:val="00F43191"/>
    <w:rsid w:val="00F432AE"/>
    <w:rsid w:val="00F43320"/>
    <w:rsid w:val="00F43D39"/>
    <w:rsid w:val="00F441E8"/>
    <w:rsid w:val="00F44297"/>
    <w:rsid w:val="00F4463B"/>
    <w:rsid w:val="00F44E31"/>
    <w:rsid w:val="00F45648"/>
    <w:rsid w:val="00F456E0"/>
    <w:rsid w:val="00F45871"/>
    <w:rsid w:val="00F458EA"/>
    <w:rsid w:val="00F45986"/>
    <w:rsid w:val="00F45AD4"/>
    <w:rsid w:val="00F45B1B"/>
    <w:rsid w:val="00F45B44"/>
    <w:rsid w:val="00F4603C"/>
    <w:rsid w:val="00F4605F"/>
    <w:rsid w:val="00F46218"/>
    <w:rsid w:val="00F4621E"/>
    <w:rsid w:val="00F46543"/>
    <w:rsid w:val="00F4659C"/>
    <w:rsid w:val="00F46C6A"/>
    <w:rsid w:val="00F471D6"/>
    <w:rsid w:val="00F47251"/>
    <w:rsid w:val="00F474B5"/>
    <w:rsid w:val="00F47A48"/>
    <w:rsid w:val="00F47B9E"/>
    <w:rsid w:val="00F47D75"/>
    <w:rsid w:val="00F47DD3"/>
    <w:rsid w:val="00F47F38"/>
    <w:rsid w:val="00F50325"/>
    <w:rsid w:val="00F504E0"/>
    <w:rsid w:val="00F50778"/>
    <w:rsid w:val="00F5081C"/>
    <w:rsid w:val="00F5094B"/>
    <w:rsid w:val="00F517D0"/>
    <w:rsid w:val="00F51F4C"/>
    <w:rsid w:val="00F5212C"/>
    <w:rsid w:val="00F524DA"/>
    <w:rsid w:val="00F52527"/>
    <w:rsid w:val="00F5253D"/>
    <w:rsid w:val="00F5290A"/>
    <w:rsid w:val="00F52977"/>
    <w:rsid w:val="00F52C0B"/>
    <w:rsid w:val="00F52CD0"/>
    <w:rsid w:val="00F52D57"/>
    <w:rsid w:val="00F52EDE"/>
    <w:rsid w:val="00F52F3A"/>
    <w:rsid w:val="00F52FDD"/>
    <w:rsid w:val="00F53381"/>
    <w:rsid w:val="00F537A8"/>
    <w:rsid w:val="00F53BB8"/>
    <w:rsid w:val="00F53E59"/>
    <w:rsid w:val="00F53ECC"/>
    <w:rsid w:val="00F53F56"/>
    <w:rsid w:val="00F54183"/>
    <w:rsid w:val="00F541FB"/>
    <w:rsid w:val="00F5476B"/>
    <w:rsid w:val="00F547EA"/>
    <w:rsid w:val="00F54BEC"/>
    <w:rsid w:val="00F54D9B"/>
    <w:rsid w:val="00F55620"/>
    <w:rsid w:val="00F55706"/>
    <w:rsid w:val="00F561BF"/>
    <w:rsid w:val="00F563DC"/>
    <w:rsid w:val="00F56BBC"/>
    <w:rsid w:val="00F56BEC"/>
    <w:rsid w:val="00F56D07"/>
    <w:rsid w:val="00F570C5"/>
    <w:rsid w:val="00F5721F"/>
    <w:rsid w:val="00F576A2"/>
    <w:rsid w:val="00F577EE"/>
    <w:rsid w:val="00F57806"/>
    <w:rsid w:val="00F57A5D"/>
    <w:rsid w:val="00F6014F"/>
    <w:rsid w:val="00F603C3"/>
    <w:rsid w:val="00F60847"/>
    <w:rsid w:val="00F60AEA"/>
    <w:rsid w:val="00F60C95"/>
    <w:rsid w:val="00F6146A"/>
    <w:rsid w:val="00F6167E"/>
    <w:rsid w:val="00F61FC4"/>
    <w:rsid w:val="00F62021"/>
    <w:rsid w:val="00F62066"/>
    <w:rsid w:val="00F62526"/>
    <w:rsid w:val="00F627CC"/>
    <w:rsid w:val="00F627FD"/>
    <w:rsid w:val="00F628F1"/>
    <w:rsid w:val="00F62AE1"/>
    <w:rsid w:val="00F62BCB"/>
    <w:rsid w:val="00F62F5E"/>
    <w:rsid w:val="00F62FBD"/>
    <w:rsid w:val="00F63049"/>
    <w:rsid w:val="00F63129"/>
    <w:rsid w:val="00F63216"/>
    <w:rsid w:val="00F632A4"/>
    <w:rsid w:val="00F635D6"/>
    <w:rsid w:val="00F636FF"/>
    <w:rsid w:val="00F639CE"/>
    <w:rsid w:val="00F643AD"/>
    <w:rsid w:val="00F645B8"/>
    <w:rsid w:val="00F647C2"/>
    <w:rsid w:val="00F64F82"/>
    <w:rsid w:val="00F65091"/>
    <w:rsid w:val="00F651FF"/>
    <w:rsid w:val="00F65529"/>
    <w:rsid w:val="00F659B5"/>
    <w:rsid w:val="00F65A1F"/>
    <w:rsid w:val="00F65A50"/>
    <w:rsid w:val="00F65B98"/>
    <w:rsid w:val="00F65FE1"/>
    <w:rsid w:val="00F6617E"/>
    <w:rsid w:val="00F6660B"/>
    <w:rsid w:val="00F66843"/>
    <w:rsid w:val="00F66A8A"/>
    <w:rsid w:val="00F66F52"/>
    <w:rsid w:val="00F674C1"/>
    <w:rsid w:val="00F6772E"/>
    <w:rsid w:val="00F67956"/>
    <w:rsid w:val="00F679CA"/>
    <w:rsid w:val="00F67CDC"/>
    <w:rsid w:val="00F67F36"/>
    <w:rsid w:val="00F67F6B"/>
    <w:rsid w:val="00F70049"/>
    <w:rsid w:val="00F70062"/>
    <w:rsid w:val="00F70297"/>
    <w:rsid w:val="00F70413"/>
    <w:rsid w:val="00F707D3"/>
    <w:rsid w:val="00F7083B"/>
    <w:rsid w:val="00F70A9D"/>
    <w:rsid w:val="00F70DBD"/>
    <w:rsid w:val="00F70E60"/>
    <w:rsid w:val="00F711B0"/>
    <w:rsid w:val="00F7123A"/>
    <w:rsid w:val="00F71405"/>
    <w:rsid w:val="00F71A97"/>
    <w:rsid w:val="00F71B29"/>
    <w:rsid w:val="00F71CD1"/>
    <w:rsid w:val="00F7223B"/>
    <w:rsid w:val="00F72687"/>
    <w:rsid w:val="00F729DE"/>
    <w:rsid w:val="00F72AA7"/>
    <w:rsid w:val="00F72AFA"/>
    <w:rsid w:val="00F72B19"/>
    <w:rsid w:val="00F72FBB"/>
    <w:rsid w:val="00F73257"/>
    <w:rsid w:val="00F73375"/>
    <w:rsid w:val="00F73520"/>
    <w:rsid w:val="00F73826"/>
    <w:rsid w:val="00F739E6"/>
    <w:rsid w:val="00F73A9C"/>
    <w:rsid w:val="00F742FE"/>
    <w:rsid w:val="00F745AC"/>
    <w:rsid w:val="00F746A5"/>
    <w:rsid w:val="00F74B7F"/>
    <w:rsid w:val="00F74CAA"/>
    <w:rsid w:val="00F74CD9"/>
    <w:rsid w:val="00F74F3D"/>
    <w:rsid w:val="00F75105"/>
    <w:rsid w:val="00F753D4"/>
    <w:rsid w:val="00F755D4"/>
    <w:rsid w:val="00F75B8A"/>
    <w:rsid w:val="00F75D57"/>
    <w:rsid w:val="00F76F8B"/>
    <w:rsid w:val="00F772DF"/>
    <w:rsid w:val="00F77B9D"/>
    <w:rsid w:val="00F77EA3"/>
    <w:rsid w:val="00F8043B"/>
    <w:rsid w:val="00F806E6"/>
    <w:rsid w:val="00F80802"/>
    <w:rsid w:val="00F80853"/>
    <w:rsid w:val="00F80B65"/>
    <w:rsid w:val="00F80CCE"/>
    <w:rsid w:val="00F812C3"/>
    <w:rsid w:val="00F81321"/>
    <w:rsid w:val="00F813F4"/>
    <w:rsid w:val="00F816F7"/>
    <w:rsid w:val="00F8179D"/>
    <w:rsid w:val="00F81EAD"/>
    <w:rsid w:val="00F81FCC"/>
    <w:rsid w:val="00F82050"/>
    <w:rsid w:val="00F821D8"/>
    <w:rsid w:val="00F82871"/>
    <w:rsid w:val="00F82955"/>
    <w:rsid w:val="00F829A7"/>
    <w:rsid w:val="00F829F5"/>
    <w:rsid w:val="00F82DC1"/>
    <w:rsid w:val="00F83043"/>
    <w:rsid w:val="00F831EF"/>
    <w:rsid w:val="00F8342F"/>
    <w:rsid w:val="00F834EA"/>
    <w:rsid w:val="00F836A5"/>
    <w:rsid w:val="00F837A0"/>
    <w:rsid w:val="00F838F0"/>
    <w:rsid w:val="00F83AEB"/>
    <w:rsid w:val="00F83E67"/>
    <w:rsid w:val="00F83E9A"/>
    <w:rsid w:val="00F8441B"/>
    <w:rsid w:val="00F84585"/>
    <w:rsid w:val="00F84792"/>
    <w:rsid w:val="00F848BA"/>
    <w:rsid w:val="00F84C1E"/>
    <w:rsid w:val="00F84E28"/>
    <w:rsid w:val="00F854BE"/>
    <w:rsid w:val="00F857F0"/>
    <w:rsid w:val="00F85B03"/>
    <w:rsid w:val="00F86163"/>
    <w:rsid w:val="00F86460"/>
    <w:rsid w:val="00F866EE"/>
    <w:rsid w:val="00F86820"/>
    <w:rsid w:val="00F86843"/>
    <w:rsid w:val="00F86AC6"/>
    <w:rsid w:val="00F86B0D"/>
    <w:rsid w:val="00F86B58"/>
    <w:rsid w:val="00F870E8"/>
    <w:rsid w:val="00F874CA"/>
    <w:rsid w:val="00F87569"/>
    <w:rsid w:val="00F8780C"/>
    <w:rsid w:val="00F90103"/>
    <w:rsid w:val="00F902C9"/>
    <w:rsid w:val="00F902D1"/>
    <w:rsid w:val="00F904E2"/>
    <w:rsid w:val="00F904F2"/>
    <w:rsid w:val="00F9060E"/>
    <w:rsid w:val="00F90614"/>
    <w:rsid w:val="00F90A8A"/>
    <w:rsid w:val="00F90D6F"/>
    <w:rsid w:val="00F90E68"/>
    <w:rsid w:val="00F91070"/>
    <w:rsid w:val="00F910FC"/>
    <w:rsid w:val="00F91632"/>
    <w:rsid w:val="00F91881"/>
    <w:rsid w:val="00F91A19"/>
    <w:rsid w:val="00F9207E"/>
    <w:rsid w:val="00F92098"/>
    <w:rsid w:val="00F92C55"/>
    <w:rsid w:val="00F93375"/>
    <w:rsid w:val="00F935B0"/>
    <w:rsid w:val="00F93699"/>
    <w:rsid w:val="00F93A26"/>
    <w:rsid w:val="00F93A5F"/>
    <w:rsid w:val="00F93D7C"/>
    <w:rsid w:val="00F940DC"/>
    <w:rsid w:val="00F94739"/>
    <w:rsid w:val="00F94EAE"/>
    <w:rsid w:val="00F95115"/>
    <w:rsid w:val="00F95736"/>
    <w:rsid w:val="00F9580E"/>
    <w:rsid w:val="00F95C5E"/>
    <w:rsid w:val="00F95D9A"/>
    <w:rsid w:val="00F95DD2"/>
    <w:rsid w:val="00F95E12"/>
    <w:rsid w:val="00F9622B"/>
    <w:rsid w:val="00F962A2"/>
    <w:rsid w:val="00F965D1"/>
    <w:rsid w:val="00F96659"/>
    <w:rsid w:val="00F9676C"/>
    <w:rsid w:val="00F96872"/>
    <w:rsid w:val="00F969AB"/>
    <w:rsid w:val="00F96ABE"/>
    <w:rsid w:val="00F97124"/>
    <w:rsid w:val="00F972B2"/>
    <w:rsid w:val="00F9773B"/>
    <w:rsid w:val="00F9779F"/>
    <w:rsid w:val="00F9787D"/>
    <w:rsid w:val="00F97A53"/>
    <w:rsid w:val="00F97A6D"/>
    <w:rsid w:val="00F97F8E"/>
    <w:rsid w:val="00FA0643"/>
    <w:rsid w:val="00FA088F"/>
    <w:rsid w:val="00FA09D9"/>
    <w:rsid w:val="00FA0ABE"/>
    <w:rsid w:val="00FA0C2A"/>
    <w:rsid w:val="00FA11D5"/>
    <w:rsid w:val="00FA128F"/>
    <w:rsid w:val="00FA159D"/>
    <w:rsid w:val="00FA1739"/>
    <w:rsid w:val="00FA1E49"/>
    <w:rsid w:val="00FA1EFA"/>
    <w:rsid w:val="00FA2375"/>
    <w:rsid w:val="00FA2896"/>
    <w:rsid w:val="00FA296D"/>
    <w:rsid w:val="00FA29DD"/>
    <w:rsid w:val="00FA2D21"/>
    <w:rsid w:val="00FA2EAA"/>
    <w:rsid w:val="00FA2F8A"/>
    <w:rsid w:val="00FA2F9D"/>
    <w:rsid w:val="00FA2FBF"/>
    <w:rsid w:val="00FA340E"/>
    <w:rsid w:val="00FA34EB"/>
    <w:rsid w:val="00FA36FF"/>
    <w:rsid w:val="00FA3A32"/>
    <w:rsid w:val="00FA3CD6"/>
    <w:rsid w:val="00FA3D40"/>
    <w:rsid w:val="00FA3E20"/>
    <w:rsid w:val="00FA3EF7"/>
    <w:rsid w:val="00FA408A"/>
    <w:rsid w:val="00FA40B9"/>
    <w:rsid w:val="00FA4130"/>
    <w:rsid w:val="00FA42D9"/>
    <w:rsid w:val="00FA4484"/>
    <w:rsid w:val="00FA4751"/>
    <w:rsid w:val="00FA480B"/>
    <w:rsid w:val="00FA4949"/>
    <w:rsid w:val="00FA4ECA"/>
    <w:rsid w:val="00FA506B"/>
    <w:rsid w:val="00FA519D"/>
    <w:rsid w:val="00FA554C"/>
    <w:rsid w:val="00FA57A4"/>
    <w:rsid w:val="00FA5C59"/>
    <w:rsid w:val="00FA650A"/>
    <w:rsid w:val="00FA67D8"/>
    <w:rsid w:val="00FA68B5"/>
    <w:rsid w:val="00FA69BE"/>
    <w:rsid w:val="00FA6B9A"/>
    <w:rsid w:val="00FA6D4B"/>
    <w:rsid w:val="00FA6D69"/>
    <w:rsid w:val="00FA7709"/>
    <w:rsid w:val="00FA7EA4"/>
    <w:rsid w:val="00FB01F6"/>
    <w:rsid w:val="00FB0A62"/>
    <w:rsid w:val="00FB0EC8"/>
    <w:rsid w:val="00FB0EDF"/>
    <w:rsid w:val="00FB10C7"/>
    <w:rsid w:val="00FB115C"/>
    <w:rsid w:val="00FB1242"/>
    <w:rsid w:val="00FB1516"/>
    <w:rsid w:val="00FB167B"/>
    <w:rsid w:val="00FB193E"/>
    <w:rsid w:val="00FB1D3D"/>
    <w:rsid w:val="00FB1F80"/>
    <w:rsid w:val="00FB25B1"/>
    <w:rsid w:val="00FB3130"/>
    <w:rsid w:val="00FB3171"/>
    <w:rsid w:val="00FB31EA"/>
    <w:rsid w:val="00FB33CD"/>
    <w:rsid w:val="00FB382F"/>
    <w:rsid w:val="00FB3FA4"/>
    <w:rsid w:val="00FB4079"/>
    <w:rsid w:val="00FB42D8"/>
    <w:rsid w:val="00FB449A"/>
    <w:rsid w:val="00FB47A7"/>
    <w:rsid w:val="00FB4E63"/>
    <w:rsid w:val="00FB50B5"/>
    <w:rsid w:val="00FB52B7"/>
    <w:rsid w:val="00FB5752"/>
    <w:rsid w:val="00FB5A1E"/>
    <w:rsid w:val="00FB5B4A"/>
    <w:rsid w:val="00FB5F9C"/>
    <w:rsid w:val="00FB5FE6"/>
    <w:rsid w:val="00FB6730"/>
    <w:rsid w:val="00FB69A4"/>
    <w:rsid w:val="00FB6A90"/>
    <w:rsid w:val="00FB6B7C"/>
    <w:rsid w:val="00FB6C09"/>
    <w:rsid w:val="00FB7289"/>
    <w:rsid w:val="00FB75B0"/>
    <w:rsid w:val="00FB7698"/>
    <w:rsid w:val="00FB77EF"/>
    <w:rsid w:val="00FB7AAD"/>
    <w:rsid w:val="00FB7C5C"/>
    <w:rsid w:val="00FC02BE"/>
    <w:rsid w:val="00FC0727"/>
    <w:rsid w:val="00FC0766"/>
    <w:rsid w:val="00FC0A0E"/>
    <w:rsid w:val="00FC0C53"/>
    <w:rsid w:val="00FC0DED"/>
    <w:rsid w:val="00FC10FB"/>
    <w:rsid w:val="00FC11F0"/>
    <w:rsid w:val="00FC13C4"/>
    <w:rsid w:val="00FC174E"/>
    <w:rsid w:val="00FC17FD"/>
    <w:rsid w:val="00FC1B0E"/>
    <w:rsid w:val="00FC1EAB"/>
    <w:rsid w:val="00FC1F5E"/>
    <w:rsid w:val="00FC2311"/>
    <w:rsid w:val="00FC25C3"/>
    <w:rsid w:val="00FC278D"/>
    <w:rsid w:val="00FC2844"/>
    <w:rsid w:val="00FC2968"/>
    <w:rsid w:val="00FC2971"/>
    <w:rsid w:val="00FC29F7"/>
    <w:rsid w:val="00FC2B6F"/>
    <w:rsid w:val="00FC2CDF"/>
    <w:rsid w:val="00FC2F43"/>
    <w:rsid w:val="00FC3097"/>
    <w:rsid w:val="00FC31D8"/>
    <w:rsid w:val="00FC3598"/>
    <w:rsid w:val="00FC3805"/>
    <w:rsid w:val="00FC3A87"/>
    <w:rsid w:val="00FC3AD7"/>
    <w:rsid w:val="00FC3B68"/>
    <w:rsid w:val="00FC3C2B"/>
    <w:rsid w:val="00FC3CAB"/>
    <w:rsid w:val="00FC3CFB"/>
    <w:rsid w:val="00FC4301"/>
    <w:rsid w:val="00FC4ACD"/>
    <w:rsid w:val="00FC4B51"/>
    <w:rsid w:val="00FC4D85"/>
    <w:rsid w:val="00FC5050"/>
    <w:rsid w:val="00FC52DD"/>
    <w:rsid w:val="00FC5527"/>
    <w:rsid w:val="00FC5A1B"/>
    <w:rsid w:val="00FC5A69"/>
    <w:rsid w:val="00FC5BAB"/>
    <w:rsid w:val="00FC5FD7"/>
    <w:rsid w:val="00FC6322"/>
    <w:rsid w:val="00FC6731"/>
    <w:rsid w:val="00FC67EA"/>
    <w:rsid w:val="00FC69EF"/>
    <w:rsid w:val="00FC6A33"/>
    <w:rsid w:val="00FC6B45"/>
    <w:rsid w:val="00FC6C3C"/>
    <w:rsid w:val="00FC77FD"/>
    <w:rsid w:val="00FC781D"/>
    <w:rsid w:val="00FC79B5"/>
    <w:rsid w:val="00FD040A"/>
    <w:rsid w:val="00FD0452"/>
    <w:rsid w:val="00FD06BC"/>
    <w:rsid w:val="00FD079A"/>
    <w:rsid w:val="00FD0994"/>
    <w:rsid w:val="00FD0CC3"/>
    <w:rsid w:val="00FD0EAD"/>
    <w:rsid w:val="00FD109C"/>
    <w:rsid w:val="00FD1303"/>
    <w:rsid w:val="00FD133B"/>
    <w:rsid w:val="00FD16BF"/>
    <w:rsid w:val="00FD16C4"/>
    <w:rsid w:val="00FD1D9A"/>
    <w:rsid w:val="00FD2083"/>
    <w:rsid w:val="00FD2773"/>
    <w:rsid w:val="00FD2914"/>
    <w:rsid w:val="00FD2AAF"/>
    <w:rsid w:val="00FD2D75"/>
    <w:rsid w:val="00FD303C"/>
    <w:rsid w:val="00FD3594"/>
    <w:rsid w:val="00FD3656"/>
    <w:rsid w:val="00FD38B0"/>
    <w:rsid w:val="00FD390B"/>
    <w:rsid w:val="00FD3989"/>
    <w:rsid w:val="00FD3FEA"/>
    <w:rsid w:val="00FD42B6"/>
    <w:rsid w:val="00FD4F27"/>
    <w:rsid w:val="00FD5DD8"/>
    <w:rsid w:val="00FD6011"/>
    <w:rsid w:val="00FD6208"/>
    <w:rsid w:val="00FD63C8"/>
    <w:rsid w:val="00FD6713"/>
    <w:rsid w:val="00FD67C3"/>
    <w:rsid w:val="00FD6888"/>
    <w:rsid w:val="00FD6A15"/>
    <w:rsid w:val="00FD6A54"/>
    <w:rsid w:val="00FD7144"/>
    <w:rsid w:val="00FD73FD"/>
    <w:rsid w:val="00FD78A2"/>
    <w:rsid w:val="00FD78EF"/>
    <w:rsid w:val="00FD7A63"/>
    <w:rsid w:val="00FD7BFB"/>
    <w:rsid w:val="00FD7C23"/>
    <w:rsid w:val="00FD7CB2"/>
    <w:rsid w:val="00FE0431"/>
    <w:rsid w:val="00FE0E0E"/>
    <w:rsid w:val="00FE10D9"/>
    <w:rsid w:val="00FE1740"/>
    <w:rsid w:val="00FE1882"/>
    <w:rsid w:val="00FE18F3"/>
    <w:rsid w:val="00FE1A10"/>
    <w:rsid w:val="00FE1B11"/>
    <w:rsid w:val="00FE1F45"/>
    <w:rsid w:val="00FE20A1"/>
    <w:rsid w:val="00FE21DD"/>
    <w:rsid w:val="00FE227C"/>
    <w:rsid w:val="00FE230C"/>
    <w:rsid w:val="00FE258C"/>
    <w:rsid w:val="00FE28AE"/>
    <w:rsid w:val="00FE32A5"/>
    <w:rsid w:val="00FE3358"/>
    <w:rsid w:val="00FE351F"/>
    <w:rsid w:val="00FE356A"/>
    <w:rsid w:val="00FE3ADC"/>
    <w:rsid w:val="00FE3B8A"/>
    <w:rsid w:val="00FE3E80"/>
    <w:rsid w:val="00FE40C7"/>
    <w:rsid w:val="00FE4145"/>
    <w:rsid w:val="00FE43C6"/>
    <w:rsid w:val="00FE4528"/>
    <w:rsid w:val="00FE4739"/>
    <w:rsid w:val="00FE4BC9"/>
    <w:rsid w:val="00FE53A2"/>
    <w:rsid w:val="00FE5964"/>
    <w:rsid w:val="00FE60E9"/>
    <w:rsid w:val="00FE6397"/>
    <w:rsid w:val="00FE650A"/>
    <w:rsid w:val="00FE6A58"/>
    <w:rsid w:val="00FE7024"/>
    <w:rsid w:val="00FE78FE"/>
    <w:rsid w:val="00FE7913"/>
    <w:rsid w:val="00FE7A01"/>
    <w:rsid w:val="00FE7D98"/>
    <w:rsid w:val="00FE7E14"/>
    <w:rsid w:val="00FF0B17"/>
    <w:rsid w:val="00FF0B3A"/>
    <w:rsid w:val="00FF1385"/>
    <w:rsid w:val="00FF1750"/>
    <w:rsid w:val="00FF1C5D"/>
    <w:rsid w:val="00FF1FB7"/>
    <w:rsid w:val="00FF2C5C"/>
    <w:rsid w:val="00FF2DF2"/>
    <w:rsid w:val="00FF30FD"/>
    <w:rsid w:val="00FF31BD"/>
    <w:rsid w:val="00FF32BD"/>
    <w:rsid w:val="00FF37DE"/>
    <w:rsid w:val="00FF3AE9"/>
    <w:rsid w:val="00FF3D58"/>
    <w:rsid w:val="00FF42E5"/>
    <w:rsid w:val="00FF43B8"/>
    <w:rsid w:val="00FF441D"/>
    <w:rsid w:val="00FF485B"/>
    <w:rsid w:val="00FF4E5A"/>
    <w:rsid w:val="00FF5778"/>
    <w:rsid w:val="00FF59F2"/>
    <w:rsid w:val="00FF60FF"/>
    <w:rsid w:val="00FF646D"/>
    <w:rsid w:val="00FF6511"/>
    <w:rsid w:val="00FF659E"/>
    <w:rsid w:val="00FF67B3"/>
    <w:rsid w:val="00FF686F"/>
    <w:rsid w:val="00FF6A41"/>
    <w:rsid w:val="00FF70FB"/>
    <w:rsid w:val="00FF710E"/>
    <w:rsid w:val="00FF722D"/>
    <w:rsid w:val="00FF7477"/>
    <w:rsid w:val="00FF7820"/>
    <w:rsid w:val="00FF7912"/>
    <w:rsid w:val="00FF799A"/>
    <w:rsid w:val="00FF7A56"/>
    <w:rsid w:val="00FF7B92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 strokecolor="red">
      <v:fill color="white" opacity="0"/>
      <v:stroke color="red" weight="1.5pt"/>
    </o:shapedefaults>
    <o:shapelayout v:ext="edit">
      <o:idmap v:ext="edit" data="2"/>
    </o:shapelayout>
  </w:shapeDefaults>
  <w:decimalSymbol w:val="."/>
  <w:listSeparator w:val=","/>
  <w14:docId w14:val="4BD68EC3"/>
  <w15:docId w15:val="{A7207EAD-A3B2-F241-B857-9E8DBDD79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1EF4"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484405"/>
    <w:pPr>
      <w:keepNext/>
      <w:numPr>
        <w:numId w:val="4"/>
      </w:numPr>
      <w:spacing w:before="480" w:after="200"/>
      <w:outlineLvl w:val="0"/>
    </w:pPr>
    <w:rPr>
      <w:rFonts w:ascii="Arial" w:eastAsia="Calibri" w:hAnsi="Arial"/>
      <w:b/>
      <w:bCs/>
      <w:kern w:val="32"/>
      <w:sz w:val="48"/>
      <w:szCs w:val="32"/>
    </w:rPr>
  </w:style>
  <w:style w:type="paragraph" w:styleId="Heading2">
    <w:name w:val="heading 2"/>
    <w:basedOn w:val="Normal"/>
    <w:next w:val="BodyText2"/>
    <w:link w:val="Heading2Char"/>
    <w:uiPriority w:val="9"/>
    <w:qFormat/>
    <w:rsid w:val="003F434D"/>
    <w:pPr>
      <w:numPr>
        <w:ilvl w:val="1"/>
        <w:numId w:val="4"/>
      </w:numPr>
      <w:spacing w:before="400" w:after="200"/>
      <w:ind w:left="936"/>
      <w:outlineLvl w:val="1"/>
    </w:pPr>
    <w:rPr>
      <w:rFonts w:ascii="Arial" w:eastAsia="Calibri" w:hAnsi="Arial"/>
      <w:b/>
      <w:bCs/>
      <w:iCs/>
      <w:sz w:val="36"/>
      <w:szCs w:val="28"/>
    </w:rPr>
  </w:style>
  <w:style w:type="paragraph" w:styleId="Heading3">
    <w:name w:val="heading 3"/>
    <w:basedOn w:val="Normal"/>
    <w:next w:val="BodyText3"/>
    <w:link w:val="Heading3Char"/>
    <w:rsid w:val="00640C16"/>
    <w:pPr>
      <w:keepNext/>
      <w:numPr>
        <w:ilvl w:val="2"/>
        <w:numId w:val="4"/>
      </w:numPr>
      <w:spacing w:before="360" w:after="200" w:line="276" w:lineRule="auto"/>
      <w:ind w:left="1440"/>
      <w:outlineLvl w:val="2"/>
    </w:pPr>
    <w:rPr>
      <w:rFonts w:ascii="Arial" w:eastAsia="Calibri" w:hAnsi="Arial"/>
      <w:b/>
      <w:bCs/>
      <w:sz w:val="28"/>
      <w:szCs w:val="26"/>
    </w:rPr>
  </w:style>
  <w:style w:type="paragraph" w:styleId="Heading4">
    <w:name w:val="heading 4"/>
    <w:basedOn w:val="BodyText"/>
    <w:next w:val="Normal"/>
    <w:link w:val="Heading4Char"/>
    <w:rsid w:val="00635020"/>
    <w:pPr>
      <w:numPr>
        <w:ilvl w:val="3"/>
        <w:numId w:val="4"/>
      </w:numPr>
      <w:spacing w:before="240"/>
      <w:ind w:left="1800" w:hanging="720"/>
      <w:outlineLvl w:val="3"/>
    </w:pPr>
    <w:rPr>
      <w:rFonts w:ascii="Arial" w:hAnsi="Arial" w:cs="Times New Roman"/>
      <w:b/>
      <w:bCs/>
      <w:szCs w:val="28"/>
    </w:rPr>
  </w:style>
  <w:style w:type="paragraph" w:styleId="Heading5">
    <w:name w:val="heading 5"/>
    <w:basedOn w:val="Normal"/>
    <w:next w:val="Normal"/>
    <w:link w:val="Heading5Char"/>
    <w:rsid w:val="0073553B"/>
    <w:pPr>
      <w:numPr>
        <w:ilvl w:val="4"/>
        <w:numId w:val="4"/>
      </w:numPr>
      <w:spacing w:before="120" w:after="200"/>
      <w:ind w:left="1440" w:firstLine="0"/>
      <w:outlineLvl w:val="4"/>
    </w:pPr>
    <w:rPr>
      <w:rFonts w:ascii="Arial" w:eastAsia="Calibri" w:hAnsi="Arial"/>
      <w:bCs/>
      <w:i/>
      <w:iCs/>
      <w:sz w:val="22"/>
      <w:szCs w:val="26"/>
    </w:rPr>
  </w:style>
  <w:style w:type="paragraph" w:styleId="Heading6">
    <w:name w:val="heading 6"/>
    <w:basedOn w:val="Normal"/>
    <w:next w:val="Normal"/>
    <w:link w:val="Heading6Char"/>
    <w:rsid w:val="0073553B"/>
    <w:pPr>
      <w:numPr>
        <w:ilvl w:val="5"/>
        <w:numId w:val="4"/>
      </w:numPr>
      <w:spacing w:before="120" w:after="200"/>
      <w:ind w:left="1440" w:firstLine="0"/>
      <w:outlineLvl w:val="5"/>
    </w:pPr>
    <w:rPr>
      <w:rFonts w:ascii="Arial" w:eastAsia="Calibri" w:hAnsi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rsid w:val="0073553B"/>
    <w:pPr>
      <w:numPr>
        <w:ilvl w:val="6"/>
        <w:numId w:val="4"/>
      </w:numPr>
      <w:spacing w:before="120" w:after="200"/>
      <w:ind w:left="1440" w:firstLine="0"/>
      <w:outlineLvl w:val="6"/>
    </w:pPr>
    <w:rPr>
      <w:rFonts w:ascii="Arial" w:eastAsia="Calibri" w:hAnsi="Arial"/>
      <w:sz w:val="22"/>
      <w:szCs w:val="22"/>
    </w:rPr>
  </w:style>
  <w:style w:type="paragraph" w:styleId="Heading8">
    <w:name w:val="heading 8"/>
    <w:basedOn w:val="Normal"/>
    <w:next w:val="Normal"/>
    <w:link w:val="Heading8Char"/>
    <w:rsid w:val="0073553B"/>
    <w:pPr>
      <w:keepNext/>
      <w:numPr>
        <w:ilvl w:val="7"/>
        <w:numId w:val="4"/>
      </w:numPr>
      <w:spacing w:before="120" w:after="200"/>
      <w:ind w:firstLine="0"/>
      <w:outlineLvl w:val="7"/>
    </w:pPr>
    <w:rPr>
      <w:rFonts w:ascii="Arial" w:eastAsia="Calibri" w:hAnsi="Arial"/>
      <w:b/>
      <w:bCs/>
      <w:iCs/>
      <w:color w:val="000000"/>
      <w:sz w:val="22"/>
      <w:szCs w:val="22"/>
    </w:rPr>
  </w:style>
  <w:style w:type="paragraph" w:styleId="Heading9">
    <w:name w:val="heading 9"/>
    <w:basedOn w:val="Normal"/>
    <w:next w:val="Normal"/>
    <w:link w:val="Heading9Char"/>
    <w:rsid w:val="0073553B"/>
    <w:pPr>
      <w:numPr>
        <w:ilvl w:val="8"/>
        <w:numId w:val="4"/>
      </w:numPr>
      <w:spacing w:before="120" w:after="200" w:line="276" w:lineRule="auto"/>
      <w:ind w:left="1440" w:firstLine="0"/>
      <w:outlineLvl w:val="8"/>
    </w:pPr>
    <w:rPr>
      <w:rFonts w:ascii="Arial" w:eastAsia="Calibri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A0BB5"/>
    <w:pPr>
      <w:keepNext/>
      <w:spacing w:before="120" w:after="120"/>
    </w:pPr>
    <w:rPr>
      <w:rFonts w:ascii="Calibri" w:hAnsi="Calibri" w:cs="Tahoma"/>
      <w:sz w:val="22"/>
      <w:szCs w:val="22"/>
    </w:rPr>
  </w:style>
  <w:style w:type="character" w:customStyle="1" w:styleId="Heading1Char">
    <w:name w:val="Heading 1 Char"/>
    <w:link w:val="Heading1"/>
    <w:rsid w:val="00484405"/>
    <w:rPr>
      <w:rFonts w:ascii="Arial" w:eastAsia="Calibri" w:hAnsi="Arial"/>
      <w:b/>
      <w:bCs/>
      <w:kern w:val="32"/>
      <w:sz w:val="48"/>
      <w:szCs w:val="32"/>
    </w:rPr>
  </w:style>
  <w:style w:type="paragraph" w:styleId="BodyText2">
    <w:name w:val="Body Text 2"/>
    <w:basedOn w:val="Normal"/>
    <w:link w:val="BodyText2Char"/>
    <w:rsid w:val="0021555C"/>
    <w:pPr>
      <w:spacing w:after="200"/>
      <w:ind w:left="360"/>
    </w:pPr>
    <w:rPr>
      <w:rFonts w:ascii="Calibri" w:hAnsi="Calibri"/>
      <w:sz w:val="20"/>
    </w:rPr>
  </w:style>
  <w:style w:type="character" w:customStyle="1" w:styleId="BodyText2Char">
    <w:name w:val="Body Text 2 Char"/>
    <w:link w:val="BodyText2"/>
    <w:rsid w:val="0021555C"/>
    <w:rPr>
      <w:rFonts w:ascii="Calibri" w:hAnsi="Calibri"/>
      <w:szCs w:val="24"/>
    </w:rPr>
  </w:style>
  <w:style w:type="character" w:customStyle="1" w:styleId="Heading2Char">
    <w:name w:val="Heading 2 Char"/>
    <w:link w:val="Heading2"/>
    <w:uiPriority w:val="9"/>
    <w:rsid w:val="003F434D"/>
    <w:rPr>
      <w:rFonts w:ascii="Arial" w:eastAsia="Calibri" w:hAnsi="Arial"/>
      <w:b/>
      <w:bCs/>
      <w:iCs/>
      <w:sz w:val="36"/>
      <w:szCs w:val="28"/>
    </w:rPr>
  </w:style>
  <w:style w:type="paragraph" w:styleId="BodyText3">
    <w:name w:val="Body Text 3"/>
    <w:basedOn w:val="Normal"/>
    <w:link w:val="BodyText3Char"/>
    <w:rsid w:val="00767161"/>
    <w:pPr>
      <w:spacing w:after="200"/>
      <w:ind w:left="720"/>
    </w:pPr>
    <w:rPr>
      <w:rFonts w:ascii="Calibri" w:hAnsi="Calibri"/>
      <w:sz w:val="20"/>
      <w:szCs w:val="16"/>
    </w:rPr>
  </w:style>
  <w:style w:type="character" w:customStyle="1" w:styleId="BodyText3Char">
    <w:name w:val="Body Text 3 Char"/>
    <w:link w:val="BodyText3"/>
    <w:rsid w:val="00767161"/>
    <w:rPr>
      <w:rFonts w:ascii="Calibri" w:hAnsi="Calibri"/>
      <w:szCs w:val="16"/>
    </w:rPr>
  </w:style>
  <w:style w:type="character" w:customStyle="1" w:styleId="Heading3Char">
    <w:name w:val="Heading 3 Char"/>
    <w:link w:val="Heading3"/>
    <w:rsid w:val="00640C16"/>
    <w:rPr>
      <w:rFonts w:ascii="Arial" w:eastAsia="Calibri" w:hAnsi="Arial"/>
      <w:b/>
      <w:bCs/>
      <w:sz w:val="28"/>
      <w:szCs w:val="26"/>
    </w:rPr>
  </w:style>
  <w:style w:type="character" w:customStyle="1" w:styleId="Heading4Char">
    <w:name w:val="Heading 4 Char"/>
    <w:link w:val="Heading4"/>
    <w:rsid w:val="00635020"/>
    <w:rPr>
      <w:rFonts w:ascii="Arial" w:hAnsi="Arial"/>
      <w:b/>
      <w:bCs/>
      <w:sz w:val="22"/>
      <w:szCs w:val="28"/>
    </w:rPr>
  </w:style>
  <w:style w:type="character" w:customStyle="1" w:styleId="Heading5Char">
    <w:name w:val="Heading 5 Char"/>
    <w:link w:val="Heading5"/>
    <w:rsid w:val="0073553B"/>
    <w:rPr>
      <w:rFonts w:ascii="Arial" w:eastAsia="Calibri" w:hAnsi="Arial"/>
      <w:bCs/>
      <w:i/>
      <w:iCs/>
      <w:sz w:val="22"/>
      <w:szCs w:val="26"/>
    </w:rPr>
  </w:style>
  <w:style w:type="character" w:customStyle="1" w:styleId="Heading6Char">
    <w:name w:val="Heading 6 Char"/>
    <w:link w:val="Heading6"/>
    <w:rsid w:val="0073553B"/>
    <w:rPr>
      <w:rFonts w:ascii="Arial" w:eastAsia="Calibri" w:hAnsi="Arial"/>
      <w:b/>
      <w:bCs/>
      <w:sz w:val="22"/>
      <w:szCs w:val="22"/>
    </w:rPr>
  </w:style>
  <w:style w:type="character" w:customStyle="1" w:styleId="Heading7Char">
    <w:name w:val="Heading 7 Char"/>
    <w:link w:val="Heading7"/>
    <w:rsid w:val="0073553B"/>
    <w:rPr>
      <w:rFonts w:ascii="Arial" w:eastAsia="Calibri" w:hAnsi="Arial"/>
      <w:sz w:val="22"/>
      <w:szCs w:val="22"/>
    </w:rPr>
  </w:style>
  <w:style w:type="character" w:customStyle="1" w:styleId="Heading8Char">
    <w:name w:val="Heading 8 Char"/>
    <w:link w:val="Heading8"/>
    <w:rsid w:val="0073553B"/>
    <w:rPr>
      <w:rFonts w:ascii="Arial" w:eastAsia="Calibri" w:hAnsi="Arial"/>
      <w:b/>
      <w:bCs/>
      <w:iCs/>
      <w:color w:val="000000"/>
      <w:sz w:val="22"/>
      <w:szCs w:val="22"/>
    </w:rPr>
  </w:style>
  <w:style w:type="character" w:customStyle="1" w:styleId="Heading9Char">
    <w:name w:val="Heading 9 Char"/>
    <w:link w:val="Heading9"/>
    <w:rsid w:val="0073553B"/>
    <w:rPr>
      <w:rFonts w:ascii="Arial" w:eastAsia="Calibri" w:hAnsi="Arial"/>
      <w:sz w:val="22"/>
      <w:szCs w:val="22"/>
    </w:rPr>
  </w:style>
  <w:style w:type="paragraph" w:styleId="Footer">
    <w:name w:val="footer"/>
    <w:basedOn w:val="Normal"/>
    <w:link w:val="FooterChar"/>
    <w:uiPriority w:val="99"/>
    <w:rsid w:val="00BC5F26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C5F26"/>
    <w:rPr>
      <w:rFonts w:ascii="Calibri" w:hAnsi="Calibri"/>
      <w:szCs w:val="24"/>
    </w:rPr>
  </w:style>
  <w:style w:type="character" w:styleId="Hyperlink">
    <w:name w:val="Hyperlink"/>
    <w:uiPriority w:val="99"/>
    <w:rsid w:val="008334D6"/>
    <w:rPr>
      <w:rFonts w:ascii="Calibri" w:hAnsi="Calibri"/>
      <w:color w:val="0000FF"/>
      <w:sz w:val="22"/>
      <w:u w:val="single"/>
    </w:rPr>
  </w:style>
  <w:style w:type="paragraph" w:customStyle="1" w:styleId="BodyText1">
    <w:name w:val="Body Text 1"/>
    <w:basedOn w:val="BodyText"/>
    <w:qFormat/>
    <w:rsid w:val="00767161"/>
    <w:pPr>
      <w:spacing w:before="0"/>
      <w:ind w:left="360"/>
    </w:pPr>
  </w:style>
  <w:style w:type="paragraph" w:styleId="CommentText">
    <w:name w:val="annotation text"/>
    <w:basedOn w:val="Normal"/>
    <w:link w:val="CommentTextChar"/>
    <w:semiHidden/>
    <w:rsid w:val="00BB0CAF"/>
    <w:pPr>
      <w:spacing w:after="200" w:line="276" w:lineRule="auto"/>
    </w:pPr>
    <w:rPr>
      <w:rFonts w:ascii="Arial" w:hAnsi="Arial"/>
      <w:sz w:val="20"/>
      <w:szCs w:val="20"/>
    </w:rPr>
  </w:style>
  <w:style w:type="character" w:customStyle="1" w:styleId="CommentTextChar">
    <w:name w:val="Comment Text Char"/>
    <w:link w:val="CommentText"/>
    <w:semiHidden/>
    <w:rsid w:val="00EE3CD1"/>
    <w:rPr>
      <w:rFonts w:ascii="Arial" w:hAnsi="Arial"/>
    </w:rPr>
  </w:style>
  <w:style w:type="table" w:styleId="TableGrid">
    <w:name w:val="Table Grid"/>
    <w:basedOn w:val="TableNormal"/>
    <w:uiPriority w:val="59"/>
    <w:rsid w:val="00A47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-Title">
    <w:name w:val="Heading_1-Title"/>
    <w:basedOn w:val="BodyText"/>
    <w:next w:val="BodyText"/>
    <w:link w:val="Heading1-TitleChar"/>
    <w:rsid w:val="004826D7"/>
    <w:pPr>
      <w:spacing w:before="360"/>
    </w:pPr>
    <w:rPr>
      <w:rFonts w:ascii="Arial" w:hAnsi="Arial" w:cs="Times New Roman"/>
      <w:b/>
      <w:bCs/>
      <w:kern w:val="32"/>
      <w:sz w:val="36"/>
    </w:rPr>
  </w:style>
  <w:style w:type="character" w:customStyle="1" w:styleId="Heading1-TitleChar">
    <w:name w:val="Heading_1-Title Char"/>
    <w:link w:val="Heading1-Title"/>
    <w:rsid w:val="004826D7"/>
    <w:rPr>
      <w:rFonts w:ascii="Arial" w:hAnsi="Arial" w:cs="Tahoma"/>
      <w:b/>
      <w:bCs/>
      <w:kern w:val="32"/>
      <w:sz w:val="36"/>
      <w:szCs w:val="22"/>
    </w:rPr>
  </w:style>
  <w:style w:type="paragraph" w:styleId="BalloonText">
    <w:name w:val="Balloon Text"/>
    <w:basedOn w:val="Normal"/>
    <w:link w:val="BalloonTextChar"/>
    <w:semiHidden/>
    <w:rsid w:val="003962F3"/>
    <w:pPr>
      <w:spacing w:after="200" w:line="276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EE3CD1"/>
    <w:rPr>
      <w:rFonts w:ascii="Tahoma" w:hAnsi="Tahoma" w:cs="Tahoma"/>
      <w:sz w:val="16"/>
      <w:szCs w:val="16"/>
    </w:rPr>
  </w:style>
  <w:style w:type="paragraph" w:customStyle="1" w:styleId="Heading30">
    <w:name w:val="Heading_3"/>
    <w:basedOn w:val="BodyText"/>
    <w:next w:val="BodyText"/>
    <w:link w:val="Heading3Char0"/>
    <w:rsid w:val="007475B9"/>
    <w:pPr>
      <w:spacing w:before="360" w:after="60"/>
    </w:pPr>
    <w:rPr>
      <w:rFonts w:ascii="Arial" w:hAnsi="Arial" w:cs="Times New Roman"/>
      <w:b/>
      <w:bCs/>
    </w:rPr>
  </w:style>
  <w:style w:type="character" w:customStyle="1" w:styleId="Heading3Char0">
    <w:name w:val="Heading_3 Char"/>
    <w:link w:val="Heading30"/>
    <w:rsid w:val="007475B9"/>
    <w:rPr>
      <w:rFonts w:ascii="Arial" w:hAnsi="Arial" w:cs="Tahoma"/>
      <w:b/>
      <w:bCs/>
      <w:sz w:val="22"/>
      <w:szCs w:val="22"/>
    </w:rPr>
  </w:style>
  <w:style w:type="paragraph" w:customStyle="1" w:styleId="Heading20">
    <w:name w:val="Heading_2"/>
    <w:basedOn w:val="BodyText"/>
    <w:next w:val="BodyText"/>
    <w:link w:val="Heading2Char0"/>
    <w:qFormat/>
    <w:rsid w:val="007475B9"/>
    <w:pPr>
      <w:spacing w:before="480" w:after="60"/>
    </w:pPr>
    <w:rPr>
      <w:rFonts w:ascii="Arial" w:hAnsi="Arial" w:cs="Times New Roman"/>
      <w:b/>
      <w:bCs/>
      <w:color w:val="000000"/>
      <w:sz w:val="24"/>
      <w:szCs w:val="32"/>
    </w:rPr>
  </w:style>
  <w:style w:type="character" w:customStyle="1" w:styleId="Heading2Char0">
    <w:name w:val="Heading_2 Char"/>
    <w:link w:val="Heading20"/>
    <w:rsid w:val="007475B9"/>
    <w:rPr>
      <w:rFonts w:ascii="Arial" w:hAnsi="Arial" w:cs="Tahoma"/>
      <w:b/>
      <w:bCs/>
      <w:color w:val="000000"/>
      <w:sz w:val="24"/>
      <w:szCs w:val="32"/>
    </w:rPr>
  </w:style>
  <w:style w:type="paragraph" w:customStyle="1" w:styleId="Note">
    <w:name w:val="Note"/>
    <w:basedOn w:val="BlockText"/>
    <w:next w:val="Normal"/>
    <w:link w:val="NoteChar"/>
    <w:rsid w:val="00AA4FBA"/>
    <w:pPr>
      <w:spacing w:before="240" w:after="0" w:line="240" w:lineRule="auto"/>
      <w:ind w:left="2160" w:right="2160"/>
      <w:jc w:val="both"/>
    </w:pPr>
    <w:rPr>
      <w:rFonts w:eastAsia="Times New Roman"/>
      <w:b/>
      <w:caps/>
      <w:color w:val="008E8B"/>
      <w:sz w:val="18"/>
      <w:szCs w:val="24"/>
    </w:rPr>
  </w:style>
  <w:style w:type="paragraph" w:styleId="BlockText">
    <w:name w:val="Block Text"/>
    <w:basedOn w:val="Normal"/>
    <w:rsid w:val="0062275D"/>
    <w:pPr>
      <w:spacing w:after="200" w:line="276" w:lineRule="auto"/>
      <w:ind w:left="1440" w:right="1440"/>
    </w:pPr>
    <w:rPr>
      <w:rFonts w:ascii="Calibri" w:eastAsia="Calibri" w:hAnsi="Calibri"/>
      <w:sz w:val="22"/>
      <w:szCs w:val="22"/>
    </w:rPr>
  </w:style>
  <w:style w:type="character" w:customStyle="1" w:styleId="NoteChar">
    <w:name w:val="Note Char"/>
    <w:link w:val="Note"/>
    <w:rsid w:val="00AA4FBA"/>
    <w:rPr>
      <w:rFonts w:ascii="Calibri" w:hAnsi="Calibri"/>
      <w:b/>
      <w:caps/>
      <w:color w:val="008E8B"/>
      <w:sz w:val="18"/>
      <w:szCs w:val="24"/>
    </w:rPr>
  </w:style>
  <w:style w:type="character" w:styleId="CommentReference">
    <w:name w:val="annotation reference"/>
    <w:semiHidden/>
    <w:rsid w:val="00AC698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C698E"/>
    <w:rPr>
      <w:b/>
      <w:bCs/>
    </w:rPr>
  </w:style>
  <w:style w:type="character" w:customStyle="1" w:styleId="CommentSubjectChar">
    <w:name w:val="Comment Subject Char"/>
    <w:link w:val="CommentSubject"/>
    <w:semiHidden/>
    <w:rsid w:val="00EE3CD1"/>
    <w:rPr>
      <w:rFonts w:ascii="Arial" w:hAnsi="Arial"/>
      <w:b/>
      <w:bCs/>
    </w:rPr>
  </w:style>
  <w:style w:type="character" w:customStyle="1" w:styleId="emailstyle33">
    <w:name w:val="emailstyle33"/>
    <w:semiHidden/>
    <w:rsid w:val="00225A83"/>
    <w:rPr>
      <w:rFonts w:ascii="Calibri" w:hAnsi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paragraph" w:styleId="NormalWeb">
    <w:name w:val="Normal (Web)"/>
    <w:basedOn w:val="Normal"/>
    <w:uiPriority w:val="99"/>
    <w:rsid w:val="00BC7343"/>
    <w:pPr>
      <w:spacing w:before="100" w:beforeAutospacing="1" w:after="100" w:afterAutospacing="1"/>
    </w:pPr>
    <w:rPr>
      <w:rFonts w:ascii="Calibri" w:eastAsia="Calibri" w:hAnsi="Calibri" w:cs="Calibri"/>
      <w:szCs w:val="22"/>
    </w:rPr>
  </w:style>
  <w:style w:type="character" w:customStyle="1" w:styleId="cloosc">
    <w:name w:val="cloosc"/>
    <w:semiHidden/>
    <w:rsid w:val="00435CD9"/>
    <w:rPr>
      <w:rFonts w:ascii="Calibri" w:hAnsi="Calibri"/>
      <w:b w:val="0"/>
      <w:bCs w:val="0"/>
      <w:i w:val="0"/>
      <w:iCs w:val="0"/>
      <w:strike w:val="0"/>
      <w:color w:val="auto"/>
      <w:sz w:val="22"/>
      <w:szCs w:val="22"/>
      <w:u w:val="none"/>
    </w:rPr>
  </w:style>
  <w:style w:type="table" w:styleId="TableGrid8">
    <w:name w:val="Table Grid 8"/>
    <w:basedOn w:val="TableNormal"/>
    <w:rsid w:val="00D957CA"/>
    <w:pPr>
      <w:spacing w:line="288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Indent">
    <w:name w:val="Body Text Indent"/>
    <w:basedOn w:val="Normal"/>
    <w:link w:val="BodyTextIndentChar"/>
    <w:qFormat/>
    <w:rsid w:val="00404509"/>
    <w:pPr>
      <w:spacing w:after="200" w:line="276" w:lineRule="auto"/>
      <w:ind w:left="720"/>
    </w:pPr>
    <w:rPr>
      <w:rFonts w:ascii="Calibri" w:hAnsi="Calibri"/>
      <w:sz w:val="22"/>
    </w:rPr>
  </w:style>
  <w:style w:type="character" w:customStyle="1" w:styleId="BodyTextIndentChar">
    <w:name w:val="Body Text Indent Char"/>
    <w:link w:val="BodyTextIndent"/>
    <w:rsid w:val="00404509"/>
    <w:rPr>
      <w:rFonts w:ascii="Calibri" w:hAnsi="Calibri"/>
      <w:sz w:val="22"/>
      <w:szCs w:val="24"/>
    </w:rPr>
  </w:style>
  <w:style w:type="paragraph" w:styleId="DocumentMap">
    <w:name w:val="Document Map"/>
    <w:basedOn w:val="Normal"/>
    <w:link w:val="DocumentMapChar"/>
    <w:semiHidden/>
    <w:rsid w:val="0062275D"/>
    <w:pPr>
      <w:shd w:val="clear" w:color="auto" w:fill="000080"/>
      <w:spacing w:after="200" w:line="276" w:lineRule="auto"/>
    </w:pPr>
    <w:rPr>
      <w:rFonts w:ascii="Tahoma" w:hAnsi="Tahoma"/>
      <w:sz w:val="20"/>
      <w:szCs w:val="20"/>
    </w:rPr>
  </w:style>
  <w:style w:type="character" w:customStyle="1" w:styleId="DocumentMapChar">
    <w:name w:val="Document Map Char"/>
    <w:link w:val="DocumentMap"/>
    <w:semiHidden/>
    <w:rsid w:val="00EE3CD1"/>
    <w:rPr>
      <w:rFonts w:ascii="Tahoma" w:hAnsi="Tahoma" w:cs="Tahoma"/>
      <w:shd w:val="clear" w:color="auto" w:fill="000080"/>
    </w:rPr>
  </w:style>
  <w:style w:type="paragraph" w:styleId="EndnoteText">
    <w:name w:val="endnote text"/>
    <w:basedOn w:val="Normal"/>
    <w:link w:val="EndnoteTextChar"/>
    <w:semiHidden/>
    <w:rsid w:val="0062275D"/>
    <w:pPr>
      <w:spacing w:after="200" w:line="276" w:lineRule="auto"/>
    </w:pPr>
    <w:rPr>
      <w:rFonts w:ascii="Arial" w:hAnsi="Arial"/>
      <w:sz w:val="20"/>
      <w:szCs w:val="20"/>
    </w:rPr>
  </w:style>
  <w:style w:type="character" w:customStyle="1" w:styleId="EndnoteTextChar">
    <w:name w:val="Endnote Text Char"/>
    <w:link w:val="EndnoteText"/>
    <w:semiHidden/>
    <w:rsid w:val="00EE3CD1"/>
    <w:rPr>
      <w:rFonts w:ascii="Arial" w:hAnsi="Arial"/>
    </w:rPr>
  </w:style>
  <w:style w:type="paragraph" w:styleId="FootnoteText">
    <w:name w:val="footnote text"/>
    <w:basedOn w:val="Normal"/>
    <w:link w:val="FootnoteTextChar"/>
    <w:semiHidden/>
    <w:rsid w:val="0062275D"/>
    <w:pPr>
      <w:spacing w:after="200" w:line="276" w:lineRule="auto"/>
    </w:pPr>
    <w:rPr>
      <w:rFonts w:ascii="Arial" w:hAnsi="Arial"/>
      <w:sz w:val="20"/>
      <w:szCs w:val="20"/>
    </w:rPr>
  </w:style>
  <w:style w:type="character" w:customStyle="1" w:styleId="FootnoteTextChar">
    <w:name w:val="Footnote Text Char"/>
    <w:link w:val="FootnoteText"/>
    <w:semiHidden/>
    <w:rsid w:val="00EE3CD1"/>
    <w:rPr>
      <w:rFonts w:ascii="Arial" w:hAnsi="Arial"/>
    </w:rPr>
  </w:style>
  <w:style w:type="paragraph" w:styleId="Index1">
    <w:name w:val="index 1"/>
    <w:basedOn w:val="Normal"/>
    <w:next w:val="Normal"/>
    <w:autoRedefine/>
    <w:uiPriority w:val="99"/>
    <w:semiHidden/>
    <w:rsid w:val="00DF59D1"/>
    <w:pPr>
      <w:tabs>
        <w:tab w:val="right" w:leader="dot" w:pos="4670"/>
      </w:tabs>
      <w:spacing w:after="200" w:line="276" w:lineRule="auto"/>
      <w:ind w:left="260" w:hanging="260"/>
    </w:pPr>
    <w:rPr>
      <w:rFonts w:ascii="Calibri" w:eastAsia="Calibri" w:hAnsi="Calibri"/>
      <w:noProof/>
      <w:sz w:val="22"/>
      <w:szCs w:val="22"/>
    </w:rPr>
  </w:style>
  <w:style w:type="paragraph" w:styleId="Index2">
    <w:name w:val="index 2"/>
    <w:basedOn w:val="Normal"/>
    <w:next w:val="Normal"/>
    <w:autoRedefine/>
    <w:uiPriority w:val="99"/>
    <w:semiHidden/>
    <w:rsid w:val="00432E7D"/>
    <w:pPr>
      <w:spacing w:after="200" w:line="276" w:lineRule="auto"/>
      <w:ind w:left="520" w:hanging="260"/>
    </w:pPr>
    <w:rPr>
      <w:rFonts w:ascii="Calibri" w:eastAsia="Calibri" w:hAnsi="Calibri"/>
      <w:sz w:val="22"/>
      <w:szCs w:val="22"/>
    </w:rPr>
  </w:style>
  <w:style w:type="paragraph" w:styleId="Index3">
    <w:name w:val="index 3"/>
    <w:basedOn w:val="Normal"/>
    <w:next w:val="Normal"/>
    <w:autoRedefine/>
    <w:semiHidden/>
    <w:rsid w:val="0062275D"/>
    <w:pPr>
      <w:spacing w:after="200" w:line="276" w:lineRule="auto"/>
      <w:ind w:left="780" w:hanging="260"/>
    </w:pPr>
    <w:rPr>
      <w:rFonts w:ascii="Calibri" w:eastAsia="Calibri" w:hAnsi="Calibri"/>
      <w:sz w:val="22"/>
      <w:szCs w:val="22"/>
    </w:rPr>
  </w:style>
  <w:style w:type="paragraph" w:styleId="Index4">
    <w:name w:val="index 4"/>
    <w:basedOn w:val="Normal"/>
    <w:next w:val="Normal"/>
    <w:autoRedefine/>
    <w:semiHidden/>
    <w:rsid w:val="0062275D"/>
    <w:pPr>
      <w:spacing w:after="200" w:line="276" w:lineRule="auto"/>
      <w:ind w:left="1040" w:hanging="260"/>
    </w:pPr>
    <w:rPr>
      <w:rFonts w:ascii="Calibri" w:eastAsia="Calibri" w:hAnsi="Calibri"/>
      <w:sz w:val="22"/>
      <w:szCs w:val="22"/>
    </w:rPr>
  </w:style>
  <w:style w:type="paragraph" w:styleId="Index5">
    <w:name w:val="index 5"/>
    <w:basedOn w:val="Normal"/>
    <w:next w:val="Normal"/>
    <w:autoRedefine/>
    <w:semiHidden/>
    <w:rsid w:val="0062275D"/>
    <w:pPr>
      <w:spacing w:after="200" w:line="276" w:lineRule="auto"/>
      <w:ind w:left="1300" w:hanging="260"/>
    </w:pPr>
    <w:rPr>
      <w:rFonts w:ascii="Calibri" w:eastAsia="Calibri" w:hAnsi="Calibri"/>
      <w:sz w:val="22"/>
      <w:szCs w:val="22"/>
    </w:rPr>
  </w:style>
  <w:style w:type="paragraph" w:styleId="Index6">
    <w:name w:val="index 6"/>
    <w:basedOn w:val="Normal"/>
    <w:next w:val="Normal"/>
    <w:autoRedefine/>
    <w:semiHidden/>
    <w:rsid w:val="0062275D"/>
    <w:pPr>
      <w:spacing w:after="200" w:line="276" w:lineRule="auto"/>
      <w:ind w:left="1560" w:hanging="260"/>
    </w:pPr>
    <w:rPr>
      <w:rFonts w:ascii="Calibri" w:eastAsia="Calibri" w:hAnsi="Calibri"/>
      <w:sz w:val="22"/>
      <w:szCs w:val="22"/>
    </w:rPr>
  </w:style>
  <w:style w:type="paragraph" w:styleId="Index7">
    <w:name w:val="index 7"/>
    <w:basedOn w:val="Normal"/>
    <w:next w:val="Normal"/>
    <w:autoRedefine/>
    <w:semiHidden/>
    <w:rsid w:val="0062275D"/>
    <w:pPr>
      <w:spacing w:after="200" w:line="276" w:lineRule="auto"/>
      <w:ind w:left="1820" w:hanging="260"/>
    </w:pPr>
    <w:rPr>
      <w:rFonts w:ascii="Calibri" w:eastAsia="Calibri" w:hAnsi="Calibri"/>
      <w:sz w:val="22"/>
      <w:szCs w:val="22"/>
    </w:rPr>
  </w:style>
  <w:style w:type="paragraph" w:styleId="Index8">
    <w:name w:val="index 8"/>
    <w:basedOn w:val="Normal"/>
    <w:next w:val="Normal"/>
    <w:autoRedefine/>
    <w:semiHidden/>
    <w:rsid w:val="0062275D"/>
    <w:pPr>
      <w:spacing w:after="200" w:line="276" w:lineRule="auto"/>
      <w:ind w:left="2080" w:hanging="260"/>
    </w:pPr>
    <w:rPr>
      <w:rFonts w:ascii="Calibri" w:eastAsia="Calibri" w:hAnsi="Calibri"/>
      <w:sz w:val="22"/>
      <w:szCs w:val="22"/>
    </w:rPr>
  </w:style>
  <w:style w:type="paragraph" w:styleId="Index9">
    <w:name w:val="index 9"/>
    <w:basedOn w:val="Normal"/>
    <w:next w:val="Normal"/>
    <w:autoRedefine/>
    <w:semiHidden/>
    <w:rsid w:val="0062275D"/>
    <w:pPr>
      <w:spacing w:after="200" w:line="276" w:lineRule="auto"/>
      <w:ind w:left="2340" w:hanging="260"/>
    </w:pPr>
    <w:rPr>
      <w:rFonts w:ascii="Calibri" w:eastAsia="Calibri" w:hAnsi="Calibri"/>
      <w:sz w:val="22"/>
      <w:szCs w:val="22"/>
    </w:rPr>
  </w:style>
  <w:style w:type="paragraph" w:styleId="IndexHeading">
    <w:name w:val="index heading"/>
    <w:basedOn w:val="Normal"/>
    <w:next w:val="Index1"/>
    <w:semiHidden/>
    <w:rsid w:val="0062275D"/>
    <w:pPr>
      <w:spacing w:after="200" w:line="276" w:lineRule="auto"/>
    </w:pPr>
    <w:rPr>
      <w:rFonts w:ascii="Arial" w:eastAsia="Calibri" w:hAnsi="Arial" w:cs="Arial"/>
      <w:b/>
      <w:bCs/>
      <w:sz w:val="22"/>
      <w:szCs w:val="22"/>
    </w:rPr>
  </w:style>
  <w:style w:type="paragraph" w:styleId="ListBullet2">
    <w:name w:val="List Bullet 2"/>
    <w:basedOn w:val="ListBullet1"/>
    <w:rsid w:val="00DA30E3"/>
    <w:pPr>
      <w:numPr>
        <w:numId w:val="1"/>
      </w:numPr>
      <w:ind w:hanging="288"/>
    </w:pPr>
  </w:style>
  <w:style w:type="paragraph" w:customStyle="1" w:styleId="ListBullet1">
    <w:name w:val="List Bullet 1"/>
    <w:basedOn w:val="BodyText"/>
    <w:qFormat/>
    <w:rsid w:val="00DA30E3"/>
    <w:pPr>
      <w:numPr>
        <w:numId w:val="5"/>
      </w:numPr>
      <w:spacing w:before="0"/>
      <w:ind w:left="432"/>
    </w:pPr>
    <w:rPr>
      <w:szCs w:val="23"/>
    </w:rPr>
  </w:style>
  <w:style w:type="paragraph" w:styleId="ListBullet3">
    <w:name w:val="List Bullet 3"/>
    <w:basedOn w:val="ListBullet1"/>
    <w:rsid w:val="005E1623"/>
    <w:pPr>
      <w:numPr>
        <w:numId w:val="2"/>
      </w:numPr>
      <w:ind w:hanging="288"/>
    </w:pPr>
  </w:style>
  <w:style w:type="paragraph" w:styleId="ListNumber2">
    <w:name w:val="List Number 2"/>
    <w:basedOn w:val="ListNumber1"/>
    <w:rsid w:val="005E1623"/>
    <w:pPr>
      <w:numPr>
        <w:numId w:val="3"/>
      </w:numPr>
      <w:ind w:left="720" w:hanging="288"/>
    </w:pPr>
  </w:style>
  <w:style w:type="paragraph" w:customStyle="1" w:styleId="ListNumber1">
    <w:name w:val="List Number 1"/>
    <w:basedOn w:val="BodyText"/>
    <w:qFormat/>
    <w:rsid w:val="005E1623"/>
    <w:pPr>
      <w:numPr>
        <w:numId w:val="7"/>
      </w:numPr>
      <w:spacing w:before="0"/>
    </w:pPr>
  </w:style>
  <w:style w:type="paragraph" w:styleId="MacroText">
    <w:name w:val="macro"/>
    <w:link w:val="MacroTextChar"/>
    <w:semiHidden/>
    <w:rsid w:val="0062275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</w:pPr>
    <w:rPr>
      <w:rFonts w:ascii="Courier New" w:hAnsi="Courier New" w:cs="Courier New"/>
    </w:rPr>
  </w:style>
  <w:style w:type="character" w:customStyle="1" w:styleId="MacroTextChar">
    <w:name w:val="Macro Text Char"/>
    <w:link w:val="MacroText"/>
    <w:semiHidden/>
    <w:rsid w:val="00EE3CD1"/>
    <w:rPr>
      <w:rFonts w:ascii="Courier New" w:hAnsi="Courier New" w:cs="Courier New"/>
      <w:lang w:val="en-US" w:eastAsia="en-US" w:bidi="ar-SA"/>
    </w:rPr>
  </w:style>
  <w:style w:type="paragraph" w:customStyle="1" w:styleId="Important">
    <w:name w:val="Important"/>
    <w:basedOn w:val="Note"/>
    <w:next w:val="Normal"/>
    <w:qFormat/>
    <w:rsid w:val="006363E6"/>
    <w:rPr>
      <w:caps w:val="0"/>
      <w:color w:val="FF0000"/>
    </w:rPr>
  </w:style>
  <w:style w:type="paragraph" w:customStyle="1" w:styleId="ListLetter1">
    <w:name w:val="List Letter 1"/>
    <w:basedOn w:val="ListNumber1"/>
    <w:qFormat/>
    <w:rsid w:val="005E1623"/>
    <w:pPr>
      <w:numPr>
        <w:numId w:val="6"/>
      </w:numPr>
      <w:spacing w:after="60"/>
      <w:ind w:left="648" w:hanging="288"/>
    </w:pPr>
  </w:style>
  <w:style w:type="paragraph" w:customStyle="1" w:styleId="ListLetter2">
    <w:name w:val="List Letter 2"/>
    <w:basedOn w:val="ListLetter1"/>
    <w:qFormat/>
    <w:rsid w:val="005E1623"/>
    <w:pPr>
      <w:ind w:left="1080"/>
    </w:pPr>
  </w:style>
  <w:style w:type="paragraph" w:styleId="TableofAuthorities">
    <w:name w:val="table of authorities"/>
    <w:basedOn w:val="Normal"/>
    <w:next w:val="Normal"/>
    <w:semiHidden/>
    <w:rsid w:val="0062275D"/>
    <w:pPr>
      <w:spacing w:after="200" w:line="276" w:lineRule="auto"/>
      <w:ind w:left="260" w:hanging="260"/>
    </w:pPr>
    <w:rPr>
      <w:rFonts w:ascii="Calibri" w:eastAsia="Calibri" w:hAnsi="Calibri"/>
      <w:sz w:val="22"/>
      <w:szCs w:val="22"/>
    </w:rPr>
  </w:style>
  <w:style w:type="paragraph" w:styleId="TableofFigures">
    <w:name w:val="table of figures"/>
    <w:basedOn w:val="Normal"/>
    <w:next w:val="Normal"/>
    <w:semiHidden/>
    <w:rsid w:val="0062275D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TOAHeading">
    <w:name w:val="toa heading"/>
    <w:basedOn w:val="Normal"/>
    <w:next w:val="Normal"/>
    <w:semiHidden/>
    <w:rsid w:val="0062275D"/>
    <w:pPr>
      <w:spacing w:before="120" w:after="200" w:line="276" w:lineRule="auto"/>
    </w:pPr>
    <w:rPr>
      <w:rFonts w:ascii="Arial" w:eastAsia="Calibri" w:hAnsi="Arial" w:cs="Arial"/>
      <w:b/>
      <w:bCs/>
      <w:szCs w:val="22"/>
    </w:rPr>
  </w:style>
  <w:style w:type="paragraph" w:customStyle="1" w:styleId="TableCellText">
    <w:name w:val="Table Cell Text"/>
    <w:rsid w:val="00276A38"/>
    <w:pPr>
      <w:spacing w:before="60" w:after="40"/>
    </w:pPr>
    <w:rPr>
      <w:rFonts w:ascii="Calibri" w:hAnsi="Calibri" w:cs="Arial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1F89"/>
    <w:pPr>
      <w:keepLines/>
      <w:spacing w:after="0" w:line="276" w:lineRule="auto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paragraph" w:customStyle="1" w:styleId="TableCellHeading">
    <w:name w:val="Table Cell Heading"/>
    <w:basedOn w:val="TableCellText"/>
    <w:rsid w:val="005E1623"/>
    <w:pPr>
      <w:spacing w:before="0" w:after="0"/>
    </w:pPr>
    <w:rPr>
      <w:b/>
      <w:bCs/>
      <w:color w:val="FFFFFF"/>
      <w:sz w:val="22"/>
    </w:rPr>
  </w:style>
  <w:style w:type="character" w:styleId="PlaceholderText">
    <w:name w:val="Placeholder Text"/>
    <w:basedOn w:val="DefaultParagraphFont"/>
    <w:uiPriority w:val="99"/>
    <w:semiHidden/>
    <w:rsid w:val="001C0340"/>
    <w:rPr>
      <w:color w:val="808080"/>
    </w:rPr>
  </w:style>
  <w:style w:type="paragraph" w:customStyle="1" w:styleId="TableCellBullet">
    <w:name w:val="Table Cell Bullet"/>
    <w:basedOn w:val="ListBullet1"/>
    <w:qFormat/>
    <w:rsid w:val="00AD02A3"/>
    <w:pPr>
      <w:spacing w:after="60"/>
      <w:ind w:left="576"/>
    </w:pPr>
  </w:style>
  <w:style w:type="paragraph" w:customStyle="1" w:styleId="Code">
    <w:name w:val="Code"/>
    <w:qFormat/>
    <w:rsid w:val="0054581C"/>
    <w:rPr>
      <w:rFonts w:ascii="Courier New" w:hAnsi="Courier New" w:cs="Arial"/>
      <w:sz w:val="18"/>
      <w:szCs w:val="18"/>
    </w:rPr>
  </w:style>
  <w:style w:type="paragraph" w:styleId="ListContinue3">
    <w:name w:val="List Continue 3"/>
    <w:basedOn w:val="Normal"/>
    <w:rsid w:val="00E66CAC"/>
    <w:pPr>
      <w:spacing w:after="200" w:line="276" w:lineRule="auto"/>
      <w:ind w:left="1152"/>
    </w:pPr>
    <w:rPr>
      <w:rFonts w:ascii="Calibri" w:eastAsia="Calibri" w:hAnsi="Calibri"/>
      <w:sz w:val="22"/>
      <w:szCs w:val="22"/>
    </w:rPr>
  </w:style>
  <w:style w:type="paragraph" w:styleId="ListContinue">
    <w:name w:val="List Continue"/>
    <w:basedOn w:val="Normal"/>
    <w:rsid w:val="00AE000F"/>
    <w:pPr>
      <w:spacing w:after="120"/>
      <w:ind w:left="432"/>
    </w:pPr>
    <w:rPr>
      <w:rFonts w:ascii="Calibri" w:eastAsia="Calibri" w:hAnsi="Calibri"/>
      <w:sz w:val="22"/>
      <w:szCs w:val="22"/>
    </w:rPr>
  </w:style>
  <w:style w:type="paragraph" w:styleId="ListContinue2">
    <w:name w:val="List Continue 2"/>
    <w:basedOn w:val="ListContinue"/>
    <w:rsid w:val="00AE000F"/>
    <w:pPr>
      <w:ind w:left="720"/>
    </w:pPr>
  </w:style>
  <w:style w:type="character" w:customStyle="1" w:styleId="StyleCourierNew">
    <w:name w:val="Style Courier New"/>
    <w:basedOn w:val="DefaultParagraphFont"/>
    <w:rsid w:val="0054581C"/>
    <w:rPr>
      <w:rFonts w:ascii="Courier New" w:hAnsi="Courier New"/>
      <w:sz w:val="18"/>
    </w:rPr>
  </w:style>
  <w:style w:type="paragraph" w:customStyle="1" w:styleId="HeaderRightLg">
    <w:name w:val="Header Right Lg"/>
    <w:basedOn w:val="Normal"/>
    <w:qFormat/>
    <w:rsid w:val="0073553B"/>
    <w:pPr>
      <w:jc w:val="right"/>
    </w:pPr>
    <w:rPr>
      <w:rFonts w:ascii="Arial" w:eastAsia="Calibri" w:hAnsi="Arial" w:cs="Arial"/>
      <w:b/>
      <w:noProof/>
      <w:sz w:val="32"/>
      <w:szCs w:val="20"/>
    </w:rPr>
  </w:style>
  <w:style w:type="paragraph" w:customStyle="1" w:styleId="Header2RightLg">
    <w:name w:val="Header 2 Right Lg"/>
    <w:basedOn w:val="Normal"/>
    <w:qFormat/>
    <w:rsid w:val="0073553B"/>
    <w:pPr>
      <w:tabs>
        <w:tab w:val="center" w:pos="5040"/>
        <w:tab w:val="right" w:pos="10080"/>
      </w:tabs>
      <w:jc w:val="right"/>
    </w:pPr>
    <w:rPr>
      <w:rFonts w:ascii="Arial" w:eastAsia="Calibri" w:hAnsi="Arial" w:cs="Arial"/>
      <w:noProof/>
      <w:color w:val="4D4B4C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4A0BB5"/>
    <w:rPr>
      <w:rFonts w:ascii="Calibri" w:hAnsi="Calibri" w:cs="Tahoma"/>
      <w:sz w:val="22"/>
      <w:szCs w:val="22"/>
      <w:lang w:val="en-US" w:eastAsia="en-US" w:bidi="ar-SA"/>
    </w:rPr>
  </w:style>
  <w:style w:type="paragraph" w:customStyle="1" w:styleId="Heading1-Teal">
    <w:name w:val="Heading_1-Teal"/>
    <w:basedOn w:val="Heading1-Title"/>
    <w:next w:val="BodyText"/>
    <w:qFormat/>
    <w:rsid w:val="00941EA9"/>
    <w:pPr>
      <w:spacing w:before="480"/>
    </w:pPr>
    <w:rPr>
      <w:color w:val="009999"/>
    </w:rPr>
  </w:style>
  <w:style w:type="paragraph" w:customStyle="1" w:styleId="Default">
    <w:name w:val="Default"/>
    <w:rsid w:val="0093295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BD684F"/>
    <w:pPr>
      <w:framePr w:wrap="notBeside" w:vAnchor="text" w:hAnchor="text" w:y="1"/>
      <w:tabs>
        <w:tab w:val="right" w:leader="dot" w:pos="7200"/>
      </w:tabs>
      <w:spacing w:after="60"/>
      <w:jc w:val="both"/>
    </w:pPr>
    <w:rPr>
      <w:rFonts w:ascii="Calibri" w:eastAsia="Calibri" w:hAnsi="Calibri"/>
      <w:noProof/>
      <w:sz w:val="22"/>
      <w:szCs w:val="22"/>
    </w:rPr>
  </w:style>
  <w:style w:type="paragraph" w:styleId="TOC2">
    <w:name w:val="toc 2"/>
    <w:basedOn w:val="Normal"/>
    <w:next w:val="Normal"/>
    <w:autoRedefine/>
    <w:uiPriority w:val="39"/>
    <w:qFormat/>
    <w:rsid w:val="00BD684F"/>
    <w:pPr>
      <w:tabs>
        <w:tab w:val="right" w:leader="dot" w:pos="7200"/>
      </w:tabs>
      <w:spacing w:after="100"/>
      <w:ind w:left="360"/>
    </w:pPr>
    <w:rPr>
      <w:rFonts w:ascii="Calibri" w:eastAsia="Calibri" w:hAnsi="Calibri"/>
      <w:i/>
      <w:sz w:val="22"/>
      <w:szCs w:val="22"/>
    </w:rPr>
  </w:style>
  <w:style w:type="paragraph" w:customStyle="1" w:styleId="Heading1-TealTOC">
    <w:name w:val="Heading_1-Teal TOC"/>
    <w:basedOn w:val="Heading1-Teal"/>
    <w:next w:val="BodyText"/>
    <w:qFormat/>
    <w:rsid w:val="00BF526B"/>
    <w:rPr>
      <w:sz w:val="32"/>
    </w:rPr>
  </w:style>
  <w:style w:type="paragraph" w:customStyle="1" w:styleId="Heading1-TealTechSupport">
    <w:name w:val="Heading_1 -Teal Tech Support"/>
    <w:basedOn w:val="Normal"/>
    <w:next w:val="BodyText"/>
    <w:qFormat/>
    <w:rsid w:val="00D50A5F"/>
    <w:pPr>
      <w:keepNext/>
      <w:spacing w:before="480" w:after="120"/>
    </w:pPr>
    <w:rPr>
      <w:rFonts w:ascii="Arial" w:hAnsi="Arial" w:cs="Tahoma"/>
      <w:b/>
      <w:bCs/>
      <w:color w:val="009999"/>
      <w:kern w:val="32"/>
      <w:szCs w:val="22"/>
    </w:rPr>
  </w:style>
  <w:style w:type="paragraph" w:styleId="Header">
    <w:name w:val="header"/>
    <w:basedOn w:val="Normal"/>
    <w:link w:val="HeaderChar"/>
    <w:rsid w:val="00DC2A56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DC2A56"/>
    <w:rPr>
      <w:rFonts w:ascii="Calibri" w:eastAsia="Calibri" w:hAnsi="Calibri" w:cs="Times New Roman"/>
      <w:sz w:val="22"/>
      <w:szCs w:val="22"/>
    </w:rPr>
  </w:style>
  <w:style w:type="paragraph" w:customStyle="1" w:styleId="Heading10">
    <w:name w:val="Heading_1"/>
    <w:basedOn w:val="BodyText"/>
    <w:next w:val="BodyText1"/>
    <w:link w:val="Heading1Char0"/>
    <w:rsid w:val="00184852"/>
    <w:pPr>
      <w:spacing w:before="360"/>
    </w:pPr>
    <w:rPr>
      <w:rFonts w:ascii="Arial" w:hAnsi="Arial" w:cs="Times New Roman"/>
      <w:b/>
      <w:bCs/>
      <w:kern w:val="32"/>
      <w:sz w:val="36"/>
    </w:rPr>
  </w:style>
  <w:style w:type="character" w:customStyle="1" w:styleId="Heading1Char0">
    <w:name w:val="Heading_1 Char"/>
    <w:link w:val="Heading10"/>
    <w:rsid w:val="00184852"/>
    <w:rPr>
      <w:rFonts w:ascii="Arial" w:hAnsi="Arial" w:cs="Tahoma"/>
      <w:b/>
      <w:bCs/>
      <w:kern w:val="32"/>
      <w:sz w:val="36"/>
      <w:szCs w:val="22"/>
    </w:rPr>
  </w:style>
  <w:style w:type="paragraph" w:customStyle="1" w:styleId="BulletedList1">
    <w:name w:val="Bulleted List 1"/>
    <w:qFormat/>
    <w:rsid w:val="00184852"/>
    <w:pPr>
      <w:spacing w:before="120"/>
      <w:ind w:left="432" w:hanging="360"/>
    </w:pPr>
    <w:rPr>
      <w:rFonts w:ascii="Calibri" w:hAnsi="Calibri"/>
      <w:sz w:val="22"/>
      <w:szCs w:val="24"/>
    </w:rPr>
  </w:style>
  <w:style w:type="paragraph" w:customStyle="1" w:styleId="Heading1-TealTS">
    <w:name w:val="Heading_1-Teal TS"/>
    <w:basedOn w:val="Normal"/>
    <w:next w:val="BodyText"/>
    <w:qFormat/>
    <w:rsid w:val="00184852"/>
    <w:pPr>
      <w:keepNext/>
      <w:spacing w:before="480" w:after="120"/>
    </w:pPr>
    <w:rPr>
      <w:rFonts w:ascii="Arial" w:hAnsi="Arial" w:cs="Tahoma"/>
      <w:b/>
      <w:bCs/>
      <w:color w:val="009999"/>
      <w:kern w:val="32"/>
      <w:szCs w:val="22"/>
    </w:rPr>
  </w:style>
  <w:style w:type="paragraph" w:customStyle="1" w:styleId="formtext">
    <w:name w:val="form text"/>
    <w:basedOn w:val="Normal"/>
    <w:rsid w:val="000A2CC5"/>
    <w:pPr>
      <w:spacing w:before="60" w:after="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A2CC5"/>
    <w:pPr>
      <w:ind w:left="720"/>
    </w:pPr>
    <w:rPr>
      <w:rFonts w:ascii="Calibri" w:eastAsiaTheme="minorHAnsi" w:hAnsi="Calibri" w:cs="Calibri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691EC6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91EC6"/>
    <w:rPr>
      <w:rFonts w:ascii="Consolas" w:eastAsiaTheme="minorHAnsi" w:hAnsi="Consolas" w:cs="Consolas"/>
      <w:sz w:val="21"/>
      <w:szCs w:val="21"/>
    </w:rPr>
  </w:style>
  <w:style w:type="character" w:styleId="FollowedHyperlink">
    <w:name w:val="FollowedHyperlink"/>
    <w:basedOn w:val="DefaultParagraphFont"/>
    <w:rsid w:val="003005BA"/>
    <w:rPr>
      <w:color w:val="800080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B373F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B373FC"/>
    <w:rPr>
      <w:rFonts w:ascii="Calibri" w:eastAsia="Calibri" w:hAnsi="Calibri"/>
      <w:sz w:val="22"/>
      <w:szCs w:val="22"/>
    </w:rPr>
  </w:style>
  <w:style w:type="paragraph" w:customStyle="1" w:styleId="p1">
    <w:name w:val="p1"/>
    <w:basedOn w:val="Normal"/>
    <w:rsid w:val="00A8746F"/>
    <w:pPr>
      <w:shd w:val="clear" w:color="auto" w:fill="FFFFFF"/>
    </w:pPr>
    <w:rPr>
      <w:rFonts w:ascii="Arial" w:hAnsi="Arial" w:cs="Arial"/>
      <w:color w:val="222222"/>
      <w:sz w:val="18"/>
      <w:szCs w:val="18"/>
    </w:rPr>
  </w:style>
  <w:style w:type="character" w:styleId="UnresolvedMention">
    <w:name w:val="Unresolved Mention"/>
    <w:basedOn w:val="DefaultParagraphFont"/>
    <w:rsid w:val="00B92DB2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2631A9"/>
  </w:style>
  <w:style w:type="character" w:styleId="HTMLCode">
    <w:name w:val="HTML Code"/>
    <w:basedOn w:val="DefaultParagraphFont"/>
    <w:uiPriority w:val="99"/>
    <w:semiHidden/>
    <w:unhideWhenUsed/>
    <w:rsid w:val="00870E8E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41678E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1678E"/>
  </w:style>
  <w:style w:type="character" w:customStyle="1" w:styleId="eop">
    <w:name w:val="eop"/>
    <w:basedOn w:val="DefaultParagraphFont"/>
    <w:rsid w:val="0041678E"/>
  </w:style>
  <w:style w:type="character" w:styleId="Strong">
    <w:name w:val="Strong"/>
    <w:basedOn w:val="DefaultParagraphFont"/>
    <w:uiPriority w:val="22"/>
    <w:qFormat/>
    <w:rsid w:val="003D26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52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855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7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17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45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97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92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111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34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5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70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09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353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9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9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3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867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583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9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07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608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6414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2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686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1468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5482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036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48240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090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7115">
              <w:marLeft w:val="0"/>
              <w:marRight w:val="0"/>
              <w:marTop w:val="0"/>
              <w:marBottom w:val="0"/>
              <w:divBdr>
                <w:top w:val="single" w:sz="6" w:space="8" w:color="C0C0C0"/>
                <w:left w:val="single" w:sz="6" w:space="8" w:color="C0C0C0"/>
                <w:bottom w:val="single" w:sz="6" w:space="8" w:color="C0C0C0"/>
                <w:right w:val="single" w:sz="6" w:space="8" w:color="C0C0C0"/>
              </w:divBdr>
            </w:div>
          </w:divsChild>
        </w:div>
      </w:divsChild>
    </w:div>
    <w:div w:id="12238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7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9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1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1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794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77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20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892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219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454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ifecycle.vmware.com/" TargetMode="External"/><Relationship Id="rId18" Type="http://schemas.openxmlformats.org/officeDocument/2006/relationships/hyperlink" Target="http://kb.vmware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vmware.com/support/file-sr/escalation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kb.vmware.com/s/article/83223" TargetMode="External"/><Relationship Id="rId17" Type="http://schemas.openxmlformats.org/officeDocument/2006/relationships/hyperlink" Target="mailto:dpritchard@vmware.co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dguisande@vmware.com" TargetMode="External"/><Relationship Id="rId20" Type="http://schemas.openxmlformats.org/officeDocument/2006/relationships/hyperlink" Target="https://www.vmware.com/support/contacts/us_suppor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logs.vmware.com/vsphere/2021/03/announcing-limited-extension-of-vmware-vsphere-6-5-general-support-period.html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mailto:amyt@vmware.com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://www.vmware.com/support/contacts/file-sr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rpaugh@vmware.com" TargetMode="External"/><Relationship Id="rId22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dguisande/Library/Group%20Containers/UBF8T346G9.Office/User%20Content.localized/Templates.localized/UC-Berkeley-Meeting-Agend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BB377A65AAB468B019323FC3F4141" ma:contentTypeVersion="13" ma:contentTypeDescription="Create a new document." ma:contentTypeScope="" ma:versionID="967c0b7893102e6db1ac9a838f7d0289">
  <xsd:schema xmlns:xsd="http://www.w3.org/2001/XMLSchema" xmlns:xs="http://www.w3.org/2001/XMLSchema" xmlns:p="http://schemas.microsoft.com/office/2006/metadata/properties" xmlns:ns2="bf408e14-c7d3-446d-b65e-7cacd0d0b280" xmlns:ns3="ae641628-1f41-43a5-8eef-46dcbeb8513f" targetNamespace="http://schemas.microsoft.com/office/2006/metadata/properties" ma:root="true" ma:fieldsID="df9ce6709327ef518b230cb8c26c6306" ns2:_="" ns3:_="">
    <xsd:import namespace="bf408e14-c7d3-446d-b65e-7cacd0d0b280"/>
    <xsd:import namespace="ae641628-1f41-43a5-8eef-46dcbeb851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408e14-c7d3-446d-b65e-7cacd0d0b2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41628-1f41-43a5-8eef-46dcbeb8513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9B0818-163D-45E8-B940-D347176A7C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970C7E-C38C-4DBB-8124-C42DD0D275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408e14-c7d3-446d-b65e-7cacd0d0b280"/>
    <ds:schemaRef ds:uri="ae641628-1f41-43a5-8eef-46dcbeb851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48E4EB-2229-7544-8AF7-FB099B51478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B4959D-C436-4E93-9306-A3563A83CC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UC-Berkeley-Meeting-Agenda.dotx</Template>
  <TotalTime>0</TotalTime>
  <Pages>3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4000</CharactersWithSpaces>
  <SharedDoc>false</SharedDoc>
  <HyperlinkBase/>
  <HLinks>
    <vt:vector size="18" baseType="variant"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_Toc380575604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_Toc380575603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_Toc380575602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Diego Guisande</cp:lastModifiedBy>
  <cp:revision>1</cp:revision>
  <cp:lastPrinted>2017-05-17T23:23:00Z</cp:lastPrinted>
  <dcterms:created xsi:type="dcterms:W3CDTF">2022-04-16T22:35:00Z</dcterms:created>
  <dcterms:modified xsi:type="dcterms:W3CDTF">2022-04-16T22:35:00Z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836500383</vt:i4>
  </property>
  <property fmtid="{D5CDD505-2E9C-101B-9397-08002B2CF9AE}" pid="3" name="ContentTypeId">
    <vt:lpwstr>0x0101006DFBB377A65AAB468B019323FC3F4141</vt:lpwstr>
  </property>
  <property fmtid="{D5CDD505-2E9C-101B-9397-08002B2CF9AE}" pid="4" name="Order">
    <vt:i4>100</vt:i4>
  </property>
</Properties>
</file>